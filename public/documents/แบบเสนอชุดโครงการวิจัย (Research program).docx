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g w:val="tag_title"/>
        <w:id w:val="-25566658"/>
        <w:lock w:val="sdtContentLocked"/>
        <w:placeholder>
          <w:docPart w:val="DefaultPlaceholder_1081868574"/>
        </w:placeholder>
      </w:sdtPr>
      <w:sdtEndPr>
        <w:rPr>
          <w:b w:val="0"/>
          <w:bCs w:val="0"/>
          <w:cs w:val="0"/>
        </w:rPr>
      </w:sdtEndPr>
      <w:sdtContent>
        <w:p w:rsidR="0001369D" w:rsidRPr="00DA3DCC" w:rsidRDefault="0001369D">
          <w:pPr>
            <w:spacing w:before="120"/>
            <w:jc w:val="center"/>
            <w:rPr>
              <w:rFonts w:ascii="TH SarabunPSK" w:hAnsi="TH SarabunPSK" w:cs="TH SarabunPSK"/>
              <w:b/>
              <w:bCs/>
              <w:sz w:val="32"/>
              <w:szCs w:val="32"/>
            </w:rPr>
          </w:pPr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แบบเสนอ</w:t>
          </w:r>
          <w:r w:rsidR="00B73A20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ชุด</w:t>
          </w:r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 xml:space="preserve">โครงการวิจัย </w:t>
          </w:r>
          <w:r w:rsidRPr="00DA3DCC">
            <w:rPr>
              <w:rFonts w:ascii="TH SarabunPSK" w:hAnsi="TH SarabunPSK" w:cs="TH SarabunPSK"/>
              <w:b/>
              <w:bCs/>
              <w:sz w:val="32"/>
              <w:szCs w:val="32"/>
            </w:rPr>
            <w:t>(research pro</w:t>
          </w:r>
          <w:r w:rsidR="00B16E26">
            <w:rPr>
              <w:rFonts w:ascii="TH SarabunPSK" w:hAnsi="TH SarabunPSK" w:cs="TH SarabunPSK"/>
              <w:b/>
              <w:bCs/>
              <w:sz w:val="32"/>
              <w:szCs w:val="32"/>
            </w:rPr>
            <w:t>gram</w:t>
          </w:r>
          <w:r w:rsidRPr="00DA3DCC">
            <w:rPr>
              <w:rFonts w:ascii="TH SarabunPSK" w:hAnsi="TH SarabunPSK" w:cs="TH SarabunPSK"/>
              <w:b/>
              <w:bCs/>
              <w:sz w:val="32"/>
              <w:szCs w:val="32"/>
            </w:rPr>
            <w:t>)</w:t>
          </w:r>
        </w:p>
        <w:p w:rsidR="007056DD" w:rsidRPr="00DA3DCC" w:rsidRDefault="007056DD" w:rsidP="007056DD">
          <w:pPr>
            <w:pStyle w:val="Heading3"/>
            <w:spacing w:before="60"/>
            <w:rPr>
              <w:rFonts w:ascii="TH SarabunPSK" w:hAnsi="TH SarabunPSK" w:cs="TH SarabunPSK"/>
              <w:sz w:val="32"/>
              <w:szCs w:val="32"/>
            </w:rPr>
          </w:pPr>
          <w:r w:rsidRPr="00DA3DCC">
            <w:rPr>
              <w:rFonts w:ascii="TH SarabunPSK" w:hAnsi="TH SarabunPSK" w:cs="TH SarabunPSK"/>
              <w:sz w:val="32"/>
              <w:szCs w:val="32"/>
              <w:cs/>
            </w:rPr>
            <w:t>ประกอบการเสนอของบประมาณ แผนบูรณาการพัฒนาศักยภาพ วิทยาศาสตร์ เทคโนโลยี วิจัยและนวัตกรรม</w:t>
          </w:r>
        </w:p>
        <w:p w:rsidR="007056DD" w:rsidRDefault="007056DD" w:rsidP="007056DD">
          <w:pPr>
            <w:pStyle w:val="Heading3"/>
            <w:spacing w:before="60"/>
            <w:rPr>
              <w:rFonts w:ascii="TH SarabunPSK" w:hAnsi="TH SarabunPSK" w:cs="TH SarabunPSK"/>
              <w:sz w:val="32"/>
              <w:szCs w:val="32"/>
            </w:rPr>
          </w:pPr>
          <w:r w:rsidRPr="00DA3DCC">
            <w:rPr>
              <w:rFonts w:ascii="TH SarabunPSK" w:hAnsi="TH SarabunPSK" w:cs="TH SarabunPSK"/>
              <w:sz w:val="32"/>
              <w:szCs w:val="32"/>
              <w:cs/>
            </w:rPr>
            <w:t>ประจำปีงบประมาณ พ.ศ. 256</w:t>
          </w:r>
          <w:r w:rsidR="002807CD">
            <w:rPr>
              <w:rFonts w:ascii="TH SarabunPSK" w:hAnsi="TH SarabunPSK" w:cs="TH SarabunPSK"/>
              <w:sz w:val="32"/>
              <w:szCs w:val="32"/>
            </w:rPr>
            <w:t>3</w:t>
          </w:r>
          <w:bookmarkStart w:id="0" w:name="_GoBack"/>
          <w:bookmarkEnd w:id="0"/>
        </w:p>
        <w:p w:rsidR="00B33F59" w:rsidRPr="00B33F59" w:rsidRDefault="00B33F59" w:rsidP="00B33F59">
          <w:pPr>
            <w:jc w:val="center"/>
            <w:rPr>
              <w:rFonts w:ascii="TH SarabunPSK" w:hAnsi="TH SarabunPSK" w:cs="TH SarabunPSK"/>
              <w:b/>
              <w:bCs/>
              <w:sz w:val="32"/>
              <w:szCs w:val="32"/>
            </w:rPr>
          </w:pPr>
          <w:r w:rsidRPr="00B33F59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(เป้าหมายที่ 1 2 และ 3)</w:t>
          </w:r>
        </w:p>
        <w:p w:rsidR="0001369D" w:rsidRPr="00DA3DCC" w:rsidRDefault="00EF4B20" w:rsidP="00EF4B20">
          <w:pPr>
            <w:pStyle w:val="BodyText"/>
            <w:spacing w:before="240"/>
            <w:rPr>
              <w:rFonts w:ascii="TH SarabunPSK" w:eastAsia="Cordia New" w:hAnsi="TH SarabunPSK" w:cs="TH SarabunPSK"/>
              <w:b w:val="0"/>
              <w:bCs w:val="0"/>
            </w:rPr>
          </w:pPr>
          <w:r w:rsidRPr="00DA3DCC">
            <w:rPr>
              <w:rFonts w:ascii="TH SarabunPSK" w:eastAsia="Cordia New" w:hAnsi="TH SarabunPSK" w:cs="TH SarabunPSK"/>
              <w:b w:val="0"/>
              <w:bCs w:val="0"/>
            </w:rPr>
            <w:t>------------------------------------</w:t>
          </w:r>
        </w:p>
      </w:sdtContent>
    </w:sdt>
    <w:p w:rsidR="00BC7010" w:rsidRPr="00DA3DCC" w:rsidRDefault="00BC7010" w:rsidP="00E06FA4">
      <w:pPr>
        <w:ind w:firstLine="284"/>
        <w:rPr>
          <w:rFonts w:ascii="TH SarabunPSK" w:hAnsi="TH SarabunPSK" w:cs="TH SarabunPSK"/>
          <w:sz w:val="32"/>
          <w:szCs w:val="32"/>
        </w:rPr>
      </w:pPr>
    </w:p>
    <w:p w:rsidR="00B0619F" w:rsidRPr="00DA3DCC" w:rsidRDefault="00E06FA4" w:rsidP="00E05132">
      <w:pPr>
        <w:tabs>
          <w:tab w:val="left" w:pos="2835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DA3DCC">
        <w:rPr>
          <w:rFonts w:ascii="TH SarabunPSK" w:hAnsi="TH SarabunPSK" w:cs="TH SarabunPSK"/>
          <w:sz w:val="32"/>
          <w:szCs w:val="32"/>
          <w:cs/>
        </w:rPr>
        <w:t xml:space="preserve">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ProjectNameTH"/>
          <w:id w:val="25456988"/>
          <w:lock w:val="sdtContentLocked"/>
          <w:placeholder>
            <w:docPart w:val="7651A9329ED94D58A248EB1A4CA1C6CE"/>
          </w:placeholder>
          <w:showingPlcHdr/>
          <w:text/>
        </w:sdtPr>
        <w:sdtEndPr/>
        <w:sdtContent>
          <w:r w:rsidR="00B0619F"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ชื่อ</w:t>
          </w:r>
          <w:r w:rsidR="0021360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ชุด</w:t>
          </w:r>
          <w:r w:rsidR="00B0619F"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โครงการวิจัย (ภาษาไทย)</w:t>
          </w:r>
        </w:sdtContent>
      </w:sdt>
      <w:r w:rsidR="00E05132" w:rsidRPr="00DA3DCC">
        <w:rPr>
          <w:rFonts w:ascii="TH SarabunPSK" w:hAnsi="TH SarabunPSK" w:cs="TH SarabunPSK"/>
          <w:sz w:val="32"/>
          <w:szCs w:val="32"/>
          <w:cs/>
        </w:rPr>
        <w:tab/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ProjectNameTH"/>
          <w:id w:val="-903907307"/>
          <w:lock w:val="sdtLocked"/>
          <w:placeholder>
            <w:docPart w:val="48653DE08CF346FA917B9F86D5C85E30"/>
          </w:placeholder>
        </w:sdtPr>
        <w:sdtEndPr>
          <w:rPr>
            <w:b/>
            <w:bCs/>
            <w:cs w:val="0"/>
          </w:rPr>
        </w:sdtEndPr>
        <w:sdtContent>
          <w:r w:rsidR="00E05132" w:rsidRPr="00DA3DCC">
            <w:rPr>
              <w:rFonts w:ascii="TH SarabunPSK" w:hAnsi="TH SarabunPSK" w:cs="TH SarabunPSK"/>
              <w:sz w:val="32"/>
              <w:szCs w:val="32"/>
              <w:cs/>
            </w:rPr>
            <w:t>...</w:t>
          </w:r>
          <w:r w:rsidR="00B0619F" w:rsidRPr="00DA3DCC">
            <w:rPr>
              <w:rFonts w:ascii="TH SarabunPSK" w:hAnsi="TH SarabunPSK" w:cs="TH SarabunPSK"/>
              <w:sz w:val="32"/>
              <w:szCs w:val="32"/>
              <w:cs/>
            </w:rPr>
            <w:t>.......................................................</w:t>
          </w:r>
          <w:r w:rsidR="00B0619F" w:rsidRPr="00DA3DCC">
            <w:rPr>
              <w:rFonts w:ascii="TH SarabunPSK" w:hAnsi="TH SarabunPSK" w:cs="TH SarabunPSK"/>
              <w:sz w:val="32"/>
              <w:szCs w:val="32"/>
            </w:rPr>
            <w:t>.</w:t>
          </w:r>
          <w:r w:rsidR="00B0619F" w:rsidRPr="00DA3DCC">
            <w:rPr>
              <w:rFonts w:ascii="TH SarabunPSK" w:hAnsi="TH SarabunPSK" w:cs="TH SarabunPSK"/>
              <w:sz w:val="32"/>
              <w:szCs w:val="32"/>
              <w:cs/>
            </w:rPr>
            <w:t>...........</w:t>
          </w:r>
          <w:r w:rsidR="00B0619F" w:rsidRPr="00DA3DCC">
            <w:rPr>
              <w:rFonts w:ascii="TH SarabunPSK" w:hAnsi="TH SarabunPSK" w:cs="TH SarabunPSK"/>
              <w:sz w:val="32"/>
              <w:szCs w:val="32"/>
            </w:rPr>
            <w:t>.............................</w:t>
          </w:r>
          <w:r w:rsidR="00945531" w:rsidRPr="00DA3DCC">
            <w:rPr>
              <w:rFonts w:ascii="TH SarabunPSK" w:hAnsi="TH SarabunPSK" w:cs="TH SarabunPSK"/>
              <w:sz w:val="32"/>
              <w:szCs w:val="32"/>
            </w:rPr>
            <w:t>.........</w:t>
          </w:r>
          <w:r w:rsidR="00B0619F" w:rsidRPr="00DA3DCC">
            <w:rPr>
              <w:rFonts w:ascii="TH SarabunPSK" w:hAnsi="TH SarabunPSK" w:cs="TH SarabunPSK"/>
              <w:sz w:val="32"/>
              <w:szCs w:val="32"/>
            </w:rPr>
            <w:t>.............</w:t>
          </w:r>
        </w:sdtContent>
      </w:sdt>
    </w:p>
    <w:p w:rsidR="00B0619F" w:rsidRPr="00DA3DCC" w:rsidRDefault="00B0619F" w:rsidP="00E05132">
      <w:pPr>
        <w:tabs>
          <w:tab w:val="left" w:pos="2835"/>
        </w:tabs>
        <w:ind w:firstLine="284"/>
        <w:rPr>
          <w:rFonts w:ascii="TH SarabunPSK" w:hAnsi="TH SarabunPSK" w:cs="TH SarabunPSK"/>
          <w:b/>
          <w:bCs/>
          <w:sz w:val="32"/>
          <w:szCs w:val="32"/>
        </w:rPr>
      </w:pPr>
      <w:r w:rsidRPr="00DA3DCC">
        <w:rPr>
          <w:rFonts w:ascii="TH SarabunPSK" w:hAnsi="TH SarabunPSK" w:cs="TH SarabunPSK"/>
          <w:sz w:val="32"/>
          <w:szCs w:val="32"/>
          <w:cs/>
        </w:rPr>
        <w:t xml:space="preserve">          </w:t>
      </w:r>
      <w:r w:rsidR="006A2861" w:rsidRPr="00DA3DCC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DA3DC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A3DC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ProjectNameEN"/>
          <w:id w:val="1933235399"/>
          <w:lock w:val="sdtContentLocked"/>
          <w:placeholder>
            <w:docPart w:val="E05A688815B04505BFAAF4F54E3FAF66"/>
          </w:placeholder>
          <w:showingPlcHdr/>
          <w:text/>
        </w:sdtPr>
        <w:sdtEndPr/>
        <w:sdtContent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(ภาษาอังกฤษ)</w:t>
          </w:r>
        </w:sdtContent>
      </w:sdt>
      <w:r w:rsidR="00E05132" w:rsidRPr="00DA3DCC">
        <w:rPr>
          <w:rFonts w:ascii="TH SarabunPSK" w:hAnsi="TH SarabunPSK" w:cs="TH SarabunPSK"/>
          <w:sz w:val="32"/>
          <w:szCs w:val="32"/>
          <w:cs/>
        </w:rPr>
        <w:tab/>
      </w:r>
      <w:sdt>
        <w:sdtPr>
          <w:rPr>
            <w:rFonts w:ascii="TH SarabunPSK" w:hAnsi="TH SarabunPSK" w:cs="TH SarabunPSK"/>
            <w:b/>
            <w:bCs/>
            <w:sz w:val="32"/>
            <w:szCs w:val="32"/>
          </w:rPr>
          <w:tag w:val="tag_ProjectNameEN"/>
          <w:id w:val="1101062101"/>
          <w:lock w:val="sdtLocked"/>
          <w:placeholder>
            <w:docPart w:val="48653DE08CF346FA917B9F86D5C85E30"/>
          </w:placeholder>
        </w:sdtPr>
        <w:sdtEndPr/>
        <w:sdtContent>
          <w:r w:rsidRPr="00DA3DCC">
            <w:rPr>
              <w:rFonts w:ascii="TH SarabunPSK" w:hAnsi="TH SarabunPSK" w:cs="TH SarabunPSK"/>
              <w:sz w:val="32"/>
              <w:szCs w:val="32"/>
              <w:cs/>
            </w:rPr>
            <w:t>.</w:t>
          </w:r>
          <w:r w:rsidR="00945531" w:rsidRPr="00DA3DCC">
            <w:rPr>
              <w:rFonts w:ascii="TH SarabunPSK" w:hAnsi="TH SarabunPSK" w:cs="TH SarabunPSK"/>
              <w:sz w:val="32"/>
              <w:szCs w:val="32"/>
              <w:cs/>
            </w:rPr>
            <w:t>..</w:t>
          </w:r>
          <w:r w:rsidR="00E05132" w:rsidRPr="00DA3DCC">
            <w:rPr>
              <w:rFonts w:ascii="TH SarabunPSK" w:hAnsi="TH SarabunPSK" w:cs="TH SarabunPSK"/>
              <w:sz w:val="32"/>
              <w:szCs w:val="32"/>
              <w:cs/>
            </w:rPr>
            <w:t>..</w:t>
          </w:r>
          <w:r w:rsidRPr="00DA3DCC">
            <w:rPr>
              <w:rFonts w:ascii="TH SarabunPSK" w:hAnsi="TH SarabunPSK" w:cs="TH SarabunPSK"/>
              <w:sz w:val="32"/>
              <w:szCs w:val="32"/>
              <w:cs/>
            </w:rPr>
            <w:t>.....................................................</w:t>
          </w:r>
          <w:r w:rsidRPr="00DA3DCC">
            <w:rPr>
              <w:rFonts w:ascii="TH SarabunPSK" w:hAnsi="TH SarabunPSK" w:cs="TH SarabunPSK"/>
              <w:sz w:val="32"/>
              <w:szCs w:val="32"/>
            </w:rPr>
            <w:t>.</w:t>
          </w:r>
          <w:r w:rsidRPr="00DA3DCC">
            <w:rPr>
              <w:rFonts w:ascii="TH SarabunPSK" w:hAnsi="TH SarabunPSK" w:cs="TH SarabunPSK"/>
              <w:sz w:val="32"/>
              <w:szCs w:val="32"/>
              <w:cs/>
            </w:rPr>
            <w:t>...........</w:t>
          </w:r>
          <w:r w:rsidRPr="00DA3DCC">
            <w:rPr>
              <w:rFonts w:ascii="TH SarabunPSK" w:hAnsi="TH SarabunPSK" w:cs="TH SarabunPSK"/>
              <w:sz w:val="32"/>
              <w:szCs w:val="32"/>
            </w:rPr>
            <w:t>................</w:t>
          </w:r>
          <w:r w:rsidR="00945531" w:rsidRPr="00DA3DCC">
            <w:rPr>
              <w:rFonts w:ascii="TH SarabunPSK" w:hAnsi="TH SarabunPSK" w:cs="TH SarabunPSK"/>
              <w:sz w:val="32"/>
              <w:szCs w:val="32"/>
            </w:rPr>
            <w:t>...........</w:t>
          </w:r>
          <w:r w:rsidRPr="00DA3DCC">
            <w:rPr>
              <w:rFonts w:ascii="TH SarabunPSK" w:hAnsi="TH SarabunPSK" w:cs="TH SarabunPSK"/>
              <w:sz w:val="32"/>
              <w:szCs w:val="32"/>
            </w:rPr>
            <w:t>........................</w:t>
          </w:r>
        </w:sdtContent>
      </w:sdt>
    </w:p>
    <w:p w:rsidR="00213606" w:rsidRDefault="00096A07" w:rsidP="00213606">
      <w:pPr>
        <w:tabs>
          <w:tab w:val="left" w:pos="2835"/>
        </w:tabs>
        <w:rPr>
          <w:rFonts w:ascii="TH SarabunPSK" w:hAnsi="TH SarabunPSK" w:cs="TH SarabunPSK"/>
          <w:sz w:val="32"/>
          <w:szCs w:val="32"/>
        </w:rPr>
      </w:pPr>
      <w:r w:rsidRPr="00DA3DCC">
        <w:rPr>
          <w:rFonts w:ascii="TH SarabunPSK" w:hAnsi="TH SarabunPSK" w:cs="TH SarabunPSK"/>
          <w:sz w:val="32"/>
          <w:szCs w:val="32"/>
          <w:cs/>
        </w:rPr>
        <w:t xml:space="preserve"> </w:t>
      </w:r>
      <w:sdt>
        <w:sdtPr>
          <w:rPr>
            <w:rFonts w:ascii="TH SarabunPSK" w:hAnsi="TH SarabunPSK" w:cs="TH SarabunPSK"/>
            <w:cs/>
          </w:rPr>
          <w:tag w:val="SubProjectName"/>
          <w:id w:val="-926115678"/>
          <w:lock w:val="sdtContentLocked"/>
          <w:placeholder>
            <w:docPart w:val="38D604D6382040E59FA0260306371044"/>
          </w:placeholder>
          <w:showingPlcHdr/>
          <w:text/>
        </w:sdtPr>
        <w:sdtEndPr/>
        <w:sdtContent>
          <w:r w:rsidR="0021360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ชื่อโครงการวิจัยภายใต้</w:t>
          </w:r>
          <w:r w:rsidR="00B73A20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ชุดโครงการ</w:t>
          </w:r>
          <w:r w:rsidR="0021360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 xml:space="preserve">วิจัย (ภาษาไทย </w:t>
          </w:r>
          <w:r w:rsidR="00213606">
            <w:rPr>
              <w:rFonts w:ascii="TH SarabunPSK" w:hAnsi="TH SarabunPSK" w:cs="TH SarabunPSK"/>
              <w:b/>
              <w:bCs/>
              <w:sz w:val="32"/>
              <w:szCs w:val="32"/>
            </w:rPr>
            <w:t xml:space="preserve">– </w:t>
          </w:r>
          <w:r w:rsidR="0021360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ภาษาอังกฤษ)</w:t>
          </w:r>
        </w:sdtContent>
      </w:sdt>
      <w:r w:rsidR="0021360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13606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213606">
        <w:rPr>
          <w:rFonts w:ascii="TH SarabunPSK" w:hAnsi="TH SarabunPSK" w:cs="TH SarabunPSK"/>
          <w:sz w:val="32"/>
          <w:szCs w:val="32"/>
          <w:cs/>
        </w:rPr>
        <w:t xml:space="preserve">                                    </w:t>
      </w:r>
    </w:p>
    <w:p w:rsidR="00213606" w:rsidRDefault="00213606" w:rsidP="00213606">
      <w:pPr>
        <w:tabs>
          <w:tab w:val="left" w:pos="851"/>
          <w:tab w:val="left" w:pos="2268"/>
        </w:tabs>
        <w:ind w:left="2268" w:hanging="2268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sz w:val="32"/>
          <w:szCs w:val="32"/>
          <w:cs/>
        </w:rPr>
        <w:tab/>
        <w:t xml:space="preserve">โครงการวิจัยย่อยที่ 1 </w:t>
      </w:r>
      <w:r>
        <w:rPr>
          <w:rFonts w:ascii="TH SarabunPSK" w:hAnsi="TH SarabunPSK" w:cs="TH SarabunPSK"/>
          <w:sz w:val="32"/>
          <w:szCs w:val="32"/>
          <w:cs/>
        </w:rPr>
        <w:tab/>
        <w:t>.......................................................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.......</w:t>
      </w:r>
      <w:r>
        <w:rPr>
          <w:rFonts w:ascii="TH SarabunPSK" w:hAnsi="TH SarabunPSK" w:cs="TH SarabunPSK"/>
          <w:sz w:val="32"/>
          <w:szCs w:val="32"/>
        </w:rPr>
        <w:t>................................................................</w:t>
      </w:r>
    </w:p>
    <w:p w:rsidR="00213606" w:rsidRDefault="00213606" w:rsidP="00213606">
      <w:pPr>
        <w:tabs>
          <w:tab w:val="left" w:pos="851"/>
          <w:tab w:val="left" w:pos="2268"/>
        </w:tabs>
        <w:ind w:left="2268" w:hanging="2268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</w:t>
      </w:r>
      <w:r>
        <w:rPr>
          <w:rFonts w:ascii="TH SarabunPSK" w:hAnsi="TH SarabunPSK" w:cs="TH SarabunPSK"/>
          <w:sz w:val="32"/>
          <w:szCs w:val="32"/>
          <w:cs/>
        </w:rPr>
        <w:tab/>
        <w:t xml:space="preserve">โครงการวิจัยย่อยที่ 2 </w:t>
      </w:r>
      <w:r>
        <w:rPr>
          <w:rFonts w:ascii="TH SarabunPSK" w:hAnsi="TH SarabunPSK" w:cs="TH SarabunPSK"/>
          <w:sz w:val="32"/>
          <w:szCs w:val="32"/>
          <w:cs/>
        </w:rPr>
        <w:tab/>
        <w:t>.....................................................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...........</w:t>
      </w:r>
      <w:r>
        <w:rPr>
          <w:rFonts w:ascii="TH SarabunPSK" w:hAnsi="TH SarabunPSK" w:cs="TH SarabunPSK"/>
          <w:sz w:val="32"/>
          <w:szCs w:val="32"/>
        </w:rPr>
        <w:t>..............................................................</w:t>
      </w:r>
    </w:p>
    <w:p w:rsidR="00B73A20" w:rsidRDefault="002807CD" w:rsidP="00B73A20">
      <w:pPr>
        <w:tabs>
          <w:tab w:val="left" w:pos="2835"/>
        </w:tabs>
        <w:rPr>
          <w:rFonts w:ascii="TH SarabunPSK" w:hAnsi="TH SarabunPSK" w:cs="TH SarabunPSK"/>
          <w:sz w:val="32"/>
          <w:szCs w:val="32"/>
        </w:rPr>
      </w:pPr>
      <w:sdt>
        <w:sdtPr>
          <w:rPr>
            <w:rFonts w:ascii="TH SarabunPSK" w:hAnsi="TH SarabunPSK" w:cs="TH SarabunPSK"/>
            <w:sz w:val="32"/>
            <w:szCs w:val="32"/>
          </w:rPr>
          <w:tag w:val="ProgramBaseNameTH"/>
          <w:id w:val="-243573701"/>
          <w:lock w:val="contentLocked"/>
          <w:placeholder>
            <w:docPart w:val="7DE3FED0D0984A699BF6D87D13B8E6E5"/>
          </w:placeholder>
        </w:sdtPr>
        <w:sdtEndPr/>
        <w:sdtContent>
          <w:r w:rsidR="00B73A20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ชื่อแผนบูรณาการ (ภาษาไทย)</w:t>
          </w:r>
        </w:sdtContent>
      </w:sdt>
      <w:r w:rsidR="00B73A20">
        <w:rPr>
          <w:rFonts w:ascii="TH SarabunPSK" w:hAnsi="TH SarabunPSK" w:cs="TH SarabunPSK"/>
          <w:sz w:val="32"/>
          <w:szCs w:val="32"/>
        </w:rPr>
        <w:t xml:space="preserve">   </w:t>
      </w:r>
      <w:sdt>
        <w:sdtPr>
          <w:rPr>
            <w:rFonts w:ascii="TH SarabunPSK" w:hAnsi="TH SarabunPSK" w:cs="TH SarabunPSK" w:hint="cs"/>
            <w:sz w:val="32"/>
            <w:szCs w:val="32"/>
            <w:cs/>
          </w:rPr>
          <w:tag w:val="tag_ProgramBaseNameTH"/>
          <w:id w:val="1731036918"/>
          <w:placeholder>
            <w:docPart w:val="7DE3FED0D0984A699BF6D87D13B8E6E5"/>
          </w:placeholder>
        </w:sdtPr>
        <w:sdtEndPr/>
        <w:sdtContent>
          <w:r w:rsidR="00B73A20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………………………………………………………..</w:t>
          </w:r>
          <w:r w:rsidR="00B73A20">
            <w:rPr>
              <w:rFonts w:ascii="TH SarabunPSK" w:hAnsi="TH SarabunPSK" w:cs="TH SarabunPSK" w:hint="cs"/>
              <w:sz w:val="32"/>
              <w:szCs w:val="32"/>
              <w:cs/>
            </w:rPr>
            <w:t>...........................................................</w:t>
          </w:r>
        </w:sdtContent>
      </w:sdt>
    </w:p>
    <w:p w:rsidR="00B73A20" w:rsidRDefault="002807CD" w:rsidP="00B73A20">
      <w:pPr>
        <w:tabs>
          <w:tab w:val="left" w:pos="2835"/>
        </w:tabs>
        <w:ind w:firstLine="1560"/>
        <w:rPr>
          <w:rFonts w:ascii="TH SarabunPSK" w:hAnsi="TH SarabunPSK" w:cs="TH SarabunPSK"/>
          <w:sz w:val="32"/>
          <w:szCs w:val="32"/>
          <w:cs/>
        </w:rPr>
      </w:pPr>
      <w:sdt>
        <w:sdtPr>
          <w:rPr>
            <w:rFonts w:ascii="TH SarabunPSK" w:hAnsi="TH SarabunPSK" w:cs="TH SarabunPSK"/>
            <w:sz w:val="32"/>
            <w:szCs w:val="32"/>
            <w:cs/>
          </w:rPr>
          <w:tag w:val="ProgramBaseNameEn"/>
          <w:id w:val="-271013324"/>
          <w:lock w:val="contentLocked"/>
          <w:placeholder>
            <w:docPart w:val="7DE3FED0D0984A699BF6D87D13B8E6E5"/>
          </w:placeholder>
        </w:sdtPr>
        <w:sdtEndPr/>
        <w:sdtContent>
          <w:r w:rsidR="00B73A20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(ภาษาอังกฤษ)</w:t>
          </w:r>
        </w:sdtContent>
      </w:sdt>
      <w:r w:rsidR="00B73A20">
        <w:rPr>
          <w:rFonts w:ascii="TH SarabunPSK" w:hAnsi="TH SarabunPSK" w:cs="TH SarabunPSK"/>
          <w:sz w:val="32"/>
          <w:szCs w:val="32"/>
          <w:cs/>
        </w:rPr>
        <w:t xml:space="preserve"> </w:t>
      </w:r>
      <w:sdt>
        <w:sdtPr>
          <w:rPr>
            <w:rFonts w:ascii="TH SarabunPSK" w:hAnsi="TH SarabunPSK" w:cs="TH SarabunPSK" w:hint="cs"/>
            <w:sz w:val="32"/>
            <w:szCs w:val="32"/>
            <w:cs/>
          </w:rPr>
          <w:tag w:val="tag_ProgramBaseNameEn"/>
          <w:id w:val="913429640"/>
          <w:placeholder>
            <w:docPart w:val="1A2518784A2E4DBF9D1A73AAD33D88C2"/>
          </w:placeholder>
        </w:sdtPr>
        <w:sdtEndPr/>
        <w:sdtContent>
          <w:r w:rsidR="00B73A20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………………………………………………………..</w:t>
          </w:r>
          <w:r w:rsidR="00B73A20">
            <w:rPr>
              <w:rFonts w:ascii="TH SarabunPSK" w:hAnsi="TH SarabunPSK" w:cs="TH SarabunPSK" w:hint="cs"/>
              <w:sz w:val="32"/>
              <w:szCs w:val="32"/>
              <w:cs/>
            </w:rPr>
            <w:t>...........................................................</w:t>
          </w:r>
        </w:sdtContent>
      </w:sdt>
    </w:p>
    <w:sdt>
      <w:sdtPr>
        <w:rPr>
          <w:rFonts w:ascii="TH SarabunPSK" w:hAnsi="TH SarabunPSK" w:cs="TH SarabunPSK"/>
          <w:cs/>
        </w:rPr>
        <w:tag w:val="Part1"/>
        <w:id w:val="1064294620"/>
        <w:lock w:val="sdtContentLocked"/>
        <w:placeholder>
          <w:docPart w:val="DefaultPlaceholder_1081868574"/>
        </w:placeholder>
      </w:sdtPr>
      <w:sdtEndPr/>
      <w:sdtContent>
        <w:p w:rsidR="0001369D" w:rsidRPr="00DA3DCC" w:rsidRDefault="0001369D" w:rsidP="0077132B">
          <w:pPr>
            <w:pStyle w:val="Heading5"/>
            <w:tabs>
              <w:tab w:val="left" w:pos="993"/>
            </w:tabs>
            <w:spacing w:before="240"/>
            <w:jc w:val="both"/>
            <w:rPr>
              <w:rFonts w:ascii="TH SarabunPSK" w:hAnsi="TH SarabunPSK" w:cs="TH SarabunPSK"/>
              <w:cs/>
            </w:rPr>
          </w:pPr>
          <w:r w:rsidRPr="00DA3DCC">
            <w:rPr>
              <w:rFonts w:ascii="TH SarabunPSK" w:hAnsi="TH SarabunPSK" w:cs="TH SarabunPSK"/>
              <w:cs/>
            </w:rPr>
            <w:t xml:space="preserve">ส่วน ก </w:t>
          </w:r>
          <w:r w:rsidRPr="00DA3DCC">
            <w:rPr>
              <w:rFonts w:ascii="TH SarabunPSK" w:hAnsi="TH SarabunPSK" w:cs="TH SarabunPSK"/>
            </w:rPr>
            <w:t xml:space="preserve"> </w:t>
          </w:r>
          <w:r w:rsidR="0077132B" w:rsidRPr="00DA3DCC">
            <w:rPr>
              <w:rFonts w:ascii="TH SarabunPSK" w:hAnsi="TH SarabunPSK" w:cs="TH SarabunPSK"/>
            </w:rPr>
            <w:t xml:space="preserve">  </w:t>
          </w:r>
          <w:r w:rsidRPr="00DA3DCC">
            <w:rPr>
              <w:rFonts w:ascii="TH SarabunPSK" w:hAnsi="TH SarabunPSK" w:cs="TH SarabunPSK"/>
            </w:rPr>
            <w:t>:</w:t>
          </w:r>
          <w:r w:rsidR="0077132B" w:rsidRPr="00DA3DCC">
            <w:rPr>
              <w:rFonts w:ascii="TH SarabunPSK" w:hAnsi="TH SarabunPSK" w:cs="TH SarabunPSK"/>
              <w:cs/>
            </w:rPr>
            <w:tab/>
          </w:r>
          <w:r w:rsidRPr="00DA3DCC">
            <w:rPr>
              <w:rFonts w:ascii="TH SarabunPSK" w:hAnsi="TH SarabunPSK" w:cs="TH SarabunPSK"/>
              <w:cs/>
            </w:rPr>
            <w:t>ลักษณะ</w:t>
          </w:r>
          <w:r w:rsidR="00213606">
            <w:rPr>
              <w:rFonts w:ascii="TH SarabunPSK" w:hAnsi="TH SarabunPSK" w:cs="TH SarabunPSK" w:hint="cs"/>
              <w:cs/>
            </w:rPr>
            <w:t>ชุด</w:t>
          </w:r>
          <w:r w:rsidR="007A2F23" w:rsidRPr="00DA3DCC">
            <w:rPr>
              <w:rFonts w:ascii="TH SarabunPSK" w:hAnsi="TH SarabunPSK" w:cs="TH SarabunPSK"/>
              <w:cs/>
            </w:rPr>
            <w:t>โครงการ</w:t>
          </w:r>
          <w:r w:rsidR="00DE44A9" w:rsidRPr="00DA3DCC">
            <w:rPr>
              <w:rFonts w:ascii="TH SarabunPSK" w:hAnsi="TH SarabunPSK" w:cs="TH SarabunPSK"/>
              <w:cs/>
            </w:rPr>
            <w:t>วิจัย</w:t>
          </w:r>
        </w:p>
      </w:sdtContent>
    </w:sdt>
    <w:p w:rsidR="00B0619F" w:rsidRPr="00DA3DCC" w:rsidRDefault="00B0619F" w:rsidP="00B0619F">
      <w:pPr>
        <w:shd w:val="clear" w:color="auto" w:fill="FFFFFF"/>
        <w:spacing w:after="60"/>
        <w:ind w:left="567" w:firstLine="425"/>
        <w:rPr>
          <w:rFonts w:ascii="TH SarabunPSK" w:eastAsia="Times New Roman" w:hAnsi="TH SarabunPSK" w:cs="TH SarabunPSK"/>
          <w:sz w:val="32"/>
          <w:szCs w:val="32"/>
          <w:cs/>
        </w:rPr>
      </w:pPr>
      <w:r w:rsidRPr="00DA3DCC">
        <w:rPr>
          <w:rFonts w:ascii="TH SarabunPSK" w:eastAsia="Times New Roman" w:hAnsi="TH SarabunPSK" w:cs="TH SarabunPSK"/>
          <w:sz w:val="32"/>
          <w:szCs w:val="32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1" type="#_x0000_t75" style="width:15.75pt;height:17.25pt" o:ole="">
            <v:imagedata r:id="rId9" o:title=""/>
          </v:shape>
          <w:control r:id="rId10" w:name="NewProject" w:shapeid="_x0000_i1101"/>
        </w:objec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NewProject"/>
          <w:id w:val="1686256065"/>
          <w:lock w:val="sdtContentLocked"/>
          <w:placeholder>
            <w:docPart w:val="3FC0E51DCDB345BC93FBA2E4D50896FA"/>
          </w:placeholder>
          <w:showingPlcHdr/>
          <w:text/>
        </w:sdtPr>
        <w:sdtEndPr/>
        <w:sdtContent>
          <w:r w:rsidR="00213606">
            <w:rPr>
              <w:rFonts w:ascii="TH SarabunPSK" w:hAnsi="TH SarabunPSK" w:cs="TH SarabunPSK" w:hint="cs"/>
              <w:sz w:val="32"/>
              <w:szCs w:val="32"/>
              <w:cs/>
            </w:rPr>
            <w:t>ชุด</w:t>
          </w:r>
          <w:r w:rsidR="006317FE" w:rsidRPr="00DA3DCC">
            <w:rPr>
              <w:rFonts w:ascii="TH SarabunPSK" w:hAnsi="TH SarabunPSK" w:cs="TH SarabunPSK"/>
              <w:sz w:val="32"/>
              <w:szCs w:val="32"/>
              <w:cs/>
            </w:rPr>
            <w:t>โครงการวิจัย</w:t>
          </w:r>
          <w:r w:rsidR="00213606">
            <w:rPr>
              <w:rFonts w:ascii="TH SarabunPSK" w:hAnsi="TH SarabunPSK" w:cs="TH SarabunPSK" w:hint="cs"/>
              <w:sz w:val="32"/>
              <w:szCs w:val="32"/>
              <w:cs/>
            </w:rPr>
            <w:t>ใหม่</w:t>
          </w:r>
        </w:sdtContent>
      </w:sdt>
    </w:p>
    <w:p w:rsidR="00B0619F" w:rsidRPr="00DA3DCC" w:rsidRDefault="00B0619F" w:rsidP="00B0619F">
      <w:pPr>
        <w:shd w:val="clear" w:color="auto" w:fill="FFFFFF"/>
        <w:ind w:left="567" w:firstLine="426"/>
        <w:rPr>
          <w:rFonts w:ascii="TH SarabunPSK" w:eastAsia="Times New Roman" w:hAnsi="TH SarabunPSK" w:cs="TH SarabunPSK"/>
          <w:sz w:val="32"/>
          <w:szCs w:val="32"/>
        </w:rPr>
      </w:pPr>
      <w:r w:rsidRPr="00DA3DCC">
        <w:rPr>
          <w:rFonts w:ascii="TH SarabunPSK" w:eastAsia="Times New Roman" w:hAnsi="TH SarabunPSK" w:cs="TH SarabunPSK"/>
          <w:sz w:val="32"/>
          <w:szCs w:val="32"/>
        </w:rPr>
        <w:object w:dxaOrig="225" w:dyaOrig="225">
          <v:shape id="_x0000_i1103" type="#_x0000_t75" style="width:12.75pt;height:13.5pt" o:ole="">
            <v:imagedata r:id="rId11" o:title=""/>
          </v:shape>
          <w:control r:id="rId12" w:name="ConProject" w:shapeid="_x0000_i1103"/>
        </w:object>
      </w:r>
      <w:r w:rsidRPr="00DA3DCC">
        <w:rPr>
          <w:rFonts w:ascii="TH SarabunPSK" w:hAnsi="TH SarabunPSK" w:cs="TH SarabunPSK"/>
          <w:sz w:val="32"/>
          <w:szCs w:val="32"/>
          <w:cs/>
        </w:rPr>
        <w:t xml:space="preserve">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ConProject"/>
          <w:id w:val="-421489905"/>
          <w:lock w:val="sdtContentLocked"/>
          <w:placeholder>
            <w:docPart w:val="108C0597D82C4E29BC4EE4C76E1A8EE7"/>
          </w:placeholder>
          <w:showingPlcHdr/>
          <w:text/>
        </w:sdtPr>
        <w:sdtEndPr/>
        <w:sdtContent>
          <w:r w:rsidR="00213606">
            <w:rPr>
              <w:rFonts w:ascii="TH SarabunPSK" w:hAnsi="TH SarabunPSK" w:cs="TH SarabunPSK" w:hint="cs"/>
              <w:sz w:val="32"/>
              <w:szCs w:val="32"/>
              <w:cs/>
            </w:rPr>
            <w:t>ชุด</w:t>
          </w:r>
          <w:r w:rsidR="006317FE" w:rsidRPr="00DA3DCC">
            <w:rPr>
              <w:rFonts w:ascii="TH SarabunPSK" w:hAnsi="TH SarabunPSK" w:cs="TH SarabunPSK"/>
              <w:sz w:val="32"/>
              <w:szCs w:val="32"/>
              <w:cs/>
            </w:rPr>
            <w:t>โครงการวิจัย</w:t>
          </w:r>
          <w:r w:rsidRPr="00DA3DCC">
            <w:rPr>
              <w:rFonts w:ascii="TH SarabunPSK" w:hAnsi="TH SarabunPSK" w:cs="TH SarabunPSK"/>
              <w:sz w:val="32"/>
              <w:szCs w:val="32"/>
              <w:cs/>
            </w:rPr>
            <w:t>ต่อเนื่อง</w:t>
          </w:r>
        </w:sdtContent>
      </w:sdt>
      <w:r w:rsidRPr="00DA3DCC">
        <w:rPr>
          <w:rFonts w:ascii="TH SarabunPSK" w:eastAsia="Times New Roman" w:hAnsi="TH SarabunPSK" w:cs="TH SarabunPSK"/>
          <w:sz w:val="32"/>
          <w:szCs w:val="32"/>
        </w:rPr>
        <w:tab/>
      </w:r>
    </w:p>
    <w:p w:rsidR="00B0619F" w:rsidRPr="00DA3DCC" w:rsidRDefault="00B0619F" w:rsidP="00B0619F">
      <w:pPr>
        <w:shd w:val="clear" w:color="auto" w:fill="FFFFFF"/>
        <w:ind w:left="567" w:firstLine="426"/>
        <w:rPr>
          <w:rFonts w:ascii="TH SarabunPSK" w:eastAsia="Times New Roman" w:hAnsi="TH SarabunPSK" w:cs="TH SarabunPSK"/>
          <w:sz w:val="32"/>
          <w:szCs w:val="32"/>
        </w:rPr>
      </w:pPr>
      <w:r w:rsidRPr="00DA3DCC">
        <w:rPr>
          <w:rFonts w:ascii="TH SarabunPSK" w:eastAsia="Times New Roman" w:hAnsi="TH SarabunPSK" w:cs="TH SarabunPSK"/>
          <w:sz w:val="32"/>
          <w:szCs w:val="32"/>
          <w:cs/>
        </w:rPr>
        <w:t xml:space="preserve">    </w:t>
      </w:r>
      <w:sdt>
        <w:sdtPr>
          <w:rPr>
            <w:rFonts w:ascii="TH SarabunPSK" w:eastAsia="Times New Roman" w:hAnsi="TH SarabunPSK" w:cs="TH SarabunPSK"/>
            <w:sz w:val="32"/>
            <w:szCs w:val="32"/>
            <w:cs/>
          </w:rPr>
          <w:id w:val="-1229221534"/>
          <w:lock w:val="sdtLocked"/>
          <w:placeholder>
            <w:docPart w:val="B17B59DEF8B8486B86ED0E07C00C8FE9"/>
          </w:placeholder>
        </w:sdtPr>
        <w:sdtEndPr/>
        <w:sdtContent>
          <w:r w:rsidR="00AD7A8E" w:rsidRPr="00DA3DCC">
            <w:rPr>
              <w:rFonts w:ascii="TH SarabunPSK" w:eastAsia="Times New Roman" w:hAnsi="TH SarabunPSK" w:cs="TH SarabunPSK"/>
              <w:sz w:val="32"/>
              <w:szCs w:val="32"/>
              <w:cs/>
            </w:rPr>
            <w:t xml:space="preserve"> </w:t>
          </w:r>
          <w:r w:rsidRPr="00DA3DCC">
            <w:rPr>
              <w:rFonts w:ascii="TH SarabunPSK" w:eastAsia="Times New Roman" w:hAnsi="TH SarabunPSK" w:cs="TH SarabunPSK"/>
              <w:sz w:val="32"/>
              <w:szCs w:val="32"/>
              <w:cs/>
            </w:rPr>
            <w:t>ระยะเวลา</w:t>
          </w:r>
          <w:r w:rsidR="00012FF2" w:rsidRPr="00DA3DCC">
            <w:rPr>
              <w:rFonts w:ascii="TH SarabunPSK" w:eastAsia="Times New Roman" w:hAnsi="TH SarabunPSK" w:cs="TH SarabunPSK"/>
              <w:sz w:val="32"/>
              <w:szCs w:val="32"/>
              <w:cs/>
            </w:rPr>
            <w:t xml:space="preserve"> ....... </w:t>
          </w:r>
          <w:r w:rsidRPr="00DA3DCC">
            <w:rPr>
              <w:rFonts w:ascii="TH SarabunPSK" w:eastAsia="Times New Roman" w:hAnsi="TH SarabunPSK" w:cs="TH SarabunPSK"/>
              <w:sz w:val="32"/>
              <w:szCs w:val="32"/>
              <w:cs/>
            </w:rPr>
            <w:t>ปี</w:t>
          </w:r>
          <w:r w:rsidR="00012FF2" w:rsidRPr="00DA3DCC">
            <w:rPr>
              <w:rFonts w:ascii="TH SarabunPSK" w:eastAsia="Times New Roman" w:hAnsi="TH SarabunPSK" w:cs="TH SarabunPSK"/>
              <w:sz w:val="32"/>
              <w:szCs w:val="32"/>
              <w:cs/>
            </w:rPr>
            <w:t xml:space="preserve"> </w:t>
          </w:r>
          <w:r w:rsidR="00296A9C">
            <w:rPr>
              <w:rFonts w:ascii="TH SarabunPSK" w:eastAsia="Times New Roman" w:hAnsi="TH SarabunPSK" w:cs="TH SarabunPSK"/>
              <w:sz w:val="32"/>
              <w:szCs w:val="32"/>
              <w:lang w:val="en-GB"/>
            </w:rPr>
            <w:t>……..</w:t>
          </w:r>
          <w:r w:rsidR="00296A9C">
            <w:rPr>
              <w:rFonts w:ascii="TH SarabunPSK" w:eastAsia="Times New Roman" w:hAnsi="TH SarabunPSK" w:cs="TH SarabunPSK" w:hint="cs"/>
              <w:sz w:val="32"/>
              <w:szCs w:val="32"/>
              <w:cs/>
              <w:lang w:val="en-GB"/>
            </w:rPr>
            <w:t xml:space="preserve">เดือน </w:t>
          </w:r>
          <w:r w:rsidRPr="00DA3DCC">
            <w:rPr>
              <w:rFonts w:ascii="TH SarabunPSK" w:eastAsia="Times New Roman" w:hAnsi="TH SarabunPSK" w:cs="TH SarabunPSK"/>
              <w:sz w:val="32"/>
              <w:szCs w:val="32"/>
              <w:cs/>
            </w:rPr>
            <w:t>ปีนี้เป็นปีที่</w:t>
          </w:r>
          <w:r w:rsidR="00012FF2" w:rsidRPr="00DA3DCC">
            <w:rPr>
              <w:rFonts w:ascii="TH SarabunPSK" w:eastAsia="Times New Roman" w:hAnsi="TH SarabunPSK" w:cs="TH SarabunPSK"/>
              <w:sz w:val="32"/>
              <w:szCs w:val="32"/>
              <w:cs/>
            </w:rPr>
            <w:t xml:space="preserve"> .......</w:t>
          </w:r>
          <w:r w:rsidR="00FE3776" w:rsidRPr="00DA3DCC">
            <w:rPr>
              <w:rFonts w:ascii="TH SarabunPSK" w:eastAsia="Times New Roman" w:hAnsi="TH SarabunPSK" w:cs="TH SarabunPSK"/>
              <w:sz w:val="32"/>
              <w:szCs w:val="32"/>
              <w:cs/>
            </w:rPr>
            <w:t xml:space="preserve"> (</w:t>
          </w:r>
          <w:r w:rsidR="007F4DA3" w:rsidRPr="00DA3DCC">
            <w:rPr>
              <w:rFonts w:ascii="TH SarabunPSK" w:eastAsia="Times New Roman" w:hAnsi="TH SarabunPSK" w:cs="TH SarabunPSK" w:hint="cs"/>
              <w:sz w:val="32"/>
              <w:szCs w:val="32"/>
              <w:cs/>
            </w:rPr>
            <w:t>ระยะเวลาดำเนินการวิจัยไม่เกิน</w:t>
          </w:r>
          <w:r w:rsidR="007056DD" w:rsidRPr="00DA3DCC">
            <w:rPr>
              <w:rFonts w:ascii="TH SarabunPSK" w:eastAsia="Times New Roman" w:hAnsi="TH SarabunPSK" w:cs="TH SarabunPSK" w:hint="cs"/>
              <w:sz w:val="32"/>
              <w:szCs w:val="32"/>
              <w:cs/>
            </w:rPr>
            <w:t xml:space="preserve"> 5 ปี</w:t>
          </w:r>
          <w:r w:rsidR="00FE3776" w:rsidRPr="00DA3DCC">
            <w:rPr>
              <w:rFonts w:ascii="TH SarabunPSK" w:eastAsia="Times New Roman" w:hAnsi="TH SarabunPSK" w:cs="TH SarabunPSK"/>
              <w:sz w:val="32"/>
              <w:szCs w:val="32"/>
              <w:cs/>
            </w:rPr>
            <w:t>)</w:t>
          </w:r>
        </w:sdtContent>
      </w:sdt>
    </w:p>
    <w:p w:rsidR="00CA6853" w:rsidRPr="00DA3DCC" w:rsidRDefault="00CA6853" w:rsidP="00F07AD6">
      <w:pPr>
        <w:shd w:val="clear" w:color="auto" w:fill="FFFFFF"/>
        <w:rPr>
          <w:rFonts w:ascii="TH SarabunPSK" w:hAnsi="TH SarabunPSK" w:cs="TH SarabunPSK"/>
          <w:sz w:val="32"/>
          <w:szCs w:val="32"/>
        </w:rPr>
      </w:pPr>
    </w:p>
    <w:p w:rsidR="007F4DA3" w:rsidRPr="00DA3DCC" w:rsidRDefault="002807CD" w:rsidP="009075D6">
      <w:pPr>
        <w:shd w:val="clear" w:color="auto" w:fill="FFFFFF"/>
        <w:ind w:left="426" w:hanging="426"/>
        <w:rPr>
          <w:rFonts w:ascii="TH SarabunPSK" w:eastAsia="Times New Roman" w:hAnsi="TH SarabunPSK" w:cs="TH SarabunPSK"/>
          <w:sz w:val="32"/>
          <w:szCs w:val="32"/>
        </w:rPr>
      </w:pPr>
      <w:sdt>
        <w:sdtPr>
          <w:rPr>
            <w:rFonts w:ascii="TH SarabunPSK" w:hAnsi="TH SarabunPSK" w:cs="TH SarabunPSK" w:hint="cs"/>
            <w:sz w:val="32"/>
            <w:szCs w:val="32"/>
            <w:cs/>
          </w:rPr>
          <w:tag w:val="CountryStrategy"/>
          <w:id w:val="1658727319"/>
          <w:lock w:val="contentLocked"/>
          <w:placeholder>
            <w:docPart w:val="6D6ABA3BD00A4074B5FA99BA31DEFD70"/>
          </w:placeholder>
          <w:showingPlcHdr/>
          <w:text/>
        </w:sdtPr>
        <w:sdtEndPr/>
        <w:sdtContent>
          <w:r w:rsidR="007F4DA3"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1. ยุทธศาสตร์ชาติ 20 ปี</w:t>
          </w:r>
        </w:sdtContent>
      </w:sdt>
    </w:p>
    <w:p w:rsidR="007F4DA3" w:rsidRPr="00DA3DCC" w:rsidRDefault="002807CD" w:rsidP="00525D83">
      <w:pPr>
        <w:pStyle w:val="ListParagraph"/>
        <w:tabs>
          <w:tab w:val="left" w:pos="709"/>
        </w:tabs>
        <w:ind w:left="1843" w:right="-381" w:hanging="1276"/>
        <w:jc w:val="thaiDistribute"/>
        <w:rPr>
          <w:rFonts w:ascii="TH SarabunPSK" w:hAnsi="TH SarabunPSK" w:cs="TH SarabunPSK"/>
          <w:sz w:val="32"/>
          <w:szCs w:val="32"/>
        </w:rPr>
      </w:pPr>
      <w:sdt>
        <w:sdtPr>
          <w:rPr>
            <w:rFonts w:ascii="TH SarabunPSK" w:hAnsi="TH SarabunPSK" w:cs="TH SarabunPSK" w:hint="cs"/>
            <w:cs/>
          </w:rPr>
          <w:tag w:val="NCountryStrategy"/>
          <w:id w:val="-1987763936"/>
          <w:lock w:val="contentLocked"/>
          <w:placeholder>
            <w:docPart w:val="677BC0A4EE824FD6BBFBAF3B7F5AE61A"/>
          </w:placeholder>
          <w:showingPlcHdr/>
          <w:text/>
        </w:sdtPr>
        <w:sdtEndPr/>
        <w:sdtContent>
          <w:r w:rsidR="007F4DA3"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ยุทธศาสตร์</w:t>
          </w:r>
        </w:sdtContent>
      </w:sdt>
      <w:r w:rsidR="007F4DA3" w:rsidRPr="00DA3DCC">
        <w:rPr>
          <w:rFonts w:ascii="TH SarabunPSK" w:hAnsi="TH SarabunPSK" w:cs="TH SarabunPSK" w:hint="cs"/>
          <w:cs/>
        </w:rPr>
        <w:tab/>
      </w:r>
      <w:r w:rsidR="007F4DA3" w:rsidRPr="00DA3DC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D5759">
        <w:rPr>
          <w:rFonts w:ascii="TH SarabunPSK" w:hAnsi="TH SarabunPSK" w:cs="TH SarabunPSK" w:hint="cs"/>
          <w:sz w:val="32"/>
          <w:szCs w:val="32"/>
          <w:cs/>
        </w:rPr>
        <w:tab/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CountryStrategy"/>
          <w:id w:val="571018306"/>
          <w:placeholder>
            <w:docPart w:val="C08A24C406D04309B3E2C864D29406D0"/>
          </w:placeholder>
          <w:dropDownList>
            <w:listItem w:displayText="ไม่สอดคล้อง" w:value="0"/>
            <w:listItem w:displayText="ยุทธศาสตร์ที่ 1 : ด้านความมั่นคง" w:value="7"/>
            <w:listItem w:displayText="ยุทธศาสตร์ที่ 2 : ด้านการสร้างความสามารถในการแข่งขัน" w:value="8"/>
            <w:listItem w:displayText="ยุทธศาสตร์ที่ 3 : การพัฒนาและเสริมสร้างศักยภาพทรัพยากรมนุษย์" w:value="9"/>
            <w:listItem w:displayText="ยุทธศาสตร์ที่ 4 : การสร้างโอกาสและความเสมอทางสังคม" w:value="10"/>
            <w:listItem w:displayText="ยุทธศาสตร์ที่ 5 : ด้านการสร้างการเติบโตบนคุณภาพชีวิตที่เป็นมิตรต่อสิ่งแวดล้อม" w:value="11"/>
            <w:listItem w:displayText="ยุทธศาสตร์ที่ 6 : ด้านการปรับสมดุลและพัฒนาระบบการบริหารจัดการภาครัฐ" w:value="12"/>
          </w:dropDownList>
        </w:sdtPr>
        <w:sdtEndPr/>
        <w:sdtContent>
          <w:r w:rsidR="00CD5759">
            <w:rPr>
              <w:rFonts w:ascii="TH SarabunPSK" w:hAnsi="TH SarabunPSK" w:cs="TH SarabunPSK"/>
              <w:sz w:val="32"/>
              <w:szCs w:val="32"/>
              <w:cs/>
            </w:rPr>
            <w:t>ไม่สอดคล้อง</w:t>
          </w:r>
        </w:sdtContent>
      </w:sdt>
    </w:p>
    <w:p w:rsidR="007F4DA3" w:rsidRPr="00DA3DCC" w:rsidRDefault="00525D83" w:rsidP="00095190">
      <w:pPr>
        <w:shd w:val="clear" w:color="auto" w:fill="FFFFFF"/>
        <w:ind w:left="426"/>
        <w:rPr>
          <w:rFonts w:ascii="TH SarabunPSK" w:hAnsi="TH SarabunPSK" w:cs="TH SarabunPSK"/>
        </w:rPr>
      </w:pPr>
      <w:r w:rsidRPr="00DA3DCC">
        <w:rPr>
          <w:rFonts w:ascii="TH SarabunPSK" w:hAnsi="TH SarabunPSK" w:cs="TH SarabunPSK" w:hint="cs"/>
          <w:cs/>
        </w:rPr>
        <w:t xml:space="preserve">  </w:t>
      </w:r>
      <w:sdt>
        <w:sdtPr>
          <w:rPr>
            <w:rFonts w:ascii="TH SarabunPSK" w:hAnsi="TH SarabunPSK" w:cs="TH SarabunPSK" w:hint="cs"/>
            <w:cs/>
          </w:rPr>
          <w:tag w:val="NCountryStrategyPurpose"/>
          <w:id w:val="877823155"/>
          <w:lock w:val="contentLocked"/>
          <w:placeholder>
            <w:docPart w:val="54174A15B652429F829132A9D1AF6C59"/>
          </w:placeholder>
          <w:showingPlcHdr/>
          <w:text/>
        </w:sdtPr>
        <w:sdtEndPr/>
        <w:sdtContent>
          <w:r w:rsidR="007F4DA3"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เป้าประสงค์</w:t>
          </w:r>
        </w:sdtContent>
      </w:sdt>
      <w:r w:rsidR="007F4DA3" w:rsidRPr="00DA3DCC">
        <w:rPr>
          <w:rFonts w:ascii="TH SarabunPSK" w:hAnsi="TH SarabunPSK" w:cs="TH SarabunPSK" w:hint="cs"/>
          <w:cs/>
        </w:rPr>
        <w:tab/>
      </w:r>
      <w:r w:rsidR="00CD5759">
        <w:rPr>
          <w:rFonts w:ascii="TH SarabunPSK" w:hAnsi="TH SarabunPSK" w:cs="TH SarabunPSK" w:hint="cs"/>
          <w:sz w:val="32"/>
          <w:szCs w:val="32"/>
          <w:cs/>
        </w:rPr>
        <w:tab/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CountryStrategy2"/>
          <w:id w:val="432868080"/>
          <w:placeholder>
            <w:docPart w:val="24CC6D9E8EDF48A696E49D90BD55795B"/>
          </w:placeholder>
          <w:dropDownList>
            <w:listItem w:displayText="ไม่สอดคล้อง" w:value="0"/>
            <w:listItem w:displayText="1.1 การรักษาความสงบภายในประเทศ" w:value="1"/>
            <w:listItem w:displayText="1.2 การพัฒนาศักยภาพในการป้องกันประเทศพร้อมรับมือกับภัยคุกคามทั้งทางทหารและภัยคุกคามอื่นๆ" w:value="2"/>
            <w:listItem w:displayText="1.3 บูรณาการความร่วมมือกับต่างประเทศที่เอื้อให้เกิดความมั่นคง ความมั่งคั่งทางเศรษฐกิจ ป้องกันภัยคุกคามข้ามชาติ และคุณภาพชีวิตของคนในชาติ" w:value="3"/>
            <w:listItem w:displayText="1.4 การรักษาความมั่นคงและผลประโยชน์ทางทรัพยากรธรรมชาติและทางทะเล" w:value="4"/>
            <w:listItem w:displayText="1.5 การบริหารจัดการความมั่นคงให้สอดคล้องกับแผนงานพัฒนาอื่นๆ เพื่อช่วยเหลือประชาชน และร่วมพัฒนาประเทศ" w:value="5"/>
            <w:listItem w:displayText="2.1 การพัฒนาภาคการผลิตและบริการ" w:value="6"/>
            <w:listItem w:displayText="2.2 การพัฒนาสังคมผู้ประกอบการ (Entrepreneurial Society) เพื่อสร้างผู้ประกอบการทางธุรกิจ" w:value="7"/>
            <w:listItem w:displayText="2.3 การพัฒนาปัจจัยสนับสนุนและการพัฒนาโครงสร้างพื้นฐาน" w:value="8"/>
            <w:listItem w:displayText="2.4 การวางรากฐานที่แข็งแกร่งเพื่อสนับสนุนการเพิ่มขีดความสามารถในการแข่งขัน" w:value="9"/>
            <w:listItem w:displayText="3.1 การปรับเปลี่ยนค่านิยมและวัฒนธรรม (Transformation of culture) เพื่อสร้างคนไทยที่มีคุณภาพ คุณธรรม จริยธรรม มีระเบียบวินัย เคารพกฎหมาย" w:value="10"/>
            <w:listItem w:displayText="3.2 การพัฒนาศักยภาพคนตลอดช่วงชีวิต" w:value="11"/>
            <w:listItem w:displayText="3.3 การปฏิรูปการเรียนรู้แบบพลิกโฉม (Transformation of Learning)" w:value="12"/>
            <w:listItem w:displayText="3.4 การพัฒนาและรักษากลุ่มผู้มีความสามารถพิเศษ (Talents)" w:value="13"/>
            <w:listItem w:displayText="3.5 การเสริมสร้างให้คนไทยมีสุขภาวะที่ดี" w:value="14"/>
            <w:listItem w:displayText="3.6 การสร้างความอยู่ดีมีสุขของครอบครัวไทย" w:value="15"/>
            <w:listItem w:displayText="4.1 การสร้างความมั่นคงทางเศรษฐกิจของคนทุกกลุ่มในสังคม" w:value="16"/>
            <w:listItem w:displayText="4.2 การสร้างโอกาสการเข้าถึงบริการทางสังคมอย่างทั่วถึง" w:value="17"/>
            <w:listItem w:displayText="4.3 การเสริมสร้างพลังทางสังคม" w:value="18"/>
            <w:listItem w:displayText="4.4 การสร้างความสมานฉันท์ในสังคม" w:value="19"/>
            <w:listItem w:displayText="5.1 จัดระบบอนุรักษ์ ฟื้นฟูและป้องกันการทำลายทรัพยากรธรรมชาติ" w:value="20"/>
            <w:listItem w:displayText="5.2 วางระบบบริหารจัดการน้ำอย่างบูรณาการให้มีประสิทธิภาพใน 25 ลุ่มน้ำ ทั้งด้านอุปสงค์และอุปทาน" w:value="21"/>
            <w:listItem w:displayText="5.3 พัฒนาและใช้พลังงานที่เป็นมิตรกับสิ่งแวดล้อมในทุกภาคเศรษฐกิจ" w:value="22"/>
            <w:listItem w:displayText="5.4 พัฒนาเมืองอุตสาหกรรมเชิงนิเวศและเมืองที่เป็นมิตรกับสิ่งแวดล้อม" w:value="23"/>
            <w:listItem w:displayText="5.5 ร่วมลดปัญหาโลกร้อนและปรับตัวให้พร้อมรับการเปลี่ยนแปลงสภาพภูมิอากาศ" w:value="24"/>
            <w:listItem w:displayText="5.6 ใช้เครื่องมือทางเศรษฐศาสตร์และนโยบายการคลังเพื่อสิ่งแวดล้อม" w:value="25"/>
            <w:listItem w:displayText="6.1 การวางระบบบริหารงานราชการแบบบูรณาการ" w:value="26"/>
            <w:listItem w:displayText="6.2 การยกระดับงานบริการประชาชนและการอำนวยความสะดวกของภาครัฐสู่ความเป็นเลิศ" w:value="27"/>
            <w:listItem w:displayText="6.3 การปรับปรุงบทบาท ภารกิจ และโครงสร้างของหน่วยงานภาครัฐ" w:value="28"/>
            <w:listItem w:displayText="6.4 การพัฒนาระบบบริหารจัดการกำลังคนและพัฒนาบุคลากรภาครัฐในการปฏิบัติราชการและมีความเป็นมืออาชีพ" w:value="29"/>
            <w:listItem w:displayText="6.5 การต่อต้านการทุจริตและประพฤติมิชอบ" w:value="30"/>
            <w:listItem w:displayText="6.6 การปรับปรุงแก้ไขกฎหมาย ระเบียบ และข้อบังคับให้มีความชัดเจน ทันสมัย เป็นธรรม และสอดคล้องกับข้อบังคับสากลหรือข้อตกลงระหว่างประเทศ" w:value="31"/>
          </w:dropDownList>
        </w:sdtPr>
        <w:sdtEndPr/>
        <w:sdtContent>
          <w:r w:rsidR="00CD5759">
            <w:rPr>
              <w:rFonts w:ascii="TH SarabunPSK" w:hAnsi="TH SarabunPSK" w:cs="TH SarabunPSK" w:hint="cs"/>
              <w:sz w:val="32"/>
              <w:szCs w:val="32"/>
              <w:cs/>
            </w:rPr>
            <w:t>ไม่สอดคล้อง</w:t>
          </w:r>
        </w:sdtContent>
      </w:sdt>
      <w:r w:rsidR="007F4DA3" w:rsidRPr="00DA3DCC">
        <w:rPr>
          <w:rFonts w:ascii="TH SarabunPSK" w:hAnsi="TH SarabunPSK" w:cs="TH SarabunPSK"/>
          <w:sz w:val="32"/>
          <w:szCs w:val="32"/>
        </w:rPr>
        <w:tab/>
      </w:r>
      <w:r w:rsidR="007F4DA3" w:rsidRPr="00DA3DCC">
        <w:rPr>
          <w:rFonts w:ascii="TH SarabunPSK" w:hAnsi="TH SarabunPSK" w:cs="TH SarabunPSK"/>
          <w:sz w:val="32"/>
          <w:szCs w:val="32"/>
        </w:rPr>
        <w:tab/>
      </w:r>
    </w:p>
    <w:p w:rsidR="00B0619F" w:rsidRPr="00DA3DCC" w:rsidRDefault="002807CD" w:rsidP="00344411">
      <w:pPr>
        <w:shd w:val="clear" w:color="auto" w:fill="FFFFFF"/>
        <w:ind w:left="426" w:hanging="426"/>
        <w:rPr>
          <w:rFonts w:ascii="TH SarabunPSK" w:eastAsia="Times New Roman" w:hAnsi="TH SarabunPSK" w:cs="TH SarabunPSK"/>
          <w:sz w:val="32"/>
          <w:szCs w:val="32"/>
        </w:rPr>
      </w:pPr>
      <w:sdt>
        <w:sdtPr>
          <w:rPr>
            <w:rFonts w:ascii="TH SarabunPSK" w:hAnsi="TH SarabunPSK" w:cs="TH SarabunPSK"/>
            <w:sz w:val="32"/>
            <w:szCs w:val="32"/>
            <w:cs/>
          </w:rPr>
          <w:tag w:val="Strategic"/>
          <w:id w:val="2012637487"/>
          <w:lock w:val="sdtContentLocked"/>
          <w:placeholder>
            <w:docPart w:val="2C9566B4F5FC4C40B00111FAF09F7033"/>
          </w:placeholder>
          <w:showingPlcHdr/>
          <w:text/>
        </w:sdtPr>
        <w:sdtEndPr/>
        <w:sdtContent>
          <w:r w:rsidR="00095190"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2</w:t>
          </w:r>
          <w:r w:rsidR="00344411"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 xml:space="preserve">. </w:t>
          </w:r>
          <w:r w:rsidR="00B0619F"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ยุทธศาสตร์การพัฒนาประเทศตามแผนพัฒนาเศรษฐกิจและสังคมแห่งชาติ</w:t>
          </w:r>
        </w:sdtContent>
      </w:sdt>
    </w:p>
    <w:p w:rsidR="00B0619F" w:rsidRPr="00DA3DCC" w:rsidRDefault="00B0619F" w:rsidP="00CD5759">
      <w:pPr>
        <w:shd w:val="clear" w:color="auto" w:fill="FFFFFF"/>
        <w:tabs>
          <w:tab w:val="left" w:pos="2835"/>
        </w:tabs>
        <w:ind w:left="2977" w:hanging="2835"/>
        <w:jc w:val="both"/>
        <w:rPr>
          <w:rFonts w:ascii="TH SarabunPSK" w:hAnsi="TH SarabunPSK" w:cs="TH SarabunPSK"/>
          <w:sz w:val="32"/>
          <w:szCs w:val="32"/>
        </w:rPr>
      </w:pPr>
      <w:r w:rsidRPr="00DA3DCC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44411" w:rsidRPr="00DA3DCC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DA3DCC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203D2F" w:rsidRPr="00DA3DCC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DA3DCC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StrategicPoint"/>
          <w:id w:val="2052875857"/>
          <w:lock w:val="sdtContentLocked"/>
          <w:placeholder>
            <w:docPart w:val="757E7C22CD534C9283AFAD07DD69AB4F"/>
          </w:placeholder>
          <w:showingPlcHdr/>
          <w:text/>
        </w:sdtPr>
        <w:sdtEndPr/>
        <w:sdtContent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ยุทธศาสตร์</w:t>
          </w:r>
        </w:sdtContent>
      </w:sdt>
      <w:r w:rsidR="004825CA" w:rsidRPr="00DA3DCC">
        <w:rPr>
          <w:rFonts w:ascii="TH SarabunPSK" w:eastAsia="Times New Roman" w:hAnsi="TH SarabunPSK" w:cs="TH SarabunPSK"/>
          <w:sz w:val="32"/>
          <w:szCs w:val="32"/>
        </w:rPr>
        <w:t xml:space="preserve">   </w:t>
      </w:r>
      <w:r w:rsidRPr="00DA3DCC">
        <w:rPr>
          <w:rFonts w:ascii="TH SarabunPSK" w:eastAsia="Times New Roman" w:hAnsi="TH SarabunPSK" w:cs="TH SarabunPSK"/>
          <w:sz w:val="32"/>
          <w:szCs w:val="32"/>
        </w:rPr>
        <w:t xml:space="preserve">  </w:t>
      </w:r>
      <w:r w:rsidR="00CD5759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sdt>
        <w:sdtPr>
          <w:rPr>
            <w:rStyle w:val="Style5"/>
            <w:rFonts w:ascii="TH SarabunPSK" w:hAnsi="TH SarabunPSK" w:cs="TH SarabunPSK"/>
            <w:sz w:val="32"/>
            <w:szCs w:val="32"/>
            <w:cs/>
          </w:rPr>
          <w:tag w:val="tag_StrategicPoint"/>
          <w:id w:val="-1494861880"/>
          <w:lock w:val="sdtLocked"/>
          <w:placeholder>
            <w:docPart w:val="F034DD15F8264317B68E6B3B1BE95111"/>
          </w:placeholder>
          <w:dropDownList>
            <w:listItem w:displayText="ไม่สอดคล้อง" w:value="0"/>
            <w:listItem w:displayText="ยุทธศาสตร์การวิจัยที่ 1 : การเสริมสร้างและพัฒนาศักยภาพทุนมนุษย์" w:value="161"/>
            <w:listItem w:displayText="ยุทธศาสตร์การวิจัยที่ 2 : การสร้างความเป็นธรรมและลดความเหลื่อมล้ำในสังคม" w:value="162"/>
            <w:listItem w:displayText="ยุทธศาสตร์การวิจัยที่ 3 : การสร้างความเข้มแข็งทางเศรษฐกิจและแข่งขันได้อย่างยั่งยืน" w:value="163"/>
            <w:listItem w:displayText="ยุทธศาสตร์การวิจัยที่ 4 : การเติบโตที่เป็นมิตรกับสิ่งแวดล้อมเพื่อการพัฒนาอย่างยั่งยืน" w:value="164"/>
            <w:listItem w:displayText="ยุทธศาสตร์การวิจัยที่ 5 : การเสริมสร้างความมั่นคงแห่งชาติเพื่อการพัฒนาประเทศสู่ความมั่งคั่งและยั่งยืน" w:value="165"/>
            <w:listItem w:displayText="ยุทธศาสตร์การวิจัยที่ 6 : การบริหารจัดการในภาครัฐ การป้องกันการทุจริตประพฤติมิชอบ และธรรมาภิบาลในสังคมไทย" w:value="166"/>
            <w:listItem w:displayText="ยุทธศาสตร์การวิจัยที่ 7 : การพัฒนาโครงสร้างพื้นฐานและระบบโลจิสติกส์" w:value="167"/>
            <w:listItem w:displayText="ยุทธศาสตร์การวิจัยที่ 8 : การพัฒนาวิทยาศาสตร์ เทคโนโลยี วิจัย และนวัตกรรม" w:value="168"/>
            <w:listItem w:displayText="ยุทธศาสตร์การวิจัยที่ 9 : การพัฒนาภาค เมือง และพื้นที่เศรษฐกิจ" w:value="169"/>
            <w:listItem w:displayText="ยุทธศาสตร์การวิจัยที่ 10 : ความร่วมมือระหว่างประเทศเพื่อการพัฒนา" w:value="170"/>
          </w:dropDownList>
        </w:sdtPr>
        <w:sdtEndPr>
          <w:rPr>
            <w:rStyle w:val="Style5"/>
          </w:rPr>
        </w:sdtEndPr>
        <w:sdtContent>
          <w:r w:rsidR="00CD5759">
            <w:rPr>
              <w:rStyle w:val="Style5"/>
              <w:rFonts w:ascii="TH SarabunPSK" w:hAnsi="TH SarabunPSK" w:cs="TH SarabunPSK"/>
              <w:sz w:val="32"/>
              <w:szCs w:val="32"/>
              <w:cs/>
            </w:rPr>
            <w:t>ไม่สอดคล้อง</w:t>
          </w:r>
        </w:sdtContent>
      </w:sdt>
      <w:r w:rsidRPr="00DA3DCC">
        <w:rPr>
          <w:rFonts w:ascii="TH SarabunPSK" w:hAnsi="TH SarabunPSK" w:cs="TH SarabunPSK"/>
          <w:b/>
          <w:bCs/>
          <w:sz w:val="32"/>
          <w:szCs w:val="32"/>
        </w:rPr>
        <w:t xml:space="preserve">          </w:t>
      </w:r>
      <w:r w:rsidRPr="00DA3DCC">
        <w:rPr>
          <w:rFonts w:ascii="TH SarabunPSK" w:hAnsi="TH SarabunPSK" w:cs="TH SarabunPSK"/>
          <w:sz w:val="32"/>
          <w:szCs w:val="32"/>
          <w:cs/>
        </w:rPr>
        <w:t xml:space="preserve">               </w:t>
      </w:r>
    </w:p>
    <w:p w:rsidR="008F258D" w:rsidRPr="00DA3DCC" w:rsidRDefault="00344411" w:rsidP="00CD5759">
      <w:pPr>
        <w:shd w:val="clear" w:color="auto" w:fill="FFFFFF"/>
        <w:tabs>
          <w:tab w:val="left" w:pos="2835"/>
        </w:tabs>
        <w:ind w:left="1843" w:hanging="155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DA3DC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B0619F" w:rsidRPr="00DA3DC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StrategicPurpose"/>
          <w:id w:val="23681925"/>
          <w:lock w:val="sdtContentLocked"/>
          <w:placeholder>
            <w:docPart w:val="83310D7C883341938A9400CB0E5C9DE2"/>
          </w:placeholder>
          <w:showingPlcHdr/>
          <w:text/>
        </w:sdtPr>
        <w:sdtEndPr/>
        <w:sdtContent>
          <w:r w:rsidR="00B0619F"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เป้าประสงค์</w:t>
          </w:r>
        </w:sdtContent>
      </w:sdt>
      <w:r w:rsidR="00B0619F" w:rsidRPr="00DA3DCC">
        <w:rPr>
          <w:rFonts w:ascii="TH SarabunPSK" w:eastAsia="Times New Roman" w:hAnsi="TH SarabunPSK" w:cs="TH SarabunPSK"/>
          <w:sz w:val="32"/>
          <w:szCs w:val="32"/>
        </w:rPr>
        <w:t xml:space="preserve">   </w:t>
      </w:r>
      <w:r w:rsidR="00095190" w:rsidRPr="00DA3DCC">
        <w:rPr>
          <w:rFonts w:ascii="TH SarabunPSK" w:eastAsia="Times New Roman" w:hAnsi="TH SarabunPSK" w:cs="TH SarabunPSK"/>
          <w:sz w:val="32"/>
          <w:szCs w:val="32"/>
        </w:rPr>
        <w:tab/>
      </w:r>
      <w:r w:rsidR="00095190" w:rsidRPr="00DA3DCC">
        <w:rPr>
          <w:rFonts w:ascii="TH SarabunPSK" w:eastAsia="Times New Roman" w:hAnsi="TH SarabunPSK" w:cs="TH SarabunPSK"/>
          <w:sz w:val="32"/>
          <w:szCs w:val="32"/>
        </w:rPr>
        <w:tab/>
      </w:r>
      <w:r w:rsidR="00CD5759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StrategicPurpose"/>
          <w:id w:val="-334535714"/>
          <w:lock w:val="sdtContentLocked"/>
          <w:placeholder>
            <w:docPart w:val="DCA7326FADF14ADE83F383C75A30BCC8"/>
          </w:placeholder>
          <w:showingPlcHdr/>
          <w:text/>
        </w:sdtPr>
        <w:sdtEndPr/>
        <w:sdtContent>
          <w:r w:rsidR="00B0619F" w:rsidRPr="00DA3DCC">
            <w:rPr>
              <w:rFonts w:ascii="TH SarabunPSK" w:hAnsi="TH SarabunPSK" w:cs="TH SarabunPSK"/>
              <w:sz w:val="32"/>
              <w:szCs w:val="32"/>
              <w:cs/>
            </w:rPr>
            <w:t xml:space="preserve">-ไม่ต้องระบุ-                                                                            </w:t>
          </w:r>
        </w:sdtContent>
      </w:sdt>
      <w:r w:rsidR="00B0619F" w:rsidRPr="00DA3DCC">
        <w:rPr>
          <w:rFonts w:ascii="TH SarabunPSK" w:eastAsia="Times New Roman" w:hAnsi="TH SarabunPSK" w:cs="TH SarabunPSK"/>
          <w:sz w:val="32"/>
          <w:szCs w:val="32"/>
        </w:rPr>
        <w:t xml:space="preserve">  </w:t>
      </w:r>
    </w:p>
    <w:p w:rsidR="00CD32EE" w:rsidRPr="00DA3DCC" w:rsidRDefault="002807CD" w:rsidP="00FF56E2">
      <w:pPr>
        <w:shd w:val="clear" w:color="auto" w:fill="FFFFFF"/>
        <w:ind w:left="426" w:hanging="426"/>
        <w:rPr>
          <w:rFonts w:ascii="TH SarabunPSK" w:eastAsia="Times New Roman" w:hAnsi="TH SarabunPSK" w:cs="TH SarabunPSK"/>
          <w:sz w:val="32"/>
          <w:szCs w:val="32"/>
          <w:cs/>
        </w:rPr>
      </w:pPr>
      <w:sdt>
        <w:sdtPr>
          <w:rPr>
            <w:rFonts w:ascii="TH SarabunPSK" w:hAnsi="TH SarabunPSK" w:cs="TH SarabunPSK" w:hint="cs"/>
            <w:cs/>
          </w:rPr>
          <w:tag w:val="Rstrategy"/>
          <w:id w:val="1521893065"/>
          <w:lock w:val="contentLocked"/>
          <w:placeholder>
            <w:docPart w:val="03C35B79352B4505AFBE872AA1EFF784"/>
          </w:placeholder>
          <w:showingPlcHdr/>
          <w:text/>
        </w:sdtPr>
        <w:sdtEndPr/>
        <w:sdtContent>
          <w:r w:rsidR="00CD32EE"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3. ยุทธศาสตร์วิจัยและนวัตกรรมแห่งชาติ 20 ปี</w:t>
          </w:r>
        </w:sdtContent>
      </w:sdt>
    </w:p>
    <w:p w:rsidR="00CD32EE" w:rsidRDefault="00CD32EE" w:rsidP="00FF56E2">
      <w:pPr>
        <w:pStyle w:val="ListParagraph"/>
        <w:tabs>
          <w:tab w:val="left" w:pos="567"/>
          <w:tab w:val="left" w:pos="1134"/>
          <w:tab w:val="left" w:pos="1418"/>
          <w:tab w:val="left" w:pos="3119"/>
          <w:tab w:val="left" w:pos="3261"/>
          <w:tab w:val="left" w:pos="3969"/>
        </w:tabs>
        <w:ind w:left="2835" w:right="-1" w:hanging="2835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       </w:t>
      </w:r>
      <w:sdt>
        <w:sdtPr>
          <w:rPr>
            <w:rFonts w:ascii="TH SarabunPSK" w:hAnsi="TH SarabunPSK" w:cs="TH SarabunPSK" w:hint="cs"/>
            <w:cs/>
          </w:rPr>
          <w:tag w:val="i62Rstrategy"/>
          <w:id w:val="-1928493094"/>
          <w:lock w:val="contentLocked"/>
          <w:placeholder>
            <w:docPart w:val="BBCAFC12C61348B8A9A228295A06FCA8"/>
          </w:placeholder>
          <w:showingPlcHdr/>
          <w:text/>
        </w:sdtPr>
        <w:sdtEndPr/>
        <w:sdtContent>
          <w:r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ยุทธศาสตร์</w:t>
          </w:r>
        </w:sdtContent>
      </w:sdt>
      <w:bookmarkStart w:id="1" w:name="NStrategic"/>
      <w:r w:rsidRPr="00DA3DCC">
        <w:rPr>
          <w:rFonts w:ascii="TH SarabunPSK" w:hAnsi="TH SarabunPSK" w:cs="TH SarabunPSK"/>
          <w:cs/>
        </w:rPr>
        <w:tab/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i62Rstrategy"/>
          <w:id w:val="-1625531220"/>
          <w:placeholder>
            <w:docPart w:val="2180A04B870143CDA1F70E3E3BACD051"/>
          </w:placeholder>
          <w:dropDownList>
            <w:listItem w:displayText="ไม่สอดคล้อง" w:value="0"/>
            <w:listItem w:displayText="1.  การวิจัยและนวัตกรรมเพื่อสร้างความมั่งคั่งทางเศรษฐกิจ" w:value="1"/>
            <w:listItem w:displayText="2. การวิจัยและนวัตกรรมเพื่อการพัฒนาสังคมและสิ่งแวดล้อม" w:value="2"/>
            <w:listItem w:displayText="3. การวิจัยและนวัตกรรมเพื่อการสร้างองค์ความรู้พื้นฐานของประเทศ" w:value="3"/>
            <w:listItem w:displayText="4. การพัฒนาโครงสร้างพื้นฐาน บุคลากร และระบบวิจัยและนวัตกรรมของประเทศ" w:value="4"/>
          </w:dropDownList>
        </w:sdtPr>
        <w:sdtEndPr/>
        <w:sdtContent>
          <w:r>
            <w:rPr>
              <w:rFonts w:ascii="TH SarabunPSK" w:hAnsi="TH SarabunPSK" w:cs="TH SarabunPSK"/>
              <w:sz w:val="32"/>
              <w:szCs w:val="32"/>
              <w:cs/>
            </w:rPr>
            <w:t>ไม่สอดคล้อง</w:t>
          </w:r>
        </w:sdtContent>
      </w:sdt>
      <w:bookmarkEnd w:id="1"/>
    </w:p>
    <w:p w:rsidR="00CD32EE" w:rsidRPr="00DA3DCC" w:rsidRDefault="002807CD" w:rsidP="00FF56E2">
      <w:pPr>
        <w:pStyle w:val="ListParagraph"/>
        <w:tabs>
          <w:tab w:val="left" w:pos="567"/>
          <w:tab w:val="left" w:pos="1134"/>
          <w:tab w:val="left" w:pos="1418"/>
          <w:tab w:val="left" w:pos="3119"/>
          <w:tab w:val="left" w:pos="3261"/>
          <w:tab w:val="left" w:pos="3969"/>
        </w:tabs>
        <w:ind w:left="2835" w:right="-1" w:hanging="2268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sdt>
        <w:sdtPr>
          <w:rPr>
            <w:rFonts w:ascii="TH SarabunPSK" w:hAnsi="TH SarabunPSK" w:cs="TH SarabunPSK" w:hint="cs"/>
            <w:cs/>
          </w:rPr>
          <w:tag w:val="i62RstrategyGroup"/>
          <w:id w:val="-575196378"/>
          <w:lock w:val="contentLocked"/>
          <w:placeholder>
            <w:docPart w:val="D203ABCF26FA4179AB85555409BD7422"/>
          </w:placeholder>
          <w:showingPlcHdr/>
          <w:text w:multiLine="1"/>
        </w:sdtPr>
        <w:sdtEndPr/>
        <w:sdtContent>
          <w:r w:rsidR="00CD32EE"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ประเด็นยุทธศาสตร์</w:t>
          </w:r>
        </w:sdtContent>
      </w:sdt>
      <w:r w:rsidR="00CD32EE" w:rsidRPr="00DA3DC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sdt>
        <w:sdtPr>
          <w:rPr>
            <w:rFonts w:ascii="TH SarabunPSK" w:eastAsia="Times New Roman" w:hAnsi="TH SarabunPSK" w:cs="TH SarabunPSK"/>
            <w:sz w:val="32"/>
            <w:szCs w:val="32"/>
            <w:cs/>
          </w:rPr>
          <w:tag w:val="tag_i62RstrategyGroup"/>
          <w:id w:val="-1520774933"/>
          <w:placeholder>
            <w:docPart w:val="46D68D432D8B4D10B76D53E86D69F62B"/>
          </w:placeholder>
          <w:dropDownList>
            <w:listItem w:displayText="ไม่สอดคล้อง" w:value="0"/>
            <w:listItem w:displayText="1.1 อาหารเกษตร เทคโนโลยีชีวภาพและเทคโนโลยีการแพทย์" w:value="1"/>
            <w:listItem w:displayText="1.2 เศรษฐกิจดิจิทัลและข้อมูล" w:value="2"/>
            <w:listItem w:displayText="1.3 ระบบโลจิสติกส์ (Logistics)" w:value="3"/>
            <w:listItem w:displayText="1.4 การบริการมูลค่าสูง" w:value="4"/>
            <w:listItem w:displayText="1.5 พลังงาน" w:value="5"/>
            <w:listItem w:displayText="2.1 สังคมสูงวัยและสังคมไทยในศตวรรษที่ 21" w:value="6"/>
            <w:listItem w:displayText="2.2 คนไทยในศตวรรษที่ 21" w:value="7"/>
            <w:listItem w:displayText="2.3 สุขภาพและคุณภาพชีวิต" w:value="8"/>
            <w:listItem w:displayText="2.4 การบริหารจัดการน้ำ การเปลี่ยนแปลงสภาพภูมิอากาศ และสิ่งแวดล้อม" w:value="9"/>
            <w:listItem w:displayText="2.5 การกระจายความเจริญและเมืองน่าอยู่" w:value="10"/>
            <w:listItem w:displayText="3.1 องค์ความรู้พื้นฐานและเทคโนโลยีฐาน" w:value="11"/>
            <w:listItem w:displayText="3.2 องค์ความรู้พื้นฐานทางสังคมและความเป็นมนุษย์" w:value="12"/>
            <w:listItem w:displayText="3.3 การวิจัยเพื่อความเป็นเลิศทางวิชาการ (Frontier research)" w:value="13"/>
            <w:listItem w:displayText="4.1 การปรับระบบวิจัยและนวัตกรรมของประเทศ" w:value="18"/>
            <w:listItem w:displayText="4.2 บุคลากรและเครือข่ายวิจัย" w:value="14"/>
            <w:listItem w:displayText="4.3 ระบบบริหารจัดการงานวิจัย" w:value="19"/>
            <w:listItem w:displayText="4.4 เขตเศรษฐกิจนวัตกรรม" w:value="15"/>
            <w:listItem w:displayText="4.5 ระบบแรงจูงใจ" w:value="20"/>
            <w:listItem w:displayText="4.6 โครงสร้างพื้นฐานคุณภาพแห่งชาติ" w:value="21"/>
            <w:listItem w:displayText="4.7 โครงสร้างพื้นฐานทางการวิจัย วิทยาศาสตร์ และเทคโนโลยีเพื่อต่อยอดอุตสาหกรรมการเกษตรและสุขภาพ" w:value="17"/>
          </w:dropDownList>
        </w:sdtPr>
        <w:sdtEndPr/>
        <w:sdtContent>
          <w:r w:rsidR="00CD32EE">
            <w:rPr>
              <w:rFonts w:ascii="TH SarabunPSK" w:eastAsia="Times New Roman" w:hAnsi="TH SarabunPSK" w:cs="TH SarabunPSK"/>
              <w:sz w:val="32"/>
              <w:szCs w:val="32"/>
              <w:cs/>
            </w:rPr>
            <w:t>ไม่สอดคล้อง</w:t>
          </w:r>
        </w:sdtContent>
      </w:sdt>
      <w:r w:rsidR="00CD32EE" w:rsidRPr="00DA3DCC">
        <w:rPr>
          <w:rFonts w:ascii="TH SarabunPSK" w:eastAsia="Times New Roman" w:hAnsi="TH SarabunPSK" w:cs="TH SarabunPSK"/>
          <w:sz w:val="32"/>
          <w:szCs w:val="32"/>
        </w:rPr>
        <w:tab/>
      </w:r>
    </w:p>
    <w:p w:rsidR="00CD32EE" w:rsidRDefault="002807CD" w:rsidP="00742D3E">
      <w:pPr>
        <w:shd w:val="clear" w:color="auto" w:fill="FFFFFF"/>
        <w:tabs>
          <w:tab w:val="right" w:pos="2835"/>
        </w:tabs>
        <w:ind w:left="709" w:hanging="142"/>
        <w:rPr>
          <w:rFonts w:ascii="TH SarabunPSK" w:hAnsi="TH SarabunPSK" w:cs="TH SarabunPSK"/>
        </w:rPr>
      </w:pPr>
      <w:sdt>
        <w:sdtPr>
          <w:rPr>
            <w:rFonts w:ascii="TH SarabunPSK" w:hAnsi="TH SarabunPSK" w:cs="TH SarabunPSK" w:hint="cs"/>
            <w:cs/>
          </w:rPr>
          <w:tag w:val="i62RstrategyPlan"/>
          <w:id w:val="-192309421"/>
          <w:lock w:val="contentLocked"/>
          <w:placeholder>
            <w:docPart w:val="CC8DD057351C4BCE927E531736D52CFD"/>
          </w:placeholder>
          <w:showingPlcHdr/>
          <w:text w:multiLine="1"/>
        </w:sdtPr>
        <w:sdtEndPr/>
        <w:sdtContent>
          <w:r w:rsidR="00742D3E" w:rsidRPr="00860713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แผนงาน</w:t>
          </w:r>
        </w:sdtContent>
      </w:sdt>
      <w:r w:rsidR="00742D3E" w:rsidRPr="00DA3DC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42D3E" w:rsidRPr="00DA3DC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sdt>
        <w:sdtPr>
          <w:rPr>
            <w:rFonts w:ascii="TH SarabunPSK" w:hAnsi="TH SarabunPSK" w:cs="TH SarabunPSK"/>
            <w:sz w:val="32"/>
            <w:szCs w:val="32"/>
          </w:rPr>
          <w:tag w:val="tag_i62RstrategyPlan"/>
          <w:id w:val="-613905423"/>
          <w:placeholder>
            <w:docPart w:val="E1295382001D4643A281A54C3EFF1E63"/>
          </w:placeholder>
          <w:dropDownList>
            <w:listItem w:displayText="-" w:value="0"/>
            <w:listItem w:displayText="1.1.1 การเกษตรสมัยใหม่ (Modern agriculture)" w:value="1"/>
            <w:listItem w:displayText="1.1.2 อาหารมูลค่าเพิ่มสูงและสารออกฤทธิ์เชิงหน้าที่ (High value added food and functioanl ingredient)" w:value="2"/>
            <w:listItem w:displayText="1.1.3 ชีววัตถุ (Biologics)" w:value="3"/>
            <w:listItem w:displayText="1.1.4 เครื่องมือแพทย์ (Medical devices)" w:value="4"/>
            <w:listItem w:displayText="1.2.1 วิทยาการหุ่นยนต์และระบบอัตโนมัติ (Robotic and Automation)" w:value="5"/>
            <w:listItem w:displayText="1.2.2 อากาศยานไร้คนขับ (Unmanned Aerial Vehicle : UAV)" w:value="67"/>
            <w:listItem w:displayText="1.2.3 เทคโนโลยีเพื่ออุตสาหกรรมอวกาศ (Space industry technology)" w:value="68"/>
            <w:listItem w:displayText="1.2.4 อิเล็กทรอนิกส์อัจฉริยะและเทคโนโลยีอุปกรณ์ปลายทาง (Smart electronics and terminal endpoint technologies)" w:value="6"/>
            <w:listItem w:displayText="1.2.5 การเชื่อมต่อของสรรพสิ่ง (Internet of things : IoT) ข้อมูลขนาดใหญ่ (Big data) และการเชื่อมโยง" w:value="7"/>
            <w:listItem w:displayText="1.2.6 เนื้อหาดิจิทัล (Digital content)" w:value="8"/>
            <w:listItem w:displayText="1.3.1 ยานยนต์สมัยใหม่ (Next-generation automotive)" w:value="9"/>
            <w:listItem w:displayText="1.3.2 ระบบโลจิสติกส์อัจฉริยะ (Smart logistics)" w:value="10"/>
            <w:listItem w:displayText="1.3.3 อุตสาหกรรมการบิน (Aviation)" w:value="11"/>
            <w:listItem w:displayText="1.3.4 การขนส่งทางราง" w:value="69"/>
            <w:listItem w:displayText="1.4.1 การบริการทางการแพทย์ (Medical services)" w:value="12"/>
            <w:listItem w:displayText="1.4.2 การท่องเที่ยวเชิงสุขภาพ (Wellness tourism)" w:value="13"/>
            <w:listItem w:displayText="1.4.3 การอนุรักษ์สิ่งแวดล้อมและวัฒนธรรมเพื่อส่งเสริมการผลิตอย่าง สร้างสรรค์และเสริมพลังท้องถิ่นและชุมชนท่องเที่ยว (Community-based Tourism : CBT)" w:value="14"/>
            <w:listItem w:displayText="1.4.4 การท่องเที่ยวที่แข่งขันได้ มั่นคง และยั่งยืน" w:value="70"/>
            <w:listItem w:displayText="1.5.1 เชื้อเพลิงชีวภาพ (Biofuel)" w:value="16"/>
            <w:listItem w:displayText="1.5.2 พลังงานชีวภาพ (Bioenergy)" w:value="17"/>
            <w:listItem w:displayText="1.5.3 การเพิ่มประสิทธิภาพการใช้พลังงาน (Energy efficiency)" w:value="18"/>
            <w:listItem w:displayText="1.5.4 การกักเก็บพลังงาน (Energy Storage)" w:value="19"/>
            <w:listItem w:displayText="2.1.1 ศักยภาพ และโอกาสของผู้สูงวัย และการอยู่ร่วมกันของประชากรหลายวัย" w:value="20"/>
            <w:listItem w:displayText="2.1.2 เชื่อมประเทศสู่ประชาคมโลก" w:value="22"/>
            <w:listItem w:displayText="2.1.3 ความมั่นคงของประเทศ" w:value="23"/>
            <w:listItem w:displayText="2.1.4 รัฐบาล 4.0" w:value="24"/>
            <w:listItem w:displayText="2.1.5 ความมั่นคงของมนุษย์" w:value="25"/>
            <w:listItem w:displayText="2.1.6 การลดความเหลื่อมล้ำ" w:value="26"/>
            <w:listItem w:displayText="2.2.1 คนไทย 4.0" w:value="27"/>
            <w:listItem w:displayText="2.2.2 เด็กและเยาวชน 4.0" w:value="28"/>
            <w:listItem w:displayText="2.2.3 เกษตรกร 4.0" w:value="29"/>
            <w:listItem w:displayText="2.2.4 แรงงาน 4.0" w:value="30"/>
            <w:listItem w:displayText="2.2.5 การศึกษาไทย 4.0" w:value="71"/>
            <w:listItem w:displayText="2.3.1 ระบบบริการสุขภาพ" w:value="31"/>
            <w:listItem w:displayText="2.3.2 การป้องกันและเสริมสร้างสุขภาพ" w:value="32"/>
            <w:listItem w:displayText="2.3.3 ระบบการดูแลและรักษาโรค" w:value="58"/>
            <w:listItem w:displayText="2.3.4 ระบบสวัสดิการสังคม" w:value="33"/>
            <w:listItem w:displayText="2.4.1 การบริหารจัดการน้ำแบบบูรณาการ" w:value="34"/>
            <w:listItem w:displayText="2.4.2 ระบบน้ำชุมขนและเกษตร" w:value="35"/>
            <w:listItem w:displayText="2.4.3 การลดก๊าซเรือนกระจกและส่งเสริมการเติบโตที่ปล่อยคาร์บอนต่ำ" w:value="36"/>
            <w:listItem w:displayText="2.4.4 การปรับตัวต่อผลกระทบจากการเปลี่ยนแปลงสภาพภูมิอากาศ" w:value="37"/>
            <w:listItem w:displayText="2.4.5 การบริหารจัดการทรัพยากรและสิ่งแวดล้อม" w:value="38"/>
            <w:listItem w:displayText="2.5.1 การพัฒนาภูมิภาคและจังหวัด 4.0" w:value="39"/>
            <w:listItem w:displayText="2.5.2 เมืองอัจฉริยะ" w:value="40"/>
            <w:listItem w:displayText="2.5.3 ผังเมืองและการใช้ประโยชน์ที่ดิน" w:value="41"/>
            <w:listItem w:displayText="2.5.4 ศักยภาพของชุมชนและสมาชิกชุมชน" w:value="72"/>
            <w:listItem w:displayText="3.1.1 เทคโนโลยีชีวภาพ (Biotechnology)" w:value="42"/>
            <w:listItem w:displayText="3.1.2 เทคโนโลยีวัสดุขั้นสูง (Advanced material technology)" w:value="43"/>
            <w:listItem w:displayText="3.1.3 นาโนเทคโนโลยี (Nanotechnology)" w:value="44"/>
            <w:listItem w:displayText="3.1.4 เทคโนโลยีดิจิทัล (Digital technology)" w:value="45"/>
            <w:listItem w:displayText="3.2.1 การสร้างภูมิคุ้มกันทางมรดกวัฒนธรรม" w:value="73"/>
            <w:listItem w:displayText="3.2.2 การสร้างภูมิคุ้มกันทางจิตปัญญาและศาสนธรรม" w:value="74"/>
            <w:listItem w:displayText="3.2.3 การรู้เท่าทันในพฤติกรรมความเสี่ยงต่อการเกิดปัญหาสังคมและความสูญเสียในชีวิตและทรัพย์สินภายใต้บริบทสังคมแห่งปัญญาและภูมิธรรม" w:value="75"/>
            <w:listItem w:displayText="3.2.4 ศาสตร์ทางสังคมศาสตร์ มนุษยศาสตร์ และศิลปวัฒนธรรม" w:value="76"/>
            <w:listItem w:displayText="3.3.1 วิทยาศาสตร์ธรรมชาติ (Natural science)" w:value="49"/>
            <w:listItem w:displayText="3.3.2 วิศวกรรม (Engineering)" w:value="50"/>
            <w:listItem w:displayText="3.3.3 วิทยาศาสตร์ข้อมูล (Data science)" w:value="51"/>
            <w:listItem w:displayText="3.3.4 วิทยาศาสตร์ชีวภาพ (Life science)" w:value="52"/>
            <w:listItem w:displayText="3.3.5 ประสาทวิทยาและพฤติกรรมการรู้คิด (Neuro science and cognitive behavior)" w:value="77"/>
            <w:listItem w:displayText="3.3.6 เศรษฐศาสตร์พฤติกรรมและนโยบายสาธารณะสำหรับเศรษฐกิจยุคใหม่" w:value="78"/>
            <w:listItem w:displayText="3.3.7 สังคมศาสตร์และสหสาขาวิชากับนโยบายสาธารณะในโลกยุคปฏิวัติอุตสาหกรรม ยุคที่ 4 (the Fourth industrial revolution)" w:value="79"/>
          </w:dropDownList>
        </w:sdtPr>
        <w:sdtEndPr/>
        <w:sdtContent>
          <w:r w:rsidR="00742D3E">
            <w:rPr>
              <w:rFonts w:ascii="TH SarabunPSK" w:hAnsi="TH SarabunPSK" w:cs="TH SarabunPSK"/>
              <w:sz w:val="32"/>
              <w:szCs w:val="32"/>
            </w:rPr>
            <w:t>-</w:t>
          </w:r>
        </w:sdtContent>
      </w:sdt>
      <w:r w:rsidR="00742D3E" w:rsidRPr="00DA3DCC">
        <w:rPr>
          <w:rFonts w:ascii="TH SarabunPSK" w:hAnsi="TH SarabunPSK" w:cs="TH SarabunPSK"/>
          <w:sz w:val="32"/>
          <w:szCs w:val="32"/>
        </w:rPr>
        <w:tab/>
      </w:r>
      <w:r w:rsidR="00742D3E" w:rsidRPr="00DA3DCC">
        <w:rPr>
          <w:rFonts w:ascii="TH SarabunPSK" w:hAnsi="TH SarabunPSK" w:cs="TH SarabunPSK"/>
          <w:sz w:val="32"/>
          <w:szCs w:val="32"/>
        </w:rPr>
        <w:tab/>
      </w:r>
      <w:r w:rsidR="00CD32EE" w:rsidRPr="00DA3DCC">
        <w:rPr>
          <w:rFonts w:ascii="TH SarabunPSK" w:hAnsi="TH SarabunPSK" w:cs="TH SarabunPSK"/>
          <w:sz w:val="32"/>
          <w:szCs w:val="32"/>
        </w:rPr>
        <w:tab/>
      </w:r>
    </w:p>
    <w:p w:rsidR="00F07AD6" w:rsidRPr="00DA3DCC" w:rsidRDefault="002807CD" w:rsidP="009075D6">
      <w:pPr>
        <w:shd w:val="clear" w:color="auto" w:fill="FFFFFF"/>
        <w:tabs>
          <w:tab w:val="right" w:pos="9638"/>
        </w:tabs>
        <w:ind w:left="426" w:hanging="426"/>
        <w:rPr>
          <w:rFonts w:ascii="TH SarabunPSK" w:eastAsia="Times New Roman" w:hAnsi="TH SarabunPSK" w:cs="TH SarabunPSK"/>
          <w:sz w:val="32"/>
          <w:szCs w:val="32"/>
        </w:rPr>
      </w:pPr>
      <w:sdt>
        <w:sdtPr>
          <w:rPr>
            <w:rFonts w:ascii="TH SarabunPSK" w:hAnsi="TH SarabunPSK" w:cs="TH SarabunPSK" w:hint="cs"/>
            <w:cs/>
          </w:rPr>
          <w:tag w:val="Hotissue"/>
          <w:id w:val="-508764704"/>
          <w:lock w:val="contentLocked"/>
          <w:placeholder>
            <w:docPart w:val="6339407DE80748A6899DFF252D8F5A9D"/>
          </w:placeholder>
          <w:showingPlcHdr/>
          <w:text/>
        </w:sdtPr>
        <w:sdtEndPr/>
        <w:sdtContent>
          <w:r w:rsidR="00F07AD6" w:rsidRPr="00DA3DCC">
            <w:rPr>
              <w:rFonts w:ascii="TH SarabunPSK" w:hAnsi="TH SarabunPSK" w:cs="TH SarabunPSK"/>
              <w:b/>
              <w:bCs/>
              <w:sz w:val="32"/>
              <w:szCs w:val="32"/>
            </w:rPr>
            <w:t xml:space="preserve">4. </w:t>
          </w:r>
          <w:r w:rsidR="00F07AD6"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ยุทธศาสตร์การวิจัยของชาติรายประเด็น</w:t>
          </w:r>
        </w:sdtContent>
      </w:sdt>
      <w:r w:rsidR="00F07AD6" w:rsidRPr="00DA3DCC">
        <w:rPr>
          <w:rFonts w:ascii="TH SarabunPSK" w:eastAsia="Times New Roman" w:hAnsi="TH SarabunPSK" w:cs="TH SarabunPSK"/>
          <w:sz w:val="32"/>
          <w:szCs w:val="32"/>
        </w:rPr>
        <w:tab/>
      </w:r>
    </w:p>
    <w:p w:rsidR="00F07AD6" w:rsidRPr="00DA3DCC" w:rsidRDefault="00F07AD6" w:rsidP="00F07AD6">
      <w:pPr>
        <w:pStyle w:val="ListParagraph"/>
        <w:tabs>
          <w:tab w:val="left" w:pos="993"/>
        </w:tabs>
        <w:ind w:left="1843" w:right="-381" w:hanging="1417"/>
        <w:jc w:val="thaiDistribute"/>
        <w:rPr>
          <w:rFonts w:ascii="TH SarabunPSK" w:hAnsi="TH SarabunPSK" w:cs="TH SarabunPSK"/>
          <w:sz w:val="32"/>
          <w:szCs w:val="32"/>
        </w:rPr>
      </w:pPr>
      <w:r w:rsidRPr="00DA3DC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A3DCC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Hotissueid"/>
          <w:id w:val="59987272"/>
          <w:placeholder>
            <w:docPart w:val="DefaultPlaceholder_1082065159"/>
          </w:placeholder>
          <w:comboBox>
            <w:listItem w:displayText="ไม่สอดคล้อง" w:value="0"/>
            <w:listItem w:displayText="ยุทธศาสตร์การวิจัยรายประเด็นด้านการประยุกต์เพื่อการขับเคลื่อนเศรษฐกิจพอเพียง" w:value="219"/>
            <w:listItem w:displayText="ยุทธศาสตร์การวิจัยรายประเด็นด้านความมั่นคงของรัฐและการเสริมสร้างธรรมาภิบาล" w:value="220"/>
            <w:listItem w:displayText="ยุทธศาสตร์การวิจัยรายประเด็นด้านการปฏิรูปการศึกษาและสร้างสรรค์การเรียนรู้" w:value="221"/>
            <w:listItem w:displayText="ยุทธศาสตร์การวิจัยรายประเด็นด้านการจัดการน้ำ" w:value="222"/>
            <w:listItem w:displayText="ยุทธศาสตร์การวิจัยรายประเด็นด้านพลังงานทดแทน" w:value="223"/>
            <w:listItem w:displayText="ยุทธศาสตร์การวิจัยรายประเด็นด้านความหลากหลายทางชีวภาพ" w:value="224"/>
            <w:listItem w:displayText="ยุทธศาสตร์การวิจัยรายประเด็นด้านสิ่งแวดล้อม" w:value="225"/>
            <w:listItem w:displayText="ยุทธศาสตร์การวิจัยรายประเด็นด้านการพัฒนาเทคโนโลยี" w:value="226"/>
            <w:listItem w:displayText="ยุทธศาสตร์การวิจัยรายประเด็นด้านการพัฒนาศักยภาพสังคมสูงวัยให้เกิดภาวะพฤฒพลัง" w:value="227"/>
            <w:listItem w:displayText="ยุทธศาสตร์การวิจัยรายประเด็นด้านโลจิสติกส์และโซ่อุปทาน" w:value="228"/>
            <w:listItem w:displayText="ยุทธศาสตร์การวิจัยรายประเด็นด้านการเป็นประเทศในประชาคมเศรษฐกิจอาเซียน" w:value="229"/>
            <w:listItem w:displayText="ยุทธศาสตร์การวิจัยรายประเด็นด้านพื้นที่สูง" w:value="230"/>
            <w:listItem w:displayText="ยุทธศาสตร์การวิจัยรายประเด็นด้านข้าว" w:value="231"/>
            <w:listItem w:displayText="ยุทธศาสตร์การวิจัยรายประเด็นด้านอุตสาหกรรมมันสำปะหลัง" w:value="232"/>
            <w:listItem w:displayText="ยุทธศาสตร์การวิจัยรายประเด็นด้านยางพารา" w:value="233"/>
            <w:listItem w:displayText="เกษตรเพื่อความยั่งยืน" w:value="234"/>
            <w:listItem w:displayText="ยุทธศาสตร์การวิจัยรายประเด็นด้านสุขภาพและชีวเวชศาสตร์" w:value="235"/>
            <w:listItem w:displayText="ยุทธศาสตร์การวิจัยรายประเด็นด้านพืชสวน (ไม้ผล พืชผัก และไม้ดอกไม้ประดับ)" w:value="236"/>
            <w:listItem w:displayText="ยุทธศาสตร์การวิจัยรายประเด็นด้านปาล์มน้ำมัน" w:value="237"/>
            <w:listItem w:displayText="ยุทธศาสตร์การวิจัยรายประเด็นด้านอ้อยและน้ำตาลทราย" w:value="238"/>
            <w:listItem w:displayText="ยุทธศาสตร์การวิจัยรายประเด็นด้านการพัฒนาสมุนไพร" w:value="239"/>
            <w:listItem w:displayText="ยุทธศาสตร์การวิจัยรายประเด็นด้านอาหารและความมั่นคง" w:value="240"/>
            <w:listItem w:displayText="ยุทธศาสตร์การวิจัยรายประเด็นด้านการรักษาความมั่นคงปลอดภัยไซเบอร์" w:value="241"/>
            <w:listItem w:displayText="ยุทธศาสตร์การวิจัยรายประเด็นด้านการเปลี่ยนแปลงสภาพภูมิอากาศ" w:value="242"/>
            <w:listItem w:displayText="ยุทธศาสตร์การวิจัยรายประเด็นด้านการพัฒนาการเลี้ยงโคเนื้อเพื่อเพิ่มผลผลิตและรายได้" w:value="243"/>
            <w:listItem w:displayText="ยุทธศาสตร์การวิจัยรายประเด็นด้านการพัฒนา Natioanl Food Valley" w:value="244"/>
            <w:listItem w:displayText="ยุทธศาสตร์การวิจัยรายประเด็นด้านอัญมณีและเครื่องประดับ" w:value="245"/>
            <w:listItem w:displayText="ยุทธศาสตร์การวิจัยรายประเด็นด้านการเป็นศูนย์กลางทางการแพทย์ (Medical Hub)" w:value="246"/>
            <w:listItem w:displayText="ยุทธศาสตร์การวิจัยรายประเด็นด้านการพัฒนาการท่องเที่ยว" w:value="247"/>
            <w:listItem w:displayText="ยุทธศาสตร์การวิจัยรายประเด็นด้านการจัดการขยะของชุมชน" w:value="248"/>
            <w:listItem w:displayText="ยุทธศาสตร์การวิจัยรายประเด็นด้านสัตว์เศรษฐกิจ" w:value="249"/>
            <w:listItem w:displayText="วัสดุอุปกรณ์เครื่องมือทางการแพทย์และเวชภัณฑ์" w:value="250"/>
            <w:listItem w:displayText="การคมนาคมขนส่งระบบราง" w:value="251"/>
            <w:listItem w:displayText="การพัฒนาเศรษฐกิจจากฐานความหลากหลายทางชีวภาพ" w:value="252"/>
            <w:listItem w:displayText="ยุทธศาสตร์การวิจัยรายประเด็นด้านพลาสติกชีวภาพและพลาสติกฐานชีวภาพ" w:value="253"/>
            <w:listItem w:displayText="มนุษยศาสตร์" w:value="254"/>
            <w:listItem w:displayText="ผลกระทบการใช้แร่ใยหินและศึกษาวัสดุทดแทน" w:value="255"/>
            <w:listItem w:displayText="โครงการอนุรักษ์พันธุกรรมพืชอันเนื่องมาจากพระราชดำริ สมเด็จพระเทพรัตนราชสุดาฯ สยามบรมราชกุมารี" w:value="256"/>
            <w:listItem w:displayText="ยุทธศาสตร์การวิจัยรายประเด็นด้านวิสาหกิจชุมชน และวิสาหกิจขนาดกลางและขนาดย่อม (SMEs)" w:value="257"/>
            <w:listItem w:displayText="การวิจัยและพัฒนาจิตพฤติกรรมเยาวชนและสังคมไทย" w:value="258"/>
            <w:listItem w:displayText="ยุทธศาสตร์การวิจัยรายประเด็นด้านยานยนต์ไฟฟ้า" w:value="259"/>
            <w:listItem w:displayText="ยุทธศาสตร์การวิจัยรายประเด็นด้านระบบโซ่อุปทานสุขภาพ และโลจิสติกส์สาธารณสุข" w:value="260"/>
            <w:listItem w:displayText="ยุทธศาสตร์การวิจัยรายประเด็นด้านการคุ้มครองสิทธิมนุษยชนและลดความเหลื่อมล้ำ" w:value="261"/>
            <w:listItem w:displayText="ยุทธศาสตร์การวิจัยรายประเด็นด้านการบริหารจัดการพื้นที่ชายฝั่งทะเล" w:value="262"/>
            <w:listItem w:displayText="ยุทธศาสตร์การวิจัยรายประเด็นด้านวิทยาศาสตร์ทางทะเล" w:value="263"/>
          </w:comboBox>
        </w:sdtPr>
        <w:sdtEndPr/>
        <w:sdtContent>
          <w:r w:rsidR="00B45ADD">
            <w:rPr>
              <w:rFonts w:ascii="TH SarabunPSK" w:hAnsi="TH SarabunPSK" w:cs="TH SarabunPSK"/>
              <w:sz w:val="32"/>
              <w:szCs w:val="32"/>
              <w:cs/>
            </w:rPr>
            <w:t>ไม่สอดคล้อง</w:t>
          </w:r>
        </w:sdtContent>
      </w:sdt>
    </w:p>
    <w:sdt>
      <w:sdtPr>
        <w:rPr>
          <w:rFonts w:ascii="TH SarabunPSK" w:hAnsi="TH SarabunPSK" w:cs="TH SarabunPSK"/>
          <w:b/>
          <w:bCs/>
          <w:sz w:val="32"/>
          <w:szCs w:val="32"/>
        </w:rPr>
        <w:tag w:val="StrategySuperClusters"/>
        <w:id w:val="1793788751"/>
        <w:lock w:val="contentLocked"/>
        <w:placeholder>
          <w:docPart w:val="9A38E86BE5EC4D82ADC246F3E97AD83F"/>
        </w:placeholder>
      </w:sdtPr>
      <w:sdtEndPr/>
      <w:sdtContent>
        <w:p w:rsidR="001878A7" w:rsidRPr="00DA3DCC" w:rsidRDefault="001878A7">
          <w:pPr>
            <w:pStyle w:val="ListParagraph"/>
            <w:tabs>
              <w:tab w:val="left" w:pos="1418"/>
              <w:tab w:val="left" w:pos="1701"/>
              <w:tab w:val="left" w:pos="1843"/>
              <w:tab w:val="left" w:pos="2694"/>
              <w:tab w:val="left" w:pos="3119"/>
              <w:tab w:val="left" w:pos="4253"/>
              <w:tab w:val="left" w:pos="4395"/>
            </w:tabs>
            <w:ind w:left="426" w:right="-381" w:hanging="426"/>
            <w:jc w:val="thaiDistribute"/>
            <w:divId w:val="2002193757"/>
            <w:rPr>
              <w:rFonts w:ascii="TH SarabunPSK" w:hAnsi="TH SarabunPSK" w:cs="TH SarabunPSK"/>
              <w:b/>
              <w:bCs/>
              <w:sz w:val="32"/>
              <w:szCs w:val="32"/>
            </w:rPr>
          </w:pPr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5</w:t>
          </w:r>
          <w:r w:rsidRPr="00DA3DCC">
            <w:rPr>
              <w:rFonts w:ascii="TH SarabunPSK" w:hAnsi="TH SarabunPSK" w:cs="TH SarabunPSK"/>
              <w:b/>
              <w:bCs/>
              <w:sz w:val="32"/>
              <w:szCs w:val="32"/>
            </w:rPr>
            <w:t xml:space="preserve">. </w:t>
          </w:r>
          <w:r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อุตสาหกรรมและคลัสเตอร์เป้าหมาย</w:t>
          </w:r>
        </w:p>
      </w:sdtContent>
    </w:sdt>
    <w:p w:rsidR="001878A7" w:rsidRPr="00DA3DCC" w:rsidRDefault="001878A7" w:rsidP="00CD32EE">
      <w:pPr>
        <w:pStyle w:val="ListParagraph"/>
        <w:tabs>
          <w:tab w:val="left" w:pos="85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426"/>
        <w:jc w:val="thaiDistribute"/>
        <w:divId w:val="2002193757"/>
        <w:rPr>
          <w:rFonts w:ascii="TH SarabunPSK" w:hAnsi="TH SarabunPSK" w:cs="TH SarabunPSK"/>
          <w:b/>
          <w:bCs/>
          <w:sz w:val="32"/>
          <w:szCs w:val="32"/>
        </w:rPr>
      </w:pPr>
      <w:r w:rsidRPr="00DA3DCC">
        <w:rPr>
          <w:rStyle w:val="Style5"/>
          <w:rFonts w:ascii="TH SarabunPSK" w:hAnsi="TH SarabunPSK" w:cs="TH SarabunPSK"/>
          <w:sz w:val="32"/>
          <w:szCs w:val="32"/>
          <w:cs/>
        </w:rPr>
        <w:lastRenderedPageBreak/>
        <w:tab/>
      </w:r>
      <w:r w:rsidR="00CD32EE">
        <w:rPr>
          <w:rStyle w:val="Style5"/>
          <w:rFonts w:ascii="TH SarabunPSK" w:hAnsi="TH SarabunPSK" w:cs="TH SarabunPSK"/>
          <w:sz w:val="32"/>
          <w:szCs w:val="32"/>
          <w:cs/>
        </w:rPr>
        <w:tab/>
      </w:r>
      <w:sdt>
        <w:sdtPr>
          <w:rPr>
            <w:rStyle w:val="Style5"/>
            <w:rFonts w:ascii="TH SarabunPSK" w:hAnsi="TH SarabunPSK" w:cs="TH SarabunPSK"/>
            <w:sz w:val="32"/>
            <w:szCs w:val="32"/>
            <w:cs/>
          </w:rPr>
          <w:tag w:val="tag_SuperClusters"/>
          <w:id w:val="1176612956"/>
          <w:placeholder>
            <w:docPart w:val="EF8A28A5F7894DB7A28BFA53FD175E02"/>
          </w:placeholder>
          <w:dropDownList>
            <w:listItem w:displayText="ไม่สอดคล้อง" w:value="0"/>
            <w:listItem w:displayText="อุตสาหกรรมยานยนต์สมัยใหม่ (Next-Generation Automotive)" w:value="1"/>
            <w:listItem w:displayText="อุตสาหกรรมอิเล็กทรอนิกส์อัจฉริยะ (Smart Electronics)" w:value="2"/>
            <w:listItem w:displayText="อุตสาหกรรมการท่องเที่ยวกลุ่มรายได้ดีและการท่องเที่ยวเชิงสุขภาพ (Affluent, Medical and Wellness Tourism) " w:value="3"/>
            <w:listItem w:displayText="การเกษตรและเทคโนโลยีชีวภาพ (Agriculture and Biotechnology)" w:value="4"/>
            <w:listItem w:displayText="อุตสาหกรรมการแปรรูปอาหาร (Food for the Future)" w:value="5"/>
            <w:listItem w:displayText="อุตสาหกรรมหุ่นยนต์ (Robotics)" w:value="6"/>
            <w:listItem w:displayText="อุตสาหกรรมการบินและโลจิสติกส์ (Aviation and Logistics)" w:value="7"/>
            <w:listItem w:displayText="อุตสาหกรรมเชื้อเพลิงชีวภาพและเคมีชีวภาพ (Biofuels and Biochemicals)" w:value="8"/>
            <w:listItem w:displayText="อุตสาหกรรมดิจิตอล (Digital)" w:value="9"/>
            <w:listItem w:displayText="อุตสาหกรรมการแพทย์ครบวงจร (Medical Hub)" w:value="10"/>
          </w:dropDownList>
        </w:sdtPr>
        <w:sdtEndPr>
          <w:rPr>
            <w:rStyle w:val="Style5"/>
          </w:rPr>
        </w:sdtEndPr>
        <w:sdtContent>
          <w:r w:rsidR="00445EE0" w:rsidRPr="00DA3DCC">
            <w:rPr>
              <w:rStyle w:val="Style5"/>
              <w:rFonts w:ascii="TH SarabunPSK" w:hAnsi="TH SarabunPSK" w:cs="TH SarabunPSK"/>
              <w:sz w:val="32"/>
              <w:szCs w:val="32"/>
              <w:cs/>
            </w:rPr>
            <w:t>ไม่สอดคล้อง</w:t>
          </w:r>
        </w:sdtContent>
      </w:sdt>
    </w:p>
    <w:p w:rsidR="00B0619F" w:rsidRPr="00DA3DCC" w:rsidRDefault="002807CD" w:rsidP="00344411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426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sdt>
        <w:sdtPr>
          <w:rPr>
            <w:rFonts w:ascii="TH SarabunPSK" w:hAnsi="TH SarabunPSK" w:cs="TH SarabunPSK"/>
            <w:b/>
            <w:bCs/>
            <w:sz w:val="32"/>
            <w:szCs w:val="32"/>
          </w:rPr>
          <w:tag w:val="StrategyDepartment"/>
          <w:id w:val="-1031181695"/>
          <w:lock w:val="sdtContentLocked"/>
          <w:placeholder>
            <w:docPart w:val="DefaultPlaceholder_1081868574"/>
          </w:placeholder>
        </w:sdtPr>
        <w:sdtEndPr>
          <w:rPr>
            <w:cs/>
          </w:rPr>
        </w:sdtEndPr>
        <w:sdtContent>
          <w:r w:rsidR="00445EE0"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6</w:t>
          </w:r>
          <w:r w:rsidR="00D00EFD" w:rsidRPr="00DA3DCC">
            <w:rPr>
              <w:rFonts w:ascii="TH SarabunPSK" w:hAnsi="TH SarabunPSK" w:cs="TH SarabunPSK"/>
              <w:b/>
              <w:bCs/>
              <w:sz w:val="32"/>
              <w:szCs w:val="32"/>
            </w:rPr>
            <w:t xml:space="preserve">. </w:t>
          </w:r>
          <w:r w:rsidR="00D00EFD"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ยุทธศาสตร์ของหน่วยงาน</w:t>
          </w:r>
        </w:sdtContent>
      </w:sdt>
      <w:r w:rsidR="00BB1008" w:rsidRPr="00DA3DC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sdt>
      <w:sdtPr>
        <w:rPr>
          <w:rFonts w:ascii="TH SarabunPSK" w:hAnsi="TH SarabunPSK" w:cs="TH SarabunPSK"/>
          <w:sz w:val="32"/>
          <w:szCs w:val="32"/>
          <w:cs/>
        </w:rPr>
        <w:tag w:val="tag_StrategyDepartment"/>
        <w:id w:val="376596577"/>
        <w:lock w:val="sdtLocked"/>
        <w:placeholder>
          <w:docPart w:val="DefaultPlaceholder_1081868574"/>
        </w:placeholder>
      </w:sdtPr>
      <w:sdtEndPr>
        <w:rPr>
          <w:rFonts w:ascii="Cordia New" w:hAnsi="Cordia New" w:cs="Cordia New"/>
          <w:sz w:val="28"/>
          <w:szCs w:val="35"/>
          <w:cs w:val="0"/>
        </w:rPr>
      </w:sdtEndPr>
      <w:sdtContent>
        <w:p w:rsidR="00D00EFD" w:rsidRPr="00DA3DCC" w:rsidRDefault="00D00EFD" w:rsidP="00CA6853">
          <w:pPr>
            <w:pStyle w:val="ListParagraph"/>
            <w:tabs>
              <w:tab w:val="left" w:pos="1418"/>
              <w:tab w:val="left" w:pos="1701"/>
              <w:tab w:val="left" w:pos="1843"/>
              <w:tab w:val="left" w:pos="2694"/>
              <w:tab w:val="left" w:pos="3119"/>
              <w:tab w:val="left" w:pos="4253"/>
              <w:tab w:val="left" w:pos="4395"/>
            </w:tabs>
            <w:ind w:left="426" w:right="-1" w:hanging="426"/>
            <w:jc w:val="thaiDistribute"/>
            <w:rPr>
              <w:rFonts w:ascii="TH SarabunPSK" w:hAnsi="TH SarabunPSK" w:cs="TH SarabunPSK"/>
              <w:sz w:val="32"/>
              <w:szCs w:val="32"/>
            </w:rPr>
          </w:pPr>
          <w:r w:rsidRPr="00DA3DCC">
            <w:rPr>
              <w:rFonts w:ascii="TH SarabunPSK" w:hAnsi="TH SarabunPSK" w:cs="TH SarabunPSK"/>
              <w:sz w:val="32"/>
              <w:szCs w:val="32"/>
              <w:cs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0F622C" w:rsidRPr="00DA3DCC" w:rsidRDefault="00D00EFD" w:rsidP="00CE20A3">
          <w:pPr>
            <w:pStyle w:val="ListParagraph"/>
            <w:tabs>
              <w:tab w:val="left" w:pos="1418"/>
              <w:tab w:val="left" w:pos="1701"/>
              <w:tab w:val="left" w:pos="1843"/>
              <w:tab w:val="left" w:pos="2694"/>
              <w:tab w:val="left" w:pos="3119"/>
              <w:tab w:val="left" w:pos="4253"/>
              <w:tab w:val="left" w:pos="4395"/>
            </w:tabs>
            <w:ind w:left="426" w:right="-381" w:hanging="426"/>
            <w:jc w:val="thaiDistribute"/>
            <w:rPr>
              <w:rFonts w:ascii="TH SarabunPSK" w:hAnsi="TH SarabunPSK" w:cs="TH SarabunPSK"/>
              <w:sz w:val="32"/>
              <w:szCs w:val="32"/>
            </w:rPr>
          </w:pPr>
          <w:r w:rsidRPr="00DA3DCC">
            <w:rPr>
              <w:rFonts w:ascii="TH SarabunPSK" w:hAnsi="TH SarabunPSK" w:cs="TH SarabunPSK"/>
              <w:sz w:val="32"/>
              <w:szCs w:val="32"/>
              <w:cs/>
            </w:rPr>
            <w:t>……………………………………………………………………………………………………………………………………………………………………</w:t>
          </w:r>
        </w:p>
      </w:sdtContent>
    </w:sdt>
    <w:p w:rsidR="00CD32EE" w:rsidRDefault="00CD32EE" w:rsidP="002D12EB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284"/>
        <w:rPr>
          <w:rFonts w:ascii="TH SarabunPSK" w:hAnsi="TH SarabunPSK" w:cs="TH SarabunPSK"/>
          <w:sz w:val="32"/>
          <w:szCs w:val="32"/>
          <w:u w:val="single"/>
        </w:rPr>
      </w:pPr>
    </w:p>
    <w:p w:rsidR="0001369D" w:rsidRPr="00DA3DCC" w:rsidRDefault="002807CD" w:rsidP="002D12EB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284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sdt>
        <w:sdtPr>
          <w:rPr>
            <w:rFonts w:ascii="TH SarabunPSK" w:hAnsi="TH SarabunPSK" w:cs="TH SarabunPSK"/>
            <w:sz w:val="32"/>
            <w:szCs w:val="32"/>
            <w:u w:val="single"/>
            <w:cs/>
          </w:rPr>
          <w:tag w:val="Part2"/>
          <w:id w:val="1826397624"/>
          <w:lock w:val="sdtContentLocked"/>
          <w:placeholder>
            <w:docPart w:val="DefaultPlaceholder_1081868574"/>
          </w:placeholder>
        </w:sdtPr>
        <w:sdtEndPr>
          <w:rPr>
            <w:b/>
            <w:bCs/>
            <w:cs w:val="0"/>
          </w:rPr>
        </w:sdtEndPr>
        <w:sdtContent>
          <w:r w:rsidR="0001369D" w:rsidRPr="00DA3DCC">
            <w:rPr>
              <w:rFonts w:ascii="TH SarabunPSK" w:hAnsi="TH SarabunPSK" w:cs="TH SarabunPSK"/>
              <w:b/>
              <w:bCs/>
              <w:sz w:val="32"/>
              <w:szCs w:val="32"/>
              <w:u w:val="single"/>
              <w:cs/>
            </w:rPr>
            <w:t>ส่วน</w:t>
          </w:r>
          <w:r w:rsidR="002D12EB" w:rsidRPr="00DA3DCC">
            <w:rPr>
              <w:rFonts w:ascii="TH SarabunPSK" w:hAnsi="TH SarabunPSK" w:cs="TH SarabunPSK" w:hint="cs"/>
              <w:b/>
              <w:bCs/>
              <w:sz w:val="32"/>
              <w:szCs w:val="32"/>
              <w:u w:val="single"/>
              <w:cs/>
            </w:rPr>
            <w:t xml:space="preserve"> </w:t>
          </w:r>
          <w:r w:rsidR="0001369D" w:rsidRPr="00DA3DCC">
            <w:rPr>
              <w:rFonts w:ascii="TH SarabunPSK" w:hAnsi="TH SarabunPSK" w:cs="TH SarabunPSK"/>
              <w:b/>
              <w:bCs/>
              <w:sz w:val="32"/>
              <w:szCs w:val="32"/>
              <w:u w:val="single"/>
              <w:cs/>
            </w:rPr>
            <w:t>ข</w:t>
          </w:r>
          <w:r w:rsidR="002D12EB" w:rsidRPr="00DA3DCC">
            <w:rPr>
              <w:rFonts w:ascii="TH SarabunPSK" w:hAnsi="TH SarabunPSK" w:cs="TH SarabunPSK" w:hint="cs"/>
              <w:b/>
              <w:bCs/>
              <w:sz w:val="32"/>
              <w:szCs w:val="32"/>
              <w:u w:val="single"/>
              <w:cs/>
            </w:rPr>
            <w:t xml:space="preserve"> </w:t>
          </w:r>
          <w:r w:rsidR="00070C8C" w:rsidRPr="00DA3DCC">
            <w:rPr>
              <w:rFonts w:ascii="TH SarabunPSK" w:hAnsi="TH SarabunPSK" w:cs="TH SarabunPSK"/>
              <w:b/>
              <w:bCs/>
              <w:sz w:val="32"/>
              <w:szCs w:val="32"/>
              <w:u w:val="single"/>
            </w:rPr>
            <w:t>:</w:t>
          </w:r>
          <w:r w:rsidR="002D12EB" w:rsidRPr="00DA3DCC">
            <w:rPr>
              <w:rFonts w:ascii="TH SarabunPSK" w:hAnsi="TH SarabunPSK" w:cs="TH SarabunPSK" w:hint="cs"/>
              <w:b/>
              <w:bCs/>
              <w:sz w:val="32"/>
              <w:szCs w:val="32"/>
              <w:u w:val="single"/>
              <w:cs/>
            </w:rPr>
            <w:t xml:space="preserve"> </w:t>
          </w:r>
          <w:r w:rsidR="0001369D" w:rsidRPr="00DA3DCC">
            <w:rPr>
              <w:rFonts w:ascii="TH SarabunPSK" w:hAnsi="TH SarabunPSK" w:cs="TH SarabunPSK"/>
              <w:b/>
              <w:bCs/>
              <w:sz w:val="32"/>
              <w:szCs w:val="32"/>
              <w:u w:val="single"/>
              <w:cs/>
            </w:rPr>
            <w:t>องค์ประกอบในการจัดทำ</w:t>
          </w:r>
          <w:r w:rsidR="00213606">
            <w:rPr>
              <w:rFonts w:ascii="TH SarabunPSK" w:hAnsi="TH SarabunPSK" w:cs="TH SarabunPSK" w:hint="cs"/>
              <w:b/>
              <w:bCs/>
              <w:sz w:val="32"/>
              <w:szCs w:val="32"/>
              <w:u w:val="single"/>
              <w:cs/>
            </w:rPr>
            <w:t>ชุด</w:t>
          </w:r>
          <w:r w:rsidR="0001369D" w:rsidRPr="00DA3DCC">
            <w:rPr>
              <w:rFonts w:ascii="TH SarabunPSK" w:hAnsi="TH SarabunPSK" w:cs="TH SarabunPSK"/>
              <w:b/>
              <w:bCs/>
              <w:sz w:val="32"/>
              <w:szCs w:val="32"/>
              <w:u w:val="single"/>
              <w:cs/>
            </w:rPr>
            <w:t xml:space="preserve">โครงการวิจัย </w:t>
          </w:r>
        </w:sdtContent>
      </w:sdt>
    </w:p>
    <w:p w:rsidR="00594A48" w:rsidRPr="00DA3DCC" w:rsidRDefault="00A03698" w:rsidP="00AE1AA9">
      <w:pPr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right="-381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DA3DCC">
        <w:rPr>
          <w:rFonts w:ascii="TH SarabunPSK" w:hAnsi="TH SarabunPSK" w:cs="TH SarabunPSK"/>
          <w:sz w:val="32"/>
          <w:szCs w:val="32"/>
          <w:cs/>
        </w:rPr>
        <w:t xml:space="preserve">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id w:val="495396049"/>
          <w:lock w:val="sdtContentLocked"/>
          <w:placeholder>
            <w:docPart w:val="E8FC7B81763D40848A85E50F22B1891D"/>
          </w:placeholder>
          <w:showingPlcHdr/>
          <w:text/>
        </w:sdtPr>
        <w:sdtEndPr/>
        <w:sdtContent>
          <w:r w:rsidR="00AE1AA9"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1.</w:t>
          </w:r>
          <w:r w:rsidR="005A6C50"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 xml:space="preserve"> </w:t>
          </w:r>
          <w:r w:rsidR="00AE1AA9"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ผู้รับผิดชอบ</w:t>
          </w:r>
        </w:sdtContent>
      </w:sdt>
    </w:p>
    <w:sdt>
      <w:sdtPr>
        <w:rPr>
          <w:rFonts w:ascii="TH SarabunPSK" w:hAnsi="TH SarabunPSK" w:cs="TH SarabunPSK"/>
          <w:b/>
          <w:bCs/>
          <w:sz w:val="32"/>
          <w:szCs w:val="32"/>
          <w:cs/>
        </w:rPr>
        <w:tag w:val="tag_CoResearcher"/>
        <w:id w:val="-644657661"/>
        <w:placeholder>
          <w:docPart w:val="DefaultPlaceholder_1081868574"/>
        </w:placeholder>
      </w:sdtPr>
      <w:sdtEndPr>
        <w:rPr>
          <w:b w:val="0"/>
          <w:bCs w:val="0"/>
          <w:cs w:val="0"/>
        </w:rPr>
      </w:sdtEndPr>
      <w:sdtContent>
        <w:tbl>
          <w:tblPr>
            <w:tblStyle w:val="TableGrid"/>
            <w:tblW w:w="9894" w:type="dxa"/>
            <w:tblInd w:w="279" w:type="dxa"/>
            <w:tblLook w:val="04A0" w:firstRow="1" w:lastRow="0" w:firstColumn="1" w:lastColumn="0" w:noHBand="0" w:noVBand="1"/>
          </w:tblPr>
          <w:tblGrid>
            <w:gridCol w:w="1276"/>
            <w:gridCol w:w="3373"/>
            <w:gridCol w:w="2126"/>
            <w:gridCol w:w="1418"/>
            <w:gridCol w:w="1701"/>
          </w:tblGrid>
          <w:tr w:rsidR="00B24DB2" w:rsidRPr="00DA3DCC" w:rsidTr="008125A3">
            <w:trPr>
              <w:trHeight w:val="984"/>
              <w:tblHeader/>
            </w:trPr>
            <w:tc>
              <w:tcPr>
                <w:tcW w:w="1276" w:type="dxa"/>
                <w:vAlign w:val="center"/>
              </w:tcPr>
              <w:p w:rsidR="00B24DB2" w:rsidRPr="00DA3DCC" w:rsidRDefault="005E1756" w:rsidP="00931932">
                <w:pPr>
                  <w:pStyle w:val="ListParagraph"/>
                  <w:tabs>
                    <w:tab w:val="left" w:pos="1418"/>
                  </w:tabs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  <w:r w:rsidRPr="00DA3DCC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itle"/>
                    <w:id w:val="1355916567"/>
                    <w:lock w:val="sdtContentLocked"/>
                    <w:placeholder>
                      <w:docPart w:val="1E0297C3ECE84DC7B5838A0843D0CFB2"/>
                    </w:placeholder>
                    <w:showingPlcHdr/>
                    <w:text/>
                  </w:sdtPr>
                  <w:sdtEndPr/>
                  <w:sdtContent>
                    <w:r w:rsidR="00B24DB2" w:rsidRPr="00DA3DCC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คำนำหน้า</w:t>
                    </w:r>
                  </w:sdtContent>
                </w:sdt>
              </w:p>
            </w:tc>
            <w:tc>
              <w:tcPr>
                <w:tcW w:w="3373" w:type="dxa"/>
                <w:vAlign w:val="center"/>
              </w:tcPr>
              <w:p w:rsidR="00B24DB2" w:rsidRPr="00DA3DCC" w:rsidRDefault="005E1756" w:rsidP="00931932">
                <w:pPr>
                  <w:pStyle w:val="ListParagraph"/>
                  <w:tabs>
                    <w:tab w:val="left" w:pos="1418"/>
                  </w:tabs>
                  <w:ind w:left="0"/>
                  <w:jc w:val="center"/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  <w:cs/>
                  </w:rPr>
                </w:pPr>
                <w:r w:rsidRPr="00DA3DCC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ResearcherName"/>
                    <w:id w:val="-553931080"/>
                    <w:lock w:val="sdtContentLocked"/>
                    <w:placeholder>
                      <w:docPart w:val="DDC2FA20EBFA495CA518822BA0C8848A"/>
                    </w:placeholder>
                    <w:showingPlcHdr/>
                    <w:text/>
                  </w:sdtPr>
                  <w:sdtEndPr/>
                  <w:sdtContent>
                    <w:r w:rsidR="00B24DB2" w:rsidRPr="00DA3DCC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ชื่อ-สกุล</w:t>
                    </w:r>
                  </w:sdtContent>
                </w:sdt>
              </w:p>
            </w:tc>
            <w:tc>
              <w:tcPr>
                <w:tcW w:w="2126" w:type="dxa"/>
                <w:vAlign w:val="center"/>
              </w:tcPr>
              <w:p w:rsidR="00B24DB2" w:rsidRPr="00DA3DCC" w:rsidRDefault="005E1756" w:rsidP="00931932">
                <w:pPr>
                  <w:pStyle w:val="ListParagraph"/>
                  <w:tabs>
                    <w:tab w:val="left" w:pos="1418"/>
                  </w:tabs>
                  <w:ind w:left="0"/>
                  <w:jc w:val="center"/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  <w:cs/>
                  </w:rPr>
                </w:pPr>
                <w:r w:rsidRPr="00DA3DCC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ResearchPosition"/>
                    <w:id w:val="-922421808"/>
                    <w:lock w:val="sdtContentLocked"/>
                    <w:placeholder>
                      <w:docPart w:val="0016D8FB3288412881BC61E25B20DFFC"/>
                    </w:placeholder>
                    <w:showingPlcHdr/>
                    <w:text/>
                  </w:sdtPr>
                  <w:sdtEndPr/>
                  <w:sdtContent>
                    <w:r w:rsidR="00B24DB2" w:rsidRPr="00DA3DCC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ตำแหน่งในโครงการ</w:t>
                    </w:r>
                  </w:sdtContent>
                </w:sdt>
              </w:p>
            </w:tc>
            <w:tc>
              <w:tcPr>
                <w:tcW w:w="1418" w:type="dxa"/>
                <w:vAlign w:val="center"/>
              </w:tcPr>
              <w:p w:rsidR="00B24DB2" w:rsidRPr="00DA3DCC" w:rsidRDefault="008125A3" w:rsidP="00931932">
                <w:pPr>
                  <w:pStyle w:val="ListParagraph"/>
                  <w:tabs>
                    <w:tab w:val="left" w:pos="1418"/>
                  </w:tabs>
                  <w:ind w:left="0"/>
                  <w:jc w:val="center"/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  <w:cs/>
                  </w:rPr>
                </w:pPr>
                <w:r w:rsidRPr="00DA3DCC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CoResearcherPercent"/>
                    <w:id w:val="-1355333003"/>
                    <w:lock w:val="sdtContentLocked"/>
                    <w:placeholder>
                      <w:docPart w:val="37486F731BE64145A70565687E5EB729"/>
                    </w:placeholder>
                    <w:showingPlcHdr/>
                    <w:text/>
                  </w:sdtPr>
                  <w:sdtEndPr/>
                  <w:sdtContent>
                    <w:r w:rsidRPr="00DA3DCC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สัดส่วนการมีส่วนร่วม</w:t>
                    </w:r>
                  </w:sdtContent>
                </w:sdt>
              </w:p>
            </w:tc>
            <w:tc>
              <w:tcPr>
                <w:tcW w:w="1701" w:type="dxa"/>
                <w:vAlign w:val="center"/>
              </w:tcPr>
              <w:p w:rsidR="00B24DB2" w:rsidRPr="00DA3DCC" w:rsidRDefault="008125A3" w:rsidP="00931932">
                <w:pPr>
                  <w:pStyle w:val="ListParagraph"/>
                  <w:tabs>
                    <w:tab w:val="left" w:pos="1418"/>
                  </w:tabs>
                  <w:ind w:left="0"/>
                  <w:jc w:val="center"/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  <w:cs/>
                  </w:rPr>
                </w:pPr>
                <w:r w:rsidRPr="00DA3DCC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CoTime"/>
                    <w:id w:val="2061813884"/>
                    <w:lock w:val="sdtContentLocked"/>
                    <w:placeholder>
                      <w:docPart w:val="82A974B17A5C41C8937CEBC9A01BFB85"/>
                    </w:placeholder>
                    <w:showingPlcHdr/>
                    <w:text/>
                  </w:sdtPr>
                  <w:sdtEndPr/>
                  <w:sdtContent>
                    <w:r w:rsidRPr="00DA3DCC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เวลาที่ทำวิจัย (ชั่วโมง/สัปดาห์)</w:t>
                    </w:r>
                  </w:sdtContent>
                </w:sdt>
              </w:p>
            </w:tc>
          </w:tr>
          <w:tr w:rsidR="00820692" w:rsidRPr="00DA3DCC" w:rsidTr="008125A3">
            <w:trPr>
              <w:trHeight w:val="394"/>
            </w:trPr>
            <w:tc>
              <w:tcPr>
                <w:tcW w:w="1276" w:type="dxa"/>
              </w:tcPr>
              <w:p w:rsidR="00820692" w:rsidRPr="00DA3DCC" w:rsidRDefault="00820692" w:rsidP="007E16D3">
                <w:pPr>
                  <w:pStyle w:val="ListParagraph"/>
                  <w:tabs>
                    <w:tab w:val="left" w:pos="1418"/>
                  </w:tabs>
                  <w:ind w:left="0"/>
                  <w:jc w:val="both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  <w:tc>
              <w:tcPr>
                <w:tcW w:w="3373" w:type="dxa"/>
              </w:tcPr>
              <w:p w:rsidR="00820692" w:rsidRPr="00DA3DCC" w:rsidRDefault="00820692" w:rsidP="00762DD1">
                <w:pPr>
                  <w:pStyle w:val="ListParagraph"/>
                  <w:tabs>
                    <w:tab w:val="left" w:pos="1418"/>
                  </w:tabs>
                  <w:ind w:left="0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  <w:tc>
              <w:tcPr>
                <w:tcW w:w="2126" w:type="dxa"/>
              </w:tcPr>
              <w:p w:rsidR="00820692" w:rsidRDefault="002807CD">
                <w:pPr>
                  <w:pStyle w:val="ListParagraph"/>
                  <w:tabs>
                    <w:tab w:val="left" w:pos="1418"/>
                  </w:tabs>
                  <w:ind w:left="0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ag_ResearchPosition"/>
                    <w:id w:val="182710371"/>
                    <w:placeholder>
                      <w:docPart w:val="2B2DDF6AD48B4993AE2A88210C72648E"/>
                    </w:placeholder>
                    <w:dropDownList>
                      <w:listItem w:displayText="หัวหน้าชุดโครงการ" w:value="1"/>
                      <w:listItem w:displayText="ผู้ประสานงาน" w:value="3"/>
                      <w:listItem w:displayText="ผู้วางแผน" w:value="4"/>
                      <w:listItem w:displayText="หัวหน้าโครงการย่อย" w:value="6"/>
                      <w:listItem w:displayText="ผู้ร่วมวิจัย" w:value="7"/>
                      <w:listItem w:displayText="ผู้รับผิดชอบโครงการ (กรณีจัดจ้างทำการวิจัย)" w:value="8"/>
                      <w:listItem w:displayText="ที่ปรึกษาชุดโครงการ" w:value="9"/>
                    </w:dropDownList>
                  </w:sdtPr>
                  <w:sdtEndPr/>
                  <w:sdtContent>
                    <w:r w:rsidR="00820692"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  <w:t>หัวหน้าชุดโครงการ</w:t>
                    </w:r>
                  </w:sdtContent>
                </w:sdt>
              </w:p>
            </w:tc>
            <w:tc>
              <w:tcPr>
                <w:tcW w:w="1418" w:type="dxa"/>
              </w:tcPr>
              <w:p w:rsidR="00820692" w:rsidRDefault="00820692">
                <w:pPr>
                  <w:pStyle w:val="ListParagraph"/>
                  <w:tabs>
                    <w:tab w:val="left" w:pos="1418"/>
                  </w:tabs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1701" w:type="dxa"/>
              </w:tcPr>
              <w:p w:rsidR="00820692" w:rsidRPr="00DA3DCC" w:rsidRDefault="00820692" w:rsidP="00F84E3A">
                <w:pPr>
                  <w:pStyle w:val="ListParagraph"/>
                  <w:tabs>
                    <w:tab w:val="left" w:pos="1418"/>
                  </w:tabs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  <w:tr w:rsidR="00B33F59" w:rsidRPr="00DA3DCC" w:rsidTr="008125A3">
            <w:trPr>
              <w:trHeight w:val="405"/>
            </w:trPr>
            <w:tc>
              <w:tcPr>
                <w:tcW w:w="1276" w:type="dxa"/>
              </w:tcPr>
              <w:p w:rsidR="00B33F59" w:rsidRPr="00DA3DCC" w:rsidRDefault="00B33F59" w:rsidP="00CC2A60">
                <w:pPr>
                  <w:pStyle w:val="ListParagraph"/>
                  <w:tabs>
                    <w:tab w:val="left" w:pos="1418"/>
                  </w:tabs>
                  <w:ind w:left="0"/>
                  <w:jc w:val="both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  <w:tc>
              <w:tcPr>
                <w:tcW w:w="3373" w:type="dxa"/>
              </w:tcPr>
              <w:p w:rsidR="00B33F59" w:rsidRPr="00DA3DCC" w:rsidRDefault="00B33F59" w:rsidP="00B0619F">
                <w:pPr>
                  <w:pStyle w:val="ListParagraph"/>
                  <w:tabs>
                    <w:tab w:val="left" w:pos="1418"/>
                  </w:tabs>
                  <w:ind w:left="0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  <w:tc>
              <w:tcPr>
                <w:tcW w:w="2126" w:type="dxa"/>
              </w:tcPr>
              <w:p w:rsidR="00B33F59" w:rsidRDefault="002807CD" w:rsidP="00D2122D">
                <w:pPr>
                  <w:pStyle w:val="ListParagraph"/>
                  <w:tabs>
                    <w:tab w:val="left" w:pos="1418"/>
                  </w:tabs>
                  <w:ind w:left="0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ag_ResearchPosition"/>
                    <w:id w:val="-554632326"/>
                    <w:placeholder>
                      <w:docPart w:val="B379B2A99C5347DF9AFCFA12F3581D9C"/>
                    </w:placeholder>
                    <w:dropDownList>
                      <w:listItem w:displayText="หัวหน้าชุดโครงการ" w:value="1"/>
                      <w:listItem w:displayText="ผู้ประสานงาน" w:value="3"/>
                      <w:listItem w:displayText="ผู้วางแผน" w:value="4"/>
                      <w:listItem w:displayText="หัวหน้าโครงการย่อย" w:value="6"/>
                      <w:listItem w:displayText="ผู้ร่วมวิจัย" w:value="7"/>
                      <w:listItem w:displayText="ผู้รับผิดชอบโครงการ (กรณีจัดจ้างทำการวิจัย)" w:value="8"/>
                      <w:listItem w:displayText="ที่ปรึกษาชุดโครงการ" w:value="9"/>
                    </w:dropDownList>
                  </w:sdtPr>
                  <w:sdtEndPr/>
                  <w:sdtContent>
                    <w:r w:rsidR="00B33F59"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  <w:t>หัวหน้าโครงการย่อย</w:t>
                    </w:r>
                  </w:sdtContent>
                </w:sdt>
              </w:p>
            </w:tc>
            <w:tc>
              <w:tcPr>
                <w:tcW w:w="1418" w:type="dxa"/>
              </w:tcPr>
              <w:p w:rsidR="00B33F59" w:rsidRDefault="00B33F59" w:rsidP="00D2122D">
                <w:pPr>
                  <w:pStyle w:val="ListParagraph"/>
                  <w:tabs>
                    <w:tab w:val="left" w:pos="1418"/>
                  </w:tabs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1701" w:type="dxa"/>
              </w:tcPr>
              <w:p w:rsidR="00B33F59" w:rsidRPr="00DA3DCC" w:rsidRDefault="00B33F59" w:rsidP="00D2122D">
                <w:pPr>
                  <w:pStyle w:val="ListParagraph"/>
                  <w:tabs>
                    <w:tab w:val="left" w:pos="1418"/>
                  </w:tabs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  <w:tr w:rsidR="00B33F59" w:rsidRPr="00DA3DCC" w:rsidTr="008125A3">
            <w:trPr>
              <w:trHeight w:val="405"/>
            </w:trPr>
            <w:tc>
              <w:tcPr>
                <w:tcW w:w="1276" w:type="dxa"/>
              </w:tcPr>
              <w:p w:rsidR="00B33F59" w:rsidRPr="00DA3DCC" w:rsidRDefault="00B33F59" w:rsidP="00CC2A60">
                <w:pPr>
                  <w:pStyle w:val="ListParagraph"/>
                  <w:tabs>
                    <w:tab w:val="left" w:pos="1418"/>
                  </w:tabs>
                  <w:ind w:left="0"/>
                  <w:jc w:val="both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  <w:tc>
              <w:tcPr>
                <w:tcW w:w="3373" w:type="dxa"/>
              </w:tcPr>
              <w:p w:rsidR="00B33F59" w:rsidRPr="00DA3DCC" w:rsidRDefault="00B33F59" w:rsidP="00B0619F">
                <w:pPr>
                  <w:pStyle w:val="ListParagraph"/>
                  <w:tabs>
                    <w:tab w:val="left" w:pos="1418"/>
                  </w:tabs>
                  <w:ind w:left="0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  <w:tc>
              <w:tcPr>
                <w:tcW w:w="2126" w:type="dxa"/>
              </w:tcPr>
              <w:p w:rsidR="00B33F59" w:rsidRDefault="002807CD" w:rsidP="00D2122D">
                <w:pPr>
                  <w:pStyle w:val="ListParagraph"/>
                  <w:tabs>
                    <w:tab w:val="left" w:pos="1418"/>
                  </w:tabs>
                  <w:ind w:left="0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ag_ResearchPosition"/>
                    <w:id w:val="593443193"/>
                    <w:placeholder>
                      <w:docPart w:val="7C3B2CAE442B4252B7FB963ED6D251FE"/>
                    </w:placeholder>
                    <w:dropDownList>
                      <w:listItem w:displayText="หัวหน้าชุดโครงการ" w:value="1"/>
                      <w:listItem w:displayText="ผู้ประสานงาน" w:value="3"/>
                      <w:listItem w:displayText="ผู้วางแผน" w:value="4"/>
                      <w:listItem w:displayText="หัวหน้าโครงการย่อย" w:value="6"/>
                      <w:listItem w:displayText="ผู้ร่วมวิจัย" w:value="7"/>
                      <w:listItem w:displayText="ผู้รับผิดชอบโครงการ (กรณีจัดจ้างทำการวิจัย)" w:value="8"/>
                      <w:listItem w:displayText="ที่ปรึกษาชุดโครงการ" w:value="9"/>
                    </w:dropDownList>
                  </w:sdtPr>
                  <w:sdtEndPr/>
                  <w:sdtContent>
                    <w:r w:rsidR="00B33F59"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  <w:t>หัวหน้าโครงการย่อย</w:t>
                    </w:r>
                  </w:sdtContent>
                </w:sdt>
              </w:p>
            </w:tc>
            <w:tc>
              <w:tcPr>
                <w:tcW w:w="1418" w:type="dxa"/>
              </w:tcPr>
              <w:p w:rsidR="00B33F59" w:rsidRDefault="00B33F59" w:rsidP="00D2122D">
                <w:pPr>
                  <w:pStyle w:val="ListParagraph"/>
                  <w:tabs>
                    <w:tab w:val="left" w:pos="1418"/>
                  </w:tabs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1701" w:type="dxa"/>
              </w:tcPr>
              <w:p w:rsidR="00B33F59" w:rsidRPr="00DA3DCC" w:rsidRDefault="00B33F59" w:rsidP="00D2122D">
                <w:pPr>
                  <w:pStyle w:val="ListParagraph"/>
                  <w:tabs>
                    <w:tab w:val="left" w:pos="1418"/>
                  </w:tabs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  <w:tr w:rsidR="00B33F59" w:rsidRPr="00DA3DCC" w:rsidTr="008125A3">
            <w:trPr>
              <w:trHeight w:val="405"/>
            </w:trPr>
            <w:tc>
              <w:tcPr>
                <w:tcW w:w="1276" w:type="dxa"/>
              </w:tcPr>
              <w:p w:rsidR="00B33F59" w:rsidRPr="00DA3DCC" w:rsidRDefault="00B33F59" w:rsidP="00720EF9">
                <w:pPr>
                  <w:pStyle w:val="ListParagraph"/>
                  <w:tabs>
                    <w:tab w:val="left" w:pos="1418"/>
                  </w:tabs>
                  <w:ind w:left="0"/>
                  <w:jc w:val="both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  <w:tc>
              <w:tcPr>
                <w:tcW w:w="3373" w:type="dxa"/>
              </w:tcPr>
              <w:p w:rsidR="00B33F59" w:rsidRPr="00DA3DCC" w:rsidRDefault="00B33F59" w:rsidP="00720EF9">
                <w:pPr>
                  <w:pStyle w:val="ListParagraph"/>
                  <w:tabs>
                    <w:tab w:val="left" w:pos="1418"/>
                  </w:tabs>
                  <w:ind w:left="0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  <w:tc>
              <w:tcPr>
                <w:tcW w:w="2126" w:type="dxa"/>
              </w:tcPr>
              <w:p w:rsidR="00B33F59" w:rsidRDefault="002807CD" w:rsidP="00D2122D">
                <w:pPr>
                  <w:pStyle w:val="ListParagraph"/>
                  <w:tabs>
                    <w:tab w:val="left" w:pos="1418"/>
                  </w:tabs>
                  <w:ind w:left="0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ag_ResearchPosition"/>
                    <w:id w:val="1557654231"/>
                    <w:placeholder>
                      <w:docPart w:val="21345907565A4334971996BAA7B95834"/>
                    </w:placeholder>
                    <w:dropDownList>
                      <w:listItem w:displayText="หัวหน้าชุดโครงการ" w:value="1"/>
                      <w:listItem w:displayText="ผู้ประสานงาน" w:value="3"/>
                      <w:listItem w:displayText="ผู้วางแผน" w:value="4"/>
                      <w:listItem w:displayText="หัวหน้าโครงการย่อย" w:value="6"/>
                      <w:listItem w:displayText="ผู้ร่วมวิจัย" w:value="7"/>
                      <w:listItem w:displayText="ผู้รับผิดชอบโครงการ (กรณีจัดจ้างทำการวิจัย)" w:value="8"/>
                      <w:listItem w:displayText="ที่ปรึกษาชุดโครงการ" w:value="9"/>
                    </w:dropDownList>
                  </w:sdtPr>
                  <w:sdtEndPr/>
                  <w:sdtContent>
                    <w:r w:rsidR="00B33F59"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  <w:t>หัวหน้าโครงการย่อย</w:t>
                    </w:r>
                  </w:sdtContent>
                </w:sdt>
              </w:p>
            </w:tc>
            <w:tc>
              <w:tcPr>
                <w:tcW w:w="1418" w:type="dxa"/>
              </w:tcPr>
              <w:p w:rsidR="00B33F59" w:rsidRDefault="00B33F59" w:rsidP="00D2122D">
                <w:pPr>
                  <w:pStyle w:val="ListParagraph"/>
                  <w:tabs>
                    <w:tab w:val="left" w:pos="1418"/>
                  </w:tabs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1701" w:type="dxa"/>
              </w:tcPr>
              <w:p w:rsidR="00B33F59" w:rsidRPr="00DA3DCC" w:rsidRDefault="00B33F59" w:rsidP="00D2122D">
                <w:pPr>
                  <w:pStyle w:val="ListParagraph"/>
                  <w:tabs>
                    <w:tab w:val="left" w:pos="1418"/>
                  </w:tabs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  <w:tr w:rsidR="00B33F59" w:rsidRPr="00DA3DCC" w:rsidTr="008125A3">
            <w:trPr>
              <w:trHeight w:val="405"/>
            </w:trPr>
            <w:tc>
              <w:tcPr>
                <w:tcW w:w="1276" w:type="dxa"/>
              </w:tcPr>
              <w:p w:rsidR="00B33F59" w:rsidRPr="00DA3DCC" w:rsidRDefault="00B33F59" w:rsidP="00720EF9">
                <w:pPr>
                  <w:pStyle w:val="ListParagraph"/>
                  <w:tabs>
                    <w:tab w:val="left" w:pos="1418"/>
                  </w:tabs>
                  <w:ind w:left="0"/>
                  <w:jc w:val="both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  <w:tc>
              <w:tcPr>
                <w:tcW w:w="3373" w:type="dxa"/>
              </w:tcPr>
              <w:p w:rsidR="00B33F59" w:rsidRPr="00DA3DCC" w:rsidRDefault="00B33F59" w:rsidP="00720EF9">
                <w:pPr>
                  <w:pStyle w:val="ListParagraph"/>
                  <w:tabs>
                    <w:tab w:val="left" w:pos="1418"/>
                  </w:tabs>
                  <w:ind w:left="0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  <w:tc>
              <w:tcPr>
                <w:tcW w:w="2126" w:type="dxa"/>
              </w:tcPr>
              <w:p w:rsidR="00B33F59" w:rsidRDefault="002807CD" w:rsidP="00D2122D">
                <w:pPr>
                  <w:pStyle w:val="ListParagraph"/>
                  <w:tabs>
                    <w:tab w:val="left" w:pos="1418"/>
                  </w:tabs>
                  <w:ind w:left="0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ag_ResearchPosition"/>
                    <w:id w:val="1352927018"/>
                    <w:placeholder>
                      <w:docPart w:val="049EFC80B7414B63B4AC878EEB0D5B2B"/>
                    </w:placeholder>
                    <w:dropDownList>
                      <w:listItem w:displayText="หัวหน้าชุดโครงการ" w:value="1"/>
                      <w:listItem w:displayText="ผู้ประสานงาน" w:value="3"/>
                      <w:listItem w:displayText="ผู้วางแผน" w:value="4"/>
                      <w:listItem w:displayText="หัวหน้าโครงการย่อย" w:value="6"/>
                      <w:listItem w:displayText="ผู้ร่วมวิจัย" w:value="7"/>
                      <w:listItem w:displayText="ผู้รับผิดชอบโครงการ (กรณีจัดจ้างทำการวิจัย)" w:value="8"/>
                      <w:listItem w:displayText="ที่ปรึกษาชุดโครงการ" w:value="9"/>
                    </w:dropDownList>
                  </w:sdtPr>
                  <w:sdtEndPr/>
                  <w:sdtContent>
                    <w:r w:rsidR="00B33F59"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  <w:t>ที่ปรึกษาชุดโครงการ</w:t>
                    </w:r>
                  </w:sdtContent>
                </w:sdt>
              </w:p>
            </w:tc>
            <w:tc>
              <w:tcPr>
                <w:tcW w:w="1418" w:type="dxa"/>
              </w:tcPr>
              <w:p w:rsidR="00B33F59" w:rsidRDefault="00B33F59" w:rsidP="00D2122D">
                <w:pPr>
                  <w:pStyle w:val="ListParagraph"/>
                  <w:tabs>
                    <w:tab w:val="left" w:pos="1418"/>
                  </w:tabs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1701" w:type="dxa"/>
              </w:tcPr>
              <w:p w:rsidR="00B33F59" w:rsidRPr="00DA3DCC" w:rsidRDefault="002807CD" w:rsidP="00D2122D">
                <w:pPr>
                  <w:pStyle w:val="ListParagraph"/>
                  <w:tabs>
                    <w:tab w:val="left" w:pos="1418"/>
                  </w:tabs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</w:tbl>
      </w:sdtContent>
    </w:sdt>
    <w:p w:rsidR="00987CE9" w:rsidRPr="00DA3DCC" w:rsidRDefault="00B0619F" w:rsidP="005A6C50">
      <w:pPr>
        <w:tabs>
          <w:tab w:val="left" w:pos="567"/>
        </w:tabs>
        <w:jc w:val="both"/>
        <w:rPr>
          <w:rFonts w:ascii="TH SarabunPSK" w:hAnsi="TH SarabunPSK" w:cs="TH SarabunPSK"/>
          <w:sz w:val="32"/>
          <w:szCs w:val="32"/>
        </w:rPr>
      </w:pPr>
      <w:r w:rsidRPr="00DA3DCC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5A6C50" w:rsidRPr="00DA3DCC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64532D" w:rsidRPr="00DA3DCC" w:rsidRDefault="002807CD" w:rsidP="0064532D">
      <w:pPr>
        <w:tabs>
          <w:tab w:val="left" w:pos="0"/>
        </w:tabs>
        <w:rPr>
          <w:rFonts w:ascii="TH SarabunPSK" w:hAnsi="TH SarabunPSK" w:cs="TH SarabunPSK"/>
          <w:b/>
          <w:bCs/>
          <w:sz w:val="32"/>
          <w:szCs w:val="32"/>
        </w:rPr>
      </w:pPr>
      <w:sdt>
        <w:sdtPr>
          <w:rPr>
            <w:rFonts w:ascii="TH SarabunPSK" w:hAnsi="TH SarabunPSK" w:cs="TH SarabunPSK"/>
            <w:sz w:val="32"/>
            <w:szCs w:val="32"/>
            <w:cs/>
          </w:rPr>
          <w:tag w:val="OECD1"/>
          <w:id w:val="-813947934"/>
          <w:lock w:val="sdtContentLocked"/>
          <w:placeholder>
            <w:docPart w:val="ED0700CB485047DBB49907A9AF18AF60"/>
          </w:placeholder>
          <w:showingPlcHdr/>
          <w:text/>
        </w:sdtPr>
        <w:sdtEndPr/>
        <w:sdtContent>
          <w:r w:rsidR="00987CE9" w:rsidRPr="00DA3DCC">
            <w:rPr>
              <w:rFonts w:ascii="TH SarabunPSK" w:hAnsi="TH SarabunPSK" w:cs="TH SarabunPSK"/>
              <w:b/>
              <w:bCs/>
              <w:sz w:val="32"/>
              <w:szCs w:val="32"/>
              <w:lang w:val="en-GB"/>
            </w:rPr>
            <w:t xml:space="preserve">2. </w:t>
          </w:r>
          <w:r w:rsidR="00B0619F"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 xml:space="preserve">สาขาการวิจัยหลัก </w:t>
          </w:r>
          <w:r w:rsidR="00B0619F" w:rsidRPr="00DA3DCC">
            <w:rPr>
              <w:rFonts w:ascii="TH SarabunPSK" w:hAnsi="TH SarabunPSK" w:cs="TH SarabunPSK"/>
              <w:b/>
              <w:bCs/>
              <w:sz w:val="32"/>
              <w:szCs w:val="32"/>
            </w:rPr>
            <w:t>OECD</w:t>
          </w:r>
        </w:sdtContent>
      </w:sdt>
      <w:r w:rsidR="00B0619F" w:rsidRPr="00DA3DCC">
        <w:rPr>
          <w:rFonts w:ascii="TH SarabunPSK" w:hAnsi="TH SarabunPSK" w:cs="TH SarabunPSK"/>
          <w:b/>
          <w:bCs/>
          <w:sz w:val="32"/>
          <w:szCs w:val="32"/>
          <w:cs/>
        </w:rPr>
        <w:t xml:space="preserve">   </w:t>
      </w:r>
      <w:r w:rsidR="00EF2906" w:rsidRPr="00DA3DC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B0619F" w:rsidRPr="00DA3DC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OECD1"/>
          <w:id w:val="63301610"/>
          <w:lock w:val="sdtLocked"/>
          <w:placeholder>
            <w:docPart w:val="090218C2965F4D2BB3665299C437E5F2"/>
          </w:placeholder>
          <w:dropDownList>
            <w:listItem w:displayText="1. วิทยาศาสตร์ธรรมชาติ" w:value="1"/>
            <w:listItem w:displayText="2. วิศวกรรมและเทคโนโลยี" w:value="2"/>
            <w:listItem w:displayText="3. วิทยาศาสตร์การแพทย์และสุขภาพ" w:value="3"/>
            <w:listItem w:displayText="4. เกษตรศาสตร์" w:value="4"/>
            <w:listItem w:displayText="5. สังคมศาสตร์" w:value="5"/>
            <w:listItem w:displayText="6. มนุษยศาสตร์" w:value="6"/>
            <w:listItem w:displayText="7. อื่นๆ" w:value="9"/>
          </w:dropDownList>
        </w:sdtPr>
        <w:sdtEndPr/>
        <w:sdtContent>
          <w:r w:rsidR="00CA3BF1" w:rsidRPr="00DA3DCC">
            <w:rPr>
              <w:rFonts w:ascii="TH SarabunPSK" w:hAnsi="TH SarabunPSK" w:cs="TH SarabunPSK"/>
              <w:sz w:val="32"/>
              <w:szCs w:val="32"/>
              <w:cs/>
            </w:rPr>
            <w:t>1. วิทยาศาสตร์ธรรมชาติ</w:t>
          </w:r>
        </w:sdtContent>
      </w:sdt>
      <w:r w:rsidR="00B0619F" w:rsidRPr="00DA3DC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B0619F" w:rsidRPr="00DA3DC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B0619F" w:rsidRPr="00DA3DC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B0619F" w:rsidRPr="00DA3DC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B0619F" w:rsidRPr="00DA3DCC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:rsidR="00EF2906" w:rsidRPr="00DA3DCC" w:rsidRDefault="0064532D" w:rsidP="00EF2906">
      <w:pPr>
        <w:tabs>
          <w:tab w:val="left" w:pos="0"/>
        </w:tabs>
        <w:ind w:firstLine="142"/>
        <w:rPr>
          <w:rFonts w:ascii="TH SarabunPSK" w:hAnsi="TH SarabunPSK" w:cs="TH SarabunPSK"/>
          <w:b/>
          <w:bCs/>
          <w:sz w:val="32"/>
          <w:szCs w:val="32"/>
        </w:rPr>
      </w:pPr>
      <w:r w:rsidRPr="00DA3DC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F2906" w:rsidRPr="00DA3DC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OECD2"/>
          <w:id w:val="-448462684"/>
          <w:lock w:val="sdtContentLocked"/>
          <w:placeholder>
            <w:docPart w:val="4C01CAD12EBA4C258CFBA0A59ECB2301"/>
          </w:placeholder>
          <w:showingPlcHdr/>
          <w:text/>
        </w:sdtPr>
        <w:sdtEndPr/>
        <w:sdtContent>
          <w:r w:rsidR="00B0619F"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 xml:space="preserve">สาขาการวิจัยย่อย </w:t>
          </w:r>
          <w:r w:rsidR="00B0619F" w:rsidRPr="00DA3DCC">
            <w:rPr>
              <w:rFonts w:ascii="TH SarabunPSK" w:hAnsi="TH SarabunPSK" w:cs="TH SarabunPSK"/>
              <w:b/>
              <w:bCs/>
              <w:sz w:val="32"/>
              <w:szCs w:val="32"/>
            </w:rPr>
            <w:t>OECD</w:t>
          </w:r>
        </w:sdtContent>
      </w:sdt>
      <w:r w:rsidR="00B0619F" w:rsidRPr="00DA3DCC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="00B0619F" w:rsidRPr="00DA3DCC">
        <w:rPr>
          <w:rFonts w:ascii="TH SarabunPSK" w:hAnsi="TH SarabunPSK" w:cs="TH SarabunPSK"/>
          <w:sz w:val="32"/>
          <w:szCs w:val="32"/>
        </w:rPr>
        <w:t xml:space="preserve">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OECD2"/>
          <w:id w:val="-148435664"/>
          <w:lock w:val="sdtLocked"/>
          <w:placeholder>
            <w:docPart w:val="96287ADF07014839BFB8F4CA1FDC0110"/>
          </w:placeholder>
          <w:dropDownList>
            <w:listItem w:displayText="1.1 วิทยาศาสตร์ธรรมชาติ : วิทยาศาสตร์ธรรมชาติ" w:value="1"/>
            <w:listItem w:displayText="1.2 วิทยาศาสตร์ธรรมชาติ : คณิตศาสตร์และวิทยาการคอมพิวเตอร์" w:value="7"/>
            <w:listItem w:displayText="1.3 วิทยาศาสตร์ธรรมชาติ : ฟิสิกส์" w:value="23"/>
            <w:listItem w:displayText="1.4 วิทยาศาสตร์ธรรมชาติ : วิทยาศาสตร์เคมี" w:value="39"/>
            <w:listItem w:displayText="1.5 วิทยาศาสตร์ธรรมชาติ : ชีววิทยา" w:value="48"/>
            <w:listItem w:displayText="1.6 วิทยาศาสตร์ธรรมชาติ : ปฐพีวิทยา" w:value="53"/>
            <w:listItem w:displayText="1.7 วิทยาศาสตร์ธรรมชาติ : วิทยาศาสตร์สิ่งแวดล้อม" w:value="56"/>
            <w:listItem w:displayText="1.8 วิทยาศาสตร์ธรรมชาติ : วิทยาศาสตร์ทั่วไป" w:value="58"/>
            <w:listItem w:displayText="1.9 วิทยาศาสตร์ธรรมชาติ : คณิตศาสตร์" w:value="69"/>
            <w:listItem w:displayText="1.10 วิทยาศาสตร์ธรรมชาติ : วิทยาศาสตร์คอมพิวเตอร์และสารสนเทศ" w:value="70"/>
            <w:listItem w:displayText="1.11 วิทยาศาสตร์ธรรมชาติ : วิทยาศาสตร์กายภาพ" w:value="71"/>
            <w:listItem w:displayText="1.12 วิทยาศาสตร์ธรรมชาติ : วิทยาศาสตร์ชีวภาพ" w:value="72"/>
            <w:listItem w:displayText="1.13 วิทยาศาสตร์ธรรมชาติ : วิทยาศาสตร์ธรรมชาติอื่นๆ" w:value="79"/>
            <w:listItem w:displayText="2.1 วิศวกรรมและเทคโนโลยี : วิศวกรรมและเทคโนโลยี" w:value="2"/>
            <w:listItem w:displayText="2.2 วิศวกรรมและเทคโนโลยี : เทคโนโลยีอิเล็กทรอนิกส์ คอมพิวเตอร์และสารสนเทศ" w:value="8"/>
            <w:listItem w:displayText="2.3 วิศวกรรมและเทคโนโลยี : วิศวกรรมโยธา" w:value="13"/>
            <w:listItem w:displayText="2.4 วิศวกรรมและเทคโนโลยี : วิศวกรรมไฟฟ้าอิเล็กทรอนิกส์" w:value="14"/>
            <w:listItem w:displayText="2.5 วิศวกรรมและเทคโนโลยี : เครื่องใช้ไฟฟ้าและอิเล็กทรอนิกส์" w:value="15"/>
            <w:listItem w:displayText="2.6 วิศวกรรมและเทคโนโลยี : เทคโนโลยีโลหะและวัสดุ" w:value="16"/>
            <w:listItem w:displayText="2.7 วิศวกรรมและเทคโนโลยี : สิ่งทอและเครื่องนุ่งห่ม" w:value="17"/>
            <w:listItem w:displayText="2.8 วิศวกรรมและเทคโนโลยี : รองเท้าและเครื่องหนัง" w:value="18"/>
            <w:listItem w:displayText="2.9 วิศวกรรมและเทคโนโลยี : ไม้และเครื่องเรือน" w:value="19"/>
            <w:listItem w:displayText="2.10 วิศวกรรมและเทคโนโลยี : ยางพาราและผลิตภัณฑ์ยาง" w:value="20"/>
            <w:listItem w:displayText="2.11 วิศวกรรมและเทคโนโลยี : ผลิตภัณฑ์พลาสติก" w:value="21"/>
            <w:listItem w:displayText="2.12 วิศวกรรมและเทคโนโลยี : เซรามิกส์และแก้ว" w:value="22"/>
            <w:listItem w:displayText="2.13 วิศวกรรมและเทคโนโลยี : วิศวกรรมโลหะและวัสดุ" w:value="24"/>
            <w:listItem w:displayText="2.14 วิศวกรรมและเทคโนโลยี : ยานยนต์และชิ้นส่วน" w:value="29"/>
            <w:listItem w:displayText="2.15 วิศวกรรมและเทคโนโลยี : อัญมณีและเครื่องประดับ" w:value="30"/>
            <w:listItem w:displayText="2.16 วิศวกรรมและเทคโนโลยี : เหล็กและเหล็กกล้า" w:value="31"/>
            <w:listItem w:displayText="2.17 วิศวกรรมและเทคโนโลยี : เยื่อและกระดาษ" w:value="32"/>
            <w:listItem w:displayText="2.18 วิศวกรรมและเทคโนโลยี : เทคโนโลยีชีวภาพและพันธุวิศวกรรม" w:value="33"/>
            <w:listItem w:displayText="2.19 วิศวกรรมและเทคโนโลยี : เทคโนโลยีนิวเคลียร์" w:value="34"/>
            <w:listItem w:displayText="2.20 วิศวกรรมและเทคโนโลยี : การบินและอวกาศ" w:value="35"/>
            <w:listItem w:displayText="2.21 วิศวกรรมและเทคโนโลยี : วิศวกรรมสุขาภิบาล" w:value="36"/>
            <w:listItem w:displayText="2.22 วิศวกรรมและเทคโนโลยี : วิศวกรรมสิ่งแวดล้อม" w:value="37"/>
            <w:listItem w:displayText="2.23 วิศวกรรมและเทคโนโลยี : เทคโนโลยีชีวภาพสิ่งแวดล้อม" w:value="38"/>
            <w:listItem w:displayText="2.24 วิศวกรรมและเทคโนโลยี : วิศวกรรมเคมี" w:value="40"/>
            <w:listItem w:displayText="2.25 วิศวกรรมและเทคโนโลยี : สุขาภิบาลสิ่งแวดล้อม" w:value="44"/>
            <w:listItem w:displayText="2.26 วิศวกรรมและเทคโนโลยี : ปิโตรเคมี" w:value="45"/>
            <w:listItem w:displayText="2.27 วิศวกรรมและเทคโนโลยี : นาโนเทคโนโลยี" w:value="46"/>
            <w:listItem w:displayText="2.28 วิศวกรรมและเทคโนโลยี : สิทธิบัตร" w:value="47"/>
            <w:listItem w:displayText="2.29 วิศวกรรมและเทคโนโลยี : วิศวกรรมเครื่องกล" w:value="49"/>
            <w:listItem w:displayText="2.30 วิศวกรรมและเทคโนโลยี : อาหารและอาหารสัตว์" w:value="54"/>
            <w:listItem w:displayText="2.31 วิศวกรรมและเทคโนโลยี : เทคโนโลยีการเกษตร" w:value="57"/>
            <w:listItem w:displayText="2.32 วิศวกรรมและเทคโนโลยี : เทคโนโลยีการบรรจุภัณฑ์" w:value="59"/>
            <w:listItem w:displayText="2.33 วิศวกรรมและเทคโนโลยี : วิศวกรรมนิวเคลียร์" w:value="60"/>
            <w:listItem w:displayText="2.34 วิศวกรรมและเทคโนโลยี : เทคโนโลยีพลังงาน" w:value="61"/>
            <w:listItem w:displayText="2.35 วิศวกรรมและเทคโนโลยี : วิศวกรรมสารสนเทศ" w:value="73"/>
            <w:listItem w:displayText="2.36 วิศวกรรมและเทคโนโลยี : วิศวกรรมการแพทย์" w:value="74"/>
            <w:listItem w:displayText="2.37 วิศวกรรมและเทคโนโลยี : เทคโนโลยีชีวภาพอุตสาหการ" w:value="75"/>
            <w:listItem w:displayText="2.38 วิศวกรรมและเทคโนโลยี : วิศวกรรมและเทคโนโลยีอื่นๆ" w:value="76"/>
            <w:listItem w:displayText="3.1 วิทยาศาสตร์การแพทย์และสุขภาพ : วิทยาศาสตร์การแพทย์" w:value="3"/>
            <w:listItem w:displayText="3.2 วิทยาศาสตร์การแพทย์และสุขภาพ : ยาและเคมีภัณฑ์" w:value="9"/>
            <w:listItem w:displayText="3.3 วิทยาศาสตร์การแพทย์และสุขภาพ : เทคโนโลยีเภสัชและผลิตภัณฑ์ธรรมชาติ" w:value="25"/>
            <w:listItem w:displayText="3.4 วิทยาศาสตร์การแพทย์และสุขภาพ : การแพทย์คลินิก" w:value="41"/>
            <w:listItem w:displayText="3.5 วิทยาศาสตร์การแพทย์และสุขภาพ : วิทยาศาสตร์สุขภาพ" w:value="50"/>
            <w:listItem w:displayText="3.6 วิทยาศาสตร์การแพทย์และสุขภาพ : การแพทย์พื้นฐาน" w:value="55"/>
            <w:listItem w:displayText="3.7 วิทยาศาสตร์การแพทย์และสุขภาพ : เทคโนโลยีชีวภาพทางด้านการแพทย์" w:value="67"/>
            <w:listItem w:displayText="3.8 วิทยาศาสตร์การแพทย์และสุขภาพ : วิทยาศาสตร์ทางการแพทย์อื่นๆ" w:value="68"/>
            <w:listItem w:displayText="4.1 เกษตรศาสตร์ : วิทยาศาสตร์การเกษตร" w:value="4"/>
            <w:listItem w:displayText="4.2 เกษตรศาสตร์ : เกษตรศาสตร์" w:value="10"/>
            <w:listItem w:displayText="4.3 เกษตรศาสตร์ : ป่าไม้" w:value="26"/>
            <w:listItem w:displayText="4.4 เกษตรศาสตร์ : ประมง" w:value="42"/>
            <w:listItem w:displayText="4.5 เกษตรศาสตร์ : สัตวแพทยศาสตร์" w:value="51"/>
            <w:listItem w:displayText="4.6 เกษตรศาสตร์ : สัตวศาสตร์" w:value="64"/>
            <w:listItem w:displayText="4.7 เกษตรศาสตร์ : เทคโนโลยีชีวภาพทางด้านการเกษตร" w:value="65"/>
            <w:listItem w:displayText="4.8 เกษตรศาสตร์ : วิทยาศาสตร์ทางด้านการเกษตรอื่นๆ" w:value="66"/>
            <w:listItem w:displayText="5.1 สังคมศาสตร์ : สังคมศาสตร์อื่นๆ" w:value="5"/>
            <w:listItem w:displayText="5.2 สังคมศาสตร์ : เศรษฐศาสตร์" w:value="11"/>
            <w:listItem w:displayText="5.3 สังคมศาสตร์ : ศึกษาศาสตร์" w:value="27"/>
            <w:listItem w:displayText="5.4 สังคมศาสตร์ : สังคมศาสตร์" w:value="43"/>
            <w:listItem w:displayText="5.5 สังคมศาสตร์ : จิตวิทยา" w:value="52"/>
            <w:listItem w:displayText="5.6 สังคมศาสตร์ : นิติศาสตร์" w:value="80"/>
            <w:listItem w:displayText="5.7 สังคมศาสตร์ : รัฐศาสตร์" w:value="81"/>
            <w:listItem w:displayText="5.8 สังคมศาสตร์ : ภูมิศาสตร์ทางสังคมและเศรษฐกิจ" w:value="82"/>
            <w:listItem w:displayText="5.9 สังคมศาสตร์ : นิเทศศาสตร์และสื่อสารมวลชน" w:value="83"/>
            <w:listItem w:displayText="6.1 มนุษยศาสตร์ : มนุษยศาสตร์อื่นๆ" w:value="6"/>
            <w:listItem w:displayText="6.2 มนุษยศาสตร์ : ภาษาและวรรณคดี" w:value="12"/>
            <w:listItem w:displayText="6.3 มนุษยศาสตร์ : ประวัติศาสตร์และโบราณคดี" w:value="28"/>
            <w:listItem w:displayText="6.4 มนุษยศาสตร์ : ปรัชญา จริยธรรมและศาสนา" w:value="77"/>
            <w:listItem w:displayText="6.5 มนุษยศาสตร์ : ศิลปะ" w:value="78"/>
            <w:listItem w:displayText="7. อื่นๆ" w:value="62"/>
          </w:dropDownList>
        </w:sdtPr>
        <w:sdtEndPr/>
        <w:sdtContent>
          <w:r w:rsidR="00CA3BF1" w:rsidRPr="00DA3DCC">
            <w:rPr>
              <w:rFonts w:ascii="TH SarabunPSK" w:hAnsi="TH SarabunPSK" w:cs="TH SarabunPSK"/>
              <w:sz w:val="32"/>
              <w:szCs w:val="32"/>
              <w:cs/>
            </w:rPr>
            <w:t>1.1 วิทยาศาสตร์ธรรมชาติ : วิทยาศาสตร์ธรรมชาติ</w:t>
          </w:r>
        </w:sdtContent>
      </w:sdt>
    </w:p>
    <w:p w:rsidR="001D0E8D" w:rsidRPr="00DA3DCC" w:rsidRDefault="00EF2906" w:rsidP="008F3B58">
      <w:pPr>
        <w:tabs>
          <w:tab w:val="left" w:pos="0"/>
        </w:tabs>
        <w:ind w:firstLine="142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DA3DCC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ResearchArea"/>
          <w:id w:val="-225845432"/>
          <w:lock w:val="sdtContentLocked"/>
          <w:placeholder>
            <w:docPart w:val="17DFC64C3723405D927D0620DF1A4023"/>
          </w:placeholder>
          <w:showingPlcHdr/>
          <w:text/>
        </w:sdtPr>
        <w:sdtEndPr/>
        <w:sdtContent>
          <w:r w:rsidR="00B0619F"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ด้านการวิจัย</w:t>
          </w:r>
        </w:sdtContent>
      </w:sdt>
      <w:r w:rsidR="00B0619F" w:rsidRPr="00DA3DCC">
        <w:rPr>
          <w:rFonts w:ascii="TH SarabunPSK" w:hAnsi="TH SarabunPSK" w:cs="TH SarabunPSK"/>
          <w:sz w:val="32"/>
          <w:szCs w:val="32"/>
          <w:cs/>
        </w:rPr>
        <w:tab/>
      </w:r>
      <w:r w:rsidR="00B0619F" w:rsidRPr="00DA3DCC">
        <w:rPr>
          <w:rFonts w:ascii="TH SarabunPSK" w:hAnsi="TH SarabunPSK" w:cs="TH SarabunPSK"/>
          <w:sz w:val="32"/>
          <w:szCs w:val="32"/>
        </w:rPr>
        <w:t xml:space="preserve">       </w:t>
      </w:r>
      <w:r w:rsidR="005A6C50" w:rsidRPr="00DA3DCC">
        <w:rPr>
          <w:rFonts w:ascii="TH SarabunPSK" w:hAnsi="TH SarabunPSK" w:cs="TH SarabunPSK"/>
          <w:sz w:val="32"/>
          <w:szCs w:val="32"/>
        </w:rPr>
        <w:t xml:space="preserve"> </w:t>
      </w:r>
      <w:r w:rsidR="00B0619F" w:rsidRPr="00DA3DCC">
        <w:rPr>
          <w:rFonts w:ascii="TH SarabunPSK" w:hAnsi="TH SarabunPSK" w:cs="TH SarabunPSK"/>
          <w:sz w:val="32"/>
          <w:szCs w:val="32"/>
        </w:rPr>
        <w:t xml:space="preserve">  </w:t>
      </w:r>
      <w:r w:rsidRPr="00DA3DCC">
        <w:rPr>
          <w:rFonts w:ascii="TH SarabunPSK" w:hAnsi="TH SarabunPSK" w:cs="TH SarabunPSK" w:hint="cs"/>
          <w:sz w:val="32"/>
          <w:szCs w:val="32"/>
          <w:cs/>
        </w:rPr>
        <w:tab/>
        <w:t xml:space="preserve">        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ResearchArea"/>
          <w:id w:val="-1995637763"/>
          <w:lock w:val="sdtLocked"/>
          <w:placeholder>
            <w:docPart w:val="B83008374D1A4F90B66C7358873684F0"/>
          </w:placeholder>
          <w:dropDownList>
            <w:listItem w:displayText="เกษตร" w:value="49"/>
            <w:listItem w:displayText="วิทยาศาสตร์และเทคโนโลยี" w:value="50"/>
            <w:listItem w:displayText="สุขภาพ" w:value="51"/>
            <w:listItem w:displayText="สังคม/มนุษยศาสตร์" w:value="52"/>
          </w:dropDownList>
        </w:sdtPr>
        <w:sdtEndPr/>
        <w:sdtContent>
          <w:r w:rsidR="00CA3BF1" w:rsidRPr="00DA3DCC">
            <w:rPr>
              <w:rFonts w:ascii="TH SarabunPSK" w:hAnsi="TH SarabunPSK" w:cs="TH SarabunPSK"/>
              <w:sz w:val="32"/>
              <w:szCs w:val="32"/>
              <w:cs/>
            </w:rPr>
            <w:t>เกษตร</w:t>
          </w:r>
        </w:sdtContent>
      </w:sdt>
    </w:p>
    <w:p w:rsidR="000F3C11" w:rsidRPr="00DA3DCC" w:rsidRDefault="002807CD" w:rsidP="00086BFE">
      <w:pPr>
        <w:tabs>
          <w:tab w:val="left" w:pos="1418"/>
        </w:tabs>
        <w:jc w:val="both"/>
        <w:rPr>
          <w:rFonts w:ascii="TH SarabunPSK" w:hAnsi="TH SarabunPSK" w:cs="TH SarabunPSK"/>
          <w:sz w:val="32"/>
          <w:szCs w:val="32"/>
        </w:rPr>
      </w:pPr>
      <w:sdt>
        <w:sdtPr>
          <w:rPr>
            <w:rFonts w:ascii="TH SarabunPSK" w:hAnsi="TH SarabunPSK" w:cs="TH SarabunPSK"/>
            <w:sz w:val="32"/>
            <w:szCs w:val="32"/>
            <w:cs/>
          </w:rPr>
          <w:tag w:val="ISCED"/>
          <w:id w:val="-1972131523"/>
          <w:lock w:val="contentLocked"/>
          <w:placeholder>
            <w:docPart w:val="0E8DDDD3F8DC47D799899C3596375A98"/>
          </w:placeholder>
          <w:showingPlcHdr/>
          <w:text/>
        </w:sdtPr>
        <w:sdtEndPr/>
        <w:sdtContent>
          <w:r w:rsidR="00086BFE"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 xml:space="preserve">3. </w:t>
          </w:r>
          <w:r w:rsidR="00AB6FA3"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สาขา </w:t>
          </w:r>
          <w:r w:rsidR="00086BFE" w:rsidRPr="00DA3DCC">
            <w:rPr>
              <w:rFonts w:ascii="TH SarabunPSK" w:hAnsi="TH SarabunPSK" w:cs="TH SarabunPSK"/>
              <w:b/>
              <w:bCs/>
              <w:sz w:val="32"/>
              <w:szCs w:val="32"/>
            </w:rPr>
            <w:t>ISCED</w:t>
          </w:r>
        </w:sdtContent>
      </w:sdt>
      <w:r w:rsidR="00086BFE" w:rsidRPr="00DA3DCC">
        <w:rPr>
          <w:rFonts w:ascii="TH SarabunPSK" w:hAnsi="TH SarabunPSK" w:cs="TH SarabunPSK"/>
          <w:sz w:val="32"/>
          <w:szCs w:val="32"/>
          <w:cs/>
        </w:rPr>
        <w:tab/>
      </w:r>
      <w:r w:rsidR="00AB6FA3" w:rsidRPr="00DA3DCC">
        <w:rPr>
          <w:rFonts w:ascii="TH SarabunPSK" w:hAnsi="TH SarabunPSK" w:cs="TH SarabunPSK"/>
          <w:sz w:val="32"/>
          <w:szCs w:val="32"/>
          <w:cs/>
        </w:rPr>
        <w:t xml:space="preserve">        </w:t>
      </w:r>
      <w:r w:rsidR="00AB6FA3" w:rsidRPr="00DA3DCC">
        <w:rPr>
          <w:rFonts w:ascii="TH SarabunPSK" w:hAnsi="TH SarabunPSK" w:cs="TH SarabunPSK"/>
          <w:sz w:val="32"/>
          <w:szCs w:val="32"/>
          <w:cs/>
        </w:rPr>
        <w:tab/>
      </w:r>
      <w:r w:rsidR="00AB6FA3" w:rsidRPr="00DA3DCC">
        <w:rPr>
          <w:rFonts w:ascii="TH SarabunPSK" w:hAnsi="TH SarabunPSK" w:cs="TH SarabunPSK"/>
          <w:sz w:val="32"/>
          <w:szCs w:val="32"/>
          <w:cs/>
        </w:rPr>
        <w:tab/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ISCED1"/>
          <w:id w:val="1139159303"/>
          <w:lock w:val="sdtLocked"/>
          <w:placeholder>
            <w:docPart w:val="DefaultPlaceholder_1082065159"/>
          </w:placeholder>
          <w:comboBox>
            <w:listItem w:displayText="00 Generic programmes and qualifications" w:value="1"/>
            <w:listItem w:displayText="01 Education" w:value="2"/>
            <w:listItem w:displayText="02 Arts and humanities" w:value="3"/>
            <w:listItem w:displayText="03 Social sciences, journalism and information" w:value="4"/>
            <w:listItem w:displayText="04 Business, administration and law" w:value="5"/>
            <w:listItem w:displayText="05 Natural sciences, mathematics and statistics" w:value="6"/>
            <w:listItem w:displayText="06 Information and Communication Technologies (ICTs)" w:value="7"/>
            <w:listItem w:displayText="07 Engineering, manufacturing and construction" w:value="8"/>
            <w:listItem w:displayText="08 Agriculture, forestry, fisheries and veterinary" w:value="9"/>
            <w:listItem w:displayText="09 Health and welfare" w:value="10"/>
            <w:listItem w:displayText="10 Services" w:value="11"/>
            <w:listItem w:displayText="99 Field unknown" w:value="12"/>
          </w:comboBox>
        </w:sdtPr>
        <w:sdtEndPr/>
        <w:sdtContent>
          <w:r w:rsidR="000F3C11" w:rsidRPr="00DA3DCC">
            <w:rPr>
              <w:rFonts w:ascii="TH SarabunPSK" w:hAnsi="TH SarabunPSK" w:cs="TH SarabunPSK"/>
              <w:sz w:val="32"/>
              <w:szCs w:val="32"/>
              <w:cs/>
            </w:rPr>
            <w:t>00 Generic programmes and qualifications</w:t>
          </w:r>
        </w:sdtContent>
      </w:sdt>
    </w:p>
    <w:p w:rsidR="00AB6FA3" w:rsidRPr="00DA3DCC" w:rsidRDefault="000F3C11" w:rsidP="00086BFE">
      <w:pPr>
        <w:tabs>
          <w:tab w:val="left" w:pos="1418"/>
        </w:tabs>
        <w:jc w:val="both"/>
        <w:rPr>
          <w:rFonts w:ascii="TH SarabunPSK" w:hAnsi="TH SarabunPSK" w:cs="TH SarabunPSK"/>
          <w:sz w:val="32"/>
          <w:szCs w:val="32"/>
        </w:rPr>
      </w:pPr>
      <w:r w:rsidRPr="00DA3DCC">
        <w:rPr>
          <w:rFonts w:ascii="TH SarabunPSK" w:hAnsi="TH SarabunPSK" w:cs="TH SarabunPSK" w:hint="cs"/>
          <w:sz w:val="32"/>
          <w:szCs w:val="32"/>
          <w:cs/>
        </w:rPr>
        <w:tab/>
      </w:r>
      <w:r w:rsidRPr="00DA3DCC">
        <w:rPr>
          <w:rFonts w:ascii="TH SarabunPSK" w:hAnsi="TH SarabunPSK" w:cs="TH SarabunPSK" w:hint="cs"/>
          <w:sz w:val="32"/>
          <w:szCs w:val="32"/>
          <w:cs/>
        </w:rPr>
        <w:tab/>
      </w:r>
      <w:r w:rsidRPr="00DA3DCC">
        <w:rPr>
          <w:rFonts w:ascii="TH SarabunPSK" w:hAnsi="TH SarabunPSK" w:cs="TH SarabunPSK" w:hint="cs"/>
          <w:sz w:val="32"/>
          <w:szCs w:val="32"/>
          <w:cs/>
        </w:rPr>
        <w:tab/>
      </w:r>
      <w:r w:rsidRPr="00DA3DCC">
        <w:rPr>
          <w:rFonts w:ascii="TH SarabunPSK" w:hAnsi="TH SarabunPSK" w:cs="TH SarabunPSK" w:hint="cs"/>
          <w:sz w:val="32"/>
          <w:szCs w:val="32"/>
          <w:cs/>
        </w:rPr>
        <w:tab/>
      </w:r>
      <w:sdt>
        <w:sdtPr>
          <w:rPr>
            <w:rFonts w:ascii="TH SarabunPSK" w:hAnsi="TH SarabunPSK" w:cs="TH SarabunPSK" w:hint="cs"/>
            <w:sz w:val="32"/>
            <w:szCs w:val="32"/>
            <w:cs/>
          </w:rPr>
          <w:tag w:val="tag_ISCED2"/>
          <w:id w:val="1452971575"/>
          <w:lock w:val="sdtLocked"/>
          <w:placeholder>
            <w:docPart w:val="DefaultPlaceholder_1082065159"/>
          </w:placeholder>
          <w:comboBox>
            <w:listItem w:displayText="000 Generic programmes and qualifications not further defined" w:value="1"/>
            <w:listItem w:displayText="001 Basic programmes and qualifications" w:value="2"/>
            <w:listItem w:displayText="002 Literacy and numeracy" w:value="3"/>
            <w:listItem w:displayText="003 Personal skills and development" w:value="4"/>
            <w:listItem w:displayText="009 Generic programmes and qualifications not elsewhere classified" w:value="5"/>
            <w:listItem w:displayText="011 Education" w:value="6"/>
            <w:listItem w:displayText="018 Inter-disciplinary programmes and qualifications involving education" w:value="7"/>
            <w:listItem w:displayText="020  Arts and humanities not further defined" w:value="8"/>
            <w:listItem w:displayText="021  Arts" w:value="9"/>
            <w:listItem w:displayText="022 Humanities (excluding languages)" w:value="10"/>
            <w:listItem w:displayText="023 Languages" w:value="11"/>
            <w:listItem w:displayText="028 Inter-disciplinary programmes and qualifications involving arts and humanities" w:value="12"/>
            <w:listItem w:displayText="029 Arts and humanities not elsewhere classified" w:value="13"/>
            <w:listItem w:displayText="030 Social sciences, journalism and information not further defined" w:value="14"/>
            <w:listItem w:displayText="031 Social and behavioural sciences" w:value="15"/>
            <w:listItem w:displayText="032 Journalism and information" w:value="16"/>
            <w:listItem w:displayText="040 Business, administration and law not further defined" w:value="17"/>
            <w:listItem w:displayText="041 Business and administration" w:value="18"/>
            <w:listItem w:displayText="042 Law" w:value="19"/>
            <w:listItem w:displayText="048  Inter-disciplinary programmes and qualifications involving business, administration and law" w:value="20"/>
            <w:listItem w:displayText="049  Business, administration and law not elsewhere classified" w:value="21"/>
            <w:listItem w:displayText="050  Natural sciences, mathematics and statistics not further defined" w:value="22"/>
            <w:listItem w:displayText="051 Biological and related sciences" w:value="23"/>
            <w:listItem w:displayText="052 Environment" w:value="24"/>
            <w:listItem w:displayText="053 Physical sciences" w:value="25"/>
            <w:listItem w:displayText="054 Mathematics and statistics" w:value="26"/>
            <w:listItem w:displayText="058 Inter-disciplinary programmes and qualifications involving natural sciences, mathematics and statistics" w:value="27"/>
            <w:listItem w:displayText="059 Natural sciences, mathematics and statistics not elsewhere classified" w:value="28"/>
            <w:listItem w:displayText="061 Information and Communication Technologies (ICTs)" w:value="29"/>
            <w:listItem w:displayText="068 Inter-disciplinary programmes and qualifications involving Information and Communication Technologies (ICTs)" w:value="30"/>
            <w:listItem w:displayText="070  Engineering, manufacturing and construction not further defined" w:value="31"/>
            <w:listItem w:displayText="071  Engineering and engineering trades" w:value="32"/>
            <w:listItem w:displayText="072  Manufacturing and processing" w:value="33"/>
            <w:listItem w:displayText="073  Architecture and construction" w:value="34"/>
            <w:listItem w:displayText="078 Inter-disciplinary programmes and qualifications involving engineering, manufacturing and construction" w:value="35"/>
            <w:listItem w:displayText="079 Engineering, manufacturing and construction not elsewhere classified" w:value="36"/>
            <w:listItem w:displayText="080 Agriculture, forestry, fisheries and veterinary not further defined" w:value="37"/>
            <w:listItem w:displayText="081 Agriculture" w:value="38"/>
            <w:listItem w:displayText="082 Forestry" w:value="39"/>
            <w:listItem w:displayText="083 Fisheries" w:value="40"/>
            <w:listItem w:displayText="084 Veterinary" w:value="41"/>
            <w:listItem w:displayText="088 Inter-disciplinary programmes and qualifications involving agriculture, forestry, fisheries and veterinary" w:value="42"/>
            <w:listItem w:displayText="089 Agriculture, forestry, fisheries and veterinary not elsewhere classified" w:value="43"/>
            <w:listItem w:displayText="090 Health and welfare not further defined" w:value="44"/>
            <w:listItem w:displayText="091  Health" w:value="45"/>
            <w:listItem w:displayText="092 Welfare" w:value="46"/>
            <w:listItem w:displayText="098 Inter-disciplinary programmes and qualifications involving health and welfare" w:value="47"/>
            <w:listItem w:displayText="099 Health and welfare not elsewhere classified" w:value="48"/>
            <w:listItem w:displayText="100 Services not further defined" w:value="49"/>
            <w:listItem w:displayText="101 Personal services" w:value="50"/>
            <w:listItem w:displayText="102 Hygiene and occupational health services" w:value="51"/>
            <w:listItem w:displayText="103 Security services" w:value="52"/>
            <w:listItem w:displayText="104 Transport services" w:value="53"/>
            <w:listItem w:displayText="108 Inter-disciplinary programmes and qualifications involving services" w:value="54"/>
            <w:listItem w:displayText="109 Services not elsewhere classified" w:value="55"/>
            <w:listItem w:displayText="999 Field unknown" w:value="56"/>
            <w:listItem w:displayText="038  Inter-disciplinary programmes and qualifications involving social sciences, journalism and information" w:value="57"/>
            <w:listItem w:displayText="039 Social sciences, journalism and information not elsewhere classified" w:value="58"/>
          </w:comboBox>
        </w:sdtPr>
        <w:sdtEndPr/>
        <w:sdtContent>
          <w:r w:rsidR="00AB6FA3" w:rsidRPr="00DA3DCC">
            <w:rPr>
              <w:rFonts w:ascii="TH SarabunPSK" w:hAnsi="TH SarabunPSK" w:cs="TH SarabunPSK" w:hint="cs"/>
              <w:sz w:val="32"/>
              <w:szCs w:val="32"/>
              <w:cs/>
            </w:rPr>
            <w:t>000 Generic programmes and qualifications not further defined</w:t>
          </w:r>
        </w:sdtContent>
      </w:sdt>
      <w:r w:rsidR="00086BFE" w:rsidRPr="00DA3DCC">
        <w:rPr>
          <w:rFonts w:ascii="TH SarabunPSK" w:hAnsi="TH SarabunPSK" w:cs="TH SarabunPSK"/>
          <w:sz w:val="32"/>
          <w:szCs w:val="32"/>
          <w:cs/>
        </w:rPr>
        <w:t xml:space="preserve">             </w:t>
      </w:r>
    </w:p>
    <w:p w:rsidR="00086BFE" w:rsidRPr="00DA3DCC" w:rsidRDefault="00E42AFF" w:rsidP="008F3B58">
      <w:pPr>
        <w:tabs>
          <w:tab w:val="left" w:pos="1418"/>
        </w:tabs>
        <w:jc w:val="both"/>
        <w:rPr>
          <w:rFonts w:ascii="TH SarabunPSK" w:hAnsi="TH SarabunPSK" w:cs="TH SarabunPSK"/>
          <w:sz w:val="32"/>
          <w:szCs w:val="32"/>
        </w:rPr>
      </w:pPr>
      <w:r w:rsidRPr="00DA3DCC">
        <w:rPr>
          <w:rFonts w:ascii="TH SarabunPSK" w:hAnsi="TH SarabunPSK" w:cs="TH SarabunPSK"/>
          <w:sz w:val="32"/>
          <w:szCs w:val="32"/>
          <w:cs/>
        </w:rPr>
        <w:tab/>
      </w:r>
      <w:r w:rsidRPr="00DA3DCC">
        <w:rPr>
          <w:rFonts w:ascii="TH SarabunPSK" w:hAnsi="TH SarabunPSK" w:cs="TH SarabunPSK"/>
          <w:sz w:val="32"/>
          <w:szCs w:val="32"/>
          <w:cs/>
        </w:rPr>
        <w:tab/>
      </w:r>
      <w:r w:rsidRPr="00DA3DCC">
        <w:rPr>
          <w:rFonts w:ascii="TH SarabunPSK" w:hAnsi="TH SarabunPSK" w:cs="TH SarabunPSK"/>
          <w:sz w:val="32"/>
          <w:szCs w:val="32"/>
          <w:cs/>
        </w:rPr>
        <w:tab/>
        <w:t xml:space="preserve">         </w:t>
      </w:r>
      <w:r w:rsidR="00086BFE" w:rsidRPr="00DA3DCC">
        <w:rPr>
          <w:rFonts w:ascii="TH SarabunPSK" w:hAnsi="TH SarabunPSK" w:cs="TH SarabunPSK"/>
          <w:sz w:val="32"/>
          <w:szCs w:val="32"/>
          <w:cs/>
        </w:rPr>
        <w:t xml:space="preserve">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ISCED3"/>
          <w:id w:val="-1395807990"/>
          <w:lock w:val="sdtLocked"/>
          <w:placeholder>
            <w:docPart w:val="DefaultPlaceholder_1081868575"/>
          </w:placeholder>
          <w:dropDownList>
            <w:listItem w:displayText="0000 Generic programmes and qualifications not further defined" w:value="1"/>
            <w:listItem w:displayText="0011 Basic programmes and qualifications" w:value="2"/>
            <w:listItem w:displayText="0021 Literacy and numeracy" w:value="3"/>
            <w:listItem w:displayText="0031 Personal skills and development" w:value="4"/>
            <w:listItem w:displayText="0099 Generic programmes and qualifications not elsewhere classified" w:value="5"/>
            <w:listItem w:displayText="0110 Education not further defined" w:value="6"/>
            <w:listItem w:displayText="0111 Education science" w:value="7"/>
            <w:listItem w:displayText="0112 Training for pre-school teachers" w:value="8"/>
            <w:listItem w:displayText="0113 Teacher training  without subject specialisation" w:value="9"/>
            <w:listItem w:displayText="0114 Teacher training with subject specialisation " w:value="10"/>
            <w:listItem w:displayText="0119 Education not elsewhere classified" w:value="11"/>
            <w:listItem w:displayText="0188 Inter-disciplinary programmes and qualifications involving education" w:value="13"/>
            <w:listItem w:displayText="0200 Arts and humanities not further defined" w:value="14"/>
            <w:listItem w:displayText="0210 Arts not further defined" w:value="15"/>
            <w:listItem w:displayText="0211 Audio-visual techniques and media production" w:value="16"/>
            <w:listItem w:displayText="0212 Fashion, interior and industrial design" w:value="17"/>
            <w:listItem w:displayText="0213 Fine arts" w:value="18"/>
            <w:listItem w:displayText="0214 Handicrafts" w:value="19"/>
            <w:listItem w:displayText="0215 Music and performing arts" w:value="20"/>
            <w:listItem w:displayText="0219 Arts not elsewhere classified" w:value="21"/>
            <w:listItem w:displayText="0220 Humanities (excluding languages) not further defined" w:value="22"/>
            <w:listItem w:displayText="0221 Religion and theology" w:value="23"/>
            <w:listItem w:displayText="0222 History and archaeology" w:value="24"/>
            <w:listItem w:displayText="0223 Philosophy and ethics" w:value="25"/>
            <w:listItem w:displayText="0229 Humanities (except languages) not elsewhere classified" w:value="26"/>
            <w:listItem w:displayText="0230 Languages not further defined" w:value="27"/>
            <w:listItem w:displayText="0231 Language acquisition" w:value="28"/>
            <w:listItem w:displayText="0232 Literature and linguistics" w:value="29"/>
            <w:listItem w:displayText="0239 Languages not elsewhere classified" w:value="30"/>
            <w:listItem w:displayText="0288 Inter-disciplinary programmes and qualifications involving arts and humanities" w:value="31"/>
            <w:listItem w:displayText="0299 Arts and humanities not elsewhere classified" w:value="32"/>
            <w:listItem w:displayText="0300 Social sciences, journalism and information not further defined" w:value="33"/>
            <w:listItem w:displayText="0310 Social and behavioural sciences not further defined" w:value="34"/>
            <w:listItem w:displayText="0311 Economics" w:value="35"/>
            <w:listItem w:displayText="0312 Political sciences and civics" w:value="36"/>
            <w:listItem w:displayText="0313 Psychology" w:value="37"/>
            <w:listItem w:displayText="0314 Sociology and cultural studies " w:value="38"/>
            <w:listItem w:displayText="0319 Social and behavioural sciences not elsewhere classified" w:value="39"/>
            <w:listItem w:displayText="0320 Journalism and information not further defined" w:value="40"/>
            <w:listItem w:displayText="0321 Journalism and reporting " w:value="41"/>
            <w:listItem w:displayText="0322 Library, information and archival studies" w:value="42"/>
            <w:listItem w:displayText="0329 Journalism and information not elsewhere classified" w:value="43"/>
            <w:listItem w:displayText="0388 Inter-disciplinary programmes and qualifications involving social sciences, journalism and information" w:value="45"/>
            <w:listItem w:displayText="0399 Social sciences, journalism and information not elsewhere classified" w:value="47"/>
            <w:listItem w:displayText="0400 Business, administration and law not further defined" w:value="48"/>
            <w:listItem w:displayText="0410 Business and administration not further defined" w:value="49"/>
            <w:listItem w:displayText="0411 Accounting and taxation" w:value="50"/>
            <w:listItem w:displayText="0412 Finance, banking and insurance" w:value="51"/>
            <w:listItem w:displayText="0413 Management and administration" w:value="52"/>
            <w:listItem w:displayText="0414 Marketing and advertising" w:value="53"/>
            <w:listItem w:displayText="0415 Secretarial and office work" w:value="54"/>
            <w:listItem w:displayText="0416 Wholesale and retail sales" w:value="55"/>
            <w:listItem w:displayText="0417 Work skills" w:value="56"/>
            <w:listItem w:displayText="0419 Business and administration not elsewhere classified" w:value="57"/>
            <w:listItem w:displayText="0421 Law" w:value="58"/>
            <w:listItem w:displayText="0488 Inter-disciplinary programmes and qualifications involving business, administration and law" w:value="59"/>
            <w:listItem w:displayText="0499 Business, administration and law not elsewhere classified" w:value="60"/>
            <w:listItem w:displayText="0500 Natural sciences, mathematics and statistics not further defined" w:value="61"/>
            <w:listItem w:displayText="0510 Biological and related sciences not further defined" w:value="62"/>
            <w:listItem w:displayText="0511 Biology" w:value="63"/>
            <w:listItem w:displayText="0512 Biochemistry" w:value="64"/>
            <w:listItem w:displayText="0519 Biological and related sciences not elsewhere classified" w:value="65"/>
            <w:listItem w:displayText="0520 Environment not further defined" w:value="66"/>
            <w:listItem w:displayText="0521 Environmental sciences" w:value="67"/>
            <w:listItem w:displayText="0522 Natural environments and wildlife" w:value="68"/>
            <w:listItem w:displayText="0529 Environment not elsewhere classified" w:value="69"/>
            <w:listItem w:displayText="0530 Physical sciences not further defined" w:value="70"/>
            <w:listItem w:displayText="0531 Chemistry " w:value="71"/>
            <w:listItem w:displayText="0532 Earth sciences" w:value="72"/>
            <w:listItem w:displayText="0533 Physics" w:value="73"/>
            <w:listItem w:displayText="0539 Physical sciences not elsewhere classified" w:value="74"/>
            <w:listItem w:displayText="0540 Mathematics and statistics not further defined" w:value="75"/>
            <w:listItem w:displayText="0541 Mathematics" w:value="76"/>
            <w:listItem w:displayText="0542 Statistics" w:value="77"/>
            <w:listItem w:displayText="0588 Inter-disciplinary programmes and qualifications involving natural sciences, mathematics and statistics" w:value="78"/>
            <w:listItem w:displayText="0599 Natural sciences, mathematics and statistics not elsewhere classified" w:value="79"/>
            <w:listItem w:displayText="0610 Information and Communication Technologies (ICTs) not further defined" w:value="80"/>
            <w:listItem w:displayText="0611 Computer use" w:value="81"/>
            <w:listItem w:displayText="0612 Database and network design and administration " w:value="82"/>
            <w:listItem w:displayText="0613 Software and applications development and analysis" w:value="83"/>
            <w:listItem w:displayText="0619 Information and Communication Technologies (ICTs) not elsewhere classified" w:value="84"/>
            <w:listItem w:displayText="0688 Inter-disciplinary programmes and qualifications involving Information and Communication Technologies (ICTs)" w:value="85"/>
            <w:listItem w:displayText="0700 Engineering, manufacturing and construction not further defined" w:value="86"/>
            <w:listItem w:displayText="0710 Engineering and engineering trades not further defined" w:value="87"/>
            <w:listItem w:displayText="0711 Chemical engineering and processes" w:value="88"/>
            <w:listItem w:displayText="0712 Environmental protection technology" w:value="89"/>
            <w:listItem w:displayText="0713 Electricity and energy" w:value="90"/>
            <w:listItem w:displayText="0714 Electronics and automation" w:value="91"/>
            <w:listItem w:displayText="0715 Mechanics and metal trades" w:value="92"/>
            <w:listItem w:displayText="0716 Motor vehicles, ships and aircraft" w:value="93"/>
            <w:listItem w:displayText="0719 Engineering and engineering trades not elsewhere classified" w:value="94"/>
            <w:listItem w:displayText="0720 Manufacturing and processing not further defined" w:value="95"/>
            <w:listItem w:displayText="0721 Food processing" w:value="96"/>
            <w:listItem w:displayText="0722 Materials (glass, paper, plastic and wood) " w:value="97"/>
            <w:listItem w:displayText="0723 Textiles (clothes, footwear and leather)" w:value="98"/>
            <w:listItem w:displayText="0724 Mining and extraction" w:value="99"/>
            <w:listItem w:displayText="0729 Manufacturing and processing not elsewhere classified" w:value="100"/>
            <w:listItem w:displayText="0730 Architecture and construction not further defined" w:value="101"/>
            <w:listItem w:displayText="0731 Architecture and town planning" w:value="102"/>
            <w:listItem w:displayText="0732 Building and civil engineering" w:value="103"/>
            <w:listItem w:displayText="0788 Inter-disciplinary programmes and qualifications involving engineering, manufacturing and construction" w:value="104"/>
            <w:listItem w:displayText="0799 Engineering, manufacturing and construction not elsewhere classified" w:value="105"/>
            <w:listItem w:displayText="0800 Agriculture, forestry, fisheries and veterinary not further defined" w:value="106"/>
            <w:listItem w:displayText="0810 Agriculture not further defined" w:value="107"/>
            <w:listItem w:displayText="0811 Crop and livestock production" w:value="108"/>
            <w:listItem w:displayText="0812 Horticulture" w:value="109"/>
            <w:listItem w:displayText="0819 Agriculture not elsewhere classified" w:value="110"/>
            <w:listItem w:displayText="0821 Forestry" w:value="111"/>
            <w:listItem w:displayText="0831 Fisheries" w:value="112"/>
            <w:listItem w:displayText="0841 Veterinary" w:value="113"/>
            <w:listItem w:displayText="0888 Inter-disciplinary programmes and qualifications involving agriculture, forestry, fisheries and veterinary" w:value="114"/>
            <w:listItem w:displayText="0899 Agriculture, forestry, fisheries and veterinary not elsewhere classified" w:value="115"/>
            <w:listItem w:displayText="0900 Health and welfare not further defined" w:value="116"/>
            <w:listItem w:displayText="0910 Health not further defined" w:value="117"/>
            <w:listItem w:displayText="0911 Dental studies" w:value="118"/>
            <w:listItem w:displayText="0912 Medicine" w:value="119"/>
            <w:listItem w:displayText="0913 Nursing and midwifery" w:value="120"/>
            <w:listItem w:displayText="0914 Medical diagnostic and treatment technology" w:value="121"/>
            <w:listItem w:displayText="0915 Therapy and rehabilitation" w:value="122"/>
            <w:listItem w:displayText="0916 Pharmacy" w:value="123"/>
            <w:listItem w:displayText="0917 Traditional and complementary medicine and therapy" w:value="124"/>
            <w:listItem w:displayText="0919 Health not elsewhere classified" w:value="125"/>
            <w:listItem w:displayText="0920 Welfare not further defined" w:value="126"/>
            <w:listItem w:displayText="0921 Care of the elderly and of disabled adults" w:value="127"/>
            <w:listItem w:displayText="0922 Child care and youth services" w:value="128"/>
            <w:listItem w:displayText="0923 Social work and counselling" w:value="129"/>
            <w:listItem w:displayText="0929 Welfare not elsewhere classified" w:value="130"/>
            <w:listItem w:displayText="0988 Inter-disciplinary programmes and qualifications involving health and welfare" w:value="131"/>
            <w:listItem w:displayText="0999 Health and welfare not elsewhere classified" w:value="132"/>
            <w:listItem w:displayText="1000 Services not further defined" w:value="133"/>
            <w:listItem w:displayText="1010 Personal services not further defined" w:value="134"/>
            <w:listItem w:displayText="1011 Domestic services" w:value="135"/>
            <w:listItem w:displayText="1012 Hair and beauty services" w:value="136"/>
            <w:listItem w:displayText="1013 Hotel, restaurants and catering " w:value="137"/>
            <w:listItem w:displayText="1014 Sports" w:value="138"/>
            <w:listItem w:displayText="1015 Travel, tourism and leisure" w:value="139"/>
            <w:listItem w:displayText="1019 Personal services not elsewhere classified" w:value="140"/>
            <w:listItem w:displayText="1020 Hygiene and occupational health services not further defined" w:value="141"/>
            <w:listItem w:displayText="1021 Community sanitation" w:value="142"/>
            <w:listItem w:displayText="1022 Occupational health and safety " w:value="143"/>
            <w:listItem w:displayText="1029 Hygiene and occupational health services not elsewhere classified" w:value="144"/>
            <w:listItem w:displayText="1030 Security services not further defined" w:value="145"/>
            <w:listItem w:displayText="1031 Military and defence " w:value="146"/>
            <w:listItem w:displayText="1032 Protection of persons and property" w:value="147"/>
            <w:listItem w:displayText="1039 Security services not elsewhere classified" w:value="148"/>
            <w:listItem w:displayText="1041 Transport services" w:value="149"/>
            <w:listItem w:displayText="1088 Inter-disciplinary programmes and qualifications involving services" w:value="150"/>
            <w:listItem w:displayText="1099 Services not elsewhere classified" w:value="151"/>
            <w:listItem w:displayText="9999 Field unknown" w:value="152"/>
          </w:dropDownList>
        </w:sdtPr>
        <w:sdtEndPr/>
        <w:sdtContent>
          <w:r w:rsidR="00C06942" w:rsidRPr="00DA3DCC">
            <w:rPr>
              <w:rFonts w:ascii="TH SarabunPSK" w:hAnsi="TH SarabunPSK" w:cs="TH SarabunPSK"/>
              <w:sz w:val="32"/>
              <w:szCs w:val="32"/>
              <w:cs/>
            </w:rPr>
            <w:t>0000 Generic programmes and qualifications not further defined</w:t>
          </w:r>
        </w:sdtContent>
      </w:sdt>
      <w:r w:rsidR="00086BFE" w:rsidRPr="00DA3DCC">
        <w:rPr>
          <w:rFonts w:ascii="TH SarabunPSK" w:hAnsi="TH SarabunPSK" w:cs="TH SarabunPSK"/>
          <w:sz w:val="32"/>
          <w:szCs w:val="32"/>
          <w:cs/>
        </w:rPr>
        <w:t xml:space="preserve">        </w:t>
      </w:r>
    </w:p>
    <w:p w:rsidR="00B0619F" w:rsidRPr="00DA3DCC" w:rsidRDefault="002807CD" w:rsidP="00086BFE">
      <w:pPr>
        <w:tabs>
          <w:tab w:val="left" w:pos="1418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  <w:sdt>
        <w:sdtPr>
          <w:rPr>
            <w:rFonts w:ascii="TH SarabunPSK" w:hAnsi="TH SarabunPSK" w:cs="TH SarabunPSK"/>
            <w:sz w:val="32"/>
            <w:szCs w:val="32"/>
            <w:cs/>
          </w:rPr>
          <w:tag w:val="Keyword"/>
          <w:id w:val="1059140307"/>
          <w:lock w:val="sdtContentLocked"/>
          <w:placeholder>
            <w:docPart w:val="D294DD27513149EE923B0CEFEC90492F"/>
          </w:placeholder>
          <w:showingPlcHdr/>
          <w:text/>
        </w:sdtPr>
        <w:sdtEndPr/>
        <w:sdtContent>
          <w:r w:rsidR="00B0619F"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4.</w:t>
          </w:r>
          <w:r w:rsidR="00ED563F"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 xml:space="preserve"> </w:t>
          </w:r>
          <w:r w:rsidR="00B0619F"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 xml:space="preserve">คำสำคัญ </w:t>
          </w:r>
          <w:r w:rsidR="00B0619F" w:rsidRPr="00DA3DCC">
            <w:rPr>
              <w:rFonts w:ascii="TH SarabunPSK" w:hAnsi="TH SarabunPSK" w:cs="TH SarabunPSK"/>
              <w:b/>
              <w:bCs/>
              <w:sz w:val="32"/>
              <w:szCs w:val="32"/>
            </w:rPr>
            <w:t>(</w:t>
          </w:r>
          <w:r w:rsidR="00B0619F"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k</w:t>
          </w:r>
          <w:r w:rsidR="00B0619F" w:rsidRPr="00DA3DCC">
            <w:rPr>
              <w:rFonts w:ascii="TH SarabunPSK" w:hAnsi="TH SarabunPSK" w:cs="TH SarabunPSK"/>
              <w:b/>
              <w:bCs/>
              <w:sz w:val="32"/>
              <w:szCs w:val="32"/>
            </w:rPr>
            <w:t>eyword)</w:t>
          </w:r>
        </w:sdtContent>
      </w:sdt>
    </w:p>
    <w:p w:rsidR="00B0619F" w:rsidRPr="00DA3DCC" w:rsidRDefault="00B0619F" w:rsidP="005A6C50">
      <w:pPr>
        <w:tabs>
          <w:tab w:val="left" w:pos="426"/>
          <w:tab w:val="left" w:pos="1985"/>
        </w:tabs>
        <w:rPr>
          <w:rFonts w:ascii="TH SarabunPSK" w:hAnsi="TH SarabunPSK" w:cs="TH SarabunPSK"/>
          <w:sz w:val="32"/>
          <w:szCs w:val="32"/>
        </w:rPr>
      </w:pPr>
      <w:r w:rsidRPr="00DA3DCC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="00012FF2" w:rsidRPr="00DA3DCC">
        <w:rPr>
          <w:rFonts w:ascii="TH SarabunPSK" w:hAnsi="TH SarabunPSK" w:cs="TH SarabunPSK"/>
          <w:sz w:val="32"/>
          <w:szCs w:val="32"/>
          <w:cs/>
        </w:rPr>
        <w:tab/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ProjectKeyword"/>
          <w:id w:val="-1329595950"/>
          <w:lock w:val="sdtContentLocked"/>
          <w:placeholder>
            <w:docPart w:val="67D8F0D6A1694AB3B6360AFFECD1A74F"/>
          </w:placeholder>
          <w:showingPlcHdr/>
          <w:text/>
        </w:sdtPr>
        <w:sdtEndPr/>
        <w:sdtContent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คำสำคัญ (</w:t>
          </w:r>
          <w:r w:rsidRPr="00DA3DCC">
            <w:rPr>
              <w:rFonts w:ascii="TH SarabunPSK" w:hAnsi="TH SarabunPSK" w:cs="TH SarabunPSK"/>
              <w:b/>
              <w:bCs/>
              <w:sz w:val="32"/>
              <w:szCs w:val="32"/>
            </w:rPr>
            <w:t>TH)</w:t>
          </w:r>
        </w:sdtContent>
      </w:sdt>
      <w:r w:rsidRPr="00DA3DCC">
        <w:rPr>
          <w:rFonts w:ascii="TH SarabunPSK" w:hAnsi="TH SarabunPSK" w:cs="TH SarabunPSK"/>
          <w:b/>
          <w:bCs/>
          <w:sz w:val="32"/>
          <w:szCs w:val="32"/>
        </w:rPr>
        <w:tab/>
      </w:r>
      <w:sdt>
        <w:sdtPr>
          <w:rPr>
            <w:rFonts w:ascii="TH SarabunPSK" w:hAnsi="TH SarabunPSK" w:cs="TH SarabunPSK"/>
            <w:sz w:val="32"/>
            <w:szCs w:val="32"/>
          </w:rPr>
          <w:tag w:val="tag_ProjectKeyword"/>
          <w:id w:val="-1035721715"/>
          <w:lock w:val="sdtLocked"/>
          <w:placeholder>
            <w:docPart w:val="BEF3C5C7C45F4C91AFC3F0042975B013"/>
          </w:placeholder>
        </w:sdtPr>
        <w:sdtEndPr>
          <w:rPr>
            <w:cs/>
          </w:rPr>
        </w:sdtEndPr>
        <w:sdtContent>
          <w:sdt>
            <w:sdtPr>
              <w:rPr>
                <w:rFonts w:ascii="TH SarabunPSK" w:hAnsi="TH SarabunPSK" w:cs="TH SarabunPSK"/>
                <w:sz w:val="32"/>
                <w:szCs w:val="32"/>
              </w:rPr>
              <w:tag w:val="tag_ProjectKeyword"/>
              <w:id w:val="-1594853819"/>
              <w:lock w:val="sdtLocked"/>
              <w:placeholder>
                <w:docPart w:val="98D823DA9BB347288B01B5DA2E74BD57"/>
              </w:placeholder>
            </w:sdtPr>
            <w:sdtEndPr>
              <w:rPr>
                <w:cs/>
              </w:rPr>
            </w:sdtEndPr>
            <w:sdtContent>
              <w:r w:rsidR="002B2ABE" w:rsidRPr="00DA3DCC">
                <w:rPr>
                  <w:rFonts w:ascii="TH SarabunPSK" w:hAnsi="TH SarabunPSK" w:cs="TH SarabunPSK"/>
                  <w:sz w:val="32"/>
                  <w:szCs w:val="32"/>
                </w:rPr>
                <w:t>…………</w:t>
              </w:r>
              <w:r w:rsidR="005A6C50" w:rsidRPr="00DA3DCC">
                <w:rPr>
                  <w:rFonts w:ascii="TH SarabunPSK" w:hAnsi="TH SarabunPSK" w:cs="TH SarabunPSK"/>
                  <w:sz w:val="32"/>
                  <w:szCs w:val="32"/>
                </w:rPr>
                <w:t>……………….</w:t>
              </w:r>
              <w:r w:rsidR="002B2ABE" w:rsidRPr="00DA3DCC">
                <w:rPr>
                  <w:rFonts w:ascii="TH SarabunPSK" w:hAnsi="TH SarabunPSK" w:cs="TH SarabunPSK"/>
                  <w:sz w:val="32"/>
                  <w:szCs w:val="32"/>
                </w:rPr>
                <w:t>…</w:t>
              </w:r>
              <w:r w:rsidR="00F150FD" w:rsidRPr="00DA3DCC">
                <w:rPr>
                  <w:rFonts w:ascii="TH SarabunPSK" w:hAnsi="TH SarabunPSK" w:cs="TH SarabunPSK"/>
                  <w:sz w:val="32"/>
                  <w:szCs w:val="32"/>
                </w:rPr>
                <w:t>………………………………</w:t>
              </w:r>
              <w:r w:rsidR="002B2ABE" w:rsidRPr="00DA3DCC">
                <w:rPr>
                  <w:rFonts w:ascii="TH SarabunPSK" w:hAnsi="TH SarabunPSK" w:cs="TH SarabunPSK"/>
                  <w:sz w:val="32"/>
                  <w:szCs w:val="32"/>
                </w:rPr>
                <w:t>………………………</w:t>
              </w:r>
              <w:r w:rsidR="005A6C50" w:rsidRPr="00DA3DCC">
                <w:rPr>
                  <w:rFonts w:ascii="TH SarabunPSK" w:hAnsi="TH SarabunPSK" w:cs="TH SarabunPSK"/>
                  <w:sz w:val="32"/>
                  <w:szCs w:val="32"/>
                </w:rPr>
                <w:t>……..........................</w:t>
              </w:r>
              <w:r w:rsidR="002B2ABE" w:rsidRPr="00DA3DCC">
                <w:rPr>
                  <w:rFonts w:ascii="TH SarabunPSK" w:hAnsi="TH SarabunPSK" w:cs="TH SarabunPSK"/>
                  <w:sz w:val="32"/>
                  <w:szCs w:val="32"/>
                </w:rPr>
                <w:t>………………</w:t>
              </w:r>
            </w:sdtContent>
          </w:sdt>
        </w:sdtContent>
      </w:sdt>
    </w:p>
    <w:p w:rsidR="002A5E55" w:rsidRPr="00DA3DCC" w:rsidRDefault="00B0619F" w:rsidP="005A6C50">
      <w:pPr>
        <w:tabs>
          <w:tab w:val="left" w:pos="426"/>
          <w:tab w:val="left" w:pos="1985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DA3DCC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="00012FF2" w:rsidRPr="00DA3DCC">
        <w:rPr>
          <w:rFonts w:ascii="TH SarabunPSK" w:hAnsi="TH SarabunPSK" w:cs="TH SarabunPSK"/>
          <w:sz w:val="32"/>
          <w:szCs w:val="32"/>
          <w:cs/>
        </w:rPr>
        <w:tab/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ProjectKeywordEng"/>
          <w:id w:val="-941306027"/>
          <w:lock w:val="sdtContentLocked"/>
          <w:placeholder>
            <w:docPart w:val="7E25C189E03548EF82D83EDA9D6F49F9"/>
          </w:placeholder>
          <w:showingPlcHdr/>
          <w:text/>
        </w:sdtPr>
        <w:sdtEndPr/>
        <w:sdtContent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 xml:space="preserve">คำสำคัญ </w:t>
          </w:r>
          <w:r w:rsidRPr="00DA3DCC">
            <w:rPr>
              <w:rFonts w:ascii="TH SarabunPSK" w:hAnsi="TH SarabunPSK" w:cs="TH SarabunPSK"/>
              <w:b/>
              <w:bCs/>
              <w:sz w:val="32"/>
              <w:szCs w:val="32"/>
            </w:rPr>
            <w:t>(EN)</w:t>
          </w:r>
        </w:sdtContent>
      </w:sdt>
      <w:r w:rsidR="00F150FD" w:rsidRPr="00DA3DCC">
        <w:rPr>
          <w:rFonts w:ascii="TH SarabunPSK" w:hAnsi="TH SarabunPSK" w:cs="TH SarabunPSK"/>
          <w:b/>
          <w:bCs/>
          <w:sz w:val="32"/>
          <w:szCs w:val="32"/>
        </w:rPr>
        <w:tab/>
      </w:r>
      <w:sdt>
        <w:sdtPr>
          <w:rPr>
            <w:rFonts w:ascii="TH SarabunPSK" w:hAnsi="TH SarabunPSK" w:cs="TH SarabunPSK"/>
            <w:sz w:val="32"/>
            <w:szCs w:val="32"/>
          </w:rPr>
          <w:tag w:val="tag_ProjectKeywordEng"/>
          <w:id w:val="1181778244"/>
          <w:lock w:val="sdtLocked"/>
          <w:placeholder>
            <w:docPart w:val="BEF3C5C7C45F4C91AFC3F0042975B013"/>
          </w:placeholder>
        </w:sdtPr>
        <w:sdtEndPr>
          <w:rPr>
            <w:b/>
            <w:bCs/>
          </w:rPr>
        </w:sdtEndPr>
        <w:sdtContent>
          <w:sdt>
            <w:sdtPr>
              <w:rPr>
                <w:rFonts w:ascii="TH SarabunPSK" w:hAnsi="TH SarabunPSK" w:cs="TH SarabunPSK"/>
                <w:sz w:val="32"/>
                <w:szCs w:val="32"/>
              </w:rPr>
              <w:tag w:val="tag_ProjectKeywordEng"/>
              <w:id w:val="112566718"/>
              <w:lock w:val="sdtLocked"/>
              <w:placeholder>
                <w:docPart w:val="9DB858DA92B646D89E88296E5D1E237F"/>
              </w:placeholder>
            </w:sdtPr>
            <w:sdtEndPr>
              <w:rPr>
                <w:cs/>
              </w:rPr>
            </w:sdtEndPr>
            <w:sdtContent>
              <w:r w:rsidR="002B2ABE" w:rsidRPr="00DA3DCC">
                <w:rPr>
                  <w:rFonts w:ascii="TH SarabunPSK" w:hAnsi="TH SarabunPSK" w:cs="TH SarabunPSK"/>
                  <w:sz w:val="32"/>
                  <w:szCs w:val="32"/>
                </w:rPr>
                <w:t>…</w:t>
              </w:r>
              <w:r w:rsidR="005A6C50" w:rsidRPr="00DA3DCC">
                <w:rPr>
                  <w:rFonts w:ascii="TH SarabunPSK" w:hAnsi="TH SarabunPSK" w:cs="TH SarabunPSK"/>
                  <w:sz w:val="32"/>
                  <w:szCs w:val="32"/>
                </w:rPr>
                <w:t>…………….</w:t>
              </w:r>
              <w:r w:rsidR="002B2ABE" w:rsidRPr="00DA3DCC">
                <w:rPr>
                  <w:rFonts w:ascii="TH SarabunPSK" w:hAnsi="TH SarabunPSK" w:cs="TH SarabunPSK"/>
                  <w:sz w:val="32"/>
                  <w:szCs w:val="32"/>
                </w:rPr>
                <w:t>…………………………………………………………………</w:t>
              </w:r>
              <w:r w:rsidR="00F150FD" w:rsidRPr="00DA3DCC">
                <w:rPr>
                  <w:rFonts w:ascii="TH SarabunPSK" w:hAnsi="TH SarabunPSK" w:cs="TH SarabunPSK"/>
                  <w:sz w:val="32"/>
                  <w:szCs w:val="32"/>
                </w:rPr>
                <w:t>….</w:t>
              </w:r>
              <w:r w:rsidR="002B2ABE" w:rsidRPr="00DA3DCC">
                <w:rPr>
                  <w:rFonts w:ascii="TH SarabunPSK" w:hAnsi="TH SarabunPSK" w:cs="TH SarabunPSK"/>
                  <w:sz w:val="32"/>
                  <w:szCs w:val="32"/>
                </w:rPr>
                <w:t>……………</w:t>
              </w:r>
              <w:r w:rsidR="00F150FD" w:rsidRPr="00DA3DCC">
                <w:rPr>
                  <w:rFonts w:ascii="TH SarabunPSK" w:hAnsi="TH SarabunPSK" w:cs="TH SarabunPSK"/>
                  <w:sz w:val="32"/>
                  <w:szCs w:val="32"/>
                </w:rPr>
                <w:t>.</w:t>
              </w:r>
              <w:r w:rsidR="002B2ABE" w:rsidRPr="00DA3DCC">
                <w:rPr>
                  <w:rFonts w:ascii="TH SarabunPSK" w:hAnsi="TH SarabunPSK" w:cs="TH SarabunPSK"/>
                  <w:sz w:val="32"/>
                  <w:szCs w:val="32"/>
                </w:rPr>
                <w:t>……………………………</w:t>
              </w:r>
            </w:sdtContent>
          </w:sdt>
        </w:sdtContent>
      </w:sdt>
    </w:p>
    <w:p w:rsidR="001D0E8D" w:rsidRPr="00DA3DCC" w:rsidRDefault="001D0E8D" w:rsidP="00B0619F">
      <w:pPr>
        <w:tabs>
          <w:tab w:val="left" w:pos="1418"/>
        </w:tabs>
        <w:jc w:val="both"/>
        <w:rPr>
          <w:rFonts w:ascii="TH SarabunPSK" w:hAnsi="TH SarabunPSK" w:cs="TH SarabunPSK"/>
          <w:sz w:val="32"/>
          <w:szCs w:val="32"/>
        </w:rPr>
      </w:pPr>
    </w:p>
    <w:p w:rsidR="00B0619F" w:rsidRPr="00DA3DCC" w:rsidRDefault="002807CD" w:rsidP="00B0619F">
      <w:pPr>
        <w:tabs>
          <w:tab w:val="left" w:pos="1418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  <w:sdt>
        <w:sdtPr>
          <w:rPr>
            <w:rFonts w:ascii="TH SarabunPSK" w:hAnsi="TH SarabunPSK" w:cs="TH SarabunPSK"/>
            <w:sz w:val="32"/>
            <w:szCs w:val="32"/>
            <w:cs/>
          </w:rPr>
          <w:tag w:val="ProjectMainPoint"/>
          <w:id w:val="-1701154229"/>
          <w:lock w:val="sdtContentLocked"/>
          <w:placeholder>
            <w:docPart w:val="D6395E4097F1429B9CE1AA6BFD2600CD"/>
          </w:placeholder>
          <w:showingPlcHdr/>
          <w:text/>
        </w:sdtPr>
        <w:sdtEndPr/>
        <w:sdtContent>
          <w:r w:rsidR="00B0619F"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5. ความสำคัญและที่มาของปัญหาที่ทำการวิจัย</w:t>
          </w:r>
        </w:sdtContent>
      </w:sdt>
      <w:r w:rsidR="00B0619F" w:rsidRPr="00DA3DCC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 </w:t>
      </w:r>
    </w:p>
    <w:sdt>
      <w:sdtPr>
        <w:rPr>
          <w:rFonts w:ascii="TH SarabunPSK" w:hAnsi="TH SarabunPSK" w:cs="TH SarabunPSK"/>
          <w:sz w:val="32"/>
          <w:szCs w:val="32"/>
        </w:rPr>
        <w:tag w:val="tag_ProjectMainPoint"/>
        <w:id w:val="1004166923"/>
        <w:lock w:val="sdtLocked"/>
        <w:placeholder>
          <w:docPart w:val="096326AB4C594FE1A6330946FE66E022"/>
        </w:placeholder>
      </w:sdtPr>
      <w:sdtEndPr/>
      <w:sdtContent>
        <w:p w:rsidR="00B0619F" w:rsidRPr="00DA3DCC" w:rsidRDefault="00B0619F" w:rsidP="00B0619F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DA3DCC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B0619F" w:rsidRPr="00DA3DCC" w:rsidRDefault="00B0619F" w:rsidP="00B0619F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DA3DCC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1D0E8D" w:rsidRPr="00DA3DCC" w:rsidRDefault="00B0619F" w:rsidP="000B179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DA3DCC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</w:sdtContent>
    </w:sdt>
    <w:p w:rsidR="00070C8C" w:rsidRPr="00DA3DCC" w:rsidRDefault="002807CD" w:rsidP="000B1797">
      <w:pPr>
        <w:tabs>
          <w:tab w:val="left" w:pos="1418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  <w:sdt>
        <w:sdtPr>
          <w:rPr>
            <w:rFonts w:ascii="TH SarabunPSK" w:hAnsi="TH SarabunPSK" w:cs="TH SarabunPSK"/>
            <w:sz w:val="32"/>
            <w:szCs w:val="32"/>
            <w:cs/>
          </w:rPr>
          <w:tag w:val="ProjectObjective"/>
          <w:id w:val="-1947154711"/>
          <w:lock w:val="sdtContentLocked"/>
          <w:placeholder>
            <w:docPart w:val="B3543A1066514C7BA592362E7B16EAED"/>
          </w:placeholder>
          <w:showingPlcHdr/>
          <w:text/>
        </w:sdtPr>
        <w:sdtEndPr/>
        <w:sdtContent>
          <w:r w:rsidR="000B1797"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6. วัตถุประสงค์</w:t>
          </w:r>
          <w:r w:rsidR="00B73A20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หลัก</w:t>
          </w:r>
          <w:r w:rsidR="00C96995"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ของ</w:t>
          </w:r>
          <w:r w:rsidR="00AE0E72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ชุด</w:t>
          </w:r>
          <w:r w:rsidR="00C96995"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โครง</w:t>
          </w:r>
          <w:r w:rsidR="000B1797"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การวิจัย</w:t>
          </w:r>
        </w:sdtContent>
      </w:sdt>
      <w:r w:rsidR="000B1797" w:rsidRPr="00DA3DCC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 </w:t>
      </w:r>
    </w:p>
    <w:sdt>
      <w:sdtPr>
        <w:rPr>
          <w:rFonts w:ascii="TH SarabunPSK" w:hAnsi="TH SarabunPSK" w:cs="TH SarabunPSK"/>
          <w:sz w:val="32"/>
          <w:szCs w:val="32"/>
        </w:rPr>
        <w:tag w:val="tag_ProjectObjective"/>
        <w:id w:val="-1402367972"/>
        <w:lock w:val="sdtLocked"/>
        <w:placeholder>
          <w:docPart w:val="DefaultPlaceholder_1081868574"/>
        </w:placeholder>
      </w:sdtPr>
      <w:sdtEndPr/>
      <w:sdtContent>
        <w:sdt>
          <w:sdtPr>
            <w:rPr>
              <w:rFonts w:ascii="TH SarabunPSK" w:hAnsi="TH SarabunPSK" w:cs="TH SarabunPSK"/>
              <w:sz w:val="32"/>
              <w:szCs w:val="32"/>
            </w:rPr>
            <w:tag w:val="tag_ProjectObjective"/>
            <w:id w:val="1710142217"/>
            <w:lock w:val="sdtLocked"/>
            <w:placeholder>
              <w:docPart w:val="D5955468460E4B60B2B64E86F6983D43"/>
            </w:placeholder>
          </w:sdtPr>
          <w:sdtEndPr/>
          <w:sdtContent>
            <w:p w:rsidR="006B40ED" w:rsidRPr="00DA3DCC" w:rsidRDefault="006B40ED" w:rsidP="006B40ED">
              <w:pPr>
                <w:tabs>
                  <w:tab w:val="left" w:pos="1418"/>
                </w:tabs>
                <w:jc w:val="both"/>
                <w:rPr>
                  <w:rFonts w:ascii="TH SarabunPSK" w:hAnsi="TH SarabunPSK" w:cs="TH SarabunPSK"/>
                  <w:sz w:val="32"/>
                  <w:szCs w:val="32"/>
                </w:rPr>
              </w:pPr>
              <w:r w:rsidRPr="00DA3DCC">
                <w:rPr>
                  <w:rFonts w:ascii="TH SarabunPSK" w:hAnsi="TH SarabunPSK" w:cs="TH SarabunPSK"/>
                  <w:sz w:val="32"/>
                  <w:szCs w:val="32"/>
                </w:rPr>
                <w:t>……………………………………………………………………………………………………………………………………………………………………</w:t>
              </w:r>
            </w:p>
            <w:p w:rsidR="006B40ED" w:rsidRPr="00DA3DCC" w:rsidRDefault="006B40ED" w:rsidP="006B40ED">
              <w:pPr>
                <w:tabs>
                  <w:tab w:val="left" w:pos="1418"/>
                </w:tabs>
                <w:jc w:val="both"/>
                <w:rPr>
                  <w:rFonts w:ascii="TH SarabunPSK" w:hAnsi="TH SarabunPSK" w:cs="TH SarabunPSK"/>
                  <w:sz w:val="32"/>
                  <w:szCs w:val="32"/>
                </w:rPr>
              </w:pPr>
              <w:r w:rsidRPr="00DA3DCC">
                <w:rPr>
                  <w:rFonts w:ascii="TH SarabunPSK" w:hAnsi="TH SarabunPSK" w:cs="TH SarabunPSK"/>
                  <w:sz w:val="32"/>
                  <w:szCs w:val="32"/>
                </w:rPr>
                <w:t>……………………………………………………………………………………………………………………………………………………………………</w:t>
              </w:r>
            </w:p>
            <w:p w:rsidR="00341B47" w:rsidRPr="00DA3DCC" w:rsidRDefault="006B40ED" w:rsidP="006B40ED">
              <w:pPr>
                <w:tabs>
                  <w:tab w:val="left" w:pos="1418"/>
                </w:tabs>
                <w:jc w:val="both"/>
                <w:rPr>
                  <w:rFonts w:ascii="TH SarabunPSK" w:hAnsi="TH SarabunPSK" w:cs="TH SarabunPSK"/>
                  <w:sz w:val="32"/>
                  <w:szCs w:val="32"/>
                </w:rPr>
              </w:pPr>
              <w:r w:rsidRPr="00DA3DCC">
                <w:rPr>
                  <w:rFonts w:ascii="TH SarabunPSK" w:hAnsi="TH SarabunPSK" w:cs="TH SarabunPSK"/>
                  <w:sz w:val="32"/>
                  <w:szCs w:val="32"/>
                </w:rPr>
                <w:t>……………………………………………………………………………………………………………………………………………………………………</w:t>
              </w:r>
            </w:p>
          </w:sdtContent>
        </w:sdt>
      </w:sdtContent>
    </w:sdt>
    <w:bookmarkStart w:id="2" w:name="TargetStrategyPlan"/>
    <w:p w:rsidR="00B73A20" w:rsidRDefault="002807CD" w:rsidP="00B73A20">
      <w:pPr>
        <w:tabs>
          <w:tab w:val="left" w:pos="1418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  <w:sdt>
        <w:sdtPr>
          <w:rPr>
            <w:rFonts w:hint="cs"/>
            <w:cs/>
          </w:rPr>
          <w:tag w:val="TargetStrategyPlan"/>
          <w:id w:val="2109085769"/>
          <w:lock w:val="contentLocked"/>
          <w:placeholder>
            <w:docPart w:val="0C763F713D4F42418E8718E9134C6716"/>
          </w:placeholder>
          <w:showingPlcHdr/>
          <w:text/>
        </w:sdtPr>
        <w:sdtEndPr/>
        <w:sdtContent>
          <w:r w:rsidR="00B73A20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7.  เป้าหมายเชิงยุทธศาสตร์ของ</w:t>
          </w:r>
          <w:r w:rsidR="009F14BF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ชุดโครงการ</w:t>
          </w:r>
          <w:r w:rsidR="00B73A20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วิจัย</w:t>
          </w:r>
        </w:sdtContent>
      </w:sdt>
      <w:r w:rsidR="00B73A20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 </w:t>
      </w:r>
    </w:p>
    <w:sdt>
      <w:sdtPr>
        <w:rPr>
          <w:rFonts w:ascii="TH SarabunPSK" w:hAnsi="TH SarabunPSK" w:cs="TH SarabunPSK"/>
          <w:sz w:val="32"/>
          <w:szCs w:val="32"/>
        </w:rPr>
        <w:tag w:val="tag_TargetStrategyPlan"/>
        <w:id w:val="-3516195"/>
        <w:placeholder>
          <w:docPart w:val="0AC47F8164B047EA9D9AB42234AF5F1C"/>
        </w:placeholder>
      </w:sdtPr>
      <w:sdtEndPr/>
      <w:sdtContent>
        <w:p w:rsidR="00B73A20" w:rsidRDefault="00B73A20" w:rsidP="00B73A20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B73A20" w:rsidRDefault="00B73A20" w:rsidP="00B73A20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B73A20" w:rsidRDefault="00B73A20" w:rsidP="00B73A20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bookmarkEnd w:id="2" w:displacedByCustomXml="next"/>
      </w:sdtContent>
    </w:sdt>
    <w:p w:rsidR="00B73A20" w:rsidRDefault="00B73A20" w:rsidP="004F11E6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</w:p>
    <w:p w:rsidR="00CF0326" w:rsidRPr="00DA3DCC" w:rsidRDefault="002807CD" w:rsidP="004F11E6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sdt>
        <w:sdtPr>
          <w:rPr>
            <w:rFonts w:ascii="TH SarabunPSK" w:hAnsi="TH SarabunPSK" w:cs="TH SarabunPSK"/>
            <w:sz w:val="32"/>
            <w:szCs w:val="32"/>
            <w:cs/>
          </w:rPr>
          <w:tag w:val="Theory"/>
          <w:id w:val="730281508"/>
          <w:lock w:val="sdtContentLocked"/>
          <w:placeholder>
            <w:docPart w:val="49B84D2C6B7C4A6FAC0C4EEA16628F99"/>
          </w:placeholder>
          <w:showingPlcHdr/>
          <w:text/>
        </w:sdtPr>
        <w:sdtEndPr/>
        <w:sdtContent>
          <w:r w:rsidR="005D6425"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8</w:t>
          </w:r>
          <w:r w:rsidR="001D64C3"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. ทฤษฎี สมมุติฐาน</w:t>
          </w:r>
          <w:r w:rsidR="00B612F1"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 xml:space="preserve"> </w:t>
          </w:r>
          <w:r w:rsidR="00B73A20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(ถ้ามี) </w:t>
          </w:r>
          <w:r w:rsidR="00B612F1"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และกรอบแนวคิดของ</w:t>
          </w:r>
          <w:r w:rsidR="00AE0E72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ชุด</w:t>
          </w:r>
          <w:r w:rsidR="00B612F1"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โครงการวิจัย</w:t>
          </w:r>
        </w:sdtContent>
      </w:sdt>
      <w:r w:rsidR="00B612F1" w:rsidRPr="00DA3DCC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 </w:t>
      </w:r>
    </w:p>
    <w:sdt>
      <w:sdtPr>
        <w:rPr>
          <w:rFonts w:ascii="TH SarabunPSK" w:hAnsi="TH SarabunPSK" w:cs="TH SarabunPSK"/>
          <w:sz w:val="32"/>
          <w:szCs w:val="32"/>
        </w:rPr>
        <w:tag w:val="tag_Theory"/>
        <w:id w:val="-2025387424"/>
        <w:lock w:val="sdtLocked"/>
        <w:placeholder>
          <w:docPart w:val="DefaultPlaceholder_1081868574"/>
        </w:placeholder>
      </w:sdtPr>
      <w:sdtEndPr/>
      <w:sdtContent>
        <w:p w:rsidR="00341B47" w:rsidRPr="00DA3DCC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DA3DCC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341B47" w:rsidRPr="00DA3DCC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DA3DCC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341B47" w:rsidRPr="00DA3DCC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DA3DCC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</w:sdtContent>
    </w:sdt>
    <w:p w:rsidR="00B73A20" w:rsidRDefault="002807CD" w:rsidP="00B73A20">
      <w:pPr>
        <w:spacing w:before="120"/>
        <w:rPr>
          <w:rFonts w:ascii="TH SarabunPSK" w:hAnsi="TH SarabunPSK" w:cs="TH SarabunPSK"/>
          <w:sz w:val="32"/>
          <w:szCs w:val="32"/>
        </w:rPr>
      </w:pPr>
      <w:sdt>
        <w:sdtPr>
          <w:rPr>
            <w:rFonts w:ascii="TH SarabunPSK" w:hAnsi="TH SarabunPSK" w:cs="TH SarabunPSK"/>
            <w:sz w:val="32"/>
            <w:szCs w:val="32"/>
            <w:shd w:val="clear" w:color="auto" w:fill="FFFFFF"/>
            <w:cs/>
          </w:rPr>
          <w:tag w:val="Technology"/>
          <w:id w:val="899023171"/>
          <w:lock w:val="contentLocked"/>
          <w:placeholder>
            <w:docPart w:val="2F44F06FD91C4951A17BC2E4EDF15AAA"/>
          </w:placeholder>
        </w:sdtPr>
        <w:sdtEndPr/>
        <w:sdtContent>
          <w:r w:rsidR="00B73A20">
            <w:rPr>
              <w:rFonts w:ascii="TH SarabunPSK" w:hAnsi="TH SarabunPSK" w:cs="TH SarabunPSK"/>
              <w:b/>
              <w:bCs/>
              <w:color w:val="353535"/>
              <w:sz w:val="32"/>
              <w:szCs w:val="32"/>
              <w:shd w:val="clear" w:color="auto" w:fill="FFFFFF"/>
            </w:rPr>
            <w:t>9</w:t>
          </w:r>
          <w:r w:rsidR="00B73A20" w:rsidRPr="00B73A20">
            <w:rPr>
              <w:rFonts w:ascii="TH SarabunPSK" w:hAnsi="TH SarabunPSK" w:cs="TH SarabunPSK"/>
              <w:b/>
              <w:bCs/>
              <w:sz w:val="32"/>
              <w:szCs w:val="32"/>
              <w:shd w:val="clear" w:color="auto" w:fill="FFFFFF"/>
              <w:cs/>
            </w:rPr>
            <w:t>. ระดับความพร้อมเทคโนโลยี</w:t>
          </w:r>
          <w:r w:rsidR="00B73A20" w:rsidRPr="00B73A20">
            <w:rPr>
              <w:rFonts w:ascii="TH SarabunPSK" w:hAnsi="TH SarabunPSK" w:cs="TH SarabunPSK"/>
              <w:sz w:val="32"/>
              <w:szCs w:val="32"/>
              <w:shd w:val="clear" w:color="auto" w:fill="FFFFFF"/>
              <w:cs/>
            </w:rPr>
            <w:t xml:space="preserve"> </w:t>
          </w:r>
        </w:sdtContent>
      </w:sdt>
      <w:r w:rsidR="00B73A20">
        <w:rPr>
          <w:rFonts w:ascii="TH SarabunPSK" w:hAnsi="TH SarabunPSK" w:cs="TH SarabunPSK"/>
          <w:color w:val="FF0000"/>
          <w:sz w:val="32"/>
          <w:szCs w:val="32"/>
          <w:cs/>
        </w:rPr>
        <w:t xml:space="preserve"> (เฉพาะเป้าหมายที่ 1)</w:t>
      </w:r>
    </w:p>
    <w:p w:rsidR="00B73A20" w:rsidRDefault="002807CD" w:rsidP="00B73A20">
      <w:pPr>
        <w:shd w:val="clear" w:color="auto" w:fill="FFFFFF"/>
        <w:spacing w:line="270" w:lineRule="atLeast"/>
        <w:ind w:firstLine="720"/>
        <w:outlineLvl w:val="3"/>
        <w:rPr>
          <w:rFonts w:ascii="TH SarabunPSK" w:eastAsia="Times New Roman" w:hAnsi="TH SarabunPSK" w:cs="TH SarabunPSK"/>
          <w:b/>
          <w:bCs/>
          <w:color w:val="353535"/>
          <w:sz w:val="32"/>
          <w:szCs w:val="32"/>
          <w:cs/>
        </w:rPr>
      </w:pPr>
      <w:sdt>
        <w:sdtPr>
          <w:rPr>
            <w:rFonts w:ascii="TH SarabunPSK" w:eastAsia="Times New Roman" w:hAnsi="TH SarabunPSK" w:cs="TH SarabunPSK"/>
            <w:b/>
            <w:bCs/>
            <w:color w:val="353535"/>
            <w:sz w:val="32"/>
            <w:szCs w:val="32"/>
          </w:rPr>
          <w:tag w:val="TechLevelPresent"/>
          <w:id w:val="-368461771"/>
          <w:lock w:val="contentLocked"/>
          <w:placeholder>
            <w:docPart w:val="2F44F06FD91C4951A17BC2E4EDF15AAA"/>
          </w:placeholder>
        </w:sdtPr>
        <w:sdtEndPr/>
        <w:sdtContent>
          <w:r w:rsidR="00B73A20">
            <w:rPr>
              <w:rFonts w:ascii="TH SarabunPSK" w:eastAsia="Times New Roman" w:hAnsi="TH SarabunPSK" w:cs="TH SarabunPSK"/>
              <w:b/>
              <w:bCs/>
              <w:sz w:val="32"/>
              <w:szCs w:val="32"/>
              <w:lang w:val="en-GB"/>
            </w:rPr>
            <w:t>9</w:t>
          </w:r>
          <w:r w:rsidR="00B73A20" w:rsidRPr="00B73A20">
            <w:rPr>
              <w:rFonts w:ascii="TH SarabunPSK" w:eastAsia="Times New Roman" w:hAnsi="TH SarabunPSK" w:cs="TH SarabunPSK"/>
              <w:b/>
              <w:bCs/>
              <w:sz w:val="32"/>
              <w:szCs w:val="32"/>
              <w:cs/>
            </w:rPr>
            <w:t>.1 ระดับความพร้อมเทคโนโลยีที่มีอยู่ในปัจจุบัน</w:t>
          </w:r>
        </w:sdtContent>
      </w:sdt>
      <w:r w:rsidR="00B73A20">
        <w:rPr>
          <w:rFonts w:ascii="TH SarabunPSK" w:eastAsia="Times New Roman" w:hAnsi="TH SarabunPSK" w:cs="TH SarabunPSK"/>
          <w:b/>
          <w:bCs/>
          <w:color w:val="353535"/>
          <w:sz w:val="32"/>
          <w:szCs w:val="32"/>
        </w:rPr>
        <w:t xml:space="preserve"> </w:t>
      </w:r>
      <w:r w:rsidR="00B73A20">
        <w:rPr>
          <w:rFonts w:ascii="TH SarabunPSK" w:hAnsi="TH SarabunPSK" w:cs="TH SarabunPSK"/>
          <w:color w:val="FF0000"/>
          <w:sz w:val="32"/>
          <w:szCs w:val="32"/>
          <w:cs/>
        </w:rPr>
        <w:t>(เลือกความสอดคล้องสูงสุดเพียงหัวข้อเดียวเท่านั้น)</w:t>
      </w:r>
    </w:p>
    <w:p w:rsidR="00B73A20" w:rsidRDefault="00B73A20" w:rsidP="00B73A20">
      <w:pPr>
        <w:shd w:val="clear" w:color="auto" w:fill="FFFFFF"/>
        <w:ind w:left="1701" w:right="-306" w:hanging="425"/>
        <w:textAlignment w:val="center"/>
        <w:rPr>
          <w:rFonts w:ascii="TH SarabunPSK" w:eastAsia="Times New Roman" w:hAnsi="TH SarabunPSK" w:cs="TH SarabunPSK"/>
          <w:color w:val="FF0000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object w:dxaOrig="225" w:dyaOrig="225">
          <v:shape id="_x0000_i1105" type="#_x0000_t75" style="width:15.75pt;height:28.5pt" o:ole="">
            <v:imagedata r:id="rId13" o:title=""/>
          </v:shape>
          <w:control r:id="rId14" w:name="tag_LevelName1" w:shapeid="_x0000_i1105"/>
        </w:object>
      </w:r>
      <w:sdt>
        <w:sdtPr>
          <w:rPr>
            <w:rFonts w:ascii="TH SarabunPSK" w:eastAsia="Times New Roman" w:hAnsi="TH SarabunPSK" w:cs="TH SarabunPSK"/>
            <w:color w:val="FF0000"/>
            <w:sz w:val="32"/>
            <w:szCs w:val="32"/>
          </w:rPr>
          <w:tag w:val="LevelPName1"/>
          <w:id w:val="885993871"/>
          <w:lock w:val="contentLocked"/>
          <w:placeholder>
            <w:docPart w:val="2F44F06FD91C4951A17BC2E4EDF15AAA"/>
          </w:placeholder>
        </w:sdtPr>
        <w:sdtEndPr/>
        <w:sdtContent>
          <w:r>
            <w:rPr>
              <w:rFonts w:ascii="TH SarabunPSK" w:eastAsia="Times New Roman" w:hAnsi="TH SarabunPSK" w:cs="TH SarabunPSK"/>
              <w:sz w:val="32"/>
              <w:szCs w:val="32"/>
            </w:rPr>
            <w:t>Basic</w:t>
          </w:r>
          <w:r>
            <w:rPr>
              <w:rFonts w:ascii="TH SarabunPSK" w:eastAsia="Times New Roman" w:hAnsi="TH SarabunPSK" w:cs="TH SarabunPSK"/>
              <w:sz w:val="32"/>
              <w:szCs w:val="32"/>
              <w:shd w:val="clear" w:color="auto" w:fill="FFFFFF"/>
            </w:rPr>
            <w:t> </w:t>
          </w:r>
          <w:r>
            <w:rPr>
              <w:rFonts w:ascii="TH SarabunPSK" w:eastAsia="Times New Roman" w:hAnsi="TH SarabunPSK" w:cs="TH SarabunPSK"/>
              <w:sz w:val="32"/>
              <w:szCs w:val="32"/>
            </w:rPr>
            <w:t>Research</w:t>
          </w:r>
        </w:sdtContent>
      </w:sdt>
    </w:p>
    <w:p w:rsidR="00B73A20" w:rsidRDefault="00B73A20" w:rsidP="00B73A20">
      <w:pPr>
        <w:shd w:val="clear" w:color="auto" w:fill="FFFFFF"/>
        <w:ind w:left="1701" w:right="-22"/>
        <w:textAlignment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object w:dxaOrig="225" w:dyaOrig="225">
          <v:shape id="_x0000_i1107" type="#_x0000_t75" style="width:13.5pt;height:28.5pt" o:ole="">
            <v:imagedata r:id="rId15" o:title=""/>
          </v:shape>
          <w:control r:id="rId16" w:name="tag_TechLevPID1" w:shapeid="_x0000_i1107"/>
        </w:object>
      </w:r>
      <w:sdt>
        <w:sdtPr>
          <w:rPr>
            <w:rFonts w:ascii="TH SarabunPSK" w:hAnsi="TH SarabunPSK" w:cs="TH SarabunPSK"/>
            <w:color w:val="353535"/>
            <w:sz w:val="32"/>
            <w:szCs w:val="32"/>
          </w:rPr>
          <w:tag w:val="TechLevPName1"/>
          <w:id w:val="-1767756701"/>
          <w:lock w:val="contentLocked"/>
          <w:placeholder>
            <w:docPart w:val="FE5543591356418DB2155B8D60A6C5CF"/>
          </w:placeholder>
        </w:sdtPr>
        <w:sdtEndPr/>
        <w:sdtContent>
          <w:r>
            <w:rPr>
              <w:rFonts w:ascii="TH SarabunPSK" w:hAnsi="TH SarabunPSK" w:cs="TH SarabunPSK"/>
              <w:sz w:val="32"/>
              <w:szCs w:val="32"/>
            </w:rPr>
            <w:t>Basic principles observed and reported</w:t>
          </w:r>
        </w:sdtContent>
      </w:sdt>
      <w:r>
        <w:rPr>
          <w:rFonts w:ascii="TH SarabunPSK" w:hAnsi="TH SarabunPSK" w:cs="TH SarabunPSK"/>
          <w:color w:val="353535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</w:rPr>
        <w:object w:dxaOrig="225" w:dyaOrig="225">
          <v:shape id="_x0000_i1109" type="#_x0000_t75" style="width:13.5pt;height:28.5pt" o:ole="">
            <v:imagedata r:id="rId17" o:title=""/>
          </v:shape>
          <w:control r:id="rId18" w:name="tag_TechLevPID2" w:shapeid="_x0000_i1109"/>
        </w:object>
      </w:r>
      <w:sdt>
        <w:sdtPr>
          <w:rPr>
            <w:rFonts w:ascii="TH SarabunPSK" w:hAnsi="TH SarabunPSK" w:cs="TH SarabunPSK"/>
            <w:color w:val="353535"/>
            <w:sz w:val="32"/>
            <w:szCs w:val="32"/>
          </w:rPr>
          <w:tag w:val="TechLevPName2"/>
          <w:id w:val="122195299"/>
          <w:lock w:val="contentLocked"/>
          <w:placeholder>
            <w:docPart w:val="FE5543591356418DB2155B8D60A6C5CF"/>
          </w:placeholder>
        </w:sdtPr>
        <w:sdtEndPr/>
        <w:sdtContent>
          <w:r>
            <w:rPr>
              <w:rFonts w:ascii="TH SarabunPSK" w:hAnsi="TH SarabunPSK" w:cs="TH SarabunPSK"/>
              <w:sz w:val="32"/>
              <w:szCs w:val="32"/>
            </w:rPr>
            <w:t>Concept and/or application formulated</w:t>
          </w:r>
        </w:sdtContent>
      </w:sdt>
      <w:r>
        <w:rPr>
          <w:rFonts w:ascii="TH SarabunPSK" w:hAnsi="TH SarabunPSK" w:cs="TH SarabunPSK"/>
          <w:color w:val="353535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</w:rPr>
        <w:object w:dxaOrig="225" w:dyaOrig="225">
          <v:shape id="_x0000_i1111" type="#_x0000_t75" style="width:15pt;height:28.5pt" o:ole="">
            <v:imagedata r:id="rId19" o:title=""/>
          </v:shape>
          <w:control r:id="rId20" w:name="tag_TechLevPID3" w:shapeid="_x0000_i1111"/>
        </w:object>
      </w:r>
      <w:sdt>
        <w:sdtPr>
          <w:rPr>
            <w:rFonts w:ascii="TH SarabunPSK" w:hAnsi="TH SarabunPSK" w:cs="TH SarabunPSK"/>
            <w:sz w:val="32"/>
            <w:szCs w:val="32"/>
          </w:rPr>
          <w:tag w:val="TechLevPName3"/>
          <w:id w:val="-1383709396"/>
          <w:lock w:val="contentLocked"/>
          <w:placeholder>
            <w:docPart w:val="FE5543591356418DB2155B8D60A6C5CF"/>
          </w:placeholder>
        </w:sdtPr>
        <w:sdtEndPr/>
        <w:sdtContent>
          <w:r>
            <w:rPr>
              <w:rFonts w:ascii="TH SarabunPSK" w:hAnsi="TH SarabunPSK" w:cs="TH SarabunPSK"/>
              <w:sz w:val="32"/>
              <w:szCs w:val="32"/>
            </w:rPr>
            <w:t>Concept demonstrated analytically or experimentally</w:t>
          </w:r>
        </w:sdtContent>
      </w:sdt>
    </w:p>
    <w:p w:rsidR="00B73A20" w:rsidRDefault="00B73A20" w:rsidP="00B73A20">
      <w:pPr>
        <w:shd w:val="clear" w:color="auto" w:fill="FFFFFF"/>
        <w:ind w:left="1701" w:right="-22" w:hanging="425"/>
        <w:textAlignment w:val="center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object w:dxaOrig="225" w:dyaOrig="225">
          <v:shape id="_x0000_i1113" type="#_x0000_t75" style="width:15pt;height:28.5pt" o:ole="">
            <v:imagedata r:id="rId19" o:title=""/>
          </v:shape>
          <w:control r:id="rId21" w:name="tag_LevelName2" w:shapeid="_x0000_i1113"/>
        </w:object>
      </w:r>
      <w:sdt>
        <w:sdtPr>
          <w:rPr>
            <w:rFonts w:ascii="TH SarabunPSK" w:eastAsia="Times New Roman" w:hAnsi="TH SarabunPSK" w:cs="TH SarabunPSK" w:hint="cs"/>
            <w:sz w:val="32"/>
            <w:szCs w:val="32"/>
            <w:cs/>
          </w:rPr>
          <w:tag w:val="LevelPName2"/>
          <w:id w:val="1126438575"/>
          <w:lock w:val="contentLocked"/>
          <w:placeholder>
            <w:docPart w:val="FE5543591356418DB2155B8D60A6C5CF"/>
          </w:placeholder>
        </w:sdtPr>
        <w:sdtEndPr/>
        <w:sdtContent>
          <w:r>
            <w:rPr>
              <w:rFonts w:ascii="TH SarabunPSK" w:hAnsi="TH SarabunPSK" w:cs="TH SarabunPSK"/>
              <w:sz w:val="32"/>
              <w:szCs w:val="32"/>
            </w:rPr>
            <w:t>Prototype Development</w:t>
          </w:r>
          <w:r>
            <w:rPr>
              <w:rFonts w:ascii="TH SarabunPSK" w:eastAsia="Times New Roman" w:hAnsi="TH SarabunPSK" w:cs="TH SarabunPSK"/>
              <w:sz w:val="32"/>
              <w:szCs w:val="32"/>
              <w:shd w:val="clear" w:color="auto" w:fill="FFFFFF"/>
            </w:rPr>
            <w:t> </w:t>
          </w:r>
        </w:sdtContent>
      </w:sdt>
    </w:p>
    <w:p w:rsidR="00B73A20" w:rsidRDefault="00B73A20" w:rsidP="00B73A20">
      <w:pPr>
        <w:shd w:val="clear" w:color="auto" w:fill="FFFFFF"/>
        <w:ind w:left="1701" w:right="-22"/>
        <w:textAlignment w:val="center"/>
        <w:rPr>
          <w:rFonts w:ascii="TH SarabunPSK" w:eastAsia="Times New Roman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object w:dxaOrig="225" w:dyaOrig="225">
          <v:shape id="_x0000_i1115" type="#_x0000_t75" style="width:15pt;height:28.5pt" o:ole="">
            <v:imagedata r:id="rId19" o:title=""/>
          </v:shape>
          <w:control r:id="rId22" w:name="tag_TechLevPID4" w:shapeid="_x0000_i1115"/>
        </w:object>
      </w:r>
      <w:sdt>
        <w:sdtPr>
          <w:rPr>
            <w:rFonts w:ascii="TH SarabunPSK" w:hAnsi="TH SarabunPSK" w:cs="TH SarabunPSK"/>
            <w:sz w:val="32"/>
            <w:szCs w:val="32"/>
          </w:rPr>
          <w:tag w:val="TechLevPName4"/>
          <w:id w:val="-1038047177"/>
          <w:lock w:val="contentLocked"/>
          <w:placeholder>
            <w:docPart w:val="FE5543591356418DB2155B8D60A6C5CF"/>
          </w:placeholder>
        </w:sdtPr>
        <w:sdtEndPr/>
        <w:sdtContent>
          <w:r>
            <w:rPr>
              <w:rFonts w:ascii="TH SarabunPSK" w:hAnsi="TH SarabunPSK" w:cs="TH SarabunPSK"/>
              <w:sz w:val="32"/>
              <w:szCs w:val="32"/>
            </w:rPr>
            <w:t>Key elements demonstrated in laboratory environments</w:t>
          </w:r>
        </w:sdtContent>
      </w:sdt>
      <w:r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</w:rPr>
        <w:object w:dxaOrig="225" w:dyaOrig="225">
          <v:shape id="_x0000_i1117" type="#_x0000_t75" style="width:14.25pt;height:28.5pt" o:ole="">
            <v:imagedata r:id="rId23" o:title=""/>
          </v:shape>
          <w:control r:id="rId24" w:name="tag_TechLevPID5" w:shapeid="_x0000_i1117"/>
        </w:object>
      </w:r>
      <w:sdt>
        <w:sdtPr>
          <w:rPr>
            <w:rFonts w:ascii="TH SarabunPSK" w:hAnsi="TH SarabunPSK" w:cs="TH SarabunPSK"/>
            <w:sz w:val="32"/>
            <w:szCs w:val="32"/>
          </w:rPr>
          <w:tag w:val="TechLevPName5"/>
          <w:id w:val="-1905214687"/>
          <w:lock w:val="contentLocked"/>
          <w:placeholder>
            <w:docPart w:val="FE5543591356418DB2155B8D60A6C5CF"/>
          </w:placeholder>
        </w:sdtPr>
        <w:sdtEndPr/>
        <w:sdtContent>
          <w:r>
            <w:rPr>
              <w:rFonts w:ascii="TH SarabunPSK" w:hAnsi="TH SarabunPSK" w:cs="TH SarabunPSK"/>
              <w:sz w:val="32"/>
              <w:szCs w:val="32"/>
            </w:rPr>
            <w:t>Key elements demonstrated in relevant environments</w:t>
          </w:r>
        </w:sdtContent>
      </w:sdt>
      <w:r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</w:rPr>
        <w:object w:dxaOrig="225" w:dyaOrig="225">
          <v:shape id="_x0000_i1119" type="#_x0000_t75" style="width:14.25pt;height:28.5pt" o:ole="">
            <v:imagedata r:id="rId23" o:title=""/>
          </v:shape>
          <w:control r:id="rId25" w:name="tag_TechLevPID6" w:shapeid="_x0000_i1119"/>
        </w:object>
      </w:r>
      <w:sdt>
        <w:sdtPr>
          <w:rPr>
            <w:rFonts w:ascii="TH SarabunPSK" w:eastAsia="Times New Roman" w:hAnsi="TH SarabunPSK" w:cs="TH SarabunPSK"/>
            <w:sz w:val="32"/>
            <w:szCs w:val="32"/>
          </w:rPr>
          <w:tag w:val="TechLevPName6"/>
          <w:id w:val="1106003634"/>
          <w:lock w:val="contentLocked"/>
          <w:placeholder>
            <w:docPart w:val="FE5543591356418DB2155B8D60A6C5CF"/>
          </w:placeholder>
        </w:sdtPr>
        <w:sdtEndPr/>
        <w:sdtContent>
          <w:r>
            <w:rPr>
              <w:rFonts w:ascii="TH SarabunPSK" w:hAnsi="TH SarabunPSK" w:cs="TH SarabunPSK"/>
              <w:sz w:val="32"/>
              <w:szCs w:val="32"/>
            </w:rPr>
            <w:t>Representative of the deliverable demonstrated in relevant environments</w:t>
          </w:r>
        </w:sdtContent>
      </w:sdt>
    </w:p>
    <w:p w:rsidR="00B73A20" w:rsidRDefault="00B73A20" w:rsidP="00B73A20">
      <w:pPr>
        <w:shd w:val="clear" w:color="auto" w:fill="FFFFFF"/>
        <w:ind w:left="1701" w:right="-22" w:hanging="425"/>
        <w:textAlignment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object w:dxaOrig="225" w:dyaOrig="225">
          <v:shape id="_x0000_i1121" type="#_x0000_t75" style="width:13.5pt;height:28.5pt" o:ole="">
            <v:imagedata r:id="rId17" o:title=""/>
          </v:shape>
          <w:control r:id="rId26" w:name="tag_LevelName3" w:shapeid="_x0000_i1121"/>
        </w:object>
      </w:r>
      <w:sdt>
        <w:sdtPr>
          <w:rPr>
            <w:rFonts w:ascii="TH SarabunPSK" w:hAnsi="TH SarabunPSK" w:cs="TH SarabunPSK"/>
            <w:sz w:val="32"/>
            <w:szCs w:val="32"/>
          </w:rPr>
          <w:tag w:val="LevelPName3"/>
          <w:id w:val="-815256200"/>
          <w:lock w:val="contentLocked"/>
          <w:placeholder>
            <w:docPart w:val="FE5543591356418DB2155B8D60A6C5CF"/>
          </w:placeholder>
        </w:sdtPr>
        <w:sdtEndPr/>
        <w:sdtContent>
          <w:r>
            <w:rPr>
              <w:rFonts w:ascii="TH SarabunPSK" w:eastAsia="Times New Roman" w:hAnsi="TH SarabunPSK" w:cs="TH SarabunPSK"/>
              <w:sz w:val="32"/>
              <w:szCs w:val="32"/>
            </w:rPr>
            <w:t>Pre-commercial Demonstration/Product Development and Commercialisation</w:t>
          </w:r>
        </w:sdtContent>
      </w:sdt>
    </w:p>
    <w:p w:rsidR="00B73A20" w:rsidRDefault="00B73A20" w:rsidP="00B73A20">
      <w:pPr>
        <w:shd w:val="clear" w:color="auto" w:fill="FFFFFF"/>
        <w:ind w:left="1701" w:right="-22"/>
        <w:textAlignment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object w:dxaOrig="225" w:dyaOrig="225">
          <v:shape id="_x0000_i1123" type="#_x0000_t75" style="width:15pt;height:28.5pt" o:ole="">
            <v:imagedata r:id="rId19" o:title=""/>
          </v:shape>
          <w:control r:id="rId27" w:name="tag_TechLevPID7" w:shapeid="_x0000_i1123"/>
        </w:object>
      </w:r>
      <w:sdt>
        <w:sdtPr>
          <w:rPr>
            <w:rFonts w:ascii="TH SarabunPSK" w:hAnsi="TH SarabunPSK" w:cs="TH SarabunPSK"/>
            <w:sz w:val="32"/>
            <w:szCs w:val="32"/>
          </w:rPr>
          <w:tag w:val="TechLevPName7"/>
          <w:id w:val="-1900194326"/>
          <w:lock w:val="contentLocked"/>
          <w:placeholder>
            <w:docPart w:val="FE5543591356418DB2155B8D60A6C5CF"/>
          </w:placeholder>
        </w:sdtPr>
        <w:sdtEndPr/>
        <w:sdtContent>
          <w:r>
            <w:rPr>
              <w:rFonts w:ascii="TH SarabunPSK" w:hAnsi="TH SarabunPSK" w:cs="TH SarabunPSK"/>
              <w:sz w:val="32"/>
              <w:szCs w:val="32"/>
            </w:rPr>
            <w:t>Final development version of the deliverable demonstrated in operational</w:t>
          </w:r>
          <w:r w:rsidR="009F14BF">
            <w:rPr>
              <w:rFonts w:ascii="TH SarabunPSK" w:hAnsi="TH SarabunPSK" w:cs="TH SarabunPSK" w:hint="cs"/>
              <w:sz w:val="32"/>
              <w:szCs w:val="32"/>
              <w:cs/>
            </w:rPr>
            <w:t xml:space="preserve"> </w:t>
          </w:r>
          <w:r w:rsidR="009F14BF">
            <w:rPr>
              <w:rFonts w:ascii="TH SarabunPSK" w:hAnsi="TH SarabunPSK" w:cs="TH SarabunPSK"/>
              <w:sz w:val="32"/>
              <w:szCs w:val="32"/>
            </w:rPr>
            <w:t>environment</w:t>
          </w:r>
          <w:r>
            <w:rPr>
              <w:rFonts w:ascii="TH SarabunPSK" w:hAnsi="TH SarabunPSK" w:cs="TH SarabunPSK"/>
              <w:sz w:val="32"/>
              <w:szCs w:val="32"/>
            </w:rPr>
            <w:t> </w:t>
          </w:r>
        </w:sdtContent>
      </w:sdt>
      <w:r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</w:rPr>
        <w:object w:dxaOrig="225" w:dyaOrig="225">
          <v:shape id="_x0000_i1125" type="#_x0000_t75" style="width:15pt;height:28.5pt" o:ole="">
            <v:imagedata r:id="rId19" o:title=""/>
          </v:shape>
          <w:control r:id="rId28" w:name="tag_TechLevPID8" w:shapeid="_x0000_i1125"/>
        </w:object>
      </w:r>
      <w:sdt>
        <w:sdtPr>
          <w:rPr>
            <w:rFonts w:ascii="TH SarabunPSK" w:hAnsi="TH SarabunPSK" w:cs="TH SarabunPSK"/>
            <w:sz w:val="32"/>
            <w:szCs w:val="32"/>
          </w:rPr>
          <w:tag w:val="TechLevPName8"/>
          <w:id w:val="397877033"/>
          <w:placeholder>
            <w:docPart w:val="FE5543591356418DB2155B8D60A6C5CF"/>
          </w:placeholder>
        </w:sdtPr>
        <w:sdtEndPr/>
        <w:sdtContent>
          <w:r>
            <w:rPr>
              <w:rFonts w:ascii="TH SarabunPSK" w:hAnsi="TH SarabunPSK" w:cs="TH SarabunPSK"/>
              <w:sz w:val="32"/>
              <w:szCs w:val="32"/>
            </w:rPr>
            <w:t>Actual deliverable qualified through test and demonstration</w:t>
          </w:r>
        </w:sdtContent>
      </w:sdt>
      <w:r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</w:rPr>
        <w:object w:dxaOrig="225" w:dyaOrig="225">
          <v:shape id="_x0000_i1127" type="#_x0000_t75" style="width:15pt;height:28.5pt" o:ole="">
            <v:imagedata r:id="rId19" o:title=""/>
          </v:shape>
          <w:control r:id="rId29" w:name="tag_TechLevPID9" w:shapeid="_x0000_i1127"/>
        </w:object>
      </w:r>
      <w:sdt>
        <w:sdtPr>
          <w:rPr>
            <w:rFonts w:ascii="TH SarabunPSK" w:hAnsi="TH SarabunPSK" w:cs="TH SarabunPSK"/>
            <w:sz w:val="32"/>
            <w:szCs w:val="32"/>
          </w:rPr>
          <w:tag w:val="TechLevPName9"/>
          <w:id w:val="-1764060086"/>
          <w:lock w:val="contentLocked"/>
          <w:placeholder>
            <w:docPart w:val="FE5543591356418DB2155B8D60A6C5CF"/>
          </w:placeholder>
        </w:sdtPr>
        <w:sdtEndPr/>
        <w:sdtContent>
          <w:r>
            <w:rPr>
              <w:rFonts w:ascii="TH SarabunPSK" w:hAnsi="TH SarabunPSK" w:cs="TH SarabunPSK"/>
              <w:sz w:val="32"/>
              <w:szCs w:val="32"/>
            </w:rPr>
            <w:t>Operational use of deliverable</w:t>
          </w:r>
        </w:sdtContent>
      </w:sdt>
    </w:p>
    <w:p w:rsidR="00B73A20" w:rsidRDefault="002807CD" w:rsidP="00B73A20">
      <w:pPr>
        <w:shd w:val="clear" w:color="auto" w:fill="FFFFFF"/>
        <w:spacing w:line="270" w:lineRule="atLeast"/>
        <w:ind w:right="-22" w:firstLine="720"/>
        <w:outlineLvl w:val="3"/>
        <w:rPr>
          <w:rFonts w:ascii="TH SarabunPSK" w:eastAsia="Times New Roman" w:hAnsi="TH SarabunPSK" w:cs="TH SarabunPSK"/>
          <w:b/>
          <w:bCs/>
          <w:color w:val="353535"/>
          <w:sz w:val="32"/>
          <w:szCs w:val="32"/>
        </w:rPr>
      </w:pPr>
      <w:sdt>
        <w:sdtPr>
          <w:rPr>
            <w:rFonts w:ascii="TH SarabunPSK" w:eastAsia="Times New Roman" w:hAnsi="TH SarabunPSK" w:cs="TH SarabunPSK"/>
            <w:b/>
            <w:bCs/>
            <w:color w:val="353535"/>
            <w:sz w:val="32"/>
            <w:szCs w:val="32"/>
            <w:cs/>
          </w:rPr>
          <w:tag w:val="TechLevelExpect"/>
          <w:id w:val="1570306630"/>
          <w:lock w:val="contentLocked"/>
          <w:placeholder>
            <w:docPart w:val="FE5543591356418DB2155B8D60A6C5CF"/>
          </w:placeholder>
        </w:sdtPr>
        <w:sdtEndPr/>
        <w:sdtContent>
          <w:r w:rsidR="00B73A20">
            <w:rPr>
              <w:rFonts w:ascii="TH SarabunPSK" w:eastAsia="Times New Roman" w:hAnsi="TH SarabunPSK" w:cs="TH SarabunPSK"/>
              <w:b/>
              <w:bCs/>
              <w:color w:val="353535"/>
              <w:sz w:val="32"/>
              <w:szCs w:val="32"/>
              <w:lang w:val="en-GB"/>
            </w:rPr>
            <w:t>9</w:t>
          </w:r>
          <w:r w:rsidR="00B73A20">
            <w:rPr>
              <w:rFonts w:ascii="TH SarabunPSK" w:eastAsia="Times New Roman" w:hAnsi="TH SarabunPSK" w:cs="TH SarabunPSK"/>
              <w:b/>
              <w:bCs/>
              <w:color w:val="353535"/>
              <w:sz w:val="32"/>
              <w:szCs w:val="32"/>
              <w:cs/>
            </w:rPr>
            <w:t>.2 ระดับความพร้อมเทคโนโลยีที่จะเกิดขึ้นถ้างานประสบความสำเร็จ</w:t>
          </w:r>
        </w:sdtContent>
      </w:sdt>
      <w:r w:rsidR="00B73A20">
        <w:rPr>
          <w:rFonts w:ascii="TH SarabunPSK" w:eastAsia="Times New Roman" w:hAnsi="TH SarabunPSK" w:cs="TH SarabunPSK"/>
          <w:b/>
          <w:bCs/>
          <w:color w:val="353535"/>
          <w:sz w:val="32"/>
          <w:szCs w:val="32"/>
          <w:cs/>
        </w:rPr>
        <w:t xml:space="preserve"> </w:t>
      </w:r>
      <w:r w:rsidR="00B73A20">
        <w:rPr>
          <w:rFonts w:ascii="TH SarabunPSK" w:hAnsi="TH SarabunPSK" w:cs="TH SarabunPSK"/>
          <w:color w:val="FF0000"/>
          <w:sz w:val="32"/>
          <w:szCs w:val="32"/>
          <w:cs/>
        </w:rPr>
        <w:t>(เลือกความสอดคล้องสูงสุดเพียงหัวข้อเดียวเท่านั้น)</w:t>
      </w:r>
    </w:p>
    <w:p w:rsidR="00B73A20" w:rsidRDefault="00B73A20" w:rsidP="00B73A20">
      <w:pPr>
        <w:shd w:val="clear" w:color="auto" w:fill="FFFFFF"/>
        <w:ind w:left="1701" w:right="-306" w:hanging="425"/>
        <w:textAlignment w:val="center"/>
        <w:rPr>
          <w:rFonts w:ascii="TH SarabunPSK" w:eastAsia="Times New Roman" w:hAnsi="TH SarabunPSK" w:cs="TH SarabunPSK"/>
          <w:sz w:val="32"/>
          <w:szCs w:val="32"/>
          <w:lang w:val="en-GB"/>
        </w:rPr>
      </w:pPr>
      <w:r>
        <w:rPr>
          <w:rFonts w:ascii="TH SarabunPSK" w:eastAsia="Times New Roman" w:hAnsi="TH SarabunPSK" w:cs="TH SarabunPSK"/>
          <w:sz w:val="32"/>
          <w:szCs w:val="32"/>
        </w:rPr>
        <w:object w:dxaOrig="225" w:dyaOrig="225">
          <v:shape id="_x0000_i1129" type="#_x0000_t75" style="width:14.25pt;height:28.5pt" o:ole="">
            <v:imagedata r:id="rId30" o:title=""/>
          </v:shape>
          <w:control r:id="rId31" w:name="tag_LevelEName1" w:shapeid="_x0000_i1129"/>
        </w:object>
      </w:r>
      <w:sdt>
        <w:sdtPr>
          <w:rPr>
            <w:rFonts w:ascii="TH SarabunPSK" w:eastAsia="Times New Roman" w:hAnsi="TH SarabunPSK" w:cs="TH SarabunPSK"/>
            <w:sz w:val="32"/>
            <w:szCs w:val="32"/>
          </w:rPr>
          <w:tag w:val="LevelEName1"/>
          <w:id w:val="51739842"/>
          <w:lock w:val="contentLocked"/>
          <w:placeholder>
            <w:docPart w:val="FE5543591356418DB2155B8D60A6C5CF"/>
          </w:placeholder>
        </w:sdtPr>
        <w:sdtEndPr/>
        <w:sdtContent>
          <w:r>
            <w:rPr>
              <w:rFonts w:ascii="TH SarabunPSK" w:eastAsia="Times New Roman" w:hAnsi="TH SarabunPSK" w:cs="TH SarabunPSK"/>
              <w:sz w:val="32"/>
              <w:szCs w:val="32"/>
            </w:rPr>
            <w:t>Basic</w:t>
          </w:r>
          <w:r>
            <w:rPr>
              <w:rFonts w:ascii="TH SarabunPSK" w:eastAsia="Times New Roman" w:hAnsi="TH SarabunPSK" w:cs="TH SarabunPSK"/>
              <w:sz w:val="32"/>
              <w:szCs w:val="32"/>
              <w:shd w:val="clear" w:color="auto" w:fill="FFFFFF"/>
            </w:rPr>
            <w:t> </w:t>
          </w:r>
          <w:r>
            <w:rPr>
              <w:rFonts w:ascii="TH SarabunPSK" w:eastAsia="Times New Roman" w:hAnsi="TH SarabunPSK" w:cs="TH SarabunPSK"/>
              <w:sz w:val="32"/>
              <w:szCs w:val="32"/>
            </w:rPr>
            <w:t>Research</w:t>
          </w:r>
        </w:sdtContent>
      </w:sdt>
    </w:p>
    <w:p w:rsidR="00B73A20" w:rsidRDefault="00B73A20" w:rsidP="00B73A20">
      <w:pPr>
        <w:shd w:val="clear" w:color="auto" w:fill="FFFFFF"/>
        <w:ind w:left="1701" w:right="-22"/>
        <w:textAlignment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object w:dxaOrig="225" w:dyaOrig="225">
          <v:shape id="_x0000_i1131" type="#_x0000_t75" style="width:15pt;height:28.5pt" o:ole="">
            <v:imagedata r:id="rId32" o:title=""/>
          </v:shape>
          <w:control r:id="rId33" w:name="tag_TechLevEID1" w:shapeid="_x0000_i1131"/>
        </w:object>
      </w:r>
      <w:sdt>
        <w:sdtPr>
          <w:rPr>
            <w:rFonts w:ascii="TH SarabunPSK" w:hAnsi="TH SarabunPSK" w:cs="TH SarabunPSK"/>
            <w:sz w:val="32"/>
            <w:szCs w:val="32"/>
          </w:rPr>
          <w:tag w:val="TechLevEName1"/>
          <w:id w:val="-538590226"/>
          <w:lock w:val="contentLocked"/>
          <w:placeholder>
            <w:docPart w:val="FE5543591356418DB2155B8D60A6C5CF"/>
          </w:placeholder>
        </w:sdtPr>
        <w:sdtEndPr/>
        <w:sdtContent>
          <w:r>
            <w:rPr>
              <w:rFonts w:ascii="TH SarabunPSK" w:hAnsi="TH SarabunPSK" w:cs="TH SarabunPSK"/>
              <w:sz w:val="32"/>
              <w:szCs w:val="32"/>
            </w:rPr>
            <w:t>Basic principles observed and reported</w:t>
          </w:r>
        </w:sdtContent>
      </w:sdt>
      <w:r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</w:rPr>
        <w:object w:dxaOrig="225" w:dyaOrig="225">
          <v:shape id="_x0000_i1133" type="#_x0000_t75" style="width:15pt;height:28.5pt" o:ole="">
            <v:imagedata r:id="rId19" o:title=""/>
          </v:shape>
          <w:control r:id="rId34" w:name="tag_TechLevEID2" w:shapeid="_x0000_i1133"/>
        </w:object>
      </w:r>
      <w:sdt>
        <w:sdtPr>
          <w:rPr>
            <w:rFonts w:ascii="TH SarabunPSK" w:hAnsi="TH SarabunPSK" w:cs="TH SarabunPSK"/>
            <w:sz w:val="32"/>
            <w:szCs w:val="32"/>
          </w:rPr>
          <w:tag w:val="TechLevEName2"/>
          <w:id w:val="-1289361095"/>
          <w:lock w:val="contentLocked"/>
          <w:placeholder>
            <w:docPart w:val="FE5543591356418DB2155B8D60A6C5CF"/>
          </w:placeholder>
        </w:sdtPr>
        <w:sdtEndPr/>
        <w:sdtContent>
          <w:r>
            <w:rPr>
              <w:rFonts w:ascii="TH SarabunPSK" w:hAnsi="TH SarabunPSK" w:cs="TH SarabunPSK"/>
              <w:sz w:val="32"/>
              <w:szCs w:val="32"/>
            </w:rPr>
            <w:t>Concept and/or application formulated</w:t>
          </w:r>
        </w:sdtContent>
      </w:sdt>
      <w:r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</w:rPr>
        <w:object w:dxaOrig="225" w:dyaOrig="225">
          <v:shape id="_x0000_i1135" type="#_x0000_t75" style="width:15pt;height:28.5pt" o:ole="">
            <v:imagedata r:id="rId19" o:title=""/>
          </v:shape>
          <w:control r:id="rId35" w:name="tag_TechLevEID3" w:shapeid="_x0000_i1135"/>
        </w:object>
      </w:r>
      <w:sdt>
        <w:sdtPr>
          <w:rPr>
            <w:rFonts w:ascii="TH SarabunPSK" w:hAnsi="TH SarabunPSK" w:cs="TH SarabunPSK"/>
            <w:sz w:val="32"/>
            <w:szCs w:val="32"/>
          </w:rPr>
          <w:tag w:val="TechLevEName3"/>
          <w:id w:val="458999627"/>
          <w:lock w:val="contentLocked"/>
          <w:placeholder>
            <w:docPart w:val="FE5543591356418DB2155B8D60A6C5CF"/>
          </w:placeholder>
        </w:sdtPr>
        <w:sdtEndPr/>
        <w:sdtContent>
          <w:r>
            <w:rPr>
              <w:rFonts w:ascii="TH SarabunPSK" w:hAnsi="TH SarabunPSK" w:cs="TH SarabunPSK"/>
              <w:sz w:val="32"/>
              <w:szCs w:val="32"/>
            </w:rPr>
            <w:t>Concept demonstrated analytically or experimentally</w:t>
          </w:r>
        </w:sdtContent>
      </w:sdt>
    </w:p>
    <w:p w:rsidR="00B73A20" w:rsidRDefault="00B73A20" w:rsidP="00B73A20">
      <w:pPr>
        <w:shd w:val="clear" w:color="auto" w:fill="FFFFFF"/>
        <w:ind w:left="1701" w:right="-22" w:hanging="425"/>
        <w:textAlignment w:val="center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object w:dxaOrig="225" w:dyaOrig="225">
          <v:shape id="_x0000_i1137" type="#_x0000_t75" style="width:15.75pt;height:28.5pt" o:ole="">
            <v:imagedata r:id="rId36" o:title=""/>
          </v:shape>
          <w:control r:id="rId37" w:name="tag_LevelEName2" w:shapeid="_x0000_i1137"/>
        </w:object>
      </w:r>
      <w:sdt>
        <w:sdtPr>
          <w:rPr>
            <w:rFonts w:ascii="TH SarabunPSK" w:eastAsia="Times New Roman" w:hAnsi="TH SarabunPSK" w:cs="TH SarabunPSK"/>
            <w:sz w:val="32"/>
            <w:szCs w:val="32"/>
          </w:rPr>
          <w:tag w:val="LevelEName2"/>
          <w:id w:val="-1209874628"/>
          <w:lock w:val="contentLocked"/>
          <w:placeholder>
            <w:docPart w:val="FE5543591356418DB2155B8D60A6C5CF"/>
          </w:placeholder>
        </w:sdtPr>
        <w:sdtEndPr/>
        <w:sdtContent>
          <w:r>
            <w:rPr>
              <w:rFonts w:ascii="TH SarabunPSK" w:hAnsi="TH SarabunPSK" w:cs="TH SarabunPSK"/>
              <w:sz w:val="32"/>
              <w:szCs w:val="32"/>
            </w:rPr>
            <w:t>Prototype Development</w:t>
          </w:r>
          <w:r>
            <w:rPr>
              <w:rFonts w:ascii="TH SarabunPSK" w:eastAsia="Times New Roman" w:hAnsi="TH SarabunPSK" w:cs="TH SarabunPSK"/>
              <w:sz w:val="32"/>
              <w:szCs w:val="32"/>
              <w:shd w:val="clear" w:color="auto" w:fill="FFFFFF"/>
            </w:rPr>
            <w:t> </w:t>
          </w:r>
        </w:sdtContent>
      </w:sdt>
    </w:p>
    <w:p w:rsidR="00B73A20" w:rsidRDefault="00B73A20" w:rsidP="00B73A20">
      <w:pPr>
        <w:shd w:val="clear" w:color="auto" w:fill="FFFFFF"/>
        <w:ind w:left="1701" w:right="-22"/>
        <w:textAlignment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object w:dxaOrig="225" w:dyaOrig="225">
          <v:shape id="_x0000_i1139" type="#_x0000_t75" style="width:12.75pt;height:28.5pt" o:ole="">
            <v:imagedata r:id="rId38" o:title=""/>
          </v:shape>
          <w:control r:id="rId39" w:name="tag_TechLevEID4" w:shapeid="_x0000_i1139"/>
        </w:object>
      </w:r>
      <w:sdt>
        <w:sdtPr>
          <w:rPr>
            <w:rFonts w:ascii="TH SarabunPSK" w:hAnsi="TH SarabunPSK" w:cs="TH SarabunPSK"/>
            <w:sz w:val="32"/>
            <w:szCs w:val="32"/>
          </w:rPr>
          <w:tag w:val="TechLevEName4"/>
          <w:id w:val="-1290748103"/>
          <w:lock w:val="contentLocked"/>
          <w:placeholder>
            <w:docPart w:val="FE5543591356418DB2155B8D60A6C5CF"/>
          </w:placeholder>
        </w:sdtPr>
        <w:sdtEndPr/>
        <w:sdtContent>
          <w:r>
            <w:rPr>
              <w:rFonts w:ascii="TH SarabunPSK" w:hAnsi="TH SarabunPSK" w:cs="TH SarabunPSK"/>
              <w:sz w:val="32"/>
              <w:szCs w:val="32"/>
            </w:rPr>
            <w:t>Key elements demonstrated in laboratory environments</w:t>
          </w:r>
        </w:sdtContent>
      </w:sdt>
      <w:r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</w:rPr>
        <w:object w:dxaOrig="225" w:dyaOrig="225">
          <v:shape id="_x0000_i1141" type="#_x0000_t75" style="width:14.25pt;height:28.5pt" o:ole="">
            <v:imagedata r:id="rId23" o:title=""/>
          </v:shape>
          <w:control r:id="rId40" w:name="tag_TechLevEID5" w:shapeid="_x0000_i1141"/>
        </w:object>
      </w:r>
      <w:sdt>
        <w:sdtPr>
          <w:rPr>
            <w:rFonts w:ascii="TH SarabunPSK" w:hAnsi="TH SarabunPSK" w:cs="TH SarabunPSK"/>
            <w:sz w:val="32"/>
            <w:szCs w:val="32"/>
          </w:rPr>
          <w:tag w:val="TechLevEName5"/>
          <w:id w:val="1562288610"/>
          <w:lock w:val="contentLocked"/>
          <w:placeholder>
            <w:docPart w:val="FE5543591356418DB2155B8D60A6C5CF"/>
          </w:placeholder>
        </w:sdtPr>
        <w:sdtEndPr/>
        <w:sdtContent>
          <w:r>
            <w:rPr>
              <w:rFonts w:ascii="TH SarabunPSK" w:hAnsi="TH SarabunPSK" w:cs="TH SarabunPSK"/>
              <w:sz w:val="32"/>
              <w:szCs w:val="32"/>
            </w:rPr>
            <w:t>Key elements demonstrated in relevant environments</w:t>
          </w:r>
        </w:sdtContent>
      </w:sdt>
      <w:r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</w:rPr>
        <w:object w:dxaOrig="225" w:dyaOrig="225">
          <v:shape id="_x0000_i1143" type="#_x0000_t75" style="width:14.25pt;height:28.5pt" o:ole="">
            <v:imagedata r:id="rId23" o:title=""/>
          </v:shape>
          <w:control r:id="rId41" w:name="tag_TechLevEID6" w:shapeid="_x0000_i1143"/>
        </w:object>
      </w:r>
      <w:sdt>
        <w:sdtPr>
          <w:rPr>
            <w:rFonts w:ascii="TH SarabunPSK" w:hAnsi="TH SarabunPSK" w:cs="TH SarabunPSK"/>
            <w:sz w:val="32"/>
            <w:szCs w:val="32"/>
          </w:rPr>
          <w:tag w:val="TechLevEName6"/>
          <w:id w:val="1147552639"/>
          <w:lock w:val="contentLocked"/>
          <w:placeholder>
            <w:docPart w:val="FE5543591356418DB2155B8D60A6C5CF"/>
          </w:placeholder>
        </w:sdtPr>
        <w:sdtEndPr/>
        <w:sdtContent>
          <w:r>
            <w:rPr>
              <w:rFonts w:ascii="TH SarabunPSK" w:hAnsi="TH SarabunPSK" w:cs="TH SarabunPSK"/>
              <w:sz w:val="32"/>
              <w:szCs w:val="32"/>
            </w:rPr>
            <w:t>Representative of the deliverable demonstrated in relevant environments</w:t>
          </w:r>
        </w:sdtContent>
      </w:sdt>
    </w:p>
    <w:p w:rsidR="00B73A20" w:rsidRDefault="00B73A20" w:rsidP="00B73A20">
      <w:pPr>
        <w:shd w:val="clear" w:color="auto" w:fill="FFFFFF"/>
        <w:ind w:left="1701" w:right="-22"/>
        <w:textAlignment w:val="center"/>
        <w:rPr>
          <w:rFonts w:ascii="TH SarabunPSK" w:hAnsi="TH SarabunPSK" w:cs="TH SarabunPSK"/>
          <w:sz w:val="32"/>
          <w:szCs w:val="32"/>
        </w:rPr>
      </w:pPr>
    </w:p>
    <w:p w:rsidR="00B73A20" w:rsidRDefault="00B73A20" w:rsidP="00B73A20">
      <w:pPr>
        <w:shd w:val="clear" w:color="auto" w:fill="FFFFFF"/>
        <w:ind w:left="1701" w:right="-22"/>
        <w:textAlignment w:val="center"/>
        <w:rPr>
          <w:rFonts w:ascii="TH SarabunPSK" w:hAnsi="TH SarabunPSK" w:cs="TH SarabunPSK"/>
          <w:sz w:val="32"/>
          <w:szCs w:val="32"/>
        </w:rPr>
      </w:pPr>
    </w:p>
    <w:p w:rsidR="00B73A20" w:rsidRDefault="00B73A20" w:rsidP="00B73A20">
      <w:pPr>
        <w:shd w:val="clear" w:color="auto" w:fill="FFFFFF"/>
        <w:ind w:left="1701" w:right="-22" w:hanging="425"/>
        <w:textAlignment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object w:dxaOrig="225" w:dyaOrig="225">
          <v:shape id="_x0000_i1145" type="#_x0000_t75" style="width:16.5pt;height:28.5pt" o:ole="">
            <v:imagedata r:id="rId42" o:title=""/>
          </v:shape>
          <w:control r:id="rId43" w:name="tag_LevelEName3" w:shapeid="_x0000_i1145"/>
        </w:object>
      </w:r>
      <w:sdt>
        <w:sdtPr>
          <w:rPr>
            <w:rFonts w:ascii="TH SarabunPSK" w:eastAsia="Times New Roman" w:hAnsi="TH SarabunPSK" w:cs="TH SarabunPSK"/>
            <w:sz w:val="32"/>
            <w:szCs w:val="32"/>
          </w:rPr>
          <w:tag w:val="LevelEName3"/>
          <w:id w:val="1609932809"/>
          <w:lock w:val="contentLocked"/>
          <w:placeholder>
            <w:docPart w:val="FE5543591356418DB2155B8D60A6C5CF"/>
          </w:placeholder>
        </w:sdtPr>
        <w:sdtEndPr/>
        <w:sdtContent>
          <w:r>
            <w:rPr>
              <w:rFonts w:ascii="TH SarabunPSK" w:eastAsia="Times New Roman" w:hAnsi="TH SarabunPSK" w:cs="TH SarabunPSK"/>
              <w:sz w:val="32"/>
              <w:szCs w:val="32"/>
            </w:rPr>
            <w:t>Pre-commercial Demonstration/Product Development and Commercialisation</w:t>
          </w:r>
        </w:sdtContent>
      </w:sdt>
    </w:p>
    <w:p w:rsidR="00B73A20" w:rsidRDefault="00B73A20" w:rsidP="00B73A20">
      <w:pPr>
        <w:shd w:val="clear" w:color="auto" w:fill="FFFFFF"/>
        <w:ind w:left="1701" w:right="-22"/>
        <w:textAlignment w:val="center"/>
        <w:rPr>
          <w:rFonts w:ascii="TH SarabunPSK" w:hAnsi="TH SarabunPSK" w:cs="TH SarabunPSK"/>
          <w:sz w:val="32"/>
          <w:szCs w:val="32"/>
          <w:lang w:val="en-GB"/>
        </w:rPr>
      </w:pPr>
      <w:r>
        <w:rPr>
          <w:rFonts w:ascii="TH SarabunPSK" w:hAnsi="TH SarabunPSK" w:cs="TH SarabunPSK"/>
          <w:sz w:val="32"/>
          <w:szCs w:val="32"/>
        </w:rPr>
        <w:object w:dxaOrig="225" w:dyaOrig="225">
          <v:shape id="_x0000_i1147" type="#_x0000_t75" style="width:14.25pt;height:28.5pt" o:ole="">
            <v:imagedata r:id="rId23" o:title=""/>
          </v:shape>
          <w:control r:id="rId44" w:name="tag_TechLevEID7" w:shapeid="_x0000_i1147"/>
        </w:object>
      </w:r>
      <w:sdt>
        <w:sdtPr>
          <w:rPr>
            <w:rFonts w:ascii="TH SarabunPSK" w:hAnsi="TH SarabunPSK" w:cs="TH SarabunPSK"/>
            <w:sz w:val="32"/>
            <w:szCs w:val="32"/>
          </w:rPr>
          <w:tag w:val="TechLevEName7"/>
          <w:id w:val="-1487924658"/>
          <w:lock w:val="contentLocked"/>
          <w:placeholder>
            <w:docPart w:val="FE5543591356418DB2155B8D60A6C5CF"/>
          </w:placeholder>
        </w:sdtPr>
        <w:sdtEndPr/>
        <w:sdtContent>
          <w:r>
            <w:rPr>
              <w:rFonts w:ascii="TH SarabunPSK" w:hAnsi="TH SarabunPSK" w:cs="TH SarabunPSK"/>
              <w:sz w:val="32"/>
              <w:szCs w:val="32"/>
            </w:rPr>
            <w:t>Final development version of the deliverable demonstrated in operational</w:t>
          </w:r>
          <w:r w:rsidR="009F14BF">
            <w:rPr>
              <w:rFonts w:ascii="TH SarabunPSK" w:hAnsi="TH SarabunPSK" w:cs="TH SarabunPSK" w:hint="cs"/>
              <w:sz w:val="32"/>
              <w:szCs w:val="32"/>
              <w:cs/>
            </w:rPr>
            <w:t xml:space="preserve"> </w:t>
          </w:r>
          <w:r w:rsidR="009F14BF">
            <w:rPr>
              <w:rFonts w:ascii="TH SarabunPSK" w:hAnsi="TH SarabunPSK" w:cs="TH SarabunPSK"/>
              <w:sz w:val="32"/>
              <w:szCs w:val="32"/>
            </w:rPr>
            <w:t>environment</w:t>
          </w:r>
          <w:r>
            <w:rPr>
              <w:rFonts w:ascii="TH SarabunPSK" w:hAnsi="TH SarabunPSK" w:cs="TH SarabunPSK"/>
              <w:sz w:val="32"/>
              <w:szCs w:val="32"/>
            </w:rPr>
            <w:t> </w:t>
          </w:r>
        </w:sdtContent>
      </w:sdt>
      <w:r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</w:rPr>
        <w:object w:dxaOrig="225" w:dyaOrig="225">
          <v:shape id="_x0000_i1149" type="#_x0000_t75" style="width:15pt;height:28.5pt" o:ole="">
            <v:imagedata r:id="rId19" o:title=""/>
          </v:shape>
          <w:control r:id="rId45" w:name="tag_TechLevEID8" w:shapeid="_x0000_i1149"/>
        </w:object>
      </w:r>
      <w:sdt>
        <w:sdtPr>
          <w:rPr>
            <w:rFonts w:ascii="TH SarabunPSK" w:hAnsi="TH SarabunPSK" w:cs="TH SarabunPSK"/>
            <w:sz w:val="32"/>
            <w:szCs w:val="32"/>
          </w:rPr>
          <w:tag w:val="TechLevEName8"/>
          <w:id w:val="-1064179920"/>
          <w:lock w:val="contentLocked"/>
          <w:placeholder>
            <w:docPart w:val="FE5543591356418DB2155B8D60A6C5CF"/>
          </w:placeholder>
        </w:sdtPr>
        <w:sdtEndPr/>
        <w:sdtContent>
          <w:r>
            <w:rPr>
              <w:rFonts w:ascii="TH SarabunPSK" w:hAnsi="TH SarabunPSK" w:cs="TH SarabunPSK"/>
              <w:sz w:val="32"/>
              <w:szCs w:val="32"/>
            </w:rPr>
            <w:t>Actual deliverable qualified through test and demonstration</w:t>
          </w:r>
        </w:sdtContent>
      </w:sdt>
      <w:r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</w:rPr>
        <w:object w:dxaOrig="225" w:dyaOrig="225">
          <v:shape id="_x0000_i1151" type="#_x0000_t75" style="width:14.25pt;height:28.5pt" o:ole="">
            <v:imagedata r:id="rId23" o:title=""/>
          </v:shape>
          <w:control r:id="rId46" w:name="tag_TechLevEID9" w:shapeid="_x0000_i1151"/>
        </w:object>
      </w:r>
      <w:sdt>
        <w:sdtPr>
          <w:rPr>
            <w:rFonts w:ascii="TH SarabunPSK" w:hAnsi="TH SarabunPSK" w:cs="TH SarabunPSK"/>
            <w:sz w:val="32"/>
            <w:szCs w:val="32"/>
            <w:lang w:val="en-GB"/>
          </w:rPr>
          <w:tag w:val="TechLevEName9"/>
          <w:id w:val="-1551366404"/>
          <w:lock w:val="contentLocked"/>
          <w:placeholder>
            <w:docPart w:val="FE5543591356418DB2155B8D60A6C5CF"/>
          </w:placeholder>
        </w:sdtPr>
        <w:sdtEndPr/>
        <w:sdtContent>
          <w:r>
            <w:rPr>
              <w:rFonts w:ascii="TH SarabunPSK" w:hAnsi="TH SarabunPSK" w:cs="TH SarabunPSK"/>
              <w:sz w:val="32"/>
              <w:szCs w:val="32"/>
            </w:rPr>
            <w:t>Operational use of deliverable</w:t>
          </w:r>
        </w:sdtContent>
      </w:sdt>
    </w:p>
    <w:p w:rsidR="00E2659E" w:rsidRDefault="00E2659E" w:rsidP="00B73A20">
      <w:pPr>
        <w:pStyle w:val="NormalWeb"/>
        <w:tabs>
          <w:tab w:val="left" w:pos="142"/>
        </w:tabs>
        <w:spacing w:before="0" w:beforeAutospacing="0" w:after="0" w:afterAutospacing="0"/>
        <w:rPr>
          <w:rFonts w:ascii="TH SarabunPSK" w:hAnsi="TH SarabunPSK" w:cs="TH SarabunPSK"/>
          <w:b/>
          <w:bCs/>
          <w:sz w:val="32"/>
          <w:szCs w:val="32"/>
        </w:rPr>
      </w:pPr>
    </w:p>
    <w:p w:rsidR="00B73A20" w:rsidRDefault="002807CD" w:rsidP="00B73A20">
      <w:pPr>
        <w:pStyle w:val="NormalWeb"/>
        <w:tabs>
          <w:tab w:val="left" w:pos="142"/>
        </w:tabs>
        <w:spacing w:before="0" w:beforeAutospacing="0" w:after="0" w:afterAutospacing="0"/>
        <w:rPr>
          <w:rFonts w:ascii="TH SarabunPSK" w:hAnsi="TH SarabunPSK" w:cs="TH SarabunPSK"/>
          <w:b/>
          <w:bCs/>
          <w:color w:val="FF0000"/>
          <w:sz w:val="32"/>
          <w:szCs w:val="32"/>
          <w:cs/>
          <w:lang w:val="en-GB"/>
        </w:rPr>
      </w:pPr>
      <w:sdt>
        <w:sdtPr>
          <w:rPr>
            <w:rFonts w:ascii="TH SarabunPSK" w:hAnsi="TH SarabunPSK" w:cs="TH SarabunPSK"/>
            <w:b/>
            <w:bCs/>
            <w:sz w:val="32"/>
            <w:szCs w:val="32"/>
            <w:cs/>
          </w:rPr>
          <w:tag w:val="marketpotential "/>
          <w:id w:val="1835718162"/>
          <w:lock w:val="contentLocked"/>
          <w:placeholder>
            <w:docPart w:val="FE5543591356418DB2155B8D60A6C5CF"/>
          </w:placeholder>
        </w:sdtPr>
        <w:sdtEndPr/>
        <w:sdtContent>
          <w:r w:rsidR="00B73A20">
            <w:rPr>
              <w:rFonts w:ascii="TH SarabunPSK" w:hAnsi="TH SarabunPSK" w:cs="TH SarabunPSK"/>
              <w:b/>
              <w:bCs/>
              <w:sz w:val="32"/>
              <w:szCs w:val="32"/>
              <w:lang w:val="en-GB"/>
            </w:rPr>
            <w:t xml:space="preserve">10. </w:t>
          </w:r>
          <w:r w:rsidR="00B73A20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ศักยภาพทางการตลาดของเทคโนโลยีและนวัตกรรมที่จะพัฒนา</w:t>
          </w:r>
        </w:sdtContent>
      </w:sdt>
      <w:r w:rsidR="00B73A20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B73A20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(เฉพาะเป้าหมายที่ </w:t>
      </w:r>
      <w:r w:rsidR="00B73A20">
        <w:rPr>
          <w:rFonts w:ascii="TH SarabunPSK" w:hAnsi="TH SarabunPSK" w:cs="TH SarabunPSK"/>
          <w:b/>
          <w:bCs/>
          <w:color w:val="FF0000"/>
          <w:sz w:val="32"/>
          <w:szCs w:val="32"/>
          <w:lang w:val="en-GB"/>
        </w:rPr>
        <w:t xml:space="preserve">1 </w:t>
      </w:r>
      <w:r w:rsidR="00B73A20">
        <w:rPr>
          <w:rFonts w:ascii="TH SarabunPSK" w:hAnsi="TH SarabunPSK" w:cs="TH SarabunPSK"/>
          <w:b/>
          <w:bCs/>
          <w:color w:val="FF0000"/>
          <w:sz w:val="32"/>
          <w:szCs w:val="32"/>
          <w:cs/>
          <w:lang w:val="en-GB"/>
        </w:rPr>
        <w:t>หากระบุเป็นตัวเลขได้ โปรดระบุ)</w:t>
      </w:r>
    </w:p>
    <w:p w:rsidR="00B73A20" w:rsidRDefault="002807CD" w:rsidP="00B73A20">
      <w:pPr>
        <w:pStyle w:val="Heading4"/>
        <w:shd w:val="clear" w:color="auto" w:fill="FFFFFF"/>
        <w:spacing w:line="270" w:lineRule="atLeast"/>
        <w:ind w:left="0" w:firstLine="426"/>
        <w:rPr>
          <w:rFonts w:ascii="TH SarabunPSK" w:hAnsi="TH SarabunPSK" w:cs="TH SarabunPSK"/>
          <w:lang w:val="en-GB"/>
        </w:rPr>
      </w:pPr>
      <w:sdt>
        <w:sdtPr>
          <w:rPr>
            <w:rFonts w:ascii="TH SarabunPSK" w:hAnsi="TH SarabunPSK" w:cs="TH SarabunPSK"/>
            <w:lang w:val="en-GB"/>
          </w:rPr>
          <w:tag w:val="Marketopp"/>
          <w:id w:val="-912087990"/>
          <w:lock w:val="contentLocked"/>
          <w:placeholder>
            <w:docPart w:val="FE5543591356418DB2155B8D60A6C5CF"/>
          </w:placeholder>
        </w:sdtPr>
        <w:sdtEndPr/>
        <w:sdtContent>
          <w:r w:rsidR="00B73A20">
            <w:rPr>
              <w:rFonts w:ascii="TH SarabunPSK" w:hAnsi="TH SarabunPSK" w:cs="TH SarabunPSK"/>
              <w:cs/>
            </w:rPr>
            <w:t>1</w:t>
          </w:r>
          <w:r w:rsidR="00B73A20">
            <w:rPr>
              <w:rFonts w:ascii="TH SarabunPSK" w:hAnsi="TH SarabunPSK" w:cs="TH SarabunPSK"/>
            </w:rPr>
            <w:t>0</w:t>
          </w:r>
          <w:r w:rsidR="00B73A20">
            <w:rPr>
              <w:rFonts w:ascii="TH SarabunPSK" w:hAnsi="TH SarabunPSK" w:cs="TH SarabunPSK"/>
              <w:cs/>
            </w:rPr>
            <w:t>.1) ขนาดและแนวโน้มของตลาด</w:t>
          </w:r>
          <w:r w:rsidR="00B73A20">
            <w:rPr>
              <w:rFonts w:ascii="TH SarabunPSK" w:hAnsi="TH SarabunPSK" w:cs="TH SarabunPSK"/>
            </w:rPr>
            <w:t>/</w:t>
          </w:r>
          <w:r w:rsidR="00B73A20">
            <w:rPr>
              <w:rFonts w:ascii="TH SarabunPSK" w:hAnsi="TH SarabunPSK" w:cs="TH SarabunPSK"/>
              <w:cs/>
            </w:rPr>
            <w:t>โอกาสทางการตลาด</w:t>
          </w:r>
        </w:sdtContent>
      </w:sdt>
    </w:p>
    <w:sdt>
      <w:sdtPr>
        <w:rPr>
          <w:rFonts w:ascii="TH SarabunPSK" w:hAnsi="TH SarabunPSK" w:cs="TH SarabunPSK"/>
          <w:sz w:val="32"/>
          <w:szCs w:val="32"/>
        </w:rPr>
        <w:tag w:val="tag_Marketopp"/>
        <w:id w:val="2119328765"/>
        <w:placeholder>
          <w:docPart w:val="38FCE4DE492F43ABBFC636401C78C419"/>
        </w:placeholder>
      </w:sdtPr>
      <w:sdtEndPr/>
      <w:sdtContent>
        <w:p w:rsidR="00B73A20" w:rsidRDefault="00B73A20" w:rsidP="00B73A20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B73A20" w:rsidRDefault="00B73A20" w:rsidP="00B73A20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B73A20" w:rsidRDefault="00B73A20" w:rsidP="00B73A20">
          <w:pPr>
            <w:tabs>
              <w:tab w:val="left" w:pos="1418"/>
            </w:tabs>
            <w:jc w:val="both"/>
          </w:pPr>
          <w:r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</w:sdtContent>
    </w:sdt>
    <w:sdt>
      <w:sdtPr>
        <w:rPr>
          <w:rFonts w:ascii="TH SarabunPSK" w:hAnsi="TH SarabunPSK" w:cs="TH SarabunPSK"/>
        </w:rPr>
        <w:tag w:val="AbilityCompet"/>
        <w:id w:val="1835730313"/>
        <w:lock w:val="contentLocked"/>
        <w:placeholder>
          <w:docPart w:val="FE5543591356418DB2155B8D60A6C5CF"/>
        </w:placeholder>
      </w:sdtPr>
      <w:sdtEndPr/>
      <w:sdtContent>
        <w:p w:rsidR="00B73A20" w:rsidRDefault="00B73A20" w:rsidP="00B73A20">
          <w:pPr>
            <w:pStyle w:val="Heading4"/>
            <w:shd w:val="clear" w:color="auto" w:fill="FFFFFF"/>
            <w:spacing w:line="270" w:lineRule="atLeast"/>
            <w:ind w:left="426" w:firstLine="0"/>
            <w:rPr>
              <w:rFonts w:ascii="TH SarabunPSK" w:hAnsi="TH SarabunPSK" w:cs="TH SarabunPSK"/>
              <w:color w:val="353535"/>
            </w:rPr>
          </w:pPr>
          <w:r>
            <w:rPr>
              <w:rFonts w:ascii="TH SarabunPSK" w:hAnsi="TH SarabunPSK" w:cs="TH SarabunPSK"/>
            </w:rPr>
            <w:t>1</w:t>
          </w:r>
          <w:r w:rsidR="00695AF0">
            <w:rPr>
              <w:rFonts w:ascii="TH SarabunPSK" w:hAnsi="TH SarabunPSK" w:cs="TH SarabunPSK"/>
            </w:rPr>
            <w:t>0</w:t>
          </w:r>
          <w:r>
            <w:rPr>
              <w:rFonts w:ascii="TH SarabunPSK" w:hAnsi="TH SarabunPSK" w:cs="TH SarabunPSK"/>
            </w:rPr>
            <w:t xml:space="preserve">.2) </w:t>
          </w:r>
          <w:r>
            <w:rPr>
              <w:rFonts w:ascii="TH SarabunPSK" w:hAnsi="TH SarabunPSK" w:cs="TH SarabunPSK" w:hint="cs"/>
              <w:color w:val="353535"/>
              <w:cs/>
            </w:rPr>
            <w:t>ความสามารถในการแข่งขัน (คู่แข่ง/ต้นทุน)</w:t>
          </w:r>
        </w:p>
      </w:sdtContent>
    </w:sdt>
    <w:sdt>
      <w:sdtPr>
        <w:rPr>
          <w:rFonts w:ascii="TH SarabunPSK" w:hAnsi="TH SarabunPSK" w:cs="TH SarabunPSK"/>
          <w:sz w:val="32"/>
          <w:szCs w:val="32"/>
        </w:rPr>
        <w:tag w:val="tag_AbilityCompet"/>
        <w:id w:val="-1988005613"/>
        <w:placeholder>
          <w:docPart w:val="3C08D51FA5DE484486ACDC13D55E7266"/>
        </w:placeholder>
      </w:sdtPr>
      <w:sdtEndPr/>
      <w:sdtContent>
        <w:p w:rsidR="00B73A20" w:rsidRDefault="00B73A20" w:rsidP="00B73A20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B73A20" w:rsidRDefault="00B73A20" w:rsidP="00B73A20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B73A20" w:rsidRDefault="00B73A20" w:rsidP="00B73A20">
          <w:pPr>
            <w:tabs>
              <w:tab w:val="left" w:pos="1418"/>
            </w:tabs>
            <w:jc w:val="both"/>
          </w:pPr>
          <w:r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</w:sdtContent>
    </w:sdt>
    <w:p w:rsidR="00CF0326" w:rsidRPr="00DA3DCC" w:rsidRDefault="002807CD" w:rsidP="00CF0326">
      <w:pPr>
        <w:tabs>
          <w:tab w:val="left" w:pos="1418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  <w:sdt>
        <w:sdtPr>
          <w:rPr>
            <w:rFonts w:ascii="TH SarabunPSK" w:hAnsi="TH SarabunPSK" w:cs="TH SarabunPSK"/>
            <w:sz w:val="32"/>
            <w:szCs w:val="32"/>
            <w:cs/>
          </w:rPr>
          <w:tag w:val="ProjectEffect"/>
          <w:id w:val="1678691831"/>
          <w:lock w:val="sdtContentLocked"/>
          <w:placeholder>
            <w:docPart w:val="6E5E7A2BE3864E5ABD3717528A8B7C6D"/>
          </w:placeholder>
          <w:showingPlcHdr/>
          <w:text/>
        </w:sdtPr>
        <w:sdtEndPr/>
        <w:sdtContent>
          <w:r w:rsidR="00695AF0">
            <w:rPr>
              <w:rFonts w:ascii="TH SarabunPSK" w:hAnsi="TH SarabunPSK" w:cs="TH SarabunPSK"/>
              <w:b/>
              <w:bCs/>
              <w:sz w:val="32"/>
              <w:szCs w:val="32"/>
            </w:rPr>
            <w:t>11</w:t>
          </w:r>
          <w:r w:rsidR="0014753F"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. ประโยชน์ที่คาดว่าจะได้รับ</w:t>
          </w:r>
        </w:sdtContent>
      </w:sdt>
      <w:r w:rsidR="0014753F" w:rsidRPr="00DA3DCC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</w:t>
      </w:r>
      <w:r w:rsidR="0014753F" w:rsidRPr="00DA3DCC">
        <w:rPr>
          <w:rFonts w:ascii="TH SarabunPSK" w:hAnsi="TH SarabunPSK" w:cs="TH SarabunPSK"/>
          <w:sz w:val="32"/>
          <w:szCs w:val="32"/>
          <w:cs/>
        </w:rPr>
        <w:t xml:space="preserve">           </w:t>
      </w:r>
      <w:r w:rsidR="00CF0326" w:rsidRPr="00DA3DC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</w:p>
    <w:sdt>
      <w:sdtPr>
        <w:rPr>
          <w:rFonts w:ascii="TH SarabunPSK" w:hAnsi="TH SarabunPSK" w:cs="TH SarabunPSK"/>
          <w:sz w:val="32"/>
          <w:szCs w:val="32"/>
        </w:rPr>
        <w:tag w:val="tag_ProjectEffect"/>
        <w:id w:val="-1619051259"/>
        <w:lock w:val="sdtLocked"/>
        <w:placeholder>
          <w:docPart w:val="DefaultPlaceholder_1081868574"/>
        </w:placeholder>
      </w:sdtPr>
      <w:sdtEndPr/>
      <w:sdtContent>
        <w:p w:rsidR="00341B47" w:rsidRPr="00DA3DCC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DA3DCC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341B47" w:rsidRPr="00DA3DCC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DA3DCC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341B47" w:rsidRPr="00DA3DCC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DA3DCC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</w:sdtContent>
    </w:sdt>
    <w:p w:rsidR="001D0E8D" w:rsidRPr="00DA3DCC" w:rsidRDefault="006317FE" w:rsidP="00497D9F">
      <w:pPr>
        <w:tabs>
          <w:tab w:val="left" w:pos="993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DA3DCC">
        <w:rPr>
          <w:rFonts w:ascii="TH SarabunPSK" w:hAnsi="TH SarabunPSK" w:cs="TH SarabunPSK"/>
          <w:sz w:val="32"/>
          <w:szCs w:val="32"/>
          <w:cs/>
        </w:rPr>
        <w:t xml:space="preserve">       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Benefits"/>
          <w:id w:val="676472256"/>
          <w:lock w:val="sdtContentLocked"/>
          <w:placeholder>
            <w:docPart w:val="2B069CB0A53343D687E23E69A1CCE822"/>
          </w:placeholder>
          <w:showingPlcHdr/>
          <w:text/>
        </w:sdtPr>
        <w:sdtEndPr/>
        <w:sdtContent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 xml:space="preserve">การนำไปใช้ประโยชน์ในด้าน </w:t>
          </w:r>
          <w:r w:rsidRPr="00DA3DCC">
            <w:rPr>
              <w:rFonts w:ascii="TH SarabunPSK" w:hAnsi="TH SarabunPSK" w:cs="TH SarabunPSK"/>
              <w:b/>
              <w:bCs/>
              <w:sz w:val="32"/>
              <w:szCs w:val="32"/>
            </w:rPr>
            <w:t xml:space="preserve"> </w:t>
          </w:r>
        </w:sdtContent>
      </w:sdt>
      <w:r w:rsidR="00497D9F" w:rsidRPr="00DA3DC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:rsidR="00497D9F" w:rsidRPr="00DA3DCC" w:rsidRDefault="001D0E8D" w:rsidP="00497D9F">
      <w:pPr>
        <w:tabs>
          <w:tab w:val="left" w:pos="993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DA3DC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497D9F" w:rsidRPr="00DA3DC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ResearchType"/>
          <w:id w:val="966775996"/>
          <w:placeholder>
            <w:docPart w:val="CCF0471DE05F485E9451C4335BA7FAE0"/>
          </w:placeholder>
          <w:dropDownList>
            <w:listItem w:displayText="ด้านวิชาการ" w:value="50"/>
            <w:listItem w:displayText="ด้านนโยบาย" w:value="51"/>
            <w:listItem w:displayText="ด้านเศรษฐกิจ/พาณิชย์/อุตสาหกรรม" w:value="52"/>
            <w:listItem w:displayText="ด้านสังคมและชุมชน" w:value="53"/>
          </w:dropDownList>
        </w:sdtPr>
        <w:sdtEndPr/>
        <w:sdtContent>
          <w:r w:rsidR="00820D81" w:rsidRPr="00DA3DCC">
            <w:rPr>
              <w:rFonts w:ascii="TH SarabunPSK" w:hAnsi="TH SarabunPSK" w:cs="TH SarabunPSK"/>
              <w:sz w:val="32"/>
              <w:szCs w:val="32"/>
              <w:cs/>
            </w:rPr>
            <w:t>ด้านวิชาการ</w:t>
          </w:r>
        </w:sdtContent>
      </w:sdt>
      <w:r w:rsidR="00497D9F" w:rsidRPr="00DA3DC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:rsidR="00B0619F" w:rsidRPr="00DA3DCC" w:rsidRDefault="00820D81" w:rsidP="0058619F">
      <w:pPr>
        <w:tabs>
          <w:tab w:val="left" w:pos="1418"/>
        </w:tabs>
        <w:spacing w:before="60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DA3DCC">
        <w:rPr>
          <w:rFonts w:ascii="TH SarabunPSK" w:hAnsi="TH SarabunPSK" w:cs="TH SarabunPSK"/>
          <w:sz w:val="32"/>
          <w:szCs w:val="32"/>
          <w:cs/>
        </w:rPr>
        <w:t xml:space="preserve">       </w:t>
      </w:r>
      <w:r w:rsidR="00B0619F" w:rsidRPr="00DA3DCC">
        <w:rPr>
          <w:rFonts w:ascii="TH SarabunPSK" w:hAnsi="TH SarabunPSK" w:cs="TH SarabunPSK"/>
          <w:sz w:val="32"/>
          <w:szCs w:val="32"/>
          <w:cs/>
        </w:rPr>
        <w:t xml:space="preserve">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BenefitsDetail"/>
          <w:id w:val="-1380163284"/>
          <w:lock w:val="sdtContentLocked"/>
          <w:placeholder>
            <w:docPart w:val="836DAC36EEE143358105A560E5E6FDCA"/>
          </w:placeholder>
          <w:showingPlcHdr/>
          <w:text/>
        </w:sdtPr>
        <w:sdtEndPr/>
        <w:sdtContent>
          <w:r w:rsidR="00D71E28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ผู้</w:t>
          </w:r>
          <w:r w:rsidR="00B0619F"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ที่นำผลการวิจัยไปใช้ประโยชน์</w:t>
          </w:r>
        </w:sdtContent>
      </w:sdt>
      <w:r w:rsidR="00B0619F" w:rsidRPr="00DA3DCC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 </w:t>
      </w:r>
    </w:p>
    <w:sdt>
      <w:sdtPr>
        <w:rPr>
          <w:rFonts w:ascii="TH SarabunPSK" w:hAnsi="TH SarabunPSK" w:cs="TH SarabunPSK" w:hint="cs"/>
          <w:b/>
          <w:bCs/>
          <w:sz w:val="32"/>
          <w:szCs w:val="32"/>
          <w:cs/>
        </w:rPr>
        <w:tag w:val="tag_BenefitsDetail"/>
        <w:id w:val="1071767620"/>
        <w:placeholder>
          <w:docPart w:val="DefaultPlaceholder_1081868574"/>
        </w:placeholder>
      </w:sdtPr>
      <w:sdtEndPr>
        <w:rPr>
          <w:rFonts w:hint="default"/>
          <w:b w:val="0"/>
          <w:bCs w:val="0"/>
        </w:rPr>
      </w:sdtEndPr>
      <w:sdtContent>
        <w:tbl>
          <w:tblPr>
            <w:tblStyle w:val="TableGrid"/>
            <w:tblW w:w="0" w:type="auto"/>
            <w:tblInd w:w="250" w:type="dxa"/>
            <w:tblLook w:val="04A0" w:firstRow="1" w:lastRow="0" w:firstColumn="1" w:lastColumn="0" w:noHBand="0" w:noVBand="1"/>
          </w:tblPr>
          <w:tblGrid>
            <w:gridCol w:w="3686"/>
            <w:gridCol w:w="5918"/>
          </w:tblGrid>
          <w:tr w:rsidR="000F72F6" w:rsidRPr="00DA3DCC" w:rsidTr="00CD32EE">
            <w:trPr>
              <w:tblHeader/>
            </w:trPr>
            <w:tc>
              <w:tcPr>
                <w:tcW w:w="3686" w:type="dxa"/>
              </w:tcPr>
              <w:sdt>
                <w:sdtPr>
                  <w:rPr>
                    <w:rFonts w:ascii="TH SarabunPSK" w:hAnsi="TH SarabunPSK" w:cs="TH SarabunPSK" w:hint="cs"/>
                    <w:b/>
                    <w:bCs/>
                    <w:sz w:val="32"/>
                    <w:szCs w:val="32"/>
                    <w:cs/>
                  </w:rPr>
                  <w:tag w:val="BenefitsDetail_Department"/>
                  <w:id w:val="-1460787300"/>
                  <w:lock w:val="sdtLocked"/>
                  <w:placeholder>
                    <w:docPart w:val="DefaultPlaceholder_1081868574"/>
                  </w:placeholder>
                </w:sdtPr>
                <w:sdtEndPr>
                  <w:rPr>
                    <w:rFonts w:hint="default"/>
                    <w:cs w:val="0"/>
                  </w:rPr>
                </w:sdtEndPr>
                <w:sdtContent>
                  <w:p w:rsidR="000F72F6" w:rsidRPr="00DA3DCC" w:rsidRDefault="00D71E28" w:rsidP="009075D6">
                    <w:pPr>
                      <w:tabs>
                        <w:tab w:val="left" w:pos="1418"/>
                      </w:tabs>
                      <w:jc w:val="center"/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</w:rPr>
                    </w:pPr>
                    <w:r>
                      <w:rPr>
                        <w:rFonts w:ascii="TH SarabunPSK" w:hAnsi="TH SarabunPSK" w:cs="TH SarabunPSK" w:hint="cs"/>
                        <w:b/>
                        <w:bCs/>
                        <w:sz w:val="32"/>
                        <w:szCs w:val="32"/>
                        <w:cs/>
                      </w:rPr>
                      <w:t>ผู้ใช้</w:t>
                    </w:r>
                  </w:p>
                </w:sdtContent>
              </w:sdt>
            </w:tc>
            <w:tc>
              <w:tcPr>
                <w:tcW w:w="5918" w:type="dxa"/>
              </w:tcPr>
              <w:sdt>
                <w:sdtPr>
                  <w:rPr>
                    <w:rFonts w:ascii="TH SarabunPSK" w:hAnsi="TH SarabunPSK" w:cs="TH SarabunPSK" w:hint="cs"/>
                    <w:b/>
                    <w:bCs/>
                    <w:sz w:val="32"/>
                    <w:szCs w:val="32"/>
                    <w:cs/>
                  </w:rPr>
                  <w:tag w:val="Benefits_Detail"/>
                  <w:id w:val="-684988111"/>
                  <w:lock w:val="sdtLocked"/>
                  <w:placeholder>
                    <w:docPart w:val="DefaultPlaceholder_1081868574"/>
                  </w:placeholder>
                </w:sdtPr>
                <w:sdtEndPr>
                  <w:rPr>
                    <w:rFonts w:hint="default"/>
                    <w:cs w:val="0"/>
                  </w:rPr>
                </w:sdtEndPr>
                <w:sdtContent>
                  <w:p w:rsidR="000F72F6" w:rsidRPr="00DA3DCC" w:rsidRDefault="000F72F6" w:rsidP="009075D6">
                    <w:pPr>
                      <w:tabs>
                        <w:tab w:val="left" w:pos="1418"/>
                      </w:tabs>
                      <w:jc w:val="center"/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</w:rPr>
                    </w:pPr>
                    <w:r w:rsidRPr="00DA3DCC">
                      <w:rPr>
                        <w:rFonts w:ascii="TH SarabunPSK" w:hAnsi="TH SarabunPSK" w:cs="TH SarabunPSK" w:hint="cs"/>
                        <w:b/>
                        <w:bCs/>
                        <w:sz w:val="32"/>
                        <w:szCs w:val="32"/>
                        <w:cs/>
                      </w:rPr>
                      <w:t>การใช้ประโยชน์</w:t>
                    </w:r>
                  </w:p>
                </w:sdtContent>
              </w:sdt>
            </w:tc>
          </w:tr>
          <w:tr w:rsidR="000F72F6" w:rsidRPr="00DA3DCC" w:rsidTr="000F72F6">
            <w:tc>
              <w:tcPr>
                <w:tcW w:w="3686" w:type="dxa"/>
              </w:tcPr>
              <w:p w:rsidR="000F72F6" w:rsidRPr="00DA3DCC" w:rsidRDefault="000F72F6" w:rsidP="009075D6">
                <w:pPr>
                  <w:tabs>
                    <w:tab w:val="left" w:pos="1418"/>
                  </w:tabs>
                  <w:jc w:val="both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5918" w:type="dxa"/>
              </w:tcPr>
              <w:p w:rsidR="000F72F6" w:rsidRPr="00DA3DCC" w:rsidRDefault="000F72F6" w:rsidP="009075D6">
                <w:pPr>
                  <w:tabs>
                    <w:tab w:val="left" w:pos="1418"/>
                  </w:tabs>
                  <w:jc w:val="both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  <w:tr w:rsidR="000F72F6" w:rsidRPr="00DA3DCC" w:rsidTr="000F72F6">
            <w:tc>
              <w:tcPr>
                <w:tcW w:w="3686" w:type="dxa"/>
              </w:tcPr>
              <w:p w:rsidR="000F72F6" w:rsidRPr="00DA3DCC" w:rsidRDefault="000F72F6" w:rsidP="009075D6">
                <w:pPr>
                  <w:tabs>
                    <w:tab w:val="left" w:pos="1418"/>
                  </w:tabs>
                  <w:jc w:val="both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5918" w:type="dxa"/>
              </w:tcPr>
              <w:p w:rsidR="000F72F6" w:rsidRPr="00DA3DCC" w:rsidRDefault="002807CD" w:rsidP="009075D6">
                <w:pPr>
                  <w:tabs>
                    <w:tab w:val="left" w:pos="1418"/>
                  </w:tabs>
                  <w:jc w:val="both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</w:tbl>
      </w:sdtContent>
    </w:sdt>
    <w:p w:rsidR="00B0619F" w:rsidRPr="00DA3DCC" w:rsidRDefault="00B0619F" w:rsidP="00B0619F">
      <w:pPr>
        <w:tabs>
          <w:tab w:val="left" w:pos="1418"/>
        </w:tabs>
        <w:jc w:val="both"/>
        <w:rPr>
          <w:rFonts w:ascii="TH SarabunPSK" w:hAnsi="TH SarabunPSK" w:cs="TH SarabunPSK"/>
          <w:sz w:val="18"/>
          <w:szCs w:val="18"/>
        </w:rPr>
      </w:pPr>
    </w:p>
    <w:p w:rsidR="00CF0326" w:rsidRPr="00DA3DCC" w:rsidRDefault="002807CD" w:rsidP="00CF0326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sdt>
        <w:sdtPr>
          <w:rPr>
            <w:rFonts w:ascii="TH SarabunPSK" w:hAnsi="TH SarabunPSK" w:cs="TH SarabunPSK"/>
            <w:sz w:val="32"/>
            <w:szCs w:val="32"/>
            <w:cs/>
          </w:rPr>
          <w:tag w:val="manageplan"/>
          <w:id w:val="-1920401681"/>
          <w:lock w:val="sdtContentLocked"/>
          <w:placeholder>
            <w:docPart w:val="905102EEF0C249C1B7952560E4B45BBF"/>
          </w:placeholder>
          <w:showingPlcHdr/>
          <w:text/>
        </w:sdtPr>
        <w:sdtEndPr/>
        <w:sdtContent>
          <w:r w:rsidR="00033EFE"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</w:t>
          </w:r>
          <w:r w:rsidR="00695AF0">
            <w:rPr>
              <w:rFonts w:ascii="TH SarabunPSK" w:hAnsi="TH SarabunPSK" w:cs="TH SarabunPSK"/>
              <w:b/>
              <w:bCs/>
              <w:sz w:val="32"/>
              <w:szCs w:val="32"/>
            </w:rPr>
            <w:t>2</w:t>
          </w:r>
          <w:r w:rsidR="005A6C50"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 xml:space="preserve">. </w:t>
          </w:r>
          <w:r w:rsidR="00AE0E72" w:rsidRPr="00AE0E72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แผนการบริหารชุดโครงการวิจัยและการบริหารความเสี่ยง (ถ้ามี)</w:t>
          </w:r>
        </w:sdtContent>
      </w:sdt>
      <w:r w:rsidR="000E0915" w:rsidRPr="00DA3DCC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 </w:t>
      </w:r>
    </w:p>
    <w:sdt>
      <w:sdtPr>
        <w:rPr>
          <w:rFonts w:ascii="TH SarabunPSK" w:hAnsi="TH SarabunPSK" w:cs="TH SarabunPSK"/>
          <w:sz w:val="32"/>
          <w:szCs w:val="32"/>
        </w:rPr>
        <w:tag w:val="tag_manageplan"/>
        <w:id w:val="1795563392"/>
        <w:lock w:val="sdtLocked"/>
        <w:placeholder>
          <w:docPart w:val="DefaultPlaceholder_1081868574"/>
        </w:placeholder>
      </w:sdtPr>
      <w:sdtEndPr/>
      <w:sdtContent>
        <w:p w:rsidR="00341B47" w:rsidRPr="00AE0E72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  <w:lang w:val="en-GB"/>
            </w:rPr>
          </w:pPr>
          <w:r w:rsidRPr="00DA3DCC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341B47" w:rsidRPr="00DA3DCC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DA3DCC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341B47" w:rsidRPr="00DA3DCC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DA3DCC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</w:sdtContent>
    </w:sdt>
    <w:p w:rsidR="00AE0E72" w:rsidRDefault="002807CD" w:rsidP="00AE0E72">
      <w:pPr>
        <w:jc w:val="both"/>
        <w:rPr>
          <w:rFonts w:ascii="TH SarabunPSK" w:hAnsi="TH SarabunPSK" w:cs="TH SarabunPSK"/>
          <w:sz w:val="32"/>
          <w:szCs w:val="32"/>
        </w:rPr>
      </w:pPr>
      <w:sdt>
        <w:sdtPr>
          <w:rPr>
            <w:rFonts w:hint="cs"/>
            <w:cs/>
          </w:rPr>
          <w:tag w:val="CreateResearcher"/>
          <w:id w:val="-1694752033"/>
          <w:lock w:val="contentLocked"/>
          <w:placeholder>
            <w:docPart w:val="2B98BA454C63425D862792BF440577E5"/>
          </w:placeholder>
          <w:showingPlcHdr/>
          <w:text/>
        </w:sdtPr>
        <w:sdtEndPr/>
        <w:sdtContent>
          <w:r w:rsidR="00AE0E72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1</w:t>
          </w:r>
          <w:r w:rsidR="00695AF0">
            <w:rPr>
              <w:rFonts w:ascii="TH SarabunPSK" w:hAnsi="TH SarabunPSK" w:cs="TH SarabunPSK"/>
              <w:b/>
              <w:bCs/>
              <w:sz w:val="32"/>
              <w:szCs w:val="32"/>
            </w:rPr>
            <w:t>3</w:t>
          </w:r>
          <w:r w:rsidR="00AE0E72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. แผนการสร้างนักวิจัยรุ่นใหม่จากการทำการวิจัยตาม</w:t>
          </w:r>
          <w:r w:rsidR="00695AF0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ชุดโครงการวิจัย</w:t>
          </w:r>
        </w:sdtContent>
      </w:sdt>
    </w:p>
    <w:sdt>
      <w:sdtPr>
        <w:rPr>
          <w:rFonts w:ascii="TH SarabunPSK" w:hAnsi="TH SarabunPSK" w:cs="TH SarabunPSK"/>
          <w:sz w:val="32"/>
          <w:szCs w:val="32"/>
        </w:rPr>
        <w:tag w:val="tag_CreateResearcher"/>
        <w:id w:val="485754335"/>
        <w:placeholder>
          <w:docPart w:val="711F151E1F55491EA68C713F4142A4AB"/>
        </w:placeholder>
      </w:sdtPr>
      <w:sdtEndPr/>
      <w:sdtContent>
        <w:p w:rsidR="00AE0E72" w:rsidRDefault="00AE0E72" w:rsidP="00AE0E72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  <w:cs/>
            </w:rPr>
          </w:pPr>
          <w:r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AE0E72" w:rsidRDefault="00AE0E72" w:rsidP="00AE0E72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AE0E72" w:rsidRDefault="00AE0E72" w:rsidP="00AE0E72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</w:sdtContent>
    </w:sdt>
    <w:p w:rsidR="00E2659E" w:rsidRDefault="00E2659E" w:rsidP="003C3C1A">
      <w:pPr>
        <w:tabs>
          <w:tab w:val="left" w:pos="1418"/>
        </w:tabs>
        <w:jc w:val="both"/>
      </w:pPr>
    </w:p>
    <w:p w:rsidR="003C3C1A" w:rsidRPr="00731633" w:rsidRDefault="002807CD" w:rsidP="003C3C1A">
      <w:pPr>
        <w:tabs>
          <w:tab w:val="left" w:pos="1418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  <w:sdt>
        <w:sdtPr>
          <w:rPr>
            <w:rFonts w:hint="cs"/>
            <w:cs/>
          </w:rPr>
          <w:tag w:val="StrategyPlan"/>
          <w:id w:val="-710106133"/>
          <w:lock w:val="contentLocked"/>
          <w:placeholder>
            <w:docPart w:val="631A57B15206427F8F5BCD2ABC2E52E5"/>
          </w:placeholder>
          <w:showingPlcHdr/>
          <w:text/>
        </w:sdtPr>
        <w:sdtEndPr/>
        <w:sdtContent>
          <w:r w:rsidR="003C3C1A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</w:t>
          </w:r>
          <w:r w:rsidR="00695AF0">
            <w:rPr>
              <w:rFonts w:ascii="TH SarabunPSK" w:hAnsi="TH SarabunPSK" w:cs="TH SarabunPSK"/>
              <w:b/>
              <w:bCs/>
              <w:sz w:val="32"/>
              <w:szCs w:val="32"/>
            </w:rPr>
            <w:t>4</w:t>
          </w:r>
          <w:r w:rsidR="003C3C1A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. </w:t>
          </w:r>
          <w:r w:rsidR="003C3C1A" w:rsidRPr="00731633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กลยุทธ์ของ</w:t>
          </w:r>
          <w:r w:rsidR="00695AF0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ชุดโครงการวิจัย</w:t>
          </w:r>
        </w:sdtContent>
      </w:sdt>
      <w:r w:rsidR="003C3C1A" w:rsidRPr="0073163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</w:p>
    <w:sdt>
      <w:sdtPr>
        <w:rPr>
          <w:rFonts w:ascii="TH SarabunPSK" w:hAnsi="TH SarabunPSK" w:cs="TH SarabunPSK"/>
          <w:sz w:val="32"/>
          <w:szCs w:val="32"/>
        </w:rPr>
        <w:tag w:val="tag_StrategyPlan"/>
        <w:id w:val="-1815412815"/>
        <w:placeholder>
          <w:docPart w:val="B289B5DA6306432A828B3830688F762C"/>
        </w:placeholder>
      </w:sdtPr>
      <w:sdtEndPr/>
      <w:sdtContent>
        <w:p w:rsidR="003C3C1A" w:rsidRPr="00731633" w:rsidRDefault="003C3C1A" w:rsidP="003C3C1A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731633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</w:t>
          </w:r>
          <w:r>
            <w:rPr>
              <w:rFonts w:ascii="TH SarabunPSK" w:hAnsi="TH SarabunPSK" w:cs="TH SarabunPSK"/>
              <w:sz w:val="32"/>
              <w:szCs w:val="32"/>
            </w:rPr>
            <w:t>……</w:t>
          </w:r>
        </w:p>
        <w:p w:rsidR="003C3C1A" w:rsidRPr="00731633" w:rsidRDefault="003C3C1A" w:rsidP="003C3C1A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731633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</w:t>
          </w:r>
          <w:r>
            <w:rPr>
              <w:rFonts w:ascii="TH SarabunPSK" w:hAnsi="TH SarabunPSK" w:cs="TH SarabunPSK"/>
              <w:sz w:val="32"/>
              <w:szCs w:val="32"/>
            </w:rPr>
            <w:t>……</w:t>
          </w:r>
        </w:p>
        <w:p w:rsidR="003C3C1A" w:rsidRDefault="003C3C1A" w:rsidP="003C3C1A">
          <w:pPr>
            <w:jc w:val="thaiDistribute"/>
            <w:rPr>
              <w:rFonts w:ascii="TH SarabunPSK" w:hAnsi="TH SarabunPSK" w:cs="TH SarabunPSK"/>
              <w:sz w:val="32"/>
              <w:szCs w:val="32"/>
            </w:rPr>
          </w:pPr>
          <w:r w:rsidRPr="00731633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</w:t>
          </w:r>
          <w:r>
            <w:rPr>
              <w:rFonts w:ascii="TH SarabunPSK" w:hAnsi="TH SarabunPSK" w:cs="TH SarabunPSK"/>
              <w:sz w:val="32"/>
              <w:szCs w:val="32"/>
            </w:rPr>
            <w:t>……</w:t>
          </w:r>
        </w:p>
      </w:sdtContent>
    </w:sdt>
    <w:p w:rsidR="00715A71" w:rsidRPr="00DA3DCC" w:rsidRDefault="002807CD" w:rsidP="00B0619F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sdt>
        <w:sdtPr>
          <w:rPr>
            <w:rFonts w:ascii="TH SarabunPSK" w:hAnsi="TH SarabunPSK" w:cs="TH SarabunPSK"/>
            <w:sz w:val="32"/>
            <w:szCs w:val="32"/>
            <w:cs/>
          </w:rPr>
          <w:tag w:val="duration"/>
          <w:id w:val="-1445997320"/>
          <w:lock w:val="sdtContentLocked"/>
          <w:placeholder>
            <w:docPart w:val="30DB58DA3CF24A41AD8CEED29D58BADC"/>
          </w:placeholder>
          <w:showingPlcHdr/>
          <w:text/>
        </w:sdtPr>
        <w:sdtEndPr/>
        <w:sdtContent>
          <w:r w:rsidR="00033EFE"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</w:t>
          </w:r>
          <w:r w:rsidR="00695AF0">
            <w:rPr>
              <w:rFonts w:ascii="TH SarabunPSK" w:hAnsi="TH SarabunPSK" w:cs="TH SarabunPSK"/>
              <w:b/>
              <w:bCs/>
              <w:sz w:val="32"/>
              <w:szCs w:val="32"/>
            </w:rPr>
            <w:t>5</w:t>
          </w:r>
          <w:r w:rsidR="003C3C1A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.</w:t>
          </w:r>
          <w:r w:rsidR="005A6C50"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 xml:space="preserve"> </w:t>
          </w:r>
          <w:r w:rsidR="004432AC"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ระยะเวลาการวิจัย</w:t>
          </w:r>
        </w:sdtContent>
      </w:sdt>
      <w:r w:rsidR="004432AC" w:rsidRPr="00DA3DCC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 </w:t>
      </w:r>
    </w:p>
    <w:p w:rsidR="00B0619F" w:rsidRPr="00DA3DCC" w:rsidRDefault="00A03698" w:rsidP="00B0619F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DA3DCC">
        <w:rPr>
          <w:rFonts w:ascii="TH SarabunPSK" w:hAnsi="TH SarabunPSK" w:cs="TH SarabunPSK"/>
          <w:sz w:val="32"/>
          <w:szCs w:val="32"/>
          <w:cs/>
        </w:rPr>
        <w:t xml:space="preserve">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duration"/>
          <w:id w:val="965389667"/>
          <w:lock w:val="sdtContentLocked"/>
          <w:placeholder>
            <w:docPart w:val="9D5B6B56B60C4953ADCAEAC842B86190"/>
          </w:placeholder>
          <w:showingPlcHdr/>
          <w:text/>
        </w:sdtPr>
        <w:sdtEndPr/>
        <w:sdtContent>
          <w:r w:rsidR="00B0619F" w:rsidRPr="00DA3DCC">
            <w:rPr>
              <w:rFonts w:ascii="TH SarabunPSK" w:hAnsi="TH SarabunPSK" w:cs="TH SarabunPSK"/>
              <w:sz w:val="32"/>
              <w:szCs w:val="32"/>
              <w:cs/>
            </w:rPr>
            <w:t>ระยะเวลาโครงการ</w:t>
          </w:r>
        </w:sdtContent>
      </w:sdt>
      <w:r w:rsidR="00B0619F" w:rsidRPr="00DA3DCC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ProjectYearInterval"/>
          <w:id w:val="1272355427"/>
          <w:lock w:val="sdtLocked"/>
          <w:placeholder>
            <w:docPart w:val="A1E91E633E524BA69C1A6417EEFF1FF6"/>
          </w:placeholder>
          <w:dropDownList>
            <w:listItem w:displayText="0" w:value="0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</w:dropDownList>
        </w:sdtPr>
        <w:sdtEndPr/>
        <w:sdtContent>
          <w:r w:rsidR="00D540B1">
            <w:rPr>
              <w:rFonts w:ascii="TH SarabunPSK" w:hAnsi="TH SarabunPSK" w:cs="TH SarabunPSK"/>
              <w:sz w:val="32"/>
              <w:szCs w:val="32"/>
              <w:cs/>
            </w:rPr>
            <w:t>1</w:t>
          </w:r>
        </w:sdtContent>
      </w:sdt>
      <w:r w:rsidR="00B0619F" w:rsidRPr="00DA3DCC">
        <w:rPr>
          <w:rFonts w:ascii="TH SarabunPSK" w:hAnsi="TH SarabunPSK" w:cs="TH SarabunPSK"/>
          <w:sz w:val="32"/>
          <w:szCs w:val="32"/>
          <w:cs/>
        </w:rPr>
        <w:t xml:space="preserve">     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year"/>
          <w:id w:val="333182836"/>
          <w:lock w:val="sdtContentLocked"/>
          <w:placeholder>
            <w:docPart w:val="0F9EB2560B874C5EAFA3DC715568BEC1"/>
          </w:placeholder>
          <w:showingPlcHdr/>
          <w:text/>
        </w:sdtPr>
        <w:sdtEndPr/>
        <w:sdtContent>
          <w:r w:rsidR="00B0619F" w:rsidRPr="00DA3DCC">
            <w:rPr>
              <w:rFonts w:ascii="TH SarabunPSK" w:hAnsi="TH SarabunPSK" w:cs="TH SarabunPSK"/>
              <w:sz w:val="32"/>
              <w:szCs w:val="32"/>
              <w:cs/>
            </w:rPr>
            <w:t>ปี</w:t>
          </w:r>
        </w:sdtContent>
      </w:sdt>
      <w:r w:rsidR="00B0619F" w:rsidRPr="00DA3DCC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ProjectMonthInterval"/>
          <w:id w:val="-421414297"/>
          <w:lock w:val="sdtLocked"/>
          <w:placeholder>
            <w:docPart w:val="9EA888B5B9AF4C95B390F3C852C862D0"/>
          </w:placeholder>
          <w:dropDownList>
            <w:listItem w:displayText="0" w:value="0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  <w:listItem w:displayText="11" w:value="11"/>
          </w:dropDownList>
        </w:sdtPr>
        <w:sdtEndPr/>
        <w:sdtContent>
          <w:r w:rsidR="00CA3BF1" w:rsidRPr="00DA3DCC">
            <w:rPr>
              <w:rFonts w:ascii="TH SarabunPSK" w:hAnsi="TH SarabunPSK" w:cs="TH SarabunPSK"/>
              <w:sz w:val="32"/>
              <w:szCs w:val="32"/>
              <w:cs/>
            </w:rPr>
            <w:t>0</w:t>
          </w:r>
        </w:sdtContent>
      </w:sdt>
      <w:r w:rsidR="00B0619F" w:rsidRPr="00DA3DCC">
        <w:rPr>
          <w:rFonts w:ascii="TH SarabunPSK" w:hAnsi="TH SarabunPSK" w:cs="TH SarabunPSK"/>
          <w:sz w:val="32"/>
          <w:szCs w:val="32"/>
          <w:cs/>
        </w:rPr>
        <w:t xml:space="preserve">       </w:t>
      </w:r>
      <w:r w:rsidR="00B0619F" w:rsidRPr="00DA3DC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Month"/>
          <w:id w:val="1726326325"/>
          <w:lock w:val="sdtContentLocked"/>
          <w:placeholder>
            <w:docPart w:val="499F293579324EF788809F2649B61334"/>
          </w:placeholder>
          <w:showingPlcHdr/>
          <w:text/>
        </w:sdtPr>
        <w:sdtEndPr/>
        <w:sdtContent>
          <w:r w:rsidR="00B0619F" w:rsidRPr="00DA3DCC">
            <w:rPr>
              <w:rFonts w:ascii="TH SarabunPSK" w:hAnsi="TH SarabunPSK" w:cs="TH SarabunPSK"/>
              <w:sz w:val="32"/>
              <w:szCs w:val="32"/>
              <w:cs/>
            </w:rPr>
            <w:t>เดือน</w:t>
          </w:r>
        </w:sdtContent>
      </w:sdt>
      <w:r w:rsidR="00B0619F" w:rsidRPr="00DA3DCC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 </w:t>
      </w:r>
    </w:p>
    <w:p w:rsidR="000F622C" w:rsidRPr="00DA3DCC" w:rsidRDefault="005770D3" w:rsidP="00B0619F">
      <w:pPr>
        <w:ind w:firstLine="567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A3DCC">
        <w:rPr>
          <w:rFonts w:ascii="TH SarabunPSK" w:hAnsi="TH SarabunPSK" w:cs="TH SarabunPSK"/>
          <w:sz w:val="32"/>
          <w:szCs w:val="32"/>
          <w:cs/>
        </w:rPr>
        <w:t xml:space="preserve">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StartDate"/>
          <w:id w:val="1797264166"/>
          <w:lock w:val="sdtContentLocked"/>
          <w:placeholder>
            <w:docPart w:val="DefaultPlaceholder_1082065158"/>
          </w:placeholder>
        </w:sdtPr>
        <w:sdtEndPr/>
        <w:sdtContent>
          <w:r w:rsidR="000F622C" w:rsidRPr="00DA3DCC">
            <w:rPr>
              <w:rFonts w:ascii="TH SarabunPSK" w:hAnsi="TH SarabunPSK" w:cs="TH SarabunPSK"/>
              <w:sz w:val="32"/>
              <w:szCs w:val="32"/>
              <w:cs/>
            </w:rPr>
            <w:t>วันที่เริ่มต้น</w:t>
          </w:r>
        </w:sdtContent>
      </w:sdt>
      <w:r w:rsidR="00CC2A60" w:rsidRPr="00DA3DCC">
        <w:rPr>
          <w:rFonts w:ascii="TH SarabunPSK" w:hAnsi="TH SarabunPSK" w:cs="TH SarabunPSK"/>
          <w:sz w:val="32"/>
          <w:szCs w:val="32"/>
          <w:cs/>
        </w:rPr>
        <w:t xml:space="preserve">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StartDate"/>
          <w:id w:val="137923825"/>
          <w:lock w:val="sdtLocked"/>
          <w:placeholder>
            <w:docPart w:val="DefaultPlaceholder_1082065160"/>
          </w:placeholder>
          <w:date w:fullDate="2018-10-01T00:00:00Z">
            <w:dateFormat w:val="d ดดดด bbbb"/>
            <w:lid w:val="th-TH"/>
            <w:storeMappedDataAs w:val="dateTime"/>
            <w:calendar w:val="thai"/>
          </w:date>
        </w:sdtPr>
        <w:sdtEndPr/>
        <w:sdtContent>
          <w:r w:rsidR="004C4D1B" w:rsidRPr="00DA3DCC">
            <w:rPr>
              <w:rFonts w:ascii="TH SarabunPSK" w:hAnsi="TH SarabunPSK" w:cs="TH SarabunPSK"/>
              <w:sz w:val="32"/>
              <w:szCs w:val="32"/>
              <w:cs/>
            </w:rPr>
            <w:t>1 ตุลาคม 2561</w:t>
          </w:r>
        </w:sdtContent>
      </w:sdt>
      <w:r w:rsidR="00CC2A60" w:rsidRPr="00DA3DCC">
        <w:rPr>
          <w:rFonts w:ascii="TH SarabunPSK" w:hAnsi="TH SarabunPSK" w:cs="TH SarabunPSK"/>
          <w:sz w:val="32"/>
          <w:szCs w:val="32"/>
          <w:cs/>
        </w:rPr>
        <w:t xml:space="preserve">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EndDate"/>
          <w:id w:val="1897012690"/>
          <w:lock w:val="sdtContentLocked"/>
          <w:placeholder>
            <w:docPart w:val="DefaultPlaceholder_1082065158"/>
          </w:placeholder>
        </w:sdtPr>
        <w:sdtEndPr/>
        <w:sdtContent>
          <w:r w:rsidR="00CC2A60" w:rsidRPr="00DA3DCC">
            <w:rPr>
              <w:rFonts w:ascii="TH SarabunPSK" w:hAnsi="TH SarabunPSK" w:cs="TH SarabunPSK"/>
              <w:sz w:val="32"/>
              <w:szCs w:val="32"/>
              <w:cs/>
            </w:rPr>
            <w:t>วันที่สิ้นสุด</w:t>
          </w:r>
        </w:sdtContent>
      </w:sdt>
      <w:r w:rsidR="00CC2A60" w:rsidRPr="00DA3DCC">
        <w:rPr>
          <w:rFonts w:ascii="TH SarabunPSK" w:hAnsi="TH SarabunPSK" w:cs="TH SarabunPSK"/>
          <w:sz w:val="32"/>
          <w:szCs w:val="32"/>
          <w:cs/>
        </w:rPr>
        <w:t xml:space="preserve">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EndDate"/>
          <w:id w:val="-616674744"/>
          <w:lock w:val="sdtLocked"/>
          <w:placeholder>
            <w:docPart w:val="DefaultPlaceholder_1082065160"/>
          </w:placeholder>
          <w:date w:fullDate="2019-09-30T00:00:00Z">
            <w:dateFormat w:val="d ดดดด bbbb"/>
            <w:lid w:val="th-TH"/>
            <w:storeMappedDataAs w:val="dateTime"/>
            <w:calendar w:val="thai"/>
          </w:date>
        </w:sdtPr>
        <w:sdtEndPr/>
        <w:sdtContent>
          <w:r w:rsidR="004C4D1B" w:rsidRPr="00DA3DCC">
            <w:rPr>
              <w:rFonts w:ascii="TH SarabunPSK" w:hAnsi="TH SarabunPSK" w:cs="TH SarabunPSK"/>
              <w:sz w:val="32"/>
              <w:szCs w:val="32"/>
              <w:cs/>
            </w:rPr>
            <w:t>30 กันยายน 2562</w:t>
          </w:r>
        </w:sdtContent>
      </w:sdt>
      <w:r w:rsidR="00CC2A60" w:rsidRPr="00DA3DCC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9075D6" w:rsidRPr="00DA3DCC" w:rsidRDefault="009075D6" w:rsidP="00B0619F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B0619F" w:rsidRPr="00DA3DCC" w:rsidRDefault="002807CD" w:rsidP="00B0619F">
      <w:pPr>
        <w:pStyle w:val="ListParagraph"/>
        <w:ind w:left="993" w:hanging="993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sdt>
        <w:sdtPr>
          <w:rPr>
            <w:rFonts w:ascii="TH SarabunPSK" w:hAnsi="TH SarabunPSK" w:cs="TH SarabunPSK"/>
            <w:sz w:val="32"/>
            <w:szCs w:val="32"/>
            <w:cs/>
          </w:rPr>
          <w:tag w:val="ProjectPlan"/>
          <w:id w:val="-1444843633"/>
          <w:lock w:val="sdtContentLocked"/>
          <w:placeholder>
            <w:docPart w:val="F8943E3772C5487FABB57247CFC9B669"/>
          </w:placeholder>
          <w:showingPlcHdr/>
          <w:text/>
        </w:sdtPr>
        <w:sdtEndPr/>
        <w:sdtContent>
          <w:r w:rsidR="00B0619F"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แผนการดำเนินงานวิจัย</w:t>
          </w:r>
          <w:r w:rsidR="00D71E28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 (ปีที่เริ่มต้น </w:t>
          </w:r>
          <w:r w:rsidR="00D71E28">
            <w:rPr>
              <w:rFonts w:ascii="TH SarabunPSK" w:hAnsi="TH SarabunPSK" w:cs="TH SarabunPSK"/>
              <w:b/>
              <w:bCs/>
              <w:sz w:val="32"/>
              <w:szCs w:val="32"/>
              <w:lang w:val="en-GB"/>
            </w:rPr>
            <w:t xml:space="preserve">– </w:t>
          </w:r>
          <w:r w:rsidR="00D71E28">
            <w:rPr>
              <w:rFonts w:ascii="TH SarabunPSK" w:hAnsi="TH SarabunPSK" w:cs="TH SarabunPSK" w:hint="cs"/>
              <w:b/>
              <w:bCs/>
              <w:sz w:val="32"/>
              <w:szCs w:val="32"/>
              <w:cs/>
              <w:lang w:val="en-GB"/>
            </w:rPr>
            <w:t>สิ้นสุด)</w:t>
          </w:r>
        </w:sdtContent>
      </w:sdt>
    </w:p>
    <w:sdt>
      <w:sdtPr>
        <w:rPr>
          <w:rFonts w:ascii="TH SarabunPSK" w:hAnsi="TH SarabunPSK" w:cs="TH SarabunPSK" w:hint="cs"/>
          <w:b/>
          <w:bCs/>
          <w:sz w:val="32"/>
          <w:szCs w:val="32"/>
          <w:cs/>
        </w:rPr>
        <w:tag w:val="tag_activity"/>
        <w:id w:val="-1692592211"/>
        <w:placeholder>
          <w:docPart w:val="2A20B23C5B0C4045BEB3F2FBD40C462B"/>
        </w:placeholder>
      </w:sdtPr>
      <w:sdtEndPr>
        <w:rPr>
          <w:rFonts w:hint="default"/>
          <w:b w:val="0"/>
          <w:bCs w:val="0"/>
          <w:cs w:val="0"/>
        </w:rPr>
      </w:sdtEndPr>
      <w:sdtContent>
        <w:tbl>
          <w:tblPr>
            <w:tblStyle w:val="TableGrid"/>
            <w:tblW w:w="10206" w:type="dxa"/>
            <w:tblInd w:w="137" w:type="dxa"/>
            <w:tblLayout w:type="fixed"/>
            <w:tblCellMar>
              <w:left w:w="57" w:type="dxa"/>
              <w:right w:w="57" w:type="dxa"/>
            </w:tblCellMar>
            <w:tblLook w:val="04A0" w:firstRow="1" w:lastRow="0" w:firstColumn="1" w:lastColumn="0" w:noHBand="0" w:noVBand="1"/>
          </w:tblPr>
          <w:tblGrid>
            <w:gridCol w:w="851"/>
            <w:gridCol w:w="3543"/>
            <w:gridCol w:w="426"/>
            <w:gridCol w:w="425"/>
            <w:gridCol w:w="425"/>
            <w:gridCol w:w="425"/>
            <w:gridCol w:w="426"/>
            <w:gridCol w:w="425"/>
            <w:gridCol w:w="425"/>
            <w:gridCol w:w="425"/>
            <w:gridCol w:w="426"/>
            <w:gridCol w:w="425"/>
            <w:gridCol w:w="425"/>
            <w:gridCol w:w="425"/>
            <w:gridCol w:w="709"/>
          </w:tblGrid>
          <w:tr w:rsidR="00656217" w:rsidRPr="00DA3DCC" w:rsidTr="009075D6">
            <w:trPr>
              <w:trHeight w:val="504"/>
              <w:tblHeader/>
            </w:trPr>
            <w:tc>
              <w:tcPr>
                <w:tcW w:w="851" w:type="dxa"/>
                <w:tcBorders>
                  <w:bottom w:val="single" w:sz="4" w:space="0" w:color="auto"/>
                </w:tcBorders>
                <w:vAlign w:val="center"/>
              </w:tcPr>
              <w:p w:rsidR="00DD2B82" w:rsidRPr="00DA3DCC" w:rsidRDefault="00DD2B82" w:rsidP="009075D6">
                <w:pPr>
                  <w:jc w:val="center"/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  <w:cs/>
                  </w:rPr>
                </w:pPr>
                <w:r w:rsidRPr="00DA3DCC">
                  <w:rPr>
                    <w:rFonts w:ascii="TH SarabunPSK" w:hAnsi="TH SarabunPSK" w:cs="TH SarabunPSK" w:hint="cs"/>
                    <w:b/>
                    <w:bCs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ag w:val="ProjectPlanYear"/>
                    <w:id w:val="-1407446035"/>
                    <w:lock w:val="contentLocked"/>
                    <w:placeholder>
                      <w:docPart w:val="D08EB8BF9E4842D7A1B5BC9EE7C283E1"/>
                    </w:placeholder>
                    <w:showingPlcHdr/>
                    <w:text/>
                  </w:sdtPr>
                  <w:sdtEndPr/>
                  <w:sdtContent>
                    <w:r w:rsidRPr="00DA3DCC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ปี</w:t>
                    </w:r>
                    <w:r w:rsidRPr="00DA3DCC">
                      <w:rPr>
                        <w:rFonts w:ascii="TH SarabunPSK" w:hAnsi="TH SarabunPSK" w:cs="TH SarabunPSK" w:hint="cs"/>
                        <w:sz w:val="20"/>
                        <w:szCs w:val="20"/>
                        <w:cs/>
                      </w:rPr>
                      <w:t>(งบประมาณ)</w:t>
                    </w:r>
                  </w:sdtContent>
                </w:sdt>
              </w:p>
            </w:tc>
            <w:tc>
              <w:tcPr>
                <w:tcW w:w="3543" w:type="dxa"/>
                <w:tcBorders>
                  <w:bottom w:val="single" w:sz="4" w:space="0" w:color="auto"/>
                </w:tcBorders>
                <w:vAlign w:val="center"/>
              </w:tcPr>
              <w:p w:rsidR="00DD2B82" w:rsidRPr="00DA3DCC" w:rsidRDefault="00DD2B82" w:rsidP="009075D6">
                <w:pPr>
                  <w:pStyle w:val="ListParagraph"/>
                  <w:ind w:left="993" w:hanging="993"/>
                  <w:jc w:val="center"/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  <w:cs/>
                  </w:rPr>
                </w:pPr>
                <w:r w:rsidRPr="00DA3DCC"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ProjectPlan"/>
                    <w:id w:val="1249466058"/>
                    <w:lock w:val="contentLocked"/>
                    <w:placeholder>
                      <w:docPart w:val="33AD992698114DEDA49869B2057B5AE7"/>
                    </w:placeholder>
                    <w:showingPlcHdr/>
                    <w:text/>
                  </w:sdtPr>
                  <w:sdtEndPr/>
                  <w:sdtContent>
                    <w:r w:rsidRPr="00DA3DCC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กิจกรรม</w:t>
                    </w:r>
                  </w:sdtContent>
                </w:sdt>
              </w:p>
            </w:tc>
            <w:tc>
              <w:tcPr>
                <w:tcW w:w="426" w:type="dxa"/>
                <w:tcBorders>
                  <w:bottom w:val="single" w:sz="4" w:space="0" w:color="auto"/>
                </w:tcBorders>
                <w:vAlign w:val="center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b/>
                    <w:bCs/>
                    <w:sz w:val="20"/>
                    <w:szCs w:val="20"/>
                    <w:cs/>
                  </w:rPr>
                </w:pPr>
                <w:r w:rsidRPr="00DA3DCC">
                  <w:rPr>
                    <w:rFonts w:ascii="TH SarabunPSK" w:hAnsi="TH SarabunPSK" w:cs="TH SarabunPSK" w:hint="cs"/>
                    <w:sz w:val="20"/>
                    <w:szCs w:val="20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ag w:val="P1"/>
                    <w:id w:val="-1961869599"/>
                    <w:lock w:val="contentLocked"/>
                    <w:placeholder>
                      <w:docPart w:val="CD5C82DA3CA9477A83569D8A1D14ED64"/>
                    </w:placeholder>
                    <w:showingPlcHdr/>
                    <w:text/>
                  </w:sdtPr>
                  <w:sdtEndPr/>
                  <w:sdtContent>
                    <w:r w:rsidRPr="00DA3DCC">
                      <w:rPr>
                        <w:rFonts w:ascii="TH SarabunPSK" w:hAnsi="TH SarabunPSK" w:cs="TH SarabunPSK"/>
                        <w:b/>
                        <w:bCs/>
                        <w:sz w:val="20"/>
                        <w:szCs w:val="20"/>
                        <w:cs/>
                      </w:rPr>
                      <w:t>ต.ค.</w:t>
                    </w:r>
                  </w:sdtContent>
                </w:sdt>
              </w:p>
            </w:tc>
            <w:tc>
              <w:tcPr>
                <w:tcW w:w="425" w:type="dxa"/>
                <w:tcBorders>
                  <w:bottom w:val="single" w:sz="4" w:space="0" w:color="auto"/>
                </w:tcBorders>
                <w:vAlign w:val="center"/>
              </w:tcPr>
              <w:p w:rsidR="00DD2B82" w:rsidRPr="00DA3DCC" w:rsidRDefault="002807CD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b/>
                    <w:bCs/>
                    <w:sz w:val="20"/>
                    <w:szCs w:val="20"/>
                  </w:rPr>
                </w:pPr>
                <w:sdt>
                  <w:sdtPr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ag w:val="P2"/>
                    <w:id w:val="1451360577"/>
                    <w:lock w:val="contentLocked"/>
                    <w:placeholder>
                      <w:docPart w:val="6AEC752C369E447BB3EF5B64A967159B"/>
                    </w:placeholder>
                    <w:showingPlcHdr/>
                    <w:text/>
                  </w:sdtPr>
                  <w:sdtEndPr/>
                  <w:sdtContent>
                    <w:r w:rsidR="00DD2B82" w:rsidRPr="00DA3DCC">
                      <w:rPr>
                        <w:rFonts w:ascii="TH SarabunPSK" w:hAnsi="TH SarabunPSK" w:cs="TH SarabunPSK"/>
                        <w:b/>
                        <w:bCs/>
                        <w:sz w:val="20"/>
                        <w:szCs w:val="20"/>
                        <w:cs/>
                      </w:rPr>
                      <w:t>พ.ย.</w:t>
                    </w:r>
                  </w:sdtContent>
                </w:sdt>
              </w:p>
            </w:tc>
            <w:tc>
              <w:tcPr>
                <w:tcW w:w="425" w:type="dxa"/>
                <w:tcBorders>
                  <w:bottom w:val="single" w:sz="4" w:space="0" w:color="auto"/>
                </w:tcBorders>
                <w:vAlign w:val="center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b/>
                    <w:bCs/>
                    <w:sz w:val="20"/>
                    <w:szCs w:val="20"/>
                  </w:rPr>
                </w:pPr>
                <w:r w:rsidRPr="00DA3DCC">
                  <w:rPr>
                    <w:rFonts w:ascii="TH SarabunPSK" w:hAnsi="TH SarabunPSK" w:cs="TH SarabunPSK" w:hint="cs"/>
                    <w:sz w:val="20"/>
                    <w:szCs w:val="20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ag w:val="P3"/>
                    <w:id w:val="2141757221"/>
                    <w:lock w:val="contentLocked"/>
                    <w:placeholder>
                      <w:docPart w:val="85077EA6C60F4B4C9276E9911013F963"/>
                    </w:placeholder>
                    <w:showingPlcHdr/>
                    <w:text/>
                  </w:sdtPr>
                  <w:sdtEndPr/>
                  <w:sdtContent>
                    <w:r w:rsidRPr="00DA3DCC">
                      <w:rPr>
                        <w:rFonts w:ascii="TH SarabunPSK" w:hAnsi="TH SarabunPSK" w:cs="TH SarabunPSK"/>
                        <w:b/>
                        <w:bCs/>
                        <w:sz w:val="20"/>
                        <w:szCs w:val="20"/>
                        <w:cs/>
                      </w:rPr>
                      <w:t>ธ.ค.</w:t>
                    </w:r>
                  </w:sdtContent>
                </w:sdt>
              </w:p>
            </w:tc>
            <w:tc>
              <w:tcPr>
                <w:tcW w:w="425" w:type="dxa"/>
                <w:tcBorders>
                  <w:bottom w:val="single" w:sz="4" w:space="0" w:color="auto"/>
                </w:tcBorders>
                <w:vAlign w:val="center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b/>
                    <w:bCs/>
                    <w:sz w:val="20"/>
                    <w:szCs w:val="20"/>
                  </w:rPr>
                </w:pPr>
                <w:r w:rsidRPr="00DA3DCC">
                  <w:rPr>
                    <w:rFonts w:ascii="TH SarabunPSK" w:hAnsi="TH SarabunPSK" w:cs="TH SarabunPSK" w:hint="cs"/>
                    <w:sz w:val="20"/>
                    <w:szCs w:val="20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ag w:val="P4"/>
                    <w:id w:val="711618314"/>
                    <w:lock w:val="contentLocked"/>
                    <w:placeholder>
                      <w:docPart w:val="D1BD8D84844B4392AC41934D5120761B"/>
                    </w:placeholder>
                    <w:showingPlcHdr/>
                    <w:text/>
                  </w:sdtPr>
                  <w:sdtEndPr/>
                  <w:sdtContent>
                    <w:r w:rsidRPr="00DA3DCC">
                      <w:rPr>
                        <w:rFonts w:ascii="TH SarabunPSK" w:hAnsi="TH SarabunPSK" w:cs="TH SarabunPSK"/>
                        <w:b/>
                        <w:bCs/>
                        <w:sz w:val="20"/>
                        <w:szCs w:val="20"/>
                        <w:cs/>
                      </w:rPr>
                      <w:t>ม.ค.</w:t>
                    </w:r>
                  </w:sdtContent>
                </w:sdt>
              </w:p>
            </w:tc>
            <w:tc>
              <w:tcPr>
                <w:tcW w:w="426" w:type="dxa"/>
                <w:tcBorders>
                  <w:bottom w:val="single" w:sz="4" w:space="0" w:color="auto"/>
                </w:tcBorders>
                <w:vAlign w:val="center"/>
              </w:tcPr>
              <w:p w:rsidR="00DD2B82" w:rsidRPr="00DA3DCC" w:rsidRDefault="002807CD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b/>
                    <w:bCs/>
                    <w:sz w:val="20"/>
                    <w:szCs w:val="20"/>
                  </w:rPr>
                </w:pPr>
                <w:sdt>
                  <w:sdtPr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ag w:val="P5"/>
                    <w:id w:val="-1400597127"/>
                    <w:lock w:val="contentLocked"/>
                    <w:placeholder>
                      <w:docPart w:val="5B89A71415C8408D937B10E973FCA34F"/>
                    </w:placeholder>
                    <w:showingPlcHdr/>
                    <w:text/>
                  </w:sdtPr>
                  <w:sdtEndPr/>
                  <w:sdtContent>
                    <w:r w:rsidR="00DD2B82" w:rsidRPr="00DA3DCC">
                      <w:rPr>
                        <w:rFonts w:ascii="TH SarabunPSK" w:hAnsi="TH SarabunPSK" w:cs="TH SarabunPSK"/>
                        <w:b/>
                        <w:bCs/>
                        <w:sz w:val="20"/>
                        <w:szCs w:val="20"/>
                        <w:cs/>
                      </w:rPr>
                      <w:t>ก.พ.</w:t>
                    </w:r>
                  </w:sdtContent>
                </w:sdt>
              </w:p>
            </w:tc>
            <w:tc>
              <w:tcPr>
                <w:tcW w:w="425" w:type="dxa"/>
                <w:tcBorders>
                  <w:bottom w:val="single" w:sz="4" w:space="0" w:color="auto"/>
                </w:tcBorders>
                <w:vAlign w:val="center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b/>
                    <w:bCs/>
                    <w:sz w:val="20"/>
                    <w:szCs w:val="20"/>
                  </w:rPr>
                </w:pPr>
                <w:r w:rsidRPr="00DA3DCC">
                  <w:rPr>
                    <w:rFonts w:ascii="TH SarabunPSK" w:hAnsi="TH SarabunPSK" w:cs="TH SarabunPSK" w:hint="cs"/>
                    <w:sz w:val="20"/>
                    <w:szCs w:val="20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ag w:val="P6"/>
                    <w:id w:val="628209216"/>
                    <w:lock w:val="contentLocked"/>
                    <w:placeholder>
                      <w:docPart w:val="FB0F3ED8C3424B70A819633C2B97CBDA"/>
                    </w:placeholder>
                    <w:showingPlcHdr/>
                    <w:text/>
                  </w:sdtPr>
                  <w:sdtEndPr/>
                  <w:sdtContent>
                    <w:r w:rsidRPr="00DA3DCC">
                      <w:rPr>
                        <w:rFonts w:ascii="TH SarabunPSK" w:hAnsi="TH SarabunPSK" w:cs="TH SarabunPSK"/>
                        <w:b/>
                        <w:bCs/>
                        <w:sz w:val="20"/>
                        <w:szCs w:val="20"/>
                        <w:cs/>
                      </w:rPr>
                      <w:t>มี.ค.</w:t>
                    </w:r>
                  </w:sdtContent>
                </w:sdt>
              </w:p>
            </w:tc>
            <w:tc>
              <w:tcPr>
                <w:tcW w:w="425" w:type="dxa"/>
                <w:tcBorders>
                  <w:bottom w:val="single" w:sz="4" w:space="0" w:color="auto"/>
                </w:tcBorders>
                <w:vAlign w:val="center"/>
              </w:tcPr>
              <w:p w:rsidR="00DD2B82" w:rsidRPr="00DA3DCC" w:rsidRDefault="002807CD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b/>
                    <w:bCs/>
                    <w:sz w:val="20"/>
                    <w:szCs w:val="20"/>
                  </w:rPr>
                </w:pPr>
                <w:sdt>
                  <w:sdtPr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ag w:val="P7"/>
                    <w:id w:val="-522404272"/>
                    <w:lock w:val="contentLocked"/>
                    <w:placeholder>
                      <w:docPart w:val="7669827C176A4ADEA94FBDBF4BCF308E"/>
                    </w:placeholder>
                    <w:showingPlcHdr/>
                    <w:text/>
                  </w:sdtPr>
                  <w:sdtEndPr/>
                  <w:sdtContent>
                    <w:r w:rsidR="00DD2B82" w:rsidRPr="00DA3DCC">
                      <w:rPr>
                        <w:rFonts w:ascii="TH SarabunPSK" w:hAnsi="TH SarabunPSK" w:cs="TH SarabunPSK"/>
                        <w:b/>
                        <w:bCs/>
                        <w:sz w:val="20"/>
                        <w:szCs w:val="20"/>
                        <w:cs/>
                      </w:rPr>
                      <w:t>เม.ย.</w:t>
                    </w:r>
                  </w:sdtContent>
                </w:sdt>
              </w:p>
            </w:tc>
            <w:tc>
              <w:tcPr>
                <w:tcW w:w="425" w:type="dxa"/>
                <w:tcBorders>
                  <w:bottom w:val="single" w:sz="4" w:space="0" w:color="auto"/>
                </w:tcBorders>
                <w:vAlign w:val="center"/>
              </w:tcPr>
              <w:p w:rsidR="00DD2B82" w:rsidRPr="00DA3DCC" w:rsidRDefault="002807CD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b/>
                    <w:bCs/>
                    <w:sz w:val="20"/>
                    <w:szCs w:val="20"/>
                  </w:rPr>
                </w:pPr>
                <w:sdt>
                  <w:sdtPr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ag w:val="P8"/>
                    <w:id w:val="-817958977"/>
                    <w:lock w:val="contentLocked"/>
                    <w:placeholder>
                      <w:docPart w:val="D21859EEC8804A75BABD5C8FD38E3C12"/>
                    </w:placeholder>
                    <w:showingPlcHdr/>
                    <w:text/>
                  </w:sdtPr>
                  <w:sdtEndPr/>
                  <w:sdtContent>
                    <w:r w:rsidR="00DD2B82" w:rsidRPr="00DA3DCC">
                      <w:rPr>
                        <w:rFonts w:ascii="TH SarabunPSK" w:hAnsi="TH SarabunPSK" w:cs="TH SarabunPSK"/>
                        <w:b/>
                        <w:bCs/>
                        <w:sz w:val="20"/>
                        <w:szCs w:val="20"/>
                        <w:cs/>
                      </w:rPr>
                      <w:t>พ.ค.</w:t>
                    </w:r>
                  </w:sdtContent>
                </w:sdt>
              </w:p>
            </w:tc>
            <w:tc>
              <w:tcPr>
                <w:tcW w:w="426" w:type="dxa"/>
                <w:tcBorders>
                  <w:bottom w:val="single" w:sz="4" w:space="0" w:color="auto"/>
                </w:tcBorders>
                <w:vAlign w:val="center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b/>
                    <w:bCs/>
                    <w:sz w:val="20"/>
                    <w:szCs w:val="20"/>
                  </w:rPr>
                </w:pPr>
                <w:r w:rsidRPr="00DA3DCC">
                  <w:rPr>
                    <w:rFonts w:ascii="TH SarabunPSK" w:hAnsi="TH SarabunPSK" w:cs="TH SarabunPSK" w:hint="cs"/>
                    <w:sz w:val="20"/>
                    <w:szCs w:val="20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ag w:val="P9"/>
                    <w:id w:val="-1933813258"/>
                    <w:lock w:val="contentLocked"/>
                    <w:placeholder>
                      <w:docPart w:val="1CB2C9C93FA64CCEBEC227EC1EB2DC3F"/>
                    </w:placeholder>
                    <w:showingPlcHdr/>
                    <w:text/>
                  </w:sdtPr>
                  <w:sdtEndPr/>
                  <w:sdtContent>
                    <w:r w:rsidRPr="00DA3DCC">
                      <w:rPr>
                        <w:rFonts w:ascii="TH SarabunPSK" w:hAnsi="TH SarabunPSK" w:cs="TH SarabunPSK"/>
                        <w:b/>
                        <w:bCs/>
                        <w:sz w:val="20"/>
                        <w:szCs w:val="20"/>
                        <w:cs/>
                      </w:rPr>
                      <w:t>มิ.ย.</w:t>
                    </w:r>
                  </w:sdtContent>
                </w:sdt>
              </w:p>
            </w:tc>
            <w:tc>
              <w:tcPr>
                <w:tcW w:w="425" w:type="dxa"/>
                <w:tcBorders>
                  <w:bottom w:val="single" w:sz="4" w:space="0" w:color="auto"/>
                </w:tcBorders>
                <w:vAlign w:val="center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b/>
                    <w:bCs/>
                    <w:sz w:val="20"/>
                    <w:szCs w:val="20"/>
                  </w:rPr>
                </w:pPr>
                <w:r w:rsidRPr="00DA3DCC">
                  <w:rPr>
                    <w:rFonts w:ascii="TH SarabunPSK" w:hAnsi="TH SarabunPSK" w:cs="TH SarabunPSK" w:hint="cs"/>
                    <w:sz w:val="20"/>
                    <w:szCs w:val="20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ag w:val="P10"/>
                    <w:id w:val="-1500342017"/>
                    <w:lock w:val="contentLocked"/>
                    <w:placeholder>
                      <w:docPart w:val="6E61288B04E444CA9B4E4430890417BF"/>
                    </w:placeholder>
                    <w:showingPlcHdr/>
                    <w:text/>
                  </w:sdtPr>
                  <w:sdtEndPr/>
                  <w:sdtContent>
                    <w:r w:rsidRPr="00DA3DCC">
                      <w:rPr>
                        <w:rFonts w:ascii="TH SarabunPSK" w:hAnsi="TH SarabunPSK" w:cs="TH SarabunPSK"/>
                        <w:b/>
                        <w:bCs/>
                        <w:sz w:val="20"/>
                        <w:szCs w:val="20"/>
                        <w:cs/>
                      </w:rPr>
                      <w:t>ก.ค.</w:t>
                    </w:r>
                  </w:sdtContent>
                </w:sdt>
              </w:p>
            </w:tc>
            <w:tc>
              <w:tcPr>
                <w:tcW w:w="425" w:type="dxa"/>
                <w:tcBorders>
                  <w:bottom w:val="single" w:sz="4" w:space="0" w:color="auto"/>
                </w:tcBorders>
                <w:vAlign w:val="center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b/>
                    <w:bCs/>
                    <w:sz w:val="20"/>
                    <w:szCs w:val="20"/>
                  </w:rPr>
                </w:pPr>
                <w:r w:rsidRPr="00DA3DCC">
                  <w:rPr>
                    <w:rFonts w:ascii="TH SarabunPSK" w:hAnsi="TH SarabunPSK" w:cs="TH SarabunPSK" w:hint="cs"/>
                    <w:sz w:val="20"/>
                    <w:szCs w:val="20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ag w:val="P11"/>
                    <w:id w:val="1339273256"/>
                    <w:lock w:val="contentLocked"/>
                    <w:placeholder>
                      <w:docPart w:val="08F629B463D54A8FB54F2E1FDE2C90FA"/>
                    </w:placeholder>
                    <w:showingPlcHdr/>
                    <w:text/>
                  </w:sdtPr>
                  <w:sdtEndPr/>
                  <w:sdtContent>
                    <w:r w:rsidRPr="00DA3DCC">
                      <w:rPr>
                        <w:rFonts w:ascii="TH SarabunPSK" w:hAnsi="TH SarabunPSK" w:cs="TH SarabunPSK"/>
                        <w:b/>
                        <w:bCs/>
                        <w:sz w:val="20"/>
                        <w:szCs w:val="20"/>
                        <w:cs/>
                      </w:rPr>
                      <w:t>ส.ค.</w:t>
                    </w:r>
                  </w:sdtContent>
                </w:sdt>
              </w:p>
            </w:tc>
            <w:tc>
              <w:tcPr>
                <w:tcW w:w="425" w:type="dxa"/>
                <w:tcBorders>
                  <w:bottom w:val="single" w:sz="4" w:space="0" w:color="auto"/>
                </w:tcBorders>
                <w:vAlign w:val="center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b/>
                    <w:bCs/>
                    <w:sz w:val="20"/>
                    <w:szCs w:val="20"/>
                  </w:rPr>
                </w:pPr>
                <w:r w:rsidRPr="00DA3DCC">
                  <w:rPr>
                    <w:rFonts w:ascii="TH SarabunPSK" w:hAnsi="TH SarabunPSK" w:cs="TH SarabunPSK" w:hint="cs"/>
                    <w:sz w:val="20"/>
                    <w:szCs w:val="20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ag w:val="P12"/>
                    <w:id w:val="69463518"/>
                    <w:lock w:val="contentLocked"/>
                    <w:placeholder>
                      <w:docPart w:val="00D58ED0134447748CF26124B08C9AEE"/>
                    </w:placeholder>
                    <w:showingPlcHdr/>
                    <w:text/>
                  </w:sdtPr>
                  <w:sdtEndPr/>
                  <w:sdtContent>
                    <w:r w:rsidRPr="00DA3DCC">
                      <w:rPr>
                        <w:rFonts w:ascii="TH SarabunPSK" w:hAnsi="TH SarabunPSK" w:cs="TH SarabunPSK"/>
                        <w:b/>
                        <w:bCs/>
                        <w:sz w:val="20"/>
                        <w:szCs w:val="20"/>
                        <w:cs/>
                      </w:rPr>
                      <w:t>ก.ย.</w:t>
                    </w:r>
                  </w:sdtContent>
                </w:sdt>
              </w:p>
            </w:tc>
            <w:tc>
              <w:tcPr>
                <w:tcW w:w="709" w:type="dxa"/>
                <w:tcBorders>
                  <w:bottom w:val="single" w:sz="4" w:space="0" w:color="auto"/>
                </w:tcBorders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b/>
                    <w:bCs/>
                    <w:sz w:val="16"/>
                    <w:szCs w:val="16"/>
                    <w:cs/>
                  </w:rPr>
                </w:pPr>
                <w:r w:rsidRPr="00DA3DCC">
                  <w:rPr>
                    <w:rFonts w:ascii="TH SarabunPSK" w:hAnsi="TH SarabunPSK" w:cs="TH SarabunPSK" w:hint="cs"/>
                    <w:b/>
                    <w:bCs/>
                    <w:sz w:val="16"/>
                    <w:szCs w:val="16"/>
                    <w:cs/>
                  </w:rPr>
                  <w:t>ร้อยละของกิจกรรมในปีงบประมาณ</w:t>
                </w:r>
              </w:p>
            </w:tc>
          </w:tr>
          <w:tr w:rsidR="00656217" w:rsidRPr="00DA3DCC" w:rsidTr="009075D6">
            <w:trPr>
              <w:trHeight w:val="96"/>
            </w:trPr>
            <w:tc>
              <w:tcPr>
                <w:tcW w:w="85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D2B82" w:rsidRPr="00DA3DCC" w:rsidRDefault="00951106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>
                  <w:rPr>
                    <w:rFonts w:ascii="TH SarabunPSK" w:hAnsi="TH SarabunPSK" w:cs="TH SarabunPSK"/>
                    <w:sz w:val="32"/>
                    <w:szCs w:val="32"/>
                  </w:rPr>
                  <w:t>2562</w:t>
                </w:r>
              </w:p>
            </w:tc>
            <w:tc>
              <w:tcPr>
                <w:tcW w:w="35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D2B82" w:rsidRPr="00DA3DCC" w:rsidRDefault="00DD2B82" w:rsidP="009075D6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  <w:tc>
              <w:tcPr>
                <w:tcW w:w="42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 w:rsidRPr="00DA3DCC">
                  <w:rPr>
                    <w:rFonts w:ascii="TH SarabunPSK" w:hAnsi="TH SarabunPSK" w:cs="TH SarabunPSK"/>
                    <w:sz w:val="32"/>
                    <w:szCs w:val="32"/>
                  </w:rPr>
                  <w:t>x</w:t>
                </w:r>
              </w:p>
            </w:tc>
            <w:tc>
              <w:tcPr>
                <w:tcW w:w="42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 w:rsidRPr="00DA3DCC">
                  <w:rPr>
                    <w:rFonts w:ascii="TH SarabunPSK" w:hAnsi="TH SarabunPSK" w:cs="TH SarabunPSK"/>
                    <w:sz w:val="32"/>
                    <w:szCs w:val="32"/>
                  </w:rPr>
                  <w:t>x</w:t>
                </w:r>
              </w:p>
            </w:tc>
            <w:tc>
              <w:tcPr>
                <w:tcW w:w="42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 w:rsidRPr="00DA3DCC">
                  <w:rPr>
                    <w:rFonts w:ascii="TH SarabunPSK" w:hAnsi="TH SarabunPSK" w:cs="TH SarabunPSK"/>
                    <w:sz w:val="32"/>
                    <w:szCs w:val="32"/>
                  </w:rPr>
                  <w:t>x</w:t>
                </w:r>
              </w:p>
            </w:tc>
            <w:tc>
              <w:tcPr>
                <w:tcW w:w="42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 w:rsidRPr="00DA3DCC">
                  <w:rPr>
                    <w:rFonts w:ascii="TH SarabunPSK" w:hAnsi="TH SarabunPSK" w:cs="TH SarabunPSK" w:hint="cs"/>
                    <w:sz w:val="32"/>
                    <w:szCs w:val="32"/>
                    <w:cs/>
                  </w:rPr>
                  <w:t>0</w:t>
                </w:r>
              </w:p>
            </w:tc>
          </w:tr>
          <w:tr w:rsidR="00656217" w:rsidRPr="00DA3DCC" w:rsidTr="009075D6">
            <w:trPr>
              <w:trHeight w:val="96"/>
            </w:trPr>
            <w:tc>
              <w:tcPr>
                <w:tcW w:w="851" w:type="dxa"/>
                <w:tcBorders>
                  <w:top w:val="single" w:sz="4" w:space="0" w:color="auto"/>
                </w:tcBorders>
              </w:tcPr>
              <w:p w:rsidR="00DD2B82" w:rsidRPr="00DA3DCC" w:rsidRDefault="00951106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>
                  <w:rPr>
                    <w:rFonts w:ascii="TH SarabunPSK" w:hAnsi="TH SarabunPSK" w:cs="TH SarabunPSK"/>
                    <w:sz w:val="32"/>
                    <w:szCs w:val="32"/>
                  </w:rPr>
                  <w:t>2562</w:t>
                </w:r>
              </w:p>
            </w:tc>
            <w:tc>
              <w:tcPr>
                <w:tcW w:w="3543" w:type="dxa"/>
                <w:tcBorders>
                  <w:top w:val="single" w:sz="4" w:space="0" w:color="auto"/>
                </w:tcBorders>
              </w:tcPr>
              <w:p w:rsidR="00DD2B82" w:rsidRPr="00DA3DCC" w:rsidRDefault="00DD2B82" w:rsidP="009075D6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6" w:type="dxa"/>
                <w:tcBorders>
                  <w:top w:val="single" w:sz="4" w:space="0" w:color="auto"/>
                </w:tcBorders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  <w:tcBorders>
                  <w:top w:val="single" w:sz="4" w:space="0" w:color="auto"/>
                </w:tcBorders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  <w:tcBorders>
                  <w:top w:val="single" w:sz="4" w:space="0" w:color="auto"/>
                </w:tcBorders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  <w:tcBorders>
                  <w:top w:val="single" w:sz="4" w:space="0" w:color="auto"/>
                </w:tcBorders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6" w:type="dxa"/>
                <w:tcBorders>
                  <w:top w:val="single" w:sz="4" w:space="0" w:color="auto"/>
                </w:tcBorders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  <w:tcBorders>
                  <w:top w:val="single" w:sz="4" w:space="0" w:color="auto"/>
                </w:tcBorders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  <w:tcBorders>
                  <w:top w:val="single" w:sz="4" w:space="0" w:color="auto"/>
                </w:tcBorders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  <w:tcBorders>
                  <w:top w:val="single" w:sz="4" w:space="0" w:color="auto"/>
                </w:tcBorders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6" w:type="dxa"/>
                <w:tcBorders>
                  <w:top w:val="single" w:sz="4" w:space="0" w:color="auto"/>
                </w:tcBorders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  <w:tcBorders>
                  <w:top w:val="single" w:sz="4" w:space="0" w:color="auto"/>
                </w:tcBorders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  <w:tcBorders>
                  <w:top w:val="single" w:sz="4" w:space="0" w:color="auto"/>
                </w:tcBorders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  <w:tcBorders>
                  <w:top w:val="single" w:sz="4" w:space="0" w:color="auto"/>
                </w:tcBorders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709" w:type="dxa"/>
                <w:tcBorders>
                  <w:top w:val="single" w:sz="4" w:space="0" w:color="auto"/>
                </w:tcBorders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  <w:tr w:rsidR="00656217" w:rsidRPr="00DA3DCC" w:rsidTr="009075D6">
            <w:trPr>
              <w:trHeight w:val="96"/>
            </w:trPr>
            <w:tc>
              <w:tcPr>
                <w:tcW w:w="851" w:type="dxa"/>
              </w:tcPr>
              <w:p w:rsidR="00DD2B82" w:rsidRPr="00DA3DCC" w:rsidRDefault="00951106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>
                  <w:rPr>
                    <w:rFonts w:ascii="TH SarabunPSK" w:hAnsi="TH SarabunPSK" w:cs="TH SarabunPSK"/>
                    <w:sz w:val="32"/>
                    <w:szCs w:val="32"/>
                  </w:rPr>
                  <w:t>2562</w:t>
                </w:r>
              </w:p>
            </w:tc>
            <w:tc>
              <w:tcPr>
                <w:tcW w:w="3543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6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6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6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709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  <w:tr w:rsidR="00656217" w:rsidRPr="00DA3DCC" w:rsidTr="009075D6">
            <w:trPr>
              <w:trHeight w:val="96"/>
            </w:trPr>
            <w:tc>
              <w:tcPr>
                <w:tcW w:w="851" w:type="dxa"/>
              </w:tcPr>
              <w:p w:rsidR="00DD2B82" w:rsidRPr="00DA3DCC" w:rsidRDefault="00951106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>
                  <w:rPr>
                    <w:rFonts w:ascii="TH SarabunPSK" w:hAnsi="TH SarabunPSK" w:cs="TH SarabunPSK"/>
                    <w:sz w:val="32"/>
                    <w:szCs w:val="32"/>
                  </w:rPr>
                  <w:t>2562</w:t>
                </w:r>
              </w:p>
            </w:tc>
            <w:tc>
              <w:tcPr>
                <w:tcW w:w="3543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6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6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6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709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  <w:tr w:rsidR="00656217" w:rsidRPr="00DA3DCC" w:rsidTr="009075D6">
            <w:trPr>
              <w:trHeight w:val="96"/>
            </w:trPr>
            <w:tc>
              <w:tcPr>
                <w:tcW w:w="851" w:type="dxa"/>
              </w:tcPr>
              <w:p w:rsidR="00DD2B82" w:rsidRPr="00DA3DCC" w:rsidRDefault="00951106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>
                  <w:rPr>
                    <w:rFonts w:ascii="TH SarabunPSK" w:hAnsi="TH SarabunPSK" w:cs="TH SarabunPSK"/>
                    <w:sz w:val="32"/>
                    <w:szCs w:val="32"/>
                  </w:rPr>
                  <w:t>2562</w:t>
                </w:r>
              </w:p>
            </w:tc>
            <w:tc>
              <w:tcPr>
                <w:tcW w:w="3543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6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6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6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709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  <w:tr w:rsidR="00656217" w:rsidRPr="00DA3DCC" w:rsidTr="009075D6">
            <w:trPr>
              <w:trHeight w:val="96"/>
            </w:trPr>
            <w:tc>
              <w:tcPr>
                <w:tcW w:w="851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543" w:type="dxa"/>
              </w:tcPr>
              <w:p w:rsidR="00DD2B82" w:rsidRPr="00603778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  <w:cs/>
                  </w:rPr>
                </w:pPr>
                <w:r w:rsidRPr="00603778">
                  <w:rPr>
                    <w:rFonts w:ascii="TH SarabunPSK" w:hAnsi="TH SarabunPSK" w:cs="TH SarabunPSK" w:hint="cs"/>
                    <w:b/>
                    <w:bCs/>
                    <w:sz w:val="32"/>
                    <w:szCs w:val="32"/>
                    <w:cs/>
                  </w:rPr>
                  <w:t>รวม</w:t>
                </w:r>
              </w:p>
            </w:tc>
            <w:tc>
              <w:tcPr>
                <w:tcW w:w="426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6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6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709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 w:rsidRPr="00DA3DCC">
                  <w:rPr>
                    <w:rFonts w:ascii="TH SarabunPSK" w:hAnsi="TH SarabunPSK" w:cs="TH SarabunPSK"/>
                    <w:sz w:val="32"/>
                    <w:szCs w:val="32"/>
                  </w:rPr>
                  <w:t>100</w:t>
                </w:r>
              </w:p>
            </w:tc>
          </w:tr>
          <w:tr w:rsidR="00656217" w:rsidRPr="00DA3DCC" w:rsidTr="009075D6">
            <w:trPr>
              <w:trHeight w:val="96"/>
            </w:trPr>
            <w:tc>
              <w:tcPr>
                <w:tcW w:w="851" w:type="dxa"/>
              </w:tcPr>
              <w:p w:rsidR="00DD2B82" w:rsidRPr="00DA3DCC" w:rsidRDefault="00951106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>
                  <w:rPr>
                    <w:rFonts w:ascii="TH SarabunPSK" w:hAnsi="TH SarabunPSK" w:cs="TH SarabunPSK"/>
                    <w:sz w:val="32"/>
                    <w:szCs w:val="32"/>
                  </w:rPr>
                  <w:t>2563</w:t>
                </w:r>
              </w:p>
            </w:tc>
            <w:tc>
              <w:tcPr>
                <w:tcW w:w="3543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6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6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6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709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  <w:tr w:rsidR="00656217" w:rsidRPr="00DA3DCC" w:rsidTr="009075D6">
            <w:trPr>
              <w:trHeight w:val="96"/>
            </w:trPr>
            <w:tc>
              <w:tcPr>
                <w:tcW w:w="851" w:type="dxa"/>
              </w:tcPr>
              <w:p w:rsidR="00656217" w:rsidRPr="00DA3DCC" w:rsidRDefault="00951106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>
                  <w:rPr>
                    <w:rFonts w:ascii="TH SarabunPSK" w:hAnsi="TH SarabunPSK" w:cs="TH SarabunPSK"/>
                    <w:sz w:val="32"/>
                    <w:szCs w:val="32"/>
                  </w:rPr>
                  <w:t>2563</w:t>
                </w:r>
              </w:p>
            </w:tc>
            <w:tc>
              <w:tcPr>
                <w:tcW w:w="3543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6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6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6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709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  <w:tr w:rsidR="00656217" w:rsidRPr="00DA3DCC" w:rsidTr="009075D6">
            <w:trPr>
              <w:trHeight w:val="96"/>
            </w:trPr>
            <w:tc>
              <w:tcPr>
                <w:tcW w:w="851" w:type="dxa"/>
              </w:tcPr>
              <w:p w:rsidR="00656217" w:rsidRPr="00DA3DCC" w:rsidRDefault="00951106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>
                  <w:rPr>
                    <w:rFonts w:ascii="TH SarabunPSK" w:hAnsi="TH SarabunPSK" w:cs="TH SarabunPSK"/>
                    <w:sz w:val="32"/>
                    <w:szCs w:val="32"/>
                  </w:rPr>
                  <w:t>2563</w:t>
                </w:r>
              </w:p>
            </w:tc>
            <w:tc>
              <w:tcPr>
                <w:tcW w:w="3543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6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6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6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709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  <w:tr w:rsidR="00656217" w:rsidRPr="00DA3DCC" w:rsidTr="009075D6">
            <w:trPr>
              <w:trHeight w:val="96"/>
            </w:trPr>
            <w:tc>
              <w:tcPr>
                <w:tcW w:w="851" w:type="dxa"/>
              </w:tcPr>
              <w:p w:rsidR="00656217" w:rsidRPr="00DA3DCC" w:rsidRDefault="00951106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>
                  <w:rPr>
                    <w:rFonts w:ascii="TH SarabunPSK" w:hAnsi="TH SarabunPSK" w:cs="TH SarabunPSK"/>
                    <w:sz w:val="32"/>
                    <w:szCs w:val="32"/>
                  </w:rPr>
                  <w:t>2563</w:t>
                </w:r>
              </w:p>
            </w:tc>
            <w:tc>
              <w:tcPr>
                <w:tcW w:w="3543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6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6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6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709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  <w:tr w:rsidR="00656217" w:rsidRPr="00DA3DCC" w:rsidTr="009075D6">
            <w:trPr>
              <w:trHeight w:val="96"/>
            </w:trPr>
            <w:tc>
              <w:tcPr>
                <w:tcW w:w="851" w:type="dxa"/>
              </w:tcPr>
              <w:p w:rsidR="00656217" w:rsidRPr="00DA3DCC" w:rsidRDefault="00951106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>
                  <w:rPr>
                    <w:rFonts w:ascii="TH SarabunPSK" w:hAnsi="TH SarabunPSK" w:cs="TH SarabunPSK"/>
                    <w:sz w:val="32"/>
                    <w:szCs w:val="32"/>
                  </w:rPr>
                  <w:t>2563</w:t>
                </w:r>
              </w:p>
            </w:tc>
            <w:tc>
              <w:tcPr>
                <w:tcW w:w="3543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6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6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6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709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  <w:tr w:rsidR="00656217" w:rsidRPr="00DA3DCC" w:rsidTr="009075D6">
            <w:trPr>
              <w:trHeight w:val="96"/>
            </w:trPr>
            <w:tc>
              <w:tcPr>
                <w:tcW w:w="851" w:type="dxa"/>
              </w:tcPr>
              <w:p w:rsidR="00656217" w:rsidRPr="00DA3DCC" w:rsidRDefault="00951106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>
                  <w:rPr>
                    <w:rFonts w:ascii="TH SarabunPSK" w:hAnsi="TH SarabunPSK" w:cs="TH SarabunPSK"/>
                    <w:sz w:val="32"/>
                    <w:szCs w:val="32"/>
                  </w:rPr>
                  <w:t>2563</w:t>
                </w:r>
              </w:p>
            </w:tc>
            <w:tc>
              <w:tcPr>
                <w:tcW w:w="3543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6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6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6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709" w:type="dxa"/>
              </w:tcPr>
              <w:p w:rsidR="00656217" w:rsidRPr="00DA3DCC" w:rsidRDefault="00656217" w:rsidP="00656217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  <w:tr w:rsidR="00656217" w:rsidRPr="00DA3DCC" w:rsidTr="009075D6">
            <w:trPr>
              <w:trHeight w:val="96"/>
            </w:trPr>
            <w:tc>
              <w:tcPr>
                <w:tcW w:w="851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543" w:type="dxa"/>
              </w:tcPr>
              <w:p w:rsidR="00DD2B82" w:rsidRPr="00603778" w:rsidRDefault="006320BF" w:rsidP="006320BF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  <w:cs/>
                  </w:rPr>
                </w:pPr>
                <w:r w:rsidRPr="00603778">
                  <w:rPr>
                    <w:rFonts w:ascii="TH SarabunPSK" w:hAnsi="TH SarabunPSK" w:cs="TH SarabunPSK" w:hint="cs"/>
                    <w:b/>
                    <w:bCs/>
                    <w:sz w:val="32"/>
                    <w:szCs w:val="32"/>
                    <w:cs/>
                  </w:rPr>
                  <w:t>รวม</w:t>
                </w:r>
              </w:p>
            </w:tc>
            <w:tc>
              <w:tcPr>
                <w:tcW w:w="426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6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6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425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709" w:type="dxa"/>
              </w:tcPr>
              <w:p w:rsidR="00DD2B82" w:rsidRPr="00DA3DCC" w:rsidRDefault="00DD2B82" w:rsidP="009075D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 w:rsidRPr="00DA3DCC">
                  <w:rPr>
                    <w:rFonts w:ascii="TH SarabunPSK" w:hAnsi="TH SarabunPSK" w:cs="TH SarabunPSK"/>
                    <w:sz w:val="32"/>
                    <w:szCs w:val="32"/>
                  </w:rPr>
                  <w:t>100</w:t>
                </w:r>
              </w:p>
            </w:tc>
          </w:tr>
        </w:tbl>
      </w:sdtContent>
    </w:sdt>
    <w:p w:rsidR="00E2659E" w:rsidRDefault="0014753F" w:rsidP="007C4A3A">
      <w:pPr>
        <w:tabs>
          <w:tab w:val="left" w:pos="1418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DA3DC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:rsidR="001D423E" w:rsidRPr="00DA3DCC" w:rsidRDefault="0014753F" w:rsidP="007C4A3A">
      <w:pPr>
        <w:tabs>
          <w:tab w:val="left" w:pos="1418"/>
        </w:tabs>
        <w:jc w:val="both"/>
        <w:rPr>
          <w:rFonts w:ascii="TH SarabunPSK" w:hAnsi="TH SarabunPSK" w:cs="TH SarabunPSK"/>
          <w:sz w:val="32"/>
          <w:szCs w:val="32"/>
        </w:rPr>
      </w:pPr>
      <w:r w:rsidRPr="00DA3DC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Budget"/>
          <w:id w:val="-1232068295"/>
          <w:lock w:val="sdtContentLocked"/>
          <w:placeholder>
            <w:docPart w:val="F7051069F4CC461CB97751CE06A00C2F"/>
          </w:placeholder>
          <w:showingPlcHdr/>
          <w:text/>
        </w:sdtPr>
        <w:sdtEndPr/>
        <w:sdtContent>
          <w:r w:rsidR="00033EFE"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</w:t>
          </w:r>
          <w:r w:rsidR="00695AF0">
            <w:rPr>
              <w:rFonts w:ascii="TH SarabunPSK" w:hAnsi="TH SarabunPSK" w:cs="TH SarabunPSK"/>
              <w:b/>
              <w:bCs/>
              <w:sz w:val="32"/>
              <w:szCs w:val="32"/>
              <w:lang w:val="en-GB"/>
            </w:rPr>
            <w:t>6</w:t>
          </w:r>
          <w:r w:rsidR="00831A3A"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.</w:t>
          </w:r>
          <w:r w:rsidR="005A6C50"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 xml:space="preserve"> </w:t>
          </w:r>
          <w:r w:rsidR="00831A3A"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งบประมาณ</w:t>
          </w:r>
          <w:r w:rsidR="00B06CBA"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ของ</w:t>
          </w:r>
          <w:r w:rsidR="003C3C1A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ชุด</w:t>
          </w:r>
          <w:r w:rsidR="00831A3A"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โครงการวิจัย</w:t>
          </w:r>
        </w:sdtContent>
      </w:sdt>
    </w:p>
    <w:p w:rsidR="001D64C3" w:rsidRPr="00DA3DCC" w:rsidRDefault="002807CD" w:rsidP="00351429">
      <w:pPr>
        <w:tabs>
          <w:tab w:val="num" w:pos="1701"/>
        </w:tabs>
        <w:ind w:firstLine="426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sdt>
        <w:sdtPr>
          <w:rPr>
            <w:rFonts w:ascii="TH SarabunPSK" w:hAnsi="TH SarabunPSK" w:cs="TH SarabunPSK" w:hint="cs"/>
            <w:b/>
            <w:bCs/>
            <w:sz w:val="32"/>
            <w:szCs w:val="32"/>
            <w:cs/>
          </w:rPr>
          <w:tag w:val="ProjectBudgetSum"/>
          <w:id w:val="1922596794"/>
          <w:lock w:val="sdtContentLocked"/>
          <w:placeholder>
            <w:docPart w:val="DefaultPlaceholder_1081868574"/>
          </w:placeholder>
        </w:sdtPr>
        <w:sdtEndPr>
          <w:rPr>
            <w:rFonts w:hint="default"/>
          </w:rPr>
        </w:sdtEndPr>
        <w:sdtContent>
          <w:r w:rsidR="00033EFE"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</w:t>
          </w:r>
          <w:r w:rsidR="00695AF0">
            <w:rPr>
              <w:rFonts w:ascii="TH SarabunPSK" w:hAnsi="TH SarabunPSK" w:cs="TH SarabunPSK"/>
              <w:b/>
              <w:bCs/>
              <w:sz w:val="32"/>
              <w:szCs w:val="32"/>
            </w:rPr>
            <w:t>6</w:t>
          </w:r>
          <w:r w:rsidR="006D10E2"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.1 </w:t>
          </w:r>
          <w:r w:rsidR="001D64C3"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แสดงรายละเอียดประมาณการงบประมาณตลอด</w:t>
          </w:r>
          <w:r w:rsidR="003C3C1A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ชุด</w:t>
          </w:r>
          <w:r w:rsidR="001D64C3"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โครงการ</w:t>
          </w:r>
          <w:r w:rsidR="003C3C1A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วิจัย</w:t>
          </w:r>
          <w:r w:rsidR="00716E73"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 </w:t>
          </w:r>
          <w:r w:rsidR="00716E73" w:rsidRPr="00DA3DCC">
            <w:rPr>
              <w:rFonts w:ascii="TH SarabunPSK" w:eastAsia="SimSun" w:hAnsi="TH SarabunPSK" w:cs="TH SarabunPSK"/>
              <w:i/>
              <w:iCs/>
              <w:sz w:val="32"/>
              <w:szCs w:val="32"/>
              <w:cs/>
              <w:lang w:eastAsia="zh-CN"/>
            </w:rPr>
            <w:t>(กรณีของบประมาณเป็นโครงการต่อเนื่อง ระยะเวลาดำเนินการวิจัยมากกว่า 1 ปี ให้แสดงงบประมาณตลอดแผนการดำเนินงาน)</w:t>
          </w:r>
        </w:sdtContent>
      </w:sdt>
      <w:r w:rsidR="001D64C3" w:rsidRPr="00DA3DC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sdt>
      <w:sdtPr>
        <w:rPr>
          <w:rFonts w:ascii="TH SarabunPSK" w:hAnsi="TH SarabunPSK" w:cs="TH SarabunPSK"/>
          <w:b/>
          <w:bCs/>
          <w:sz w:val="32"/>
          <w:szCs w:val="32"/>
          <w:cs/>
        </w:rPr>
        <w:tag w:val="tag_BudgetAll"/>
        <w:id w:val="862406884"/>
        <w:placeholder>
          <w:docPart w:val="E39E622BF61B41AC86DB83958698A64D"/>
        </w:placeholder>
      </w:sdtPr>
      <w:sdtEndPr/>
      <w:sdtContent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235"/>
            <w:gridCol w:w="2268"/>
            <w:gridCol w:w="5103"/>
          </w:tblGrid>
          <w:tr w:rsidR="00695AF0" w:rsidTr="00CD32EE">
            <w:trPr>
              <w:tblHeader/>
            </w:trPr>
            <w:tc>
              <w:tcPr>
                <w:tcW w:w="22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sdt>
                <w:sdtPr>
                  <w:rPr>
                    <w:rFonts w:ascii="TH SarabunPSK" w:hAnsi="TH SarabunPSK" w:cs="TH SarabunPSK" w:hint="cs"/>
                    <w:b/>
                    <w:bCs/>
                    <w:sz w:val="32"/>
                    <w:szCs w:val="32"/>
                    <w:cs/>
                  </w:rPr>
                  <w:tag w:val="ProjectBudgetSum_Year"/>
                  <w:id w:val="1314533227"/>
                  <w:lock w:val="contentLocked"/>
                  <w:placeholder>
                    <w:docPart w:val="E39E622BF61B41AC86DB83958698A64D"/>
                  </w:placeholder>
                </w:sdtPr>
                <w:sdtEndPr/>
                <w:sdtContent>
                  <w:p w:rsidR="00695AF0" w:rsidRDefault="00695AF0">
                    <w:pPr>
                      <w:jc w:val="center"/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</w:rPr>
                    </w:pPr>
                    <w:r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ปีที่ดำเนินการ</w:t>
                    </w:r>
                  </w:p>
                </w:sdtContent>
              </w:sdt>
            </w:tc>
            <w:tc>
              <w:tcPr>
                <w:tcW w:w="226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sdt>
                <w:sdtPr>
                  <w:rPr>
                    <w:rFonts w:ascii="TH SarabunPSK" w:hAnsi="TH SarabunPSK" w:cs="TH SarabunPSK" w:hint="cs"/>
                    <w:b/>
                    <w:bCs/>
                    <w:sz w:val="32"/>
                    <w:szCs w:val="32"/>
                    <w:cs/>
                  </w:rPr>
                  <w:tag w:val="FiscalYear"/>
                  <w:id w:val="-825819840"/>
                  <w:lock w:val="contentLocked"/>
                  <w:placeholder>
                    <w:docPart w:val="E39E622BF61B41AC86DB83958698A64D"/>
                  </w:placeholder>
                </w:sdtPr>
                <w:sdtEndPr/>
                <w:sdtContent>
                  <w:p w:rsidR="00695AF0" w:rsidRDefault="00695AF0">
                    <w:pPr>
                      <w:jc w:val="center"/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</w:rPr>
                    </w:pPr>
                    <w:r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ปีงบประมาณ</w:t>
                    </w:r>
                  </w:p>
                </w:sdtContent>
              </w:sdt>
            </w:tc>
            <w:tc>
              <w:tcPr>
                <w:tcW w:w="51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sdt>
                <w:sdtPr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  <w:cs/>
                  </w:rPr>
                  <w:tag w:val="BudgetSum"/>
                  <w:id w:val="535172129"/>
                  <w:lock w:val="contentLocked"/>
                  <w:placeholder>
                    <w:docPart w:val="E39E622BF61B41AC86DB83958698A64D"/>
                  </w:placeholder>
                </w:sdtPr>
                <w:sdtEndPr/>
                <w:sdtContent>
                  <w:p w:rsidR="00695AF0" w:rsidRDefault="00695AF0">
                    <w:pPr>
                      <w:jc w:val="center"/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</w:rPr>
                    </w:pPr>
                    <w:r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งบประมาณที่เสนอขอ</w:t>
                    </w:r>
                  </w:p>
                </w:sdtContent>
              </w:sdt>
            </w:tc>
          </w:tr>
          <w:tr w:rsidR="00695AF0" w:rsidTr="00951106">
            <w:sdt>
              <w:sdtPr>
                <w:rPr>
                  <w:rFonts w:ascii="TH SarabunPSK" w:hAnsi="TH SarabunPSK" w:cs="TH SarabunPSK" w:hint="cs"/>
                  <w:sz w:val="32"/>
                  <w:szCs w:val="32"/>
                  <w:cs/>
                </w:rPr>
                <w:id w:val="-921642683"/>
                <w:placeholder>
                  <w:docPart w:val="52A655261F70483CB4E59646715CAE31"/>
                </w:placeholder>
                <w:comboBox>
                  <w:listItem w:displayText="ปีที่ 1" w:value="ปีที่ 1"/>
                  <w:listItem w:displayText="ปีที่ 2" w:value="ปีที่ 2"/>
                  <w:listItem w:displayText="ปีที่ 3" w:value="ปีที่ 3"/>
                  <w:listItem w:displayText="ปีที่ 4" w:value="ปีที่ 4"/>
                  <w:listItem w:displayText="ปีที่ 5" w:value="ปีที่ 5"/>
                </w:comboBox>
              </w:sdtPr>
              <w:sdtEndPr/>
              <w:sdtContent>
                <w:tc>
                  <w:tcPr>
                    <w:tcW w:w="2235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hideMark/>
                  </w:tcPr>
                  <w:p w:rsidR="00695AF0" w:rsidRDefault="00695AF0">
                    <w:pPr>
                      <w:jc w:val="center"/>
                      <w:rPr>
                        <w:rFonts w:ascii="TH SarabunPSK" w:hAnsi="TH SarabunPSK" w:cs="TH SarabunPSK"/>
                        <w:sz w:val="32"/>
                        <w:szCs w:val="32"/>
                      </w:rPr>
                    </w:pPr>
                    <w:r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  <w:t>ปีที่ 1</w:t>
                    </w:r>
                  </w:p>
                </w:tc>
              </w:sdtContent>
            </w:sdt>
            <w:tc>
              <w:tcPr>
                <w:tcW w:w="226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95AF0" w:rsidRDefault="00951106">
                <w:pPr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>
                  <w:rPr>
                    <w:rFonts w:ascii="TH SarabunPSK" w:hAnsi="TH SarabunPSK" w:cs="TH SarabunPSK" w:hint="cs"/>
                    <w:sz w:val="32"/>
                    <w:szCs w:val="32"/>
                    <w:cs/>
                  </w:rPr>
                  <w:t>2562</w:t>
                </w:r>
              </w:p>
            </w:tc>
            <w:tc>
              <w:tcPr>
                <w:tcW w:w="51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95AF0" w:rsidRDefault="00695AF0">
                <w:pPr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  <w:tr w:rsidR="00695AF0" w:rsidTr="00951106">
            <w:sdt>
              <w:sdtPr>
                <w:rPr>
                  <w:rFonts w:ascii="TH SarabunPSK" w:hAnsi="TH SarabunPSK" w:cs="TH SarabunPSK" w:hint="cs"/>
                  <w:sz w:val="32"/>
                  <w:szCs w:val="32"/>
                  <w:cs/>
                </w:rPr>
                <w:id w:val="-1510664264"/>
                <w:placeholder>
                  <w:docPart w:val="849AA7AD3F4248649989EE594170B84E"/>
                </w:placeholder>
                <w:comboBox>
                  <w:listItem w:displayText="ปีที่ 1" w:value="ปีที่ 1"/>
                  <w:listItem w:displayText="ปีที่ 2" w:value="ปีที่ 2"/>
                  <w:listItem w:displayText="ปีที่ 3" w:value="ปีที่ 3"/>
                  <w:listItem w:displayText="ปีที่ 4" w:value="ปีที่ 4"/>
                  <w:listItem w:displayText="ปีที่ 5" w:value="ปีที่ 5"/>
                </w:comboBox>
              </w:sdtPr>
              <w:sdtEndPr/>
              <w:sdtContent>
                <w:tc>
                  <w:tcPr>
                    <w:tcW w:w="2235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hideMark/>
                  </w:tcPr>
                  <w:p w:rsidR="00695AF0" w:rsidRDefault="00695AF0">
                    <w:pPr>
                      <w:jc w:val="center"/>
                      <w:rPr>
                        <w:rFonts w:ascii="TH SarabunPSK" w:hAnsi="TH SarabunPSK" w:cs="TH SarabunPSK"/>
                        <w:sz w:val="32"/>
                        <w:szCs w:val="32"/>
                      </w:rPr>
                    </w:pPr>
                    <w:r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  <w:t>ปีที่ 2</w:t>
                    </w:r>
                  </w:p>
                </w:tc>
              </w:sdtContent>
            </w:sdt>
            <w:tc>
              <w:tcPr>
                <w:tcW w:w="226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95AF0" w:rsidRDefault="00951106">
                <w:pPr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>
                  <w:rPr>
                    <w:rFonts w:ascii="TH SarabunPSK" w:hAnsi="TH SarabunPSK" w:cs="TH SarabunPSK" w:hint="cs"/>
                    <w:sz w:val="32"/>
                    <w:szCs w:val="32"/>
                    <w:cs/>
                  </w:rPr>
                  <w:t>2563</w:t>
                </w:r>
              </w:p>
            </w:tc>
            <w:tc>
              <w:tcPr>
                <w:tcW w:w="51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95AF0" w:rsidRDefault="00695AF0">
                <w:pPr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  <w:tr w:rsidR="00241F53" w:rsidTr="00695AF0">
            <w:tc>
              <w:tcPr>
                <w:tcW w:w="22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241F53" w:rsidRPr="00241F53" w:rsidRDefault="00241F53">
                <w:pPr>
                  <w:jc w:val="center"/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  <w:cs/>
                  </w:rPr>
                </w:pPr>
                <w:r w:rsidRPr="00241F53">
                  <w:rPr>
                    <w:rFonts w:ascii="TH SarabunPSK" w:hAnsi="TH SarabunPSK" w:cs="TH SarabunPSK" w:hint="cs"/>
                    <w:b/>
                    <w:bCs/>
                    <w:sz w:val="32"/>
                    <w:szCs w:val="32"/>
                    <w:cs/>
                  </w:rPr>
                  <w:t>รวม</w:t>
                </w:r>
              </w:p>
            </w:tc>
            <w:tc>
              <w:tcPr>
                <w:tcW w:w="226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241F53" w:rsidRDefault="00241F53">
                <w:pPr>
                  <w:jc w:val="center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  <w:tc>
              <w:tcPr>
                <w:tcW w:w="51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241F53" w:rsidRDefault="002807CD">
                <w:pPr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</w:tbl>
      </w:sdtContent>
    </w:sdt>
    <w:p w:rsidR="001D64C3" w:rsidRPr="00DA3DCC" w:rsidRDefault="001D64C3" w:rsidP="002E6E9B">
      <w:pPr>
        <w:pStyle w:val="ListParagraph"/>
        <w:ind w:left="993" w:hanging="993"/>
        <w:jc w:val="thaiDistribute"/>
        <w:rPr>
          <w:rFonts w:ascii="TH SarabunPSK" w:hAnsi="TH SarabunPSK" w:cs="TH SarabunPSK"/>
          <w:sz w:val="32"/>
          <w:szCs w:val="32"/>
        </w:rPr>
      </w:pPr>
    </w:p>
    <w:sdt>
      <w:sdtPr>
        <w:rPr>
          <w:rFonts w:ascii="TH SarabunPSK" w:hAnsi="TH SarabunPSK" w:cs="TH SarabunPSK" w:hint="cs"/>
          <w:b/>
          <w:bCs/>
          <w:sz w:val="32"/>
          <w:szCs w:val="32"/>
          <w:cs/>
        </w:rPr>
        <w:tag w:val="BudgetSubmit"/>
        <w:id w:val="1234430166"/>
        <w:lock w:val="sdtContentLocked"/>
        <w:placeholder>
          <w:docPart w:val="DefaultPlaceholder_1081868574"/>
        </w:placeholder>
      </w:sdtPr>
      <w:sdtEndPr>
        <w:rPr>
          <w:rFonts w:hint="default"/>
          <w:cs w:val="0"/>
        </w:rPr>
      </w:sdtEndPr>
      <w:sdtContent>
        <w:p w:rsidR="006D10E2" w:rsidRPr="00DA3DCC" w:rsidRDefault="00033EFE" w:rsidP="00351429">
          <w:pPr>
            <w:pStyle w:val="ListParagraph"/>
            <w:ind w:left="993" w:hanging="567"/>
            <w:jc w:val="thaiDistribute"/>
            <w:rPr>
              <w:rFonts w:ascii="TH SarabunPSK" w:hAnsi="TH SarabunPSK" w:cs="TH SarabunPSK"/>
              <w:b/>
              <w:bCs/>
              <w:sz w:val="32"/>
              <w:szCs w:val="32"/>
            </w:rPr>
          </w:pPr>
          <w:r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</w:t>
          </w:r>
          <w:r w:rsidR="00695AF0">
            <w:rPr>
              <w:rFonts w:ascii="TH SarabunPSK" w:hAnsi="TH SarabunPSK" w:cs="TH SarabunPSK"/>
              <w:b/>
              <w:bCs/>
              <w:sz w:val="32"/>
              <w:szCs w:val="32"/>
            </w:rPr>
            <w:t>6</w:t>
          </w:r>
          <w:r w:rsidR="006D10E2"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.2 </w:t>
          </w:r>
          <w:r w:rsidR="006D10E2"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แสดงรายละเอียดประมาณการงบประมาณ</w:t>
          </w:r>
          <w:r w:rsidR="006D10E2"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ปีที่เสนอขอ</w:t>
          </w:r>
        </w:p>
      </w:sdtContent>
    </w:sdt>
    <w:sdt>
      <w:sdtPr>
        <w:rPr>
          <w:rFonts w:ascii="TH SarabunPSK" w:hAnsi="TH SarabunPSK" w:cs="TH SarabunPSK"/>
          <w:sz w:val="32"/>
          <w:szCs w:val="32"/>
          <w:cs/>
        </w:rPr>
        <w:tag w:val="tag_budget"/>
        <w:id w:val="-782117101"/>
        <w:placeholder>
          <w:docPart w:val="9E29006A1C3649449C6F94D5E9E702F8"/>
        </w:placeholder>
      </w:sdtPr>
      <w:sdtEndPr/>
      <w:sdtContent>
        <w:tbl>
          <w:tblPr>
            <w:tblStyle w:val="TableGrid"/>
            <w:tblW w:w="9469" w:type="dxa"/>
            <w:tblInd w:w="137" w:type="dxa"/>
            <w:tblLayout w:type="fixed"/>
            <w:tblLook w:val="04A0" w:firstRow="1" w:lastRow="0" w:firstColumn="1" w:lastColumn="0" w:noHBand="0" w:noVBand="1"/>
          </w:tblPr>
          <w:tblGrid>
            <w:gridCol w:w="3035"/>
            <w:gridCol w:w="3969"/>
            <w:gridCol w:w="2465"/>
          </w:tblGrid>
          <w:tr w:rsidR="00673CA3" w:rsidRPr="00DA3DCC" w:rsidTr="00673CA3">
            <w:trPr>
              <w:trHeight w:val="339"/>
              <w:tblHeader/>
            </w:trPr>
            <w:tc>
              <w:tcPr>
                <w:tcW w:w="3035" w:type="dxa"/>
                <w:vAlign w:val="center"/>
              </w:tcPr>
              <w:p w:rsidR="00673CA3" w:rsidRPr="00DA3DCC" w:rsidRDefault="00673CA3" w:rsidP="009D0F4F">
                <w:pPr>
                  <w:pStyle w:val="ListParagraph"/>
                  <w:ind w:left="993" w:hanging="993"/>
                  <w:jc w:val="center"/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  <w:cs/>
                  </w:rPr>
                </w:pPr>
                <w:r w:rsidRPr="00DA3DCC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BudgetType"/>
                    <w:id w:val="-187835647"/>
                    <w:lock w:val="sdtContentLocked"/>
                    <w:placeholder>
                      <w:docPart w:val="57A2CB632DCD44A4B78C2A8BD83FAA51"/>
                    </w:placeholder>
                    <w:showingPlcHdr/>
                    <w:text/>
                  </w:sdtPr>
                  <w:sdtEndPr/>
                  <w:sdtContent>
                    <w:r w:rsidRPr="00DA3DCC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ประเภทงบประมาณ</w:t>
                    </w:r>
                  </w:sdtContent>
                </w:sdt>
              </w:p>
            </w:tc>
            <w:tc>
              <w:tcPr>
                <w:tcW w:w="3969" w:type="dxa"/>
                <w:vAlign w:val="center"/>
              </w:tcPr>
              <w:p w:rsidR="00673CA3" w:rsidRPr="00DA3DCC" w:rsidRDefault="00673CA3" w:rsidP="009D0F4F">
                <w:pPr>
                  <w:pStyle w:val="ListParagraph"/>
                  <w:ind w:left="993" w:hanging="993"/>
                  <w:jc w:val="center"/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</w:rPr>
                </w:pPr>
                <w:r w:rsidRPr="00DA3DCC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BudgetDetail"/>
                    <w:id w:val="323085699"/>
                    <w:lock w:val="sdtContentLocked"/>
                    <w:placeholder>
                      <w:docPart w:val="C1D9744DFF654B79B568EF6C4AB85AAB"/>
                    </w:placeholder>
                    <w:showingPlcHdr/>
                    <w:text/>
                  </w:sdtPr>
                  <w:sdtEndPr/>
                  <w:sdtContent>
                    <w:r w:rsidRPr="00DA3DCC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รายละเอียด</w:t>
                    </w:r>
                  </w:sdtContent>
                </w:sdt>
              </w:p>
            </w:tc>
            <w:tc>
              <w:tcPr>
                <w:tcW w:w="2465" w:type="dxa"/>
                <w:vAlign w:val="center"/>
              </w:tcPr>
              <w:p w:rsidR="00673CA3" w:rsidRPr="00DA3DCC" w:rsidRDefault="00673CA3" w:rsidP="001335B5">
                <w:pPr>
                  <w:pStyle w:val="ListParagraph"/>
                  <w:ind w:left="176" w:hanging="142"/>
                  <w:jc w:val="center"/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  <w:cs/>
                  </w:rPr>
                </w:pPr>
                <w:r w:rsidRPr="00DA3DCC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BudgetCurrent"/>
                    <w:id w:val="1273440293"/>
                    <w:lock w:val="sdtContentLocked"/>
                    <w:placeholder>
                      <w:docPart w:val="2160C130DF0A460AACC80F9AD37A3373"/>
                    </w:placeholder>
                    <w:showingPlcHdr/>
                    <w:text/>
                  </w:sdtPr>
                  <w:sdtEndPr/>
                  <w:sdtContent>
                    <w:r w:rsidRPr="00DA3DCC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งบประมาณ (บาท)</w:t>
                    </w:r>
                  </w:sdtContent>
                </w:sdt>
              </w:p>
            </w:tc>
          </w:tr>
          <w:tr w:rsidR="00673CA3" w:rsidRPr="00DA3DCC" w:rsidTr="00673CA3">
            <w:trPr>
              <w:trHeight w:val="387"/>
            </w:trPr>
            <w:tc>
              <w:tcPr>
                <w:tcW w:w="3035" w:type="dxa"/>
              </w:tcPr>
              <w:p w:rsidR="00673CA3" w:rsidRPr="00DA3DCC" w:rsidRDefault="002807CD" w:rsidP="00BD0C41">
                <w:pPr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ag_BudgetType"/>
                    <w:id w:val="774840098"/>
                    <w:lock w:val="sdtLocked"/>
                    <w:dropDownList>
                      <w:listItem w:displayText="งบดำเนินการ : งบบริหารแผนงานวิจัย" w:value="8"/>
                    </w:dropDownList>
                  </w:sdtPr>
                  <w:sdtEndPr/>
                  <w:sdtContent>
                    <w:r w:rsidR="00673CA3"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  <w:t>งบดำเนินการ : งบบริหารแผนงานวิจัย</w:t>
                    </w:r>
                  </w:sdtContent>
                </w:sdt>
              </w:p>
            </w:tc>
            <w:tc>
              <w:tcPr>
                <w:tcW w:w="3969" w:type="dxa"/>
              </w:tcPr>
              <w:p w:rsidR="00673CA3" w:rsidRPr="00DA3DCC" w:rsidRDefault="00673CA3" w:rsidP="002C4D75">
                <w:pPr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  <w:tc>
              <w:tcPr>
                <w:tcW w:w="2465" w:type="dxa"/>
              </w:tcPr>
              <w:p w:rsidR="00673CA3" w:rsidRPr="00DA3DCC" w:rsidRDefault="002807CD" w:rsidP="006F6432">
                <w:pPr>
                  <w:ind w:right="33"/>
                  <w:jc w:val="right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</w:tr>
        </w:tbl>
      </w:sdtContent>
    </w:sdt>
    <w:p w:rsidR="00C56EE9" w:rsidRDefault="00C56EE9" w:rsidP="00BD0C41">
      <w:pPr>
        <w:jc w:val="both"/>
        <w:rPr>
          <w:rFonts w:ascii="TH SarabunPSK" w:hAnsi="TH SarabunPSK" w:cs="TH SarabunPSK"/>
          <w:sz w:val="32"/>
          <w:szCs w:val="32"/>
        </w:rPr>
      </w:pPr>
    </w:p>
    <w:sdt>
      <w:sdtPr>
        <w:rPr>
          <w:rFonts w:ascii="TH SarabunPSK" w:hAnsi="TH SarabunPSK" w:cs="TH SarabunPSK"/>
          <w:sz w:val="32"/>
          <w:szCs w:val="32"/>
          <w:cs/>
        </w:rPr>
        <w:tag w:val="ResultProject"/>
        <w:id w:val="-1361809960"/>
        <w:lock w:val="sdtContentLocked"/>
        <w:placeholder>
          <w:docPart w:val="DefaultPlaceholder_1081868574"/>
        </w:placeholder>
      </w:sdtPr>
      <w:sdtEndPr>
        <w:rPr>
          <w:b/>
          <w:bCs/>
          <w:cs w:val="0"/>
        </w:rPr>
      </w:sdtEndPr>
      <w:sdtContent>
        <w:p w:rsidR="00C56EE9" w:rsidRPr="007C4A3A" w:rsidRDefault="00673CA3" w:rsidP="00673CA3">
          <w:pPr>
            <w:pStyle w:val="NormalWeb"/>
            <w:spacing w:before="0" w:beforeAutospacing="0" w:after="0" w:afterAutospacing="0"/>
            <w:rPr>
              <w:rFonts w:ascii="TH SarabunPSK" w:hAnsi="TH SarabunPSK" w:cs="TH SarabunPSK"/>
              <w:b/>
              <w:bCs/>
              <w:sz w:val="32"/>
              <w:szCs w:val="32"/>
            </w:rPr>
          </w:pPr>
          <w:r>
            <w:rPr>
              <w:rFonts w:ascii="TH SarabunPSK" w:hAnsi="TH SarabunPSK" w:cs="TH SarabunPSK"/>
              <w:b/>
              <w:bCs/>
              <w:sz w:val="32"/>
              <w:szCs w:val="32"/>
              <w:lang w:val="en-GB"/>
            </w:rPr>
            <w:t xml:space="preserve">17. </w:t>
          </w:r>
          <w:r w:rsidR="00C7044B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ผลผลิต (</w:t>
          </w:r>
          <w:r w:rsidR="00C7044B">
            <w:rPr>
              <w:rFonts w:ascii="TH SarabunPSK" w:hAnsi="TH SarabunPSK" w:cs="TH SarabunPSK"/>
              <w:b/>
              <w:bCs/>
              <w:sz w:val="32"/>
              <w:szCs w:val="32"/>
              <w:lang w:val="en-GB"/>
            </w:rPr>
            <w:t xml:space="preserve">Output) </w:t>
          </w:r>
          <w:r w:rsidR="00C56EE9" w:rsidRPr="007C4A3A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จากงานวิจัย</w:t>
          </w:r>
        </w:p>
      </w:sdtContent>
    </w:sdt>
    <w:bookmarkStart w:id="3" w:name="_Hlk492917502" w:displacedByCustomXml="next"/>
    <w:sdt>
      <w:sdtPr>
        <w:rPr>
          <w:rStyle w:val="PageNumber"/>
          <w:rFonts w:ascii="TH SarabunPSK" w:hAnsi="TH SarabunPSK" w:cs="TH SarabunPSK"/>
          <w:b/>
          <w:bCs/>
          <w:sz w:val="28"/>
          <w:szCs w:val="28"/>
          <w:cs/>
          <w:lang w:val="en-US"/>
        </w:rPr>
        <w:tag w:val="ResultProject"/>
        <w:id w:val="1948577927"/>
        <w:placeholder>
          <w:docPart w:val="8F8996B5CC5E4A3682896298ACD99F21"/>
        </w:placeholder>
      </w:sdtPr>
      <w:sdtEndPr>
        <w:rPr>
          <w:rStyle w:val="PageNumber"/>
          <w:b w:val="0"/>
          <w:bCs w:val="0"/>
          <w:sz w:val="24"/>
          <w:szCs w:val="24"/>
          <w:cs w:val="0"/>
        </w:rPr>
      </w:sdtEndPr>
      <w:sdtContent>
        <w:tbl>
          <w:tblPr>
            <w:tblW w:w="9942" w:type="dxa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2265"/>
            <w:gridCol w:w="14"/>
            <w:gridCol w:w="1966"/>
            <w:gridCol w:w="18"/>
            <w:gridCol w:w="687"/>
            <w:gridCol w:w="22"/>
            <w:gridCol w:w="653"/>
            <w:gridCol w:w="56"/>
            <w:gridCol w:w="694"/>
            <w:gridCol w:w="14"/>
            <w:gridCol w:w="661"/>
            <w:gridCol w:w="48"/>
            <w:gridCol w:w="687"/>
            <w:gridCol w:w="22"/>
            <w:gridCol w:w="548"/>
            <w:gridCol w:w="19"/>
            <w:gridCol w:w="850"/>
            <w:gridCol w:w="718"/>
          </w:tblGrid>
          <w:tr w:rsidR="00464675" w:rsidRPr="00DA3DCC" w:rsidTr="00D313B6">
            <w:trPr>
              <w:trHeight w:val="360"/>
              <w:tblHeader/>
              <w:jc w:val="center"/>
            </w:trPr>
            <w:tc>
              <w:tcPr>
                <w:tcW w:w="2279" w:type="dxa"/>
                <w:gridSpan w:val="2"/>
                <w:vMerge w:val="restar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b/>
                    <w:bCs/>
                    <w:sz w:val="28"/>
                    <w:szCs w:val="28"/>
                    <w:cs/>
                    <w:lang w:val="en-US"/>
                  </w:rPr>
                  <w:tag w:val="ResultProjectname"/>
                  <w:id w:val="-1347395134"/>
                  <w:lock w:val="contentLocked"/>
                  <w:placeholder>
                    <w:docPart w:val="8F8996B5CC5E4A3682896298ACD99F21"/>
                  </w:placeholder>
                </w:sdtPr>
                <w:sdtEndPr>
                  <w:rPr>
                    <w:rStyle w:val="PageNumber"/>
                    <w:cs w:val="0"/>
                  </w:rPr>
                </w:sdtEndPr>
                <w:sdtContent>
                  <w:p w:rsidR="00464675" w:rsidRPr="000C5E95" w:rsidRDefault="00464675" w:rsidP="00D313B6">
                    <w:pPr>
                      <w:pStyle w:val="a"/>
                      <w:ind w:right="56"/>
                      <w:jc w:val="center"/>
                      <w:rPr>
                        <w:rStyle w:val="PageNumber"/>
                        <w:rFonts w:ascii="TH SarabunPSK" w:hAnsi="TH SarabunPSK" w:cs="TH SarabunPSK"/>
                        <w:b/>
                        <w:bCs/>
                        <w:sz w:val="28"/>
                        <w:szCs w:val="28"/>
                        <w:lang w:val="en-US"/>
                      </w:rPr>
                    </w:pPr>
                    <w:r w:rsidRPr="000C5E95">
                      <w:rPr>
                        <w:rStyle w:val="PageNumber"/>
                        <w:rFonts w:ascii="TH SarabunPSK" w:hAnsi="TH SarabunPSK" w:cs="TH SarabunPSK"/>
                        <w:b/>
                        <w:bCs/>
                        <w:sz w:val="28"/>
                        <w:szCs w:val="28"/>
                        <w:cs/>
                        <w:lang w:val="en-US"/>
                      </w:rPr>
                      <w:t>ผลงานที่คาดว่าจะได้รับ</w:t>
                    </w:r>
                  </w:p>
                </w:sdtContent>
              </w:sdt>
            </w:tc>
            <w:tc>
              <w:tcPr>
                <w:tcW w:w="1984" w:type="dxa"/>
                <w:gridSpan w:val="2"/>
                <w:vMerge w:val="restar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b/>
                    <w:bCs/>
                    <w:sz w:val="28"/>
                    <w:szCs w:val="28"/>
                    <w:cs/>
                    <w:lang w:val="en-US"/>
                  </w:rPr>
                  <w:tag w:val="ResultProjectDetail"/>
                  <w:id w:val="-1040130549"/>
                  <w:lock w:val="contentLocked"/>
                  <w:placeholder>
                    <w:docPart w:val="8F8996B5CC5E4A3682896298ACD99F21"/>
                  </w:placeholder>
                </w:sdtPr>
                <w:sdtEndPr>
                  <w:rPr>
                    <w:rStyle w:val="PageNumber"/>
                  </w:rPr>
                </w:sdtEndPr>
                <w:sdtContent>
                  <w:p w:rsidR="00464675" w:rsidRPr="000C5E95" w:rsidRDefault="00464675" w:rsidP="00D313B6">
                    <w:pPr>
                      <w:pStyle w:val="a"/>
                      <w:ind w:right="56"/>
                      <w:jc w:val="center"/>
                      <w:rPr>
                        <w:rStyle w:val="PageNumber"/>
                        <w:rFonts w:ascii="TH SarabunPSK" w:hAnsi="TH SarabunPSK" w:cs="TH SarabunPSK"/>
                        <w:b/>
                        <w:bCs/>
                        <w:sz w:val="28"/>
                        <w:szCs w:val="28"/>
                        <w:cs/>
                        <w:lang w:val="en-US"/>
                      </w:rPr>
                    </w:pPr>
                    <w:r w:rsidRPr="000C5E95">
                      <w:rPr>
                        <w:rStyle w:val="PageNumber"/>
                        <w:rFonts w:ascii="TH SarabunPSK" w:hAnsi="TH SarabunPSK" w:cs="TH SarabunPSK"/>
                        <w:b/>
                        <w:bCs/>
                        <w:sz w:val="28"/>
                        <w:szCs w:val="28"/>
                        <w:cs/>
                        <w:lang w:val="en-US"/>
                      </w:rPr>
                      <w:t>รายละเอียดของผลผลิต</w:t>
                    </w:r>
                  </w:p>
                </w:sdtContent>
              </w:sdt>
            </w:tc>
            <w:tc>
              <w:tcPr>
                <w:tcW w:w="4111" w:type="dxa"/>
                <w:gridSpan w:val="1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b/>
                    <w:bCs/>
                    <w:sz w:val="28"/>
                    <w:szCs w:val="28"/>
                    <w:cs/>
                    <w:lang w:val="en-US"/>
                  </w:rPr>
                  <w:tag w:val="amount"/>
                  <w:id w:val="-836922975"/>
                  <w:lock w:val="contentLocked"/>
                  <w:placeholder>
                    <w:docPart w:val="8F8996B5CC5E4A3682896298ACD99F21"/>
                  </w:placeholder>
                </w:sdtPr>
                <w:sdtEndPr>
                  <w:rPr>
                    <w:rStyle w:val="PageNumber"/>
                  </w:rPr>
                </w:sdtEndPr>
                <w:sdtContent>
                  <w:p w:rsidR="00464675" w:rsidRPr="00DA3DCC" w:rsidRDefault="00464675" w:rsidP="00D313B6">
                    <w:pPr>
                      <w:pStyle w:val="a"/>
                      <w:ind w:right="56"/>
                      <w:jc w:val="center"/>
                      <w:rPr>
                        <w:rStyle w:val="PageNumber"/>
                        <w:rFonts w:ascii="TH SarabunPSK" w:hAnsi="TH SarabunPSK" w:cs="TH SarabunPSK"/>
                        <w:b/>
                        <w:bCs/>
                        <w:sz w:val="26"/>
                        <w:szCs w:val="26"/>
                        <w:cs/>
                        <w:lang w:val="en-US"/>
                      </w:rPr>
                    </w:pPr>
                    <w:r w:rsidRPr="000C5E95">
                      <w:rPr>
                        <w:rStyle w:val="PageNumber"/>
                        <w:rFonts w:ascii="TH SarabunPSK" w:hAnsi="TH SarabunPSK" w:cs="TH SarabunPSK"/>
                        <w:b/>
                        <w:bCs/>
                        <w:sz w:val="28"/>
                        <w:szCs w:val="28"/>
                        <w:cs/>
                        <w:lang w:val="en-US"/>
                      </w:rPr>
                      <w:t>จำนวนนับ</w:t>
                    </w:r>
                  </w:p>
                </w:sdtContent>
              </w:sdt>
            </w:tc>
            <w:tc>
              <w:tcPr>
                <w:tcW w:w="850" w:type="dxa"/>
                <w:vMerge w:val="restar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b/>
                    <w:bCs/>
                    <w:sz w:val="28"/>
                    <w:szCs w:val="28"/>
                    <w:cs/>
                    <w:lang w:val="en-US"/>
                  </w:rPr>
                  <w:tag w:val="unit"/>
                  <w:id w:val="-465667825"/>
                  <w:lock w:val="contentLocked"/>
                  <w:placeholder>
                    <w:docPart w:val="8F8996B5CC5E4A3682896298ACD99F21"/>
                  </w:placeholder>
                </w:sdtPr>
                <w:sdtEndPr>
                  <w:rPr>
                    <w:rStyle w:val="PageNumber"/>
                    <w:cs w:val="0"/>
                  </w:rPr>
                </w:sdtEndPr>
                <w:sdtContent>
                  <w:p w:rsidR="00464675" w:rsidRPr="000C5E95" w:rsidRDefault="00464675" w:rsidP="00D313B6">
                    <w:pPr>
                      <w:pStyle w:val="a"/>
                      <w:ind w:right="56"/>
                      <w:jc w:val="center"/>
                      <w:rPr>
                        <w:rStyle w:val="PageNumber"/>
                        <w:rFonts w:ascii="TH SarabunPSK" w:hAnsi="TH SarabunPSK" w:cs="TH SarabunPSK"/>
                        <w:b/>
                        <w:bCs/>
                        <w:sz w:val="28"/>
                        <w:szCs w:val="28"/>
                        <w:lang w:val="en-US"/>
                      </w:rPr>
                    </w:pPr>
                    <w:r w:rsidRPr="00224CDB">
                      <w:rPr>
                        <w:rStyle w:val="PageNumber"/>
                        <w:rFonts w:ascii="TH SarabunPSK" w:hAnsi="TH SarabunPSK" w:cs="TH SarabunPSK"/>
                        <w:b/>
                        <w:bCs/>
                        <w:sz w:val="22"/>
                        <w:szCs w:val="22"/>
                        <w:cs/>
                        <w:lang w:val="en-US"/>
                      </w:rPr>
                      <w:t>หน่วยนับ</w:t>
                    </w:r>
                  </w:p>
                </w:sdtContent>
              </w:sdt>
            </w:tc>
            <w:tc>
              <w:tcPr>
                <w:tcW w:w="718" w:type="dxa"/>
                <w:vMerge w:val="restar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b/>
                    <w:bCs/>
                    <w:sz w:val="24"/>
                    <w:szCs w:val="24"/>
                    <w:cs/>
                    <w:lang w:val="en-US"/>
                  </w:rPr>
                  <w:tag w:val="ExpectationType"/>
                  <w:id w:val="-1678345436"/>
                  <w:lock w:val="contentLocked"/>
                  <w:placeholder>
                    <w:docPart w:val="8F8996B5CC5E4A3682896298ACD99F21"/>
                  </w:placeholder>
                </w:sdtPr>
                <w:sdtEndPr>
                  <w:rPr>
                    <w:rStyle w:val="PageNumber"/>
                    <w:cs w:val="0"/>
                  </w:rPr>
                </w:sdtEndPr>
                <w:sdtContent>
                  <w:p w:rsidR="00464675" w:rsidRPr="009C2B5B" w:rsidRDefault="00464675" w:rsidP="00D313B6">
                    <w:pPr>
                      <w:pStyle w:val="a"/>
                      <w:ind w:right="56"/>
                      <w:jc w:val="center"/>
                      <w:rPr>
                        <w:rStyle w:val="PageNumber"/>
                        <w:rFonts w:ascii="TH SarabunPSK" w:hAnsi="TH SarabunPSK" w:cs="TH SarabunPSK"/>
                        <w:b/>
                        <w:bCs/>
                        <w:sz w:val="24"/>
                        <w:szCs w:val="24"/>
                        <w:cs/>
                        <w:lang w:val="en-US"/>
                      </w:rPr>
                    </w:pPr>
                    <w:r w:rsidRPr="009C2B5B">
                      <w:rPr>
                        <w:rStyle w:val="PageNumber"/>
                        <w:rFonts w:ascii="TH SarabunPSK" w:hAnsi="TH SarabunPSK" w:cs="TH SarabunPSK"/>
                        <w:b/>
                        <w:bCs/>
                        <w:sz w:val="24"/>
                        <w:szCs w:val="24"/>
                        <w:cs/>
                        <w:lang w:val="en-US"/>
                      </w:rPr>
                      <w:t>ระดับ</w:t>
                    </w:r>
                  </w:p>
                  <w:p w:rsidR="00464675" w:rsidRPr="009C2B5B" w:rsidRDefault="00464675" w:rsidP="00D313B6">
                    <w:pPr>
                      <w:pStyle w:val="a"/>
                      <w:ind w:right="56"/>
                      <w:jc w:val="center"/>
                      <w:rPr>
                        <w:rStyle w:val="PageNumber"/>
                        <w:rFonts w:ascii="TH SarabunPSK" w:hAnsi="TH SarabunPSK" w:cs="TH SarabunPSK"/>
                        <w:b/>
                        <w:bCs/>
                        <w:sz w:val="24"/>
                        <w:szCs w:val="24"/>
                        <w:lang w:val="en-US"/>
                      </w:rPr>
                    </w:pPr>
                    <w:r w:rsidRPr="009C2B5B">
                      <w:rPr>
                        <w:rStyle w:val="PageNumber"/>
                        <w:rFonts w:ascii="TH SarabunPSK" w:hAnsi="TH SarabunPSK" w:cs="TH SarabunPSK"/>
                        <w:b/>
                        <w:bCs/>
                        <w:sz w:val="24"/>
                        <w:szCs w:val="24"/>
                        <w:cs/>
                        <w:lang w:val="en-US"/>
                      </w:rPr>
                      <w:t>ความ</w:t>
                    </w:r>
                  </w:p>
                  <w:p w:rsidR="00464675" w:rsidRPr="000C5E95" w:rsidRDefault="00464675" w:rsidP="00D313B6">
                    <w:pPr>
                      <w:pStyle w:val="a"/>
                      <w:ind w:right="56"/>
                      <w:jc w:val="center"/>
                      <w:rPr>
                        <w:rStyle w:val="PageNumber"/>
                        <w:rFonts w:ascii="TH SarabunPSK" w:hAnsi="TH SarabunPSK" w:cs="TH SarabunPSK"/>
                        <w:b/>
                        <w:bCs/>
                        <w:sz w:val="28"/>
                        <w:szCs w:val="28"/>
                        <w:lang w:val="en-US"/>
                      </w:rPr>
                    </w:pPr>
                    <w:r w:rsidRPr="009C2B5B">
                      <w:rPr>
                        <w:rStyle w:val="PageNumber"/>
                        <w:rFonts w:ascii="TH SarabunPSK" w:hAnsi="TH SarabunPSK" w:cs="TH SarabunPSK"/>
                        <w:b/>
                        <w:bCs/>
                        <w:sz w:val="24"/>
                        <w:szCs w:val="24"/>
                        <w:cs/>
                        <w:lang w:val="en-US"/>
                      </w:rPr>
                      <w:t>สำเร็จ</w:t>
                    </w:r>
                  </w:p>
                </w:sdtContent>
              </w:sdt>
            </w:tc>
          </w:tr>
          <w:tr w:rsidR="00464675" w:rsidRPr="00DA3DCC" w:rsidTr="00D313B6">
            <w:trPr>
              <w:trHeight w:val="360"/>
              <w:tblHeader/>
              <w:jc w:val="center"/>
            </w:trPr>
            <w:tc>
              <w:tcPr>
                <w:tcW w:w="2279" w:type="dxa"/>
                <w:gridSpan w:val="2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:rsidR="00464675" w:rsidRPr="00DA3DCC" w:rsidRDefault="00464675" w:rsidP="00D313B6">
                <w:pPr>
                  <w:rPr>
                    <w:rStyle w:val="PageNumber"/>
                    <w:rFonts w:ascii="TH SarabunPSK" w:eastAsia="Times New Roman" w:hAnsi="TH SarabunPSK" w:cs="TH SarabunPSK"/>
                    <w:b/>
                    <w:bCs/>
                    <w:sz w:val="26"/>
                    <w:szCs w:val="26"/>
                  </w:rPr>
                </w:pPr>
              </w:p>
            </w:tc>
            <w:tc>
              <w:tcPr>
                <w:tcW w:w="1984" w:type="dxa"/>
                <w:gridSpan w:val="2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:rsidR="00464675" w:rsidRPr="00DA3DCC" w:rsidRDefault="00464675" w:rsidP="00D313B6">
                <w:pPr>
                  <w:rPr>
                    <w:rStyle w:val="PageNumber"/>
                    <w:rFonts w:ascii="TH SarabunPSK" w:eastAsia="Times New Roman" w:hAnsi="TH SarabunPSK" w:cs="TH SarabunPSK"/>
                    <w:b/>
                    <w:bCs/>
                    <w:sz w:val="26"/>
                    <w:szCs w:val="26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b/>
                    <w:bCs/>
                    <w:cs/>
                    <w:lang w:val="en-US"/>
                  </w:rPr>
                  <w:tag w:val="ResutYear1"/>
                  <w:id w:val="2052802342"/>
                  <w:lock w:val="contentLocked"/>
                  <w:placeholder>
                    <w:docPart w:val="8F8996B5CC5E4A3682896298ACD99F21"/>
                  </w:placeholder>
                </w:sdtPr>
                <w:sdtEndPr>
                  <w:rPr>
                    <w:rStyle w:val="PageNumber"/>
                    <w:lang w:val="th-TH"/>
                  </w:rPr>
                </w:sdtEndPr>
                <w:sdtContent>
                  <w:p w:rsidR="00464675" w:rsidRDefault="00464675" w:rsidP="00D313B6">
                    <w:pPr>
                      <w:pStyle w:val="a"/>
                      <w:ind w:right="56"/>
                      <w:jc w:val="center"/>
                      <w:rPr>
                        <w:rStyle w:val="PageNumber"/>
                        <w:rFonts w:ascii="TH SarabunPSK" w:hAnsi="TH SarabunPSK" w:cs="TH SarabunPSK"/>
                        <w:b/>
                        <w:bCs/>
                        <w:lang w:val="en-US"/>
                      </w:rPr>
                    </w:pPr>
                    <w:r>
                      <w:rPr>
                        <w:rStyle w:val="PageNumber"/>
                        <w:rFonts w:ascii="TH SarabunPSK" w:hAnsi="TH SarabunPSK" w:cs="TH SarabunPSK" w:hint="cs"/>
                        <w:b/>
                        <w:bCs/>
                        <w:cs/>
                        <w:lang w:val="en-US"/>
                      </w:rPr>
                      <w:t>ปี</w:t>
                    </w:r>
                  </w:p>
                  <w:p w:rsidR="00464675" w:rsidRPr="00224CDB" w:rsidRDefault="00464675" w:rsidP="00D313B6">
                    <w:pPr>
                      <w:pStyle w:val="a"/>
                      <w:ind w:right="56"/>
                      <w:jc w:val="center"/>
                      <w:rPr>
                        <w:rStyle w:val="PageNumber"/>
                        <w:rFonts w:ascii="TH SarabunPSK" w:hAnsi="TH SarabunPSK" w:cs="TH SarabunPSK"/>
                        <w:b/>
                        <w:bCs/>
                        <w:cs/>
                        <w:lang w:val="th-TH"/>
                      </w:rPr>
                    </w:pPr>
                    <w:r w:rsidRPr="00224CDB">
                      <w:rPr>
                        <w:rStyle w:val="PageNumber"/>
                        <w:rFonts w:ascii="TH SarabunPSK" w:hAnsi="TH SarabunPSK" w:cs="TH SarabunPSK" w:hint="cs"/>
                        <w:b/>
                        <w:bCs/>
                        <w:cs/>
                        <w:lang w:val="en-US"/>
                      </w:rPr>
                      <w:t>2562</w:t>
                    </w:r>
                  </w:p>
                </w:sdtContent>
              </w:sdt>
            </w:tc>
            <w:tc>
              <w:tcPr>
                <w:tcW w:w="7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b/>
                    <w:bCs/>
                    <w:cs/>
                    <w:lang w:val="en-US"/>
                  </w:rPr>
                  <w:tag w:val="ResutYear2"/>
                  <w:id w:val="-845562773"/>
                  <w:lock w:val="contentLocked"/>
                  <w:placeholder>
                    <w:docPart w:val="8F8996B5CC5E4A3682896298ACD99F21"/>
                  </w:placeholder>
                </w:sdtPr>
                <w:sdtEndPr>
                  <w:rPr>
                    <w:rStyle w:val="PageNumber"/>
                    <w:lang w:val="th-TH"/>
                  </w:rPr>
                </w:sdtEndPr>
                <w:sdtContent>
                  <w:p w:rsidR="00464675" w:rsidRDefault="00464675" w:rsidP="00D313B6">
                    <w:pPr>
                      <w:pStyle w:val="a"/>
                      <w:ind w:right="56"/>
                      <w:jc w:val="center"/>
                      <w:rPr>
                        <w:rStyle w:val="PageNumber"/>
                        <w:rFonts w:ascii="TH SarabunPSK" w:hAnsi="TH SarabunPSK" w:cs="TH SarabunPSK"/>
                        <w:b/>
                        <w:bCs/>
                        <w:lang w:val="en-US"/>
                      </w:rPr>
                    </w:pPr>
                    <w:r>
                      <w:rPr>
                        <w:rStyle w:val="PageNumber"/>
                        <w:rFonts w:ascii="TH SarabunPSK" w:hAnsi="TH SarabunPSK" w:cs="TH SarabunPSK" w:hint="cs"/>
                        <w:b/>
                        <w:bCs/>
                        <w:cs/>
                        <w:lang w:val="en-US"/>
                      </w:rPr>
                      <w:t>ปี</w:t>
                    </w:r>
                  </w:p>
                  <w:p w:rsidR="00464675" w:rsidRPr="00224CDB" w:rsidRDefault="00464675" w:rsidP="00D313B6">
                    <w:pPr>
                      <w:pStyle w:val="a"/>
                      <w:ind w:right="56"/>
                      <w:jc w:val="center"/>
                      <w:rPr>
                        <w:rStyle w:val="PageNumber"/>
                        <w:rFonts w:ascii="TH SarabunPSK" w:hAnsi="TH SarabunPSK" w:cs="TH SarabunPSK"/>
                        <w:b/>
                        <w:bCs/>
                        <w:cs/>
                        <w:lang w:val="th-TH"/>
                      </w:rPr>
                    </w:pPr>
                    <w:r w:rsidRPr="00224CDB">
                      <w:rPr>
                        <w:rStyle w:val="PageNumber"/>
                        <w:rFonts w:ascii="TH SarabunPSK" w:hAnsi="TH SarabunPSK" w:cs="TH SarabunPSK" w:hint="cs"/>
                        <w:b/>
                        <w:bCs/>
                        <w:cs/>
                        <w:lang w:val="en-US"/>
                      </w:rPr>
                      <w:t>2563</w:t>
                    </w:r>
                  </w:p>
                </w:sdtContent>
              </w:sdt>
            </w:tc>
            <w:tc>
              <w:tcPr>
                <w:tcW w:w="70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b/>
                    <w:bCs/>
                    <w:cs/>
                    <w:lang w:val="en-US"/>
                  </w:rPr>
                  <w:tag w:val="ResutYear3"/>
                  <w:id w:val="-205257750"/>
                  <w:lock w:val="contentLocked"/>
                  <w:placeholder>
                    <w:docPart w:val="8F8996B5CC5E4A3682896298ACD99F21"/>
                  </w:placeholder>
                </w:sdtPr>
                <w:sdtEndPr>
                  <w:rPr>
                    <w:rStyle w:val="PageNumber"/>
                    <w:lang w:val="th-TH"/>
                  </w:rPr>
                </w:sdtEndPr>
                <w:sdtContent>
                  <w:p w:rsidR="00464675" w:rsidRDefault="00464675" w:rsidP="00D313B6">
                    <w:pPr>
                      <w:pStyle w:val="a"/>
                      <w:ind w:right="56"/>
                      <w:jc w:val="center"/>
                      <w:rPr>
                        <w:rStyle w:val="PageNumber"/>
                        <w:rFonts w:ascii="TH SarabunPSK" w:hAnsi="TH SarabunPSK" w:cs="TH SarabunPSK"/>
                        <w:b/>
                        <w:bCs/>
                        <w:lang w:val="en-US"/>
                      </w:rPr>
                    </w:pPr>
                    <w:r>
                      <w:rPr>
                        <w:rStyle w:val="PageNumber"/>
                        <w:rFonts w:ascii="TH SarabunPSK" w:hAnsi="TH SarabunPSK" w:cs="TH SarabunPSK" w:hint="cs"/>
                        <w:b/>
                        <w:bCs/>
                        <w:cs/>
                        <w:lang w:val="en-US"/>
                      </w:rPr>
                      <w:t>ปี</w:t>
                    </w:r>
                  </w:p>
                  <w:p w:rsidR="00464675" w:rsidRPr="00224CDB" w:rsidRDefault="00464675" w:rsidP="00D313B6">
                    <w:pPr>
                      <w:pStyle w:val="a"/>
                      <w:ind w:right="56"/>
                      <w:jc w:val="center"/>
                      <w:rPr>
                        <w:rStyle w:val="PageNumber"/>
                        <w:rFonts w:ascii="TH SarabunPSK" w:hAnsi="TH SarabunPSK" w:cs="TH SarabunPSK"/>
                        <w:b/>
                        <w:bCs/>
                        <w:cs/>
                        <w:lang w:val="th-TH"/>
                      </w:rPr>
                    </w:pPr>
                    <w:r w:rsidRPr="00224CDB">
                      <w:rPr>
                        <w:rStyle w:val="PageNumber"/>
                        <w:rFonts w:ascii="TH SarabunPSK" w:hAnsi="TH SarabunPSK" w:cs="TH SarabunPSK" w:hint="cs"/>
                        <w:b/>
                        <w:bCs/>
                        <w:cs/>
                        <w:lang w:val="en-US"/>
                      </w:rPr>
                      <w:t>2564</w:t>
                    </w:r>
                  </w:p>
                </w:sdtContent>
              </w:sdt>
            </w:tc>
            <w:tc>
              <w:tcPr>
                <w:tcW w:w="7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b/>
                    <w:bCs/>
                    <w:cs/>
                    <w:lang w:val="en-US"/>
                  </w:rPr>
                  <w:tag w:val="ResutYear4"/>
                  <w:id w:val="-666247881"/>
                  <w:lock w:val="contentLocked"/>
                  <w:placeholder>
                    <w:docPart w:val="8F8996B5CC5E4A3682896298ACD99F21"/>
                  </w:placeholder>
                </w:sdtPr>
                <w:sdtEndPr>
                  <w:rPr>
                    <w:rStyle w:val="PageNumber"/>
                  </w:rPr>
                </w:sdtEndPr>
                <w:sdtContent>
                  <w:p w:rsidR="00464675" w:rsidRDefault="00464675" w:rsidP="00D313B6">
                    <w:pPr>
                      <w:pStyle w:val="a"/>
                      <w:ind w:right="56"/>
                      <w:jc w:val="center"/>
                      <w:rPr>
                        <w:rStyle w:val="PageNumber"/>
                        <w:rFonts w:ascii="TH SarabunPSK" w:hAnsi="TH SarabunPSK" w:cs="TH SarabunPSK"/>
                        <w:b/>
                        <w:bCs/>
                        <w:lang w:val="en-US"/>
                      </w:rPr>
                    </w:pPr>
                    <w:r>
                      <w:rPr>
                        <w:rStyle w:val="PageNumber"/>
                        <w:rFonts w:ascii="TH SarabunPSK" w:hAnsi="TH SarabunPSK" w:cs="TH SarabunPSK" w:hint="cs"/>
                        <w:b/>
                        <w:bCs/>
                        <w:cs/>
                        <w:lang w:val="en-US"/>
                      </w:rPr>
                      <w:t>ปี</w:t>
                    </w:r>
                  </w:p>
                  <w:p w:rsidR="00464675" w:rsidRPr="00224CDB" w:rsidRDefault="00464675" w:rsidP="00D313B6">
                    <w:pPr>
                      <w:pStyle w:val="a"/>
                      <w:ind w:right="56"/>
                      <w:jc w:val="center"/>
                      <w:rPr>
                        <w:rStyle w:val="PageNumber"/>
                        <w:rFonts w:ascii="TH SarabunPSK" w:hAnsi="TH SarabunPSK" w:cs="TH SarabunPSK"/>
                        <w:b/>
                        <w:bCs/>
                        <w:cs/>
                        <w:lang w:val="en-US"/>
                      </w:rPr>
                    </w:pPr>
                    <w:r w:rsidRPr="00224CDB">
                      <w:rPr>
                        <w:rStyle w:val="PageNumber"/>
                        <w:rFonts w:ascii="TH SarabunPSK" w:hAnsi="TH SarabunPSK" w:cs="TH SarabunPSK" w:hint="cs"/>
                        <w:b/>
                        <w:bCs/>
                        <w:cs/>
                        <w:lang w:val="en-US"/>
                      </w:rPr>
                      <w:t>2565</w:t>
                    </w:r>
                  </w:p>
                </w:sdtContent>
              </w:sdt>
            </w:tc>
            <w:tc>
              <w:tcPr>
                <w:tcW w:w="7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b/>
                    <w:bCs/>
                    <w:cs/>
                    <w:lang w:val="en-US"/>
                  </w:rPr>
                  <w:tag w:val="ResutYear5"/>
                  <w:id w:val="-409309997"/>
                  <w:lock w:val="contentLocked"/>
                  <w:placeholder>
                    <w:docPart w:val="8F8996B5CC5E4A3682896298ACD99F21"/>
                  </w:placeholder>
                </w:sdtPr>
                <w:sdtEndPr>
                  <w:rPr>
                    <w:rStyle w:val="PageNumber"/>
                  </w:rPr>
                </w:sdtEndPr>
                <w:sdtContent>
                  <w:p w:rsidR="00464675" w:rsidRDefault="00464675" w:rsidP="00D313B6">
                    <w:pPr>
                      <w:pStyle w:val="a"/>
                      <w:ind w:right="56"/>
                      <w:jc w:val="center"/>
                      <w:rPr>
                        <w:rStyle w:val="PageNumber"/>
                        <w:rFonts w:ascii="TH SarabunPSK" w:hAnsi="TH SarabunPSK" w:cs="TH SarabunPSK"/>
                        <w:b/>
                        <w:bCs/>
                        <w:lang w:val="en-US"/>
                      </w:rPr>
                    </w:pPr>
                    <w:r>
                      <w:rPr>
                        <w:rStyle w:val="PageNumber"/>
                        <w:rFonts w:ascii="TH SarabunPSK" w:hAnsi="TH SarabunPSK" w:cs="TH SarabunPSK" w:hint="cs"/>
                        <w:b/>
                        <w:bCs/>
                        <w:cs/>
                        <w:lang w:val="en-US"/>
                      </w:rPr>
                      <w:t>ปี</w:t>
                    </w:r>
                  </w:p>
                  <w:p w:rsidR="00464675" w:rsidRPr="00224CDB" w:rsidRDefault="00464675" w:rsidP="00D313B6">
                    <w:pPr>
                      <w:pStyle w:val="a"/>
                      <w:ind w:right="56"/>
                      <w:jc w:val="center"/>
                      <w:rPr>
                        <w:rStyle w:val="PageNumber"/>
                        <w:rFonts w:ascii="TH SarabunPSK" w:hAnsi="TH SarabunPSK" w:cs="TH SarabunPSK"/>
                        <w:b/>
                        <w:bCs/>
                        <w:cs/>
                        <w:lang w:val="en-US"/>
                      </w:rPr>
                    </w:pPr>
                    <w:r w:rsidRPr="00224CDB">
                      <w:rPr>
                        <w:rStyle w:val="PageNumber"/>
                        <w:rFonts w:ascii="TH SarabunPSK" w:hAnsi="TH SarabunPSK" w:cs="TH SarabunPSK" w:hint="cs"/>
                        <w:b/>
                        <w:bCs/>
                        <w:cs/>
                        <w:lang w:val="en-US"/>
                      </w:rPr>
                      <w:t>2566</w:t>
                    </w:r>
                  </w:p>
                </w:sdtContent>
              </w:sdt>
            </w:tc>
            <w:tc>
              <w:tcPr>
                <w:tcW w:w="56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b/>
                    <w:bCs/>
                    <w:sz w:val="26"/>
                    <w:szCs w:val="26"/>
                    <w:cs/>
                    <w:lang w:val="en-US"/>
                  </w:rPr>
                  <w:tag w:val="ResutSum"/>
                  <w:id w:val="-193696696"/>
                  <w:lock w:val="contentLocked"/>
                  <w:placeholder>
                    <w:docPart w:val="8F8996B5CC5E4A3682896298ACD99F21"/>
                  </w:placeholder>
                </w:sdtPr>
                <w:sdtEndPr>
                  <w:rPr>
                    <w:rStyle w:val="PageNumber"/>
                    <w:lang w:val="th-TH"/>
                  </w:rPr>
                </w:sdtEndPr>
                <w:sdtContent>
                  <w:p w:rsidR="00464675" w:rsidRPr="00DA3DCC" w:rsidRDefault="00464675" w:rsidP="00D313B6">
                    <w:pPr>
                      <w:pStyle w:val="a"/>
                      <w:ind w:right="56"/>
                      <w:jc w:val="center"/>
                      <w:rPr>
                        <w:rStyle w:val="PageNumber"/>
                        <w:rFonts w:ascii="TH SarabunPSK" w:hAnsi="TH SarabunPSK" w:cs="TH SarabunPSK"/>
                        <w:b/>
                        <w:bCs/>
                        <w:sz w:val="26"/>
                        <w:szCs w:val="26"/>
                        <w:cs/>
                        <w:lang w:val="th-TH"/>
                      </w:rPr>
                    </w:pPr>
                    <w:r w:rsidRPr="00DA3DCC">
                      <w:rPr>
                        <w:rStyle w:val="PageNumber"/>
                        <w:rFonts w:ascii="TH SarabunPSK" w:hAnsi="TH SarabunPSK" w:cs="TH SarabunPSK"/>
                        <w:b/>
                        <w:bCs/>
                        <w:sz w:val="26"/>
                        <w:szCs w:val="26"/>
                        <w:cs/>
                        <w:lang w:val="en-US"/>
                      </w:rPr>
                      <w:t>รวม</w:t>
                    </w:r>
                  </w:p>
                </w:sdtContent>
              </w:sdt>
            </w:tc>
            <w:tc>
              <w:tcPr>
                <w:tcW w:w="850" w:type="dxa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:rsidR="00464675" w:rsidRPr="00DA3DCC" w:rsidRDefault="00464675" w:rsidP="00D313B6">
                <w:pPr>
                  <w:rPr>
                    <w:rStyle w:val="PageNumber"/>
                    <w:rFonts w:ascii="TH SarabunPSK" w:eastAsia="Times New Roman" w:hAnsi="TH SarabunPSK" w:cs="TH SarabunPSK"/>
                    <w:b/>
                    <w:bCs/>
                    <w:sz w:val="26"/>
                    <w:szCs w:val="26"/>
                  </w:rPr>
                </w:pPr>
              </w:p>
            </w:tc>
            <w:tc>
              <w:tcPr>
                <w:tcW w:w="718" w:type="dxa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:rsidR="00464675" w:rsidRPr="00DA3DCC" w:rsidRDefault="00464675" w:rsidP="00D313B6">
                <w:pPr>
                  <w:rPr>
                    <w:rStyle w:val="PageNumber"/>
                    <w:rFonts w:ascii="TH SarabunPSK" w:eastAsia="Times New Roman" w:hAnsi="TH SarabunPSK" w:cs="TH SarabunPSK"/>
                    <w:b/>
                    <w:bCs/>
                    <w:sz w:val="26"/>
                    <w:szCs w:val="26"/>
                  </w:rPr>
                </w:pPr>
              </w:p>
            </w:tc>
          </w:tr>
          <w:tr w:rsidR="00464675" w:rsidRPr="00DA3DCC" w:rsidTr="00D313B6">
            <w:trPr>
              <w:jc w:val="center"/>
            </w:trPr>
            <w:tc>
              <w:tcPr>
                <w:tcW w:w="9224" w:type="dxa"/>
                <w:gridSpan w:val="17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  <w:tag w:val="ResultProjectl1"/>
                  <w:id w:val="1342737308"/>
                  <w:lock w:val="contentLocked"/>
                  <w:placeholder>
                    <w:docPart w:val="8F8996B5CC5E4A3682896298ACD99F21"/>
                  </w:placeholder>
                </w:sdtPr>
                <w:sdtEndPr>
                  <w:rPr>
                    <w:rStyle w:val="PageNumber"/>
                    <w:b/>
                    <w:bCs/>
                  </w:rPr>
                </w:sdtEndPr>
                <w:sdtContent>
                  <w:p w:rsidR="00464675" w:rsidRPr="00DA3DCC" w:rsidRDefault="00464675" w:rsidP="00D313B6">
                    <w:pPr>
                      <w:pStyle w:val="a"/>
                      <w:ind w:right="56"/>
                      <w:rPr>
                        <w:rStyle w:val="PageNumber"/>
                        <w:rFonts w:ascii="TH SarabunPSK" w:hAnsi="TH SarabunPSK" w:cs="TH SarabunPSK"/>
                        <w:b/>
                        <w:bCs/>
                        <w:sz w:val="26"/>
                        <w:szCs w:val="26"/>
                        <w:cs/>
                        <w:lang w:val="th-TH"/>
                      </w:rPr>
                    </w:pPr>
                    <w:r w:rsidRPr="00DA3DCC"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  <w:cs/>
                        <w:lang w:val="th-TH"/>
                      </w:rPr>
                      <w:t>1. ต้นแบบผลิตภัณฑ์ โดยระบุ ดังนี้</w:t>
                    </w:r>
                  </w:p>
                </w:sdtContent>
              </w:sdt>
            </w:tc>
            <w:tc>
              <w:tcPr>
                <w:tcW w:w="7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464675" w:rsidRPr="00DA3DCC" w:rsidRDefault="00464675" w:rsidP="00D313B6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</w:tr>
          <w:tr w:rsidR="00464675" w:rsidRPr="00DA3DCC" w:rsidTr="00D313B6">
            <w:trPr>
              <w:jc w:val="center"/>
            </w:trPr>
            <w:tc>
              <w:tcPr>
                <w:tcW w:w="227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  <w:r w:rsidRPr="00DA3DCC"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  <w:t xml:space="preserve">     </w:t>
                </w:r>
                <w:sdt>
                  <w:sdtPr>
                    <w:rPr>
                      <w:rStyle w:val="PageNumber"/>
                      <w:rFonts w:ascii="TH SarabunPSK" w:hAnsi="TH SarabunPSK" w:cs="TH SarabunPSK"/>
                      <w:sz w:val="26"/>
                      <w:szCs w:val="26"/>
                      <w:cs/>
                      <w:lang w:val="th-TH"/>
                    </w:rPr>
                    <w:tag w:val="SubResultProject1"/>
                    <w:id w:val="-1671710868"/>
                    <w:lock w:val="contentLocked"/>
                    <w:placeholder>
                      <w:docPart w:val="8F8996B5CC5E4A3682896298ACD99F21"/>
                    </w:placeholder>
                  </w:sdtPr>
                  <w:sdtEndPr>
                    <w:rPr>
                      <w:rStyle w:val="PageNumber"/>
                    </w:rPr>
                  </w:sdtEndPr>
                  <w:sdtContent>
                    <w:r w:rsidRPr="00DA3DCC"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  <w:cs/>
                        <w:lang w:val="th-TH"/>
                      </w:rPr>
                      <w:t>1.1 ระดับอุตสาหกรรม</w:t>
                    </w:r>
                  </w:sdtContent>
                </w:sdt>
              </w:p>
            </w:tc>
            <w:tc>
              <w:tcPr>
                <w:tcW w:w="198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56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850" w:type="dxa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sz w:val="22"/>
                    <w:szCs w:val="22"/>
                    <w:cs/>
                    <w:lang w:val="th-TH"/>
                  </w:rPr>
                  <w:id w:val="436790840"/>
                  <w:lock w:val="contentLocked"/>
                  <w:placeholder>
                    <w:docPart w:val="8F8996B5CC5E4A3682896298ACD99F21"/>
                  </w:placeholder>
                </w:sdtPr>
                <w:sdtEndPr>
                  <w:rPr>
                    <w:rStyle w:val="PageNumber"/>
                  </w:rPr>
                </w:sdtEndPr>
                <w:sdtContent>
                  <w:p w:rsidR="00464675" w:rsidRPr="009C2B5B" w:rsidRDefault="00464675" w:rsidP="00D313B6">
                    <w:pPr>
                      <w:pStyle w:val="a"/>
                      <w:ind w:right="56"/>
                      <w:jc w:val="center"/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</w:pP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  <w:t>ต้นแบบ</w:t>
                    </w:r>
                  </w:p>
                </w:sdtContent>
              </w:sdt>
            </w:tc>
            <w:tc>
              <w:tcPr>
                <w:tcW w:w="718" w:type="dxa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2807CD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16"/>
                    <w:szCs w:val="16"/>
                    <w:cs/>
                    <w:lang w:val="th-TH"/>
                  </w:rPr>
                </w:pPr>
                <w:sdt>
                  <w:sdtPr>
                    <w:rPr>
                      <w:rFonts w:ascii="TH SarabunPSK" w:hAnsi="TH SarabunPSK" w:cs="TH SarabunPSK"/>
                      <w:sz w:val="16"/>
                      <w:szCs w:val="16"/>
                    </w:rPr>
                    <w:tag w:val="tag_ExpectationType"/>
                    <w:id w:val="853996400"/>
                    <w:dropDownList>
                      <w:listItem w:displayText="Primary Result" w:value="P"/>
                      <w:listItem w:displayText="Intermediate Result" w:value="I"/>
                      <w:listItem w:displayText="Goal Result" w:value="G"/>
                    </w:dropDownList>
                  </w:sdtPr>
                  <w:sdtEndPr/>
                  <w:sdtContent>
                    <w:r w:rsidR="00464675" w:rsidRPr="00DA3DCC">
                      <w:rPr>
                        <w:rFonts w:ascii="TH SarabunPSK" w:hAnsi="TH SarabunPSK" w:cs="TH SarabunPSK"/>
                        <w:sz w:val="16"/>
                        <w:szCs w:val="16"/>
                      </w:rPr>
                      <w:t>Primary Result</w:t>
                    </w:r>
                  </w:sdtContent>
                </w:sdt>
              </w:p>
            </w:tc>
          </w:tr>
          <w:tr w:rsidR="00464675" w:rsidRPr="00DA3DCC" w:rsidTr="00D313B6">
            <w:trPr>
              <w:jc w:val="center"/>
            </w:trPr>
            <w:tc>
              <w:tcPr>
                <w:tcW w:w="227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  <w:r w:rsidRPr="00DA3DCC"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lang w:val="en-US"/>
                  </w:rPr>
                  <w:t xml:space="preserve">     </w:t>
                </w:r>
                <w:sdt>
                  <w:sdtPr>
                    <w:rPr>
                      <w:rStyle w:val="PageNumber"/>
                      <w:rFonts w:ascii="TH SarabunPSK" w:hAnsi="TH SarabunPSK" w:cs="TH SarabunPSK"/>
                      <w:sz w:val="26"/>
                      <w:szCs w:val="26"/>
                      <w:lang w:val="en-US"/>
                    </w:rPr>
                    <w:tag w:val="SubResultProject2"/>
                    <w:id w:val="-316261769"/>
                    <w:lock w:val="contentLocked"/>
                    <w:placeholder>
                      <w:docPart w:val="8F8996B5CC5E4A3682896298ACD99F21"/>
                    </w:placeholder>
                  </w:sdtPr>
                  <w:sdtEndPr>
                    <w:rPr>
                      <w:rStyle w:val="PageNumber"/>
                      <w:cs/>
                      <w:lang w:val="th-TH"/>
                    </w:rPr>
                  </w:sdtEndPr>
                  <w:sdtContent>
                    <w:r w:rsidRPr="00DA3DCC"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  <w:lang w:val="en-US"/>
                      </w:rPr>
                      <w:t xml:space="preserve">1.2 </w:t>
                    </w:r>
                    <w:r w:rsidRPr="00DA3DCC">
                      <w:rPr>
                        <w:rStyle w:val="PageNumber"/>
                        <w:rFonts w:ascii="TH SarabunPSK" w:hAnsi="TH SarabunPSK" w:cs="TH SarabunPSK" w:hint="cs"/>
                        <w:sz w:val="26"/>
                        <w:szCs w:val="26"/>
                        <w:cs/>
                        <w:lang w:val="en-US"/>
                      </w:rPr>
                      <w:t>ระดับกึ่งอุตสาหกรรม</w:t>
                    </w:r>
                  </w:sdtContent>
                </w:sdt>
              </w:p>
            </w:tc>
            <w:tc>
              <w:tcPr>
                <w:tcW w:w="1984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8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567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850" w:type="dxa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sz w:val="22"/>
                    <w:szCs w:val="22"/>
                    <w:cs/>
                    <w:lang w:val="th-TH"/>
                  </w:rPr>
                  <w:id w:val="419305815"/>
                  <w:lock w:val="contentLocked"/>
                  <w:placeholder>
                    <w:docPart w:val="F348977355AF4209B54D1293DE32A9BE"/>
                  </w:placeholder>
                </w:sdtPr>
                <w:sdtEndPr>
                  <w:rPr>
                    <w:rStyle w:val="PageNumber"/>
                  </w:rPr>
                </w:sdtEndPr>
                <w:sdtContent>
                  <w:p w:rsidR="00464675" w:rsidRPr="009C2B5B" w:rsidRDefault="00464675" w:rsidP="00D313B6">
                    <w:pPr>
                      <w:pStyle w:val="a"/>
                      <w:ind w:right="56"/>
                      <w:jc w:val="center"/>
                      <w:rPr>
                        <w:rStyle w:val="PageNumber"/>
                        <w:sz w:val="22"/>
                        <w:szCs w:val="22"/>
                        <w:cs/>
                      </w:rPr>
                    </w:pP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  <w:t>ต้นแบบ</w:t>
                    </w:r>
                  </w:p>
                </w:sdtContent>
              </w:sdt>
            </w:tc>
            <w:tc>
              <w:tcPr>
                <w:tcW w:w="718" w:type="dxa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2807CD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4"/>
                    <w:szCs w:val="24"/>
                    <w:cs/>
                    <w:lang w:val="th-TH"/>
                  </w:rPr>
                </w:pPr>
                <w:sdt>
                  <w:sdtPr>
                    <w:rPr>
                      <w:rFonts w:ascii="TH SarabunPSK" w:hAnsi="TH SarabunPSK" w:cs="TH SarabunPSK"/>
                      <w:sz w:val="16"/>
                      <w:szCs w:val="16"/>
                    </w:rPr>
                    <w:tag w:val="tag_ExpectationType"/>
                    <w:id w:val="-1520852021"/>
                    <w:dropDownList>
                      <w:listItem w:displayText="Primary Result" w:value="P"/>
                      <w:listItem w:displayText="Intermediate Result" w:value="I"/>
                      <w:listItem w:displayText="Goal Result" w:value="G"/>
                    </w:dropDownList>
                  </w:sdtPr>
                  <w:sdtEndPr/>
                  <w:sdtContent>
                    <w:r w:rsidR="00464675" w:rsidRPr="00DA3DCC">
                      <w:rPr>
                        <w:rFonts w:ascii="TH SarabunPSK" w:hAnsi="TH SarabunPSK" w:cs="TH SarabunPSK"/>
                        <w:sz w:val="16"/>
                        <w:szCs w:val="16"/>
                      </w:rPr>
                      <w:t>Primary Result</w:t>
                    </w:r>
                  </w:sdtContent>
                </w:sdt>
              </w:p>
            </w:tc>
          </w:tr>
          <w:tr w:rsidR="00464675" w:rsidRPr="00DA3DCC" w:rsidTr="00D313B6">
            <w:trPr>
              <w:jc w:val="center"/>
            </w:trPr>
            <w:tc>
              <w:tcPr>
                <w:tcW w:w="227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  <w:r w:rsidRPr="00DA3DCC"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  <w:t xml:space="preserve">     </w:t>
                </w:r>
                <w:sdt>
                  <w:sdtPr>
                    <w:rPr>
                      <w:rStyle w:val="PageNumber"/>
                      <w:rFonts w:ascii="TH SarabunPSK" w:hAnsi="TH SarabunPSK" w:cs="TH SarabunPSK"/>
                      <w:sz w:val="26"/>
                      <w:szCs w:val="26"/>
                      <w:cs/>
                      <w:lang w:val="th-TH"/>
                    </w:rPr>
                    <w:tag w:val="SubResultProjectt3"/>
                    <w:id w:val="154039322"/>
                    <w:lock w:val="contentLocked"/>
                    <w:placeholder>
                      <w:docPart w:val="8F8996B5CC5E4A3682896298ACD99F21"/>
                    </w:placeholder>
                  </w:sdtPr>
                  <w:sdtEndPr>
                    <w:rPr>
                      <w:rStyle w:val="PageNumber"/>
                    </w:rPr>
                  </w:sdtEndPr>
                  <w:sdtContent>
                    <w:r w:rsidRPr="00DA3DCC"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  <w:cs/>
                        <w:lang w:val="th-TH"/>
                      </w:rPr>
                      <w:t>1.</w:t>
                    </w:r>
                    <w:r w:rsidRPr="00DA3DCC"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  <w:lang w:val="en-US"/>
                      </w:rPr>
                      <w:t>3</w:t>
                    </w:r>
                    <w:r w:rsidRPr="00DA3DCC"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  <w:cs/>
                        <w:lang w:val="th-TH"/>
                      </w:rPr>
                      <w:t xml:space="preserve"> ระดับภาคสนาม</w:t>
                    </w:r>
                  </w:sdtContent>
                </w:sdt>
              </w:p>
            </w:tc>
            <w:tc>
              <w:tcPr>
                <w:tcW w:w="1984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8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567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850" w:type="dxa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sz w:val="22"/>
                    <w:szCs w:val="22"/>
                    <w:cs/>
                    <w:lang w:val="th-TH"/>
                  </w:rPr>
                  <w:id w:val="-668245852"/>
                  <w:lock w:val="contentLocked"/>
                  <w:placeholder>
                    <w:docPart w:val="8F8996B5CC5E4A3682896298ACD99F21"/>
                  </w:placeholder>
                </w:sdtPr>
                <w:sdtEndPr>
                  <w:rPr>
                    <w:rStyle w:val="PageNumber"/>
                  </w:rPr>
                </w:sdtEndPr>
                <w:sdtContent>
                  <w:p w:rsidR="00464675" w:rsidRPr="009C2B5B" w:rsidRDefault="00464675" w:rsidP="00D313B6">
                    <w:pPr>
                      <w:pStyle w:val="a"/>
                      <w:ind w:right="56"/>
                      <w:jc w:val="center"/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</w:pP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  <w:t>ต้นแบบ</w:t>
                    </w:r>
                  </w:p>
                </w:sdtContent>
              </w:sdt>
            </w:tc>
            <w:tc>
              <w:tcPr>
                <w:tcW w:w="718" w:type="dxa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2807CD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4"/>
                    <w:szCs w:val="24"/>
                    <w:cs/>
                    <w:lang w:val="th-TH"/>
                  </w:rPr>
                </w:pPr>
                <w:sdt>
                  <w:sdtPr>
                    <w:rPr>
                      <w:rFonts w:ascii="TH SarabunPSK" w:hAnsi="TH SarabunPSK" w:cs="TH SarabunPSK"/>
                      <w:sz w:val="16"/>
                      <w:szCs w:val="16"/>
                    </w:rPr>
                    <w:tag w:val="tag_ExpectationType"/>
                    <w:id w:val="281237826"/>
                    <w:dropDownList>
                      <w:listItem w:displayText="Primary Result" w:value="P"/>
                      <w:listItem w:displayText="Intermediate Result" w:value="I"/>
                      <w:listItem w:displayText="Goal Result" w:value="G"/>
                    </w:dropDownList>
                  </w:sdtPr>
                  <w:sdtEndPr/>
                  <w:sdtContent>
                    <w:r w:rsidR="00464675" w:rsidRPr="00DA3DCC">
                      <w:rPr>
                        <w:rFonts w:ascii="TH SarabunPSK" w:hAnsi="TH SarabunPSK" w:cs="TH SarabunPSK"/>
                        <w:sz w:val="16"/>
                        <w:szCs w:val="16"/>
                      </w:rPr>
                      <w:t>Primary Result</w:t>
                    </w:r>
                  </w:sdtContent>
                </w:sdt>
              </w:p>
            </w:tc>
          </w:tr>
          <w:tr w:rsidR="00464675" w:rsidRPr="00DA3DCC" w:rsidTr="00D313B6">
            <w:trPr>
              <w:jc w:val="center"/>
            </w:trPr>
            <w:tc>
              <w:tcPr>
                <w:tcW w:w="227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  <w:r w:rsidRPr="00DA3DCC"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  <w:t xml:space="preserve">     </w:t>
                </w:r>
                <w:sdt>
                  <w:sdtPr>
                    <w:rPr>
                      <w:rStyle w:val="PageNumber"/>
                      <w:rFonts w:ascii="TH SarabunPSK" w:hAnsi="TH SarabunPSK" w:cs="TH SarabunPSK"/>
                      <w:sz w:val="26"/>
                      <w:szCs w:val="26"/>
                      <w:cs/>
                      <w:lang w:val="th-TH"/>
                    </w:rPr>
                    <w:tag w:val="SubResultProject4"/>
                    <w:id w:val="304978064"/>
                    <w:lock w:val="contentLocked"/>
                    <w:placeholder>
                      <w:docPart w:val="8F8996B5CC5E4A3682896298ACD99F21"/>
                    </w:placeholder>
                  </w:sdtPr>
                  <w:sdtEndPr>
                    <w:rPr>
                      <w:rStyle w:val="PageNumber"/>
                    </w:rPr>
                  </w:sdtEndPr>
                  <w:sdtContent>
                    <w:r w:rsidRPr="00DA3DCC"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  <w:cs/>
                        <w:lang w:val="th-TH"/>
                      </w:rPr>
                      <w:t>1.</w:t>
                    </w:r>
                    <w:r w:rsidRPr="00DA3DCC"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  <w:lang w:val="en-US"/>
                      </w:rPr>
                      <w:t>4</w:t>
                    </w:r>
                    <w:r w:rsidRPr="00DA3DCC"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  <w:cs/>
                        <w:lang w:val="th-TH"/>
                      </w:rPr>
                      <w:t xml:space="preserve"> ระดับห้องปฏิบัติการ</w:t>
                    </w:r>
                  </w:sdtContent>
                </w:sdt>
              </w:p>
            </w:tc>
            <w:tc>
              <w:tcPr>
                <w:tcW w:w="1984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8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567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850" w:type="dxa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sz w:val="22"/>
                    <w:szCs w:val="22"/>
                    <w:cs/>
                    <w:lang w:val="th-TH"/>
                  </w:rPr>
                  <w:id w:val="1283620634"/>
                  <w:lock w:val="contentLocked"/>
                  <w:placeholder>
                    <w:docPart w:val="8F8996B5CC5E4A3682896298ACD99F21"/>
                  </w:placeholder>
                </w:sdtPr>
                <w:sdtEndPr>
                  <w:rPr>
                    <w:rStyle w:val="PageNumber"/>
                  </w:rPr>
                </w:sdtEndPr>
                <w:sdtContent>
                  <w:p w:rsidR="00464675" w:rsidRPr="009C2B5B" w:rsidRDefault="00464675" w:rsidP="00D313B6">
                    <w:pPr>
                      <w:pStyle w:val="a"/>
                      <w:ind w:right="56"/>
                      <w:jc w:val="center"/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</w:pP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  <w:t>ต้นแบบ</w:t>
                    </w:r>
                  </w:p>
                </w:sdtContent>
              </w:sdt>
            </w:tc>
            <w:tc>
              <w:tcPr>
                <w:tcW w:w="718" w:type="dxa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464675" w:rsidRPr="00DA3DCC" w:rsidRDefault="002807CD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4"/>
                    <w:szCs w:val="24"/>
                    <w:cs/>
                    <w:lang w:val="th-TH"/>
                  </w:rPr>
                </w:pPr>
                <w:sdt>
                  <w:sdtPr>
                    <w:rPr>
                      <w:rFonts w:ascii="TH SarabunPSK" w:hAnsi="TH SarabunPSK" w:cs="TH SarabunPSK"/>
                      <w:sz w:val="16"/>
                      <w:szCs w:val="16"/>
                    </w:rPr>
                    <w:tag w:val="tag_ExpectationType"/>
                    <w:id w:val="-2016451011"/>
                    <w:dropDownList>
                      <w:listItem w:displayText="Primary Result" w:value="P"/>
                      <w:listItem w:displayText="Intermediate Result" w:value="I"/>
                      <w:listItem w:displayText="Goal Result" w:value="G"/>
                    </w:dropDownList>
                  </w:sdtPr>
                  <w:sdtEndPr/>
                  <w:sdtContent>
                    <w:r w:rsidR="00464675" w:rsidRPr="00DA3DCC">
                      <w:rPr>
                        <w:rFonts w:ascii="TH SarabunPSK" w:hAnsi="TH SarabunPSK" w:cs="TH SarabunPSK"/>
                        <w:sz w:val="16"/>
                        <w:szCs w:val="16"/>
                      </w:rPr>
                      <w:t>Primary Result</w:t>
                    </w:r>
                  </w:sdtContent>
                </w:sdt>
              </w:p>
            </w:tc>
          </w:tr>
          <w:tr w:rsidR="00464675" w:rsidRPr="00DA3DCC" w:rsidTr="00D313B6">
            <w:trPr>
              <w:jc w:val="center"/>
            </w:trPr>
            <w:tc>
              <w:tcPr>
                <w:tcW w:w="9224" w:type="dxa"/>
                <w:gridSpan w:val="17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sdt>
                <w:sdtPr>
                  <w:rPr>
                    <w:rFonts w:ascii="TH SarabunPSK" w:hAnsi="TH SarabunPSK" w:cs="TH SarabunPSK"/>
                    <w:snapToGrid w:val="0"/>
                    <w:sz w:val="22"/>
                    <w:szCs w:val="22"/>
                    <w:cs/>
                    <w:lang w:val="th-TH" w:eastAsia="th-TH"/>
                  </w:rPr>
                  <w:tag w:val="ResultProject2"/>
                  <w:id w:val="1934629949"/>
                  <w:lock w:val="contentLocked"/>
                  <w:placeholder>
                    <w:docPart w:val="8F8996B5CC5E4A3682896298ACD99F21"/>
                  </w:placeholder>
                </w:sdtPr>
                <w:sdtEndPr>
                  <w:rPr>
                    <w:rStyle w:val="PageNumber"/>
                    <w:snapToGrid/>
                    <w:lang w:eastAsia="en-US"/>
                  </w:rPr>
                </w:sdtEndPr>
                <w:sdtContent>
                  <w:p w:rsidR="00464675" w:rsidRPr="009C2B5B" w:rsidRDefault="00464675" w:rsidP="00D313B6">
                    <w:pPr>
                      <w:pStyle w:val="a"/>
                      <w:ind w:right="56"/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</w:pPr>
                    <w:r w:rsidRPr="009C2B5B">
                      <w:rPr>
                        <w:rFonts w:ascii="TH SarabunPSK" w:hAnsi="TH SarabunPSK" w:cs="TH SarabunPSK"/>
                        <w:snapToGrid w:val="0"/>
                        <w:sz w:val="22"/>
                        <w:szCs w:val="22"/>
                        <w:cs/>
                        <w:lang w:val="th-TH" w:eastAsia="th-TH"/>
                      </w:rPr>
                      <w:t>2.ต้นแบบ</w:t>
                    </w:r>
                    <w:r w:rsidRPr="009C2B5B">
                      <w:rPr>
                        <w:rFonts w:ascii="TH SarabunPSK" w:hAnsi="TH SarabunPSK" w:cs="TH SarabunPSK"/>
                        <w:snapToGrid w:val="0"/>
                        <w:sz w:val="22"/>
                        <w:szCs w:val="22"/>
                        <w:cs/>
                        <w:lang w:eastAsia="th-TH"/>
                      </w:rPr>
                      <w:t>เทคโนโลยี</w:t>
                    </w: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  <w:t xml:space="preserve">  โดยระบุ ดังนี้</w:t>
                    </w:r>
                  </w:p>
                </w:sdtContent>
              </w:sdt>
            </w:tc>
            <w:tc>
              <w:tcPr>
                <w:tcW w:w="7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464675" w:rsidRPr="00DA3DCC" w:rsidRDefault="00464675" w:rsidP="00D313B6">
                <w:pPr>
                  <w:pStyle w:val="a"/>
                  <w:ind w:right="56"/>
                  <w:rPr>
                    <w:snapToGrid w:val="0"/>
                    <w:cs/>
                    <w:lang w:eastAsia="th-TH"/>
                  </w:rPr>
                </w:pPr>
              </w:p>
            </w:tc>
          </w:tr>
          <w:tr w:rsidR="00464675" w:rsidRPr="00DA3DCC" w:rsidTr="00D313B6">
            <w:trPr>
              <w:jc w:val="center"/>
            </w:trPr>
            <w:tc>
              <w:tcPr>
                <w:tcW w:w="227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0"/>
                  <w:rPr>
                    <w:rFonts w:ascii="TH SarabunPSK" w:hAnsi="TH SarabunPSK" w:cs="TH SarabunPSK"/>
                    <w:snapToGrid w:val="0"/>
                    <w:sz w:val="26"/>
                    <w:szCs w:val="26"/>
                    <w:cs/>
                    <w:lang w:val="th-TH" w:eastAsia="th-TH"/>
                  </w:rPr>
                </w:pPr>
                <w:r w:rsidRPr="00DA3DCC"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  <w:t xml:space="preserve">     </w:t>
                </w:r>
                <w:sdt>
                  <w:sdtPr>
                    <w:rPr>
                      <w:rStyle w:val="PageNumber"/>
                      <w:rFonts w:ascii="TH SarabunPSK" w:hAnsi="TH SarabunPSK" w:cs="TH SarabunPSK"/>
                      <w:sz w:val="26"/>
                      <w:szCs w:val="26"/>
                      <w:cs/>
                      <w:lang w:val="th-TH"/>
                    </w:rPr>
                    <w:tag w:val="SubResultProject5"/>
                    <w:id w:val="-7980934"/>
                    <w:lock w:val="contentLocked"/>
                    <w:placeholder>
                      <w:docPart w:val="8F8996B5CC5E4A3682896298ACD99F21"/>
                    </w:placeholder>
                  </w:sdtPr>
                  <w:sdtEndPr>
                    <w:rPr>
                      <w:rStyle w:val="DefaultParagraphFont"/>
                      <w:snapToGrid w:val="0"/>
                      <w:lang w:eastAsia="th-TH"/>
                    </w:rPr>
                  </w:sdtEndPr>
                  <w:sdtContent>
                    <w:r w:rsidRPr="00DA3DCC"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  <w:cs/>
                        <w:lang w:val="th-TH"/>
                      </w:rPr>
                      <w:t>2.1 ระดับอุตสาหกรรม</w:t>
                    </w:r>
                  </w:sdtContent>
                </w:sdt>
              </w:p>
            </w:tc>
            <w:tc>
              <w:tcPr>
                <w:tcW w:w="198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rPr>
                    <w:rStyle w:val="PageNumber"/>
                    <w:cs/>
                    <w:lang w:val="en-US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5E44F6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56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850" w:type="dxa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sz w:val="22"/>
                    <w:szCs w:val="22"/>
                    <w:cs/>
                    <w:lang w:val="th-TH"/>
                  </w:rPr>
                  <w:id w:val="-743561313"/>
                  <w:lock w:val="contentLocked"/>
                  <w:placeholder>
                    <w:docPart w:val="8F8996B5CC5E4A3682896298ACD99F21"/>
                  </w:placeholder>
                </w:sdtPr>
                <w:sdtEndPr>
                  <w:rPr>
                    <w:rStyle w:val="PageNumber"/>
                  </w:rPr>
                </w:sdtEndPr>
                <w:sdtContent>
                  <w:p w:rsidR="00464675" w:rsidRPr="009C2B5B" w:rsidRDefault="00464675" w:rsidP="00D313B6">
                    <w:pPr>
                      <w:pStyle w:val="a"/>
                      <w:ind w:right="56"/>
                      <w:jc w:val="center"/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</w:pP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  <w:t>ต้นแบบ</w:t>
                    </w:r>
                  </w:p>
                </w:sdtContent>
              </w:sdt>
            </w:tc>
            <w:tc>
              <w:tcPr>
                <w:tcW w:w="718" w:type="dxa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2807CD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4"/>
                    <w:szCs w:val="24"/>
                    <w:cs/>
                    <w:lang w:val="th-TH"/>
                  </w:rPr>
                </w:pPr>
                <w:sdt>
                  <w:sdtPr>
                    <w:rPr>
                      <w:rFonts w:ascii="TH SarabunPSK" w:hAnsi="TH SarabunPSK" w:cs="TH SarabunPSK"/>
                      <w:sz w:val="16"/>
                      <w:szCs w:val="16"/>
                    </w:rPr>
                    <w:tag w:val="tag_ExpectationType"/>
                    <w:id w:val="2079014199"/>
                    <w:dropDownList>
                      <w:listItem w:displayText="Primary Result" w:value="P"/>
                      <w:listItem w:displayText="Intermediate Result" w:value="I"/>
                      <w:listItem w:displayText="Goal Result" w:value="G"/>
                    </w:dropDownList>
                  </w:sdtPr>
                  <w:sdtEndPr/>
                  <w:sdtContent>
                    <w:r w:rsidR="00464675" w:rsidRPr="00DA3DCC">
                      <w:rPr>
                        <w:rFonts w:ascii="TH SarabunPSK" w:hAnsi="TH SarabunPSK" w:cs="TH SarabunPSK"/>
                        <w:sz w:val="16"/>
                        <w:szCs w:val="16"/>
                      </w:rPr>
                      <w:t>Primary Result</w:t>
                    </w:r>
                  </w:sdtContent>
                </w:sdt>
              </w:p>
            </w:tc>
          </w:tr>
          <w:tr w:rsidR="00464675" w:rsidRPr="00DA3DCC" w:rsidTr="00D313B6">
            <w:trPr>
              <w:jc w:val="center"/>
            </w:trPr>
            <w:tc>
              <w:tcPr>
                <w:tcW w:w="227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0"/>
                  <w:rPr>
                    <w:sz w:val="26"/>
                    <w:szCs w:val="26"/>
                    <w:cs/>
                    <w:lang w:val="en-US"/>
                  </w:rPr>
                </w:pPr>
                <w:r w:rsidRPr="00DA3DCC"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  <w:t xml:space="preserve">     </w:t>
                </w:r>
                <w:sdt>
                  <w:sdtPr>
                    <w:rPr>
                      <w:rStyle w:val="PageNumber"/>
                      <w:rFonts w:ascii="TH SarabunPSK" w:hAnsi="TH SarabunPSK" w:cs="TH SarabunPSK"/>
                      <w:sz w:val="26"/>
                      <w:szCs w:val="26"/>
                      <w:lang w:val="en-US"/>
                    </w:rPr>
                    <w:tag w:val="SubResultProject6"/>
                    <w:id w:val="557140635"/>
                    <w:lock w:val="contentLocked"/>
                    <w:placeholder>
                      <w:docPart w:val="8F8996B5CC5E4A3682896298ACD99F21"/>
                    </w:placeholder>
                  </w:sdtPr>
                  <w:sdtEndPr>
                    <w:rPr>
                      <w:rStyle w:val="DefaultParagraphFont"/>
                      <w:rFonts w:ascii="Cordia New" w:hAnsi="Cordia New" w:cs="Angsana New"/>
                      <w:cs/>
                    </w:rPr>
                  </w:sdtEndPr>
                  <w:sdtContent>
                    <w:r w:rsidRPr="00DA3DCC"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  <w:lang w:val="en-US"/>
                      </w:rPr>
                      <w:t xml:space="preserve">2.2 </w:t>
                    </w:r>
                    <w:r w:rsidRPr="00DA3DCC">
                      <w:rPr>
                        <w:rStyle w:val="PageNumber"/>
                        <w:rFonts w:ascii="TH SarabunPSK" w:hAnsi="TH SarabunPSK" w:cs="TH SarabunPSK" w:hint="cs"/>
                        <w:sz w:val="26"/>
                        <w:szCs w:val="26"/>
                        <w:cs/>
                        <w:lang w:val="en-US"/>
                      </w:rPr>
                      <w:t>ระดับกึ่งอุตสาหกรรม</w:t>
                    </w:r>
                  </w:sdtContent>
                </w:sdt>
              </w:p>
            </w:tc>
            <w:tc>
              <w:tcPr>
                <w:tcW w:w="1984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rPr>
                    <w:rStyle w:val="PageNumber"/>
                    <w:cs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8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567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850" w:type="dxa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sz w:val="22"/>
                    <w:szCs w:val="22"/>
                    <w:cs/>
                    <w:lang w:val="th-TH"/>
                  </w:rPr>
                  <w:id w:val="136613864"/>
                  <w:lock w:val="contentLocked"/>
                  <w:placeholder>
                    <w:docPart w:val="8F8996B5CC5E4A3682896298ACD99F21"/>
                  </w:placeholder>
                </w:sdtPr>
                <w:sdtEndPr>
                  <w:rPr>
                    <w:rStyle w:val="PageNumber"/>
                  </w:rPr>
                </w:sdtEndPr>
                <w:sdtContent>
                  <w:p w:rsidR="00464675" w:rsidRPr="009C2B5B" w:rsidRDefault="00464675" w:rsidP="00D313B6">
                    <w:pPr>
                      <w:pStyle w:val="a"/>
                      <w:ind w:right="56"/>
                      <w:jc w:val="center"/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</w:pP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  <w:t>ต้นแบบ</w:t>
                    </w:r>
                  </w:p>
                </w:sdtContent>
              </w:sdt>
            </w:tc>
            <w:tc>
              <w:tcPr>
                <w:tcW w:w="718" w:type="dxa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2807CD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4"/>
                    <w:szCs w:val="24"/>
                    <w:cs/>
                    <w:lang w:val="th-TH"/>
                  </w:rPr>
                </w:pPr>
                <w:sdt>
                  <w:sdtPr>
                    <w:rPr>
                      <w:rFonts w:ascii="TH SarabunPSK" w:hAnsi="TH SarabunPSK" w:cs="TH SarabunPSK"/>
                      <w:sz w:val="16"/>
                      <w:szCs w:val="16"/>
                    </w:rPr>
                    <w:tag w:val="tag_ExpectationType"/>
                    <w:id w:val="-987627200"/>
                    <w:dropDownList>
                      <w:listItem w:displayText="Primary Result" w:value="P"/>
                      <w:listItem w:displayText="Intermediate Result" w:value="I"/>
                      <w:listItem w:displayText="Goal Result" w:value="G"/>
                    </w:dropDownList>
                  </w:sdtPr>
                  <w:sdtEndPr/>
                  <w:sdtContent>
                    <w:r w:rsidR="00464675" w:rsidRPr="00DA3DCC">
                      <w:rPr>
                        <w:rFonts w:ascii="TH SarabunPSK" w:hAnsi="TH SarabunPSK" w:cs="TH SarabunPSK"/>
                        <w:sz w:val="16"/>
                        <w:szCs w:val="16"/>
                      </w:rPr>
                      <w:t>Primary Result</w:t>
                    </w:r>
                  </w:sdtContent>
                </w:sdt>
              </w:p>
            </w:tc>
          </w:tr>
          <w:tr w:rsidR="00464675" w:rsidRPr="00DA3DCC" w:rsidTr="00D313B6">
            <w:trPr>
              <w:jc w:val="center"/>
            </w:trPr>
            <w:tc>
              <w:tcPr>
                <w:tcW w:w="227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0"/>
                  <w:rPr>
                    <w:sz w:val="26"/>
                    <w:szCs w:val="26"/>
                    <w:cs/>
                  </w:rPr>
                </w:pPr>
                <w:r w:rsidRPr="00DA3DCC"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  <w:t xml:space="preserve">     </w:t>
                </w:r>
                <w:sdt>
                  <w:sdtPr>
                    <w:rPr>
                      <w:rStyle w:val="PageNumber"/>
                      <w:rFonts w:ascii="TH SarabunPSK" w:hAnsi="TH SarabunPSK" w:cs="TH SarabunPSK"/>
                      <w:sz w:val="26"/>
                      <w:szCs w:val="26"/>
                      <w:cs/>
                      <w:lang w:val="th-TH"/>
                    </w:rPr>
                    <w:tag w:val="SubResultProject7"/>
                    <w:id w:val="1294401175"/>
                    <w:lock w:val="contentLocked"/>
                    <w:placeholder>
                      <w:docPart w:val="8F8996B5CC5E4A3682896298ACD99F21"/>
                    </w:placeholder>
                  </w:sdtPr>
                  <w:sdtEndPr>
                    <w:rPr>
                      <w:rStyle w:val="PageNumber"/>
                    </w:rPr>
                  </w:sdtEndPr>
                  <w:sdtContent>
                    <w:r w:rsidRPr="00DA3DCC"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  <w:cs/>
                        <w:lang w:val="th-TH"/>
                      </w:rPr>
                      <w:t>2.</w:t>
                    </w:r>
                    <w:r w:rsidRPr="00DA3DCC"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  <w:lang w:val="en-US"/>
                      </w:rPr>
                      <w:t>3</w:t>
                    </w:r>
                    <w:r w:rsidRPr="00DA3DCC"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  <w:cs/>
                        <w:lang w:val="th-TH"/>
                      </w:rPr>
                      <w:t xml:space="preserve"> ระดับภาคสนาม</w:t>
                    </w:r>
                  </w:sdtContent>
                </w:sdt>
                <w:r w:rsidRPr="00DA3DCC"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  <w:t xml:space="preserve"> </w:t>
                </w:r>
              </w:p>
            </w:tc>
            <w:tc>
              <w:tcPr>
                <w:tcW w:w="1984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rPr>
                    <w:rStyle w:val="PageNumber"/>
                    <w:cs/>
                    <w:lang w:val="en-US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8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567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850" w:type="dxa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sz w:val="22"/>
                    <w:szCs w:val="22"/>
                    <w:cs/>
                    <w:lang w:val="th-TH"/>
                  </w:rPr>
                  <w:id w:val="-746729143"/>
                  <w:lock w:val="contentLocked"/>
                  <w:placeholder>
                    <w:docPart w:val="8F8996B5CC5E4A3682896298ACD99F21"/>
                  </w:placeholder>
                </w:sdtPr>
                <w:sdtEndPr>
                  <w:rPr>
                    <w:rStyle w:val="PageNumber"/>
                  </w:rPr>
                </w:sdtEndPr>
                <w:sdtContent>
                  <w:p w:rsidR="00464675" w:rsidRPr="009C2B5B" w:rsidRDefault="00464675" w:rsidP="00D313B6">
                    <w:pPr>
                      <w:pStyle w:val="a"/>
                      <w:ind w:right="56"/>
                      <w:jc w:val="center"/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</w:pP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  <w:t>ต้นแบบ</w:t>
                    </w:r>
                  </w:p>
                </w:sdtContent>
              </w:sdt>
            </w:tc>
            <w:tc>
              <w:tcPr>
                <w:tcW w:w="718" w:type="dxa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2807CD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4"/>
                    <w:szCs w:val="24"/>
                    <w:cs/>
                    <w:lang w:val="th-TH"/>
                  </w:rPr>
                </w:pPr>
                <w:sdt>
                  <w:sdtPr>
                    <w:rPr>
                      <w:rFonts w:ascii="TH SarabunPSK" w:hAnsi="TH SarabunPSK" w:cs="TH SarabunPSK"/>
                      <w:sz w:val="16"/>
                      <w:szCs w:val="16"/>
                    </w:rPr>
                    <w:tag w:val="tag_ExpectationType"/>
                    <w:id w:val="758953108"/>
                    <w:dropDownList>
                      <w:listItem w:displayText="Primary Result" w:value="P"/>
                      <w:listItem w:displayText="Intermediate Result" w:value="I"/>
                      <w:listItem w:displayText="Goal Result" w:value="G"/>
                    </w:dropDownList>
                  </w:sdtPr>
                  <w:sdtEndPr/>
                  <w:sdtContent>
                    <w:r w:rsidR="00464675" w:rsidRPr="00DA3DCC">
                      <w:rPr>
                        <w:rFonts w:ascii="TH SarabunPSK" w:hAnsi="TH SarabunPSK" w:cs="TH SarabunPSK"/>
                        <w:sz w:val="16"/>
                        <w:szCs w:val="16"/>
                      </w:rPr>
                      <w:t>Primary Result</w:t>
                    </w:r>
                  </w:sdtContent>
                </w:sdt>
              </w:p>
            </w:tc>
          </w:tr>
          <w:tr w:rsidR="00464675" w:rsidRPr="00DA3DCC" w:rsidTr="00D313B6">
            <w:trPr>
              <w:jc w:val="center"/>
            </w:trPr>
            <w:tc>
              <w:tcPr>
                <w:tcW w:w="227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0"/>
                  <w:rPr>
                    <w:snapToGrid w:val="0"/>
                    <w:sz w:val="26"/>
                    <w:szCs w:val="26"/>
                    <w:cs/>
                    <w:lang w:eastAsia="th-TH"/>
                  </w:rPr>
                </w:pPr>
                <w:r w:rsidRPr="00DA3DCC"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  <w:t xml:space="preserve">     </w:t>
                </w:r>
                <w:sdt>
                  <w:sdtPr>
                    <w:rPr>
                      <w:rStyle w:val="PageNumber"/>
                      <w:rFonts w:ascii="TH SarabunPSK" w:hAnsi="TH SarabunPSK" w:cs="TH SarabunPSK"/>
                      <w:sz w:val="26"/>
                      <w:szCs w:val="26"/>
                      <w:cs/>
                      <w:lang w:val="th-TH"/>
                    </w:rPr>
                    <w:tag w:val="SubResultProject8"/>
                    <w:id w:val="-1309088912"/>
                    <w:lock w:val="contentLocked"/>
                    <w:placeholder>
                      <w:docPart w:val="8F8996B5CC5E4A3682896298ACD99F21"/>
                    </w:placeholder>
                  </w:sdtPr>
                  <w:sdtEndPr>
                    <w:rPr>
                      <w:rStyle w:val="DefaultParagraphFont"/>
                      <w:rFonts w:ascii="Cordia New" w:hAnsi="Cordia New" w:cs="Angsana New"/>
                      <w:snapToGrid w:val="0"/>
                      <w:lang w:val="en-GB" w:eastAsia="th-TH"/>
                    </w:rPr>
                  </w:sdtEndPr>
                  <w:sdtContent>
                    <w:r w:rsidRPr="00DA3DCC"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  <w:cs/>
                        <w:lang w:val="th-TH"/>
                      </w:rPr>
                      <w:t>2.</w:t>
                    </w:r>
                    <w:r w:rsidRPr="00DA3DCC"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  <w:lang w:val="en-US"/>
                      </w:rPr>
                      <w:t>4</w:t>
                    </w:r>
                    <w:r w:rsidRPr="00DA3DCC"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  <w:cs/>
                        <w:lang w:val="th-TH"/>
                      </w:rPr>
                      <w:t xml:space="preserve"> ระดับห้องปฏิบัติการ</w:t>
                    </w:r>
                  </w:sdtContent>
                </w:sdt>
              </w:p>
            </w:tc>
            <w:tc>
              <w:tcPr>
                <w:tcW w:w="1984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rPr>
                    <w:rStyle w:val="PageNumber"/>
                    <w:cs/>
                    <w:lang w:val="en-US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8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567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850" w:type="dxa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sz w:val="22"/>
                    <w:szCs w:val="22"/>
                    <w:cs/>
                    <w:lang w:val="th-TH"/>
                  </w:rPr>
                  <w:id w:val="1609316231"/>
                  <w:lock w:val="contentLocked"/>
                  <w:placeholder>
                    <w:docPart w:val="8F8996B5CC5E4A3682896298ACD99F21"/>
                  </w:placeholder>
                </w:sdtPr>
                <w:sdtEndPr>
                  <w:rPr>
                    <w:rStyle w:val="PageNumber"/>
                  </w:rPr>
                </w:sdtEndPr>
                <w:sdtContent>
                  <w:p w:rsidR="00464675" w:rsidRPr="009C2B5B" w:rsidRDefault="00464675" w:rsidP="00D313B6">
                    <w:pPr>
                      <w:pStyle w:val="a"/>
                      <w:ind w:right="56"/>
                      <w:jc w:val="center"/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</w:pP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  <w:t>ต้นแบบ</w:t>
                    </w:r>
                  </w:p>
                </w:sdtContent>
              </w:sdt>
            </w:tc>
            <w:tc>
              <w:tcPr>
                <w:tcW w:w="718" w:type="dxa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464675" w:rsidRPr="00DA3DCC" w:rsidRDefault="002807CD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4"/>
                    <w:szCs w:val="24"/>
                    <w:cs/>
                    <w:lang w:val="th-TH"/>
                  </w:rPr>
                </w:pPr>
                <w:sdt>
                  <w:sdtPr>
                    <w:rPr>
                      <w:rFonts w:ascii="TH SarabunPSK" w:hAnsi="TH SarabunPSK" w:cs="TH SarabunPSK"/>
                      <w:sz w:val="16"/>
                      <w:szCs w:val="16"/>
                    </w:rPr>
                    <w:tag w:val="tag_ExpectationType"/>
                    <w:id w:val="-197862633"/>
                    <w:dropDownList>
                      <w:listItem w:displayText="Primary Result" w:value="P"/>
                      <w:listItem w:displayText="Intermediate Result" w:value="I"/>
                      <w:listItem w:displayText="Goal Result" w:value="G"/>
                    </w:dropDownList>
                  </w:sdtPr>
                  <w:sdtEndPr/>
                  <w:sdtContent>
                    <w:r w:rsidR="00464675" w:rsidRPr="00DA3DCC">
                      <w:rPr>
                        <w:rFonts w:ascii="TH SarabunPSK" w:hAnsi="TH SarabunPSK" w:cs="TH SarabunPSK"/>
                        <w:sz w:val="16"/>
                        <w:szCs w:val="16"/>
                      </w:rPr>
                      <w:t>Primary Result</w:t>
                    </w:r>
                  </w:sdtContent>
                </w:sdt>
              </w:p>
            </w:tc>
          </w:tr>
          <w:tr w:rsidR="00464675" w:rsidRPr="00DA3DCC" w:rsidTr="00D313B6">
            <w:trPr>
              <w:trHeight w:val="70"/>
              <w:jc w:val="center"/>
            </w:trPr>
            <w:tc>
              <w:tcPr>
                <w:tcW w:w="9224" w:type="dxa"/>
                <w:gridSpan w:val="17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sz w:val="22"/>
                    <w:szCs w:val="22"/>
                    <w:cs/>
                    <w:lang w:val="th-TH"/>
                  </w:rPr>
                  <w:tag w:val="ResultProject3"/>
                  <w:id w:val="-1586296654"/>
                  <w:lock w:val="contentLocked"/>
                  <w:placeholder>
                    <w:docPart w:val="8F8996B5CC5E4A3682896298ACD99F21"/>
                  </w:placeholder>
                </w:sdtPr>
                <w:sdtEndPr>
                  <w:rPr>
                    <w:rStyle w:val="PageNumber"/>
                  </w:rPr>
                </w:sdtEndPr>
                <w:sdtContent>
                  <w:p w:rsidR="00464675" w:rsidRPr="009C2B5B" w:rsidRDefault="00464675" w:rsidP="00D313B6">
                    <w:pPr>
                      <w:pStyle w:val="a"/>
                      <w:ind w:right="56"/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</w:pP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  <w:t>3.</w:t>
                    </w: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en-US"/>
                      </w:rPr>
                      <w:t xml:space="preserve"> </w:t>
                    </w: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  <w:t>กระบวนการใหม่ โดยระบุ ดังนี้</w:t>
                    </w:r>
                  </w:p>
                </w:sdtContent>
              </w:sdt>
            </w:tc>
            <w:tc>
              <w:tcPr>
                <w:tcW w:w="7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464675" w:rsidRPr="00DA3DCC" w:rsidRDefault="00464675" w:rsidP="00D313B6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</w:tr>
          <w:tr w:rsidR="00464675" w:rsidRPr="00DA3DCC" w:rsidTr="00D313B6">
            <w:trPr>
              <w:trHeight w:val="70"/>
              <w:jc w:val="center"/>
            </w:trPr>
            <w:tc>
              <w:tcPr>
                <w:tcW w:w="227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</w:pPr>
                <w:r w:rsidRPr="00DA3DCC"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  <w:t xml:space="preserve">    </w:t>
                </w:r>
                <w:r w:rsidRPr="00DA3DCC"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lang w:val="en-US"/>
                  </w:rPr>
                  <w:t xml:space="preserve"> </w:t>
                </w:r>
                <w:sdt>
                  <w:sdtPr>
                    <w:rPr>
                      <w:rStyle w:val="PageNumber"/>
                      <w:rFonts w:ascii="TH SarabunPSK" w:hAnsi="TH SarabunPSK" w:cs="TH SarabunPSK"/>
                      <w:sz w:val="26"/>
                      <w:szCs w:val="26"/>
                      <w:lang w:val="en-US"/>
                    </w:rPr>
                    <w:tag w:val="SubResultProject9"/>
                    <w:id w:val="-802457130"/>
                    <w:lock w:val="contentLocked"/>
                    <w:placeholder>
                      <w:docPart w:val="8F8996B5CC5E4A3682896298ACD99F21"/>
                    </w:placeholder>
                  </w:sdtPr>
                  <w:sdtEndPr>
                    <w:rPr>
                      <w:rStyle w:val="PageNumber"/>
                      <w:cs/>
                    </w:rPr>
                  </w:sdtEndPr>
                  <w:sdtContent>
                    <w:r w:rsidRPr="00DA3DCC"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  <w:lang w:val="en-US"/>
                      </w:rPr>
                      <w:t>3.1</w:t>
                    </w:r>
                    <w:r w:rsidRPr="00DA3DCC">
                      <w:rPr>
                        <w:rStyle w:val="PageNumber"/>
                        <w:rFonts w:ascii="TH SarabunPSK" w:hAnsi="TH SarabunPSK" w:cs="TH SarabunPSK" w:hint="cs"/>
                        <w:sz w:val="26"/>
                        <w:szCs w:val="26"/>
                        <w:cs/>
                        <w:lang w:val="en-US"/>
                      </w:rPr>
                      <w:t xml:space="preserve"> ระดับอุตสาหกรรม</w:t>
                    </w:r>
                  </w:sdtContent>
                </w:sdt>
              </w:p>
            </w:tc>
            <w:tc>
              <w:tcPr>
                <w:tcW w:w="198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171671" w:rsidRDefault="00464675" w:rsidP="00D313B6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56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850" w:type="dxa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sz w:val="22"/>
                    <w:szCs w:val="22"/>
                    <w:cs/>
                    <w:lang w:val="th-TH"/>
                  </w:rPr>
                  <w:id w:val="-1535657963"/>
                  <w:lock w:val="contentLocked"/>
                  <w:placeholder>
                    <w:docPart w:val="8F8996B5CC5E4A3682896298ACD99F21"/>
                  </w:placeholder>
                </w:sdtPr>
                <w:sdtEndPr>
                  <w:rPr>
                    <w:rStyle w:val="PageNumber"/>
                  </w:rPr>
                </w:sdtEndPr>
                <w:sdtContent>
                  <w:p w:rsidR="00464675" w:rsidRPr="009C2B5B" w:rsidRDefault="00464675" w:rsidP="00D313B6">
                    <w:pPr>
                      <w:pStyle w:val="a"/>
                      <w:ind w:right="56"/>
                      <w:jc w:val="center"/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</w:pP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  <w:t>กระบวนการ</w:t>
                    </w:r>
                  </w:p>
                </w:sdtContent>
              </w:sdt>
            </w:tc>
            <w:tc>
              <w:tcPr>
                <w:tcW w:w="718" w:type="dxa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2807CD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4"/>
                    <w:szCs w:val="24"/>
                    <w:cs/>
                    <w:lang w:val="th-TH"/>
                  </w:rPr>
                </w:pPr>
                <w:sdt>
                  <w:sdtPr>
                    <w:rPr>
                      <w:rFonts w:ascii="TH SarabunPSK" w:hAnsi="TH SarabunPSK" w:cs="TH SarabunPSK"/>
                      <w:sz w:val="16"/>
                      <w:szCs w:val="16"/>
                    </w:rPr>
                    <w:tag w:val="tag_ExpectationType"/>
                    <w:id w:val="1812212316"/>
                    <w:dropDownList>
                      <w:listItem w:displayText="Primary Result" w:value="P"/>
                      <w:listItem w:displayText="Intermediate Result" w:value="I"/>
                      <w:listItem w:displayText="Goal Result" w:value="G"/>
                    </w:dropDownList>
                  </w:sdtPr>
                  <w:sdtEndPr/>
                  <w:sdtContent>
                    <w:r w:rsidR="00464675" w:rsidRPr="00DA3DCC">
                      <w:rPr>
                        <w:rFonts w:ascii="TH SarabunPSK" w:hAnsi="TH SarabunPSK" w:cs="TH SarabunPSK"/>
                        <w:sz w:val="16"/>
                        <w:szCs w:val="16"/>
                      </w:rPr>
                      <w:t>Primary Result</w:t>
                    </w:r>
                  </w:sdtContent>
                </w:sdt>
              </w:p>
            </w:tc>
          </w:tr>
          <w:tr w:rsidR="00464675" w:rsidRPr="00DA3DCC" w:rsidTr="00D313B6">
            <w:trPr>
              <w:trHeight w:val="70"/>
              <w:jc w:val="center"/>
            </w:trPr>
            <w:tc>
              <w:tcPr>
                <w:tcW w:w="227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</w:pPr>
                <w:r w:rsidRPr="00DA3DCC"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lang w:val="en-US"/>
                  </w:rPr>
                  <w:t xml:space="preserve">     </w:t>
                </w:r>
                <w:sdt>
                  <w:sdtPr>
                    <w:rPr>
                      <w:rStyle w:val="PageNumber"/>
                      <w:rFonts w:ascii="TH SarabunPSK" w:hAnsi="TH SarabunPSK" w:cs="TH SarabunPSK"/>
                      <w:sz w:val="26"/>
                      <w:szCs w:val="26"/>
                      <w:lang w:val="en-US"/>
                    </w:rPr>
                    <w:tag w:val="SubResultProject10"/>
                    <w:id w:val="556752859"/>
                    <w:lock w:val="contentLocked"/>
                    <w:placeholder>
                      <w:docPart w:val="8F8996B5CC5E4A3682896298ACD99F21"/>
                    </w:placeholder>
                  </w:sdtPr>
                  <w:sdtEndPr>
                    <w:rPr>
                      <w:rStyle w:val="PageNumber"/>
                      <w:cs/>
                    </w:rPr>
                  </w:sdtEndPr>
                  <w:sdtContent>
                    <w:r w:rsidRPr="00DA3DCC"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  <w:lang w:val="en-US"/>
                      </w:rPr>
                      <w:t xml:space="preserve">3.2 </w:t>
                    </w:r>
                    <w:r w:rsidRPr="00DA3DCC">
                      <w:rPr>
                        <w:rStyle w:val="PageNumber"/>
                        <w:rFonts w:ascii="TH SarabunPSK" w:hAnsi="TH SarabunPSK" w:cs="TH SarabunPSK" w:hint="cs"/>
                        <w:sz w:val="26"/>
                        <w:szCs w:val="26"/>
                        <w:cs/>
                        <w:lang w:val="en-US"/>
                      </w:rPr>
                      <w:t>ระดับกึ่งอุตสาหกรรม</w:t>
                    </w:r>
                  </w:sdtContent>
                </w:sdt>
              </w:p>
            </w:tc>
            <w:tc>
              <w:tcPr>
                <w:tcW w:w="1984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lang w:val="en-US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8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567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850" w:type="dxa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sz w:val="22"/>
                    <w:szCs w:val="22"/>
                    <w:cs/>
                    <w:lang w:val="th-TH"/>
                  </w:rPr>
                  <w:id w:val="834958610"/>
                  <w:lock w:val="contentLocked"/>
                  <w:placeholder>
                    <w:docPart w:val="8F8996B5CC5E4A3682896298ACD99F21"/>
                  </w:placeholder>
                </w:sdtPr>
                <w:sdtEndPr>
                  <w:rPr>
                    <w:rStyle w:val="PageNumber"/>
                  </w:rPr>
                </w:sdtEndPr>
                <w:sdtContent>
                  <w:p w:rsidR="00464675" w:rsidRPr="009C2B5B" w:rsidRDefault="00464675" w:rsidP="00D313B6">
                    <w:pPr>
                      <w:pStyle w:val="a"/>
                      <w:ind w:right="56"/>
                      <w:jc w:val="center"/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</w:pP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  <w:t>กระบวนการ</w:t>
                    </w:r>
                  </w:p>
                </w:sdtContent>
              </w:sdt>
            </w:tc>
            <w:tc>
              <w:tcPr>
                <w:tcW w:w="718" w:type="dxa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2807CD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4"/>
                    <w:szCs w:val="24"/>
                    <w:cs/>
                    <w:lang w:val="th-TH"/>
                  </w:rPr>
                </w:pPr>
                <w:sdt>
                  <w:sdtPr>
                    <w:rPr>
                      <w:rFonts w:ascii="TH SarabunPSK" w:hAnsi="TH SarabunPSK" w:cs="TH SarabunPSK"/>
                      <w:sz w:val="16"/>
                      <w:szCs w:val="16"/>
                    </w:rPr>
                    <w:tag w:val="tag_ExpectationType"/>
                    <w:id w:val="1468317910"/>
                    <w:dropDownList>
                      <w:listItem w:displayText="Primary Result" w:value="P"/>
                      <w:listItem w:displayText="Intermediate Result" w:value="I"/>
                      <w:listItem w:displayText="Goal Result" w:value="G"/>
                    </w:dropDownList>
                  </w:sdtPr>
                  <w:sdtEndPr/>
                  <w:sdtContent>
                    <w:r w:rsidR="00464675" w:rsidRPr="00DA3DCC">
                      <w:rPr>
                        <w:rFonts w:ascii="TH SarabunPSK" w:hAnsi="TH SarabunPSK" w:cs="TH SarabunPSK"/>
                        <w:sz w:val="16"/>
                        <w:szCs w:val="16"/>
                      </w:rPr>
                      <w:t>Primary Result</w:t>
                    </w:r>
                  </w:sdtContent>
                </w:sdt>
              </w:p>
            </w:tc>
          </w:tr>
          <w:tr w:rsidR="00464675" w:rsidRPr="00DA3DCC" w:rsidTr="00D313B6">
            <w:trPr>
              <w:trHeight w:val="70"/>
              <w:jc w:val="center"/>
            </w:trPr>
            <w:tc>
              <w:tcPr>
                <w:tcW w:w="227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</w:pPr>
                <w:r w:rsidRPr="00DA3DCC"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lang w:val="en-US"/>
                  </w:rPr>
                  <w:t xml:space="preserve">     </w:t>
                </w:r>
                <w:sdt>
                  <w:sdtPr>
                    <w:rPr>
                      <w:rStyle w:val="PageNumber"/>
                      <w:rFonts w:ascii="TH SarabunPSK" w:hAnsi="TH SarabunPSK" w:cs="TH SarabunPSK"/>
                      <w:sz w:val="26"/>
                      <w:szCs w:val="26"/>
                      <w:lang w:val="en-US"/>
                    </w:rPr>
                    <w:tag w:val="SubResultProject11"/>
                    <w:id w:val="-881558657"/>
                    <w:lock w:val="contentLocked"/>
                    <w:placeholder>
                      <w:docPart w:val="8F8996B5CC5E4A3682896298ACD99F21"/>
                    </w:placeholder>
                  </w:sdtPr>
                  <w:sdtEndPr>
                    <w:rPr>
                      <w:rStyle w:val="PageNumber"/>
                      <w:cs/>
                    </w:rPr>
                  </w:sdtEndPr>
                  <w:sdtContent>
                    <w:r w:rsidRPr="00DA3DCC"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  <w:lang w:val="en-US"/>
                      </w:rPr>
                      <w:t>3.3</w:t>
                    </w:r>
                    <w:r w:rsidRPr="00DA3DCC">
                      <w:rPr>
                        <w:rStyle w:val="PageNumber"/>
                        <w:rFonts w:ascii="TH SarabunPSK" w:hAnsi="TH SarabunPSK" w:cs="TH SarabunPSK" w:hint="cs"/>
                        <w:sz w:val="26"/>
                        <w:szCs w:val="26"/>
                        <w:cs/>
                        <w:lang w:val="en-US"/>
                      </w:rPr>
                      <w:t xml:space="preserve"> ระดับภาคสนาม</w:t>
                    </w:r>
                  </w:sdtContent>
                </w:sdt>
              </w:p>
            </w:tc>
            <w:tc>
              <w:tcPr>
                <w:tcW w:w="1984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lang w:val="en-US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8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567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850" w:type="dxa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sz w:val="22"/>
                    <w:szCs w:val="22"/>
                    <w:cs/>
                    <w:lang w:val="th-TH"/>
                  </w:rPr>
                  <w:id w:val="-1584216584"/>
                  <w:lock w:val="contentLocked"/>
                  <w:placeholder>
                    <w:docPart w:val="8F8996B5CC5E4A3682896298ACD99F21"/>
                  </w:placeholder>
                </w:sdtPr>
                <w:sdtEndPr>
                  <w:rPr>
                    <w:rStyle w:val="PageNumber"/>
                  </w:rPr>
                </w:sdtEndPr>
                <w:sdtContent>
                  <w:p w:rsidR="00464675" w:rsidRPr="009C2B5B" w:rsidRDefault="00464675" w:rsidP="00D313B6">
                    <w:pPr>
                      <w:pStyle w:val="a"/>
                      <w:ind w:right="56"/>
                      <w:jc w:val="center"/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</w:pP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  <w:t>กระบวนการ</w:t>
                    </w:r>
                  </w:p>
                </w:sdtContent>
              </w:sdt>
            </w:tc>
            <w:tc>
              <w:tcPr>
                <w:tcW w:w="718" w:type="dxa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2807CD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4"/>
                    <w:szCs w:val="24"/>
                    <w:cs/>
                    <w:lang w:val="th-TH"/>
                  </w:rPr>
                </w:pPr>
                <w:sdt>
                  <w:sdtPr>
                    <w:rPr>
                      <w:rFonts w:ascii="TH SarabunPSK" w:hAnsi="TH SarabunPSK" w:cs="TH SarabunPSK"/>
                      <w:sz w:val="16"/>
                      <w:szCs w:val="16"/>
                    </w:rPr>
                    <w:tag w:val="tag_ExpectationType"/>
                    <w:id w:val="988982826"/>
                    <w:dropDownList>
                      <w:listItem w:displayText="Primary Result" w:value="P"/>
                      <w:listItem w:displayText="Intermediate Result" w:value="I"/>
                      <w:listItem w:displayText="Goal Result" w:value="G"/>
                    </w:dropDownList>
                  </w:sdtPr>
                  <w:sdtEndPr/>
                  <w:sdtContent>
                    <w:r w:rsidR="00464675" w:rsidRPr="00DA3DCC">
                      <w:rPr>
                        <w:rFonts w:ascii="TH SarabunPSK" w:hAnsi="TH SarabunPSK" w:cs="TH SarabunPSK"/>
                        <w:sz w:val="16"/>
                        <w:szCs w:val="16"/>
                      </w:rPr>
                      <w:t>Primary Result</w:t>
                    </w:r>
                  </w:sdtContent>
                </w:sdt>
              </w:p>
            </w:tc>
          </w:tr>
          <w:tr w:rsidR="00464675" w:rsidRPr="00DA3DCC" w:rsidTr="00D313B6">
            <w:trPr>
              <w:trHeight w:val="70"/>
              <w:jc w:val="center"/>
            </w:trPr>
            <w:tc>
              <w:tcPr>
                <w:tcW w:w="227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</w:pPr>
                <w:r w:rsidRPr="00DA3DCC"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lang w:val="en-US"/>
                  </w:rPr>
                  <w:t xml:space="preserve">     </w:t>
                </w:r>
                <w:sdt>
                  <w:sdtPr>
                    <w:rPr>
                      <w:rStyle w:val="PageNumber"/>
                      <w:rFonts w:ascii="TH SarabunPSK" w:hAnsi="TH SarabunPSK" w:cs="TH SarabunPSK"/>
                      <w:sz w:val="26"/>
                      <w:szCs w:val="26"/>
                      <w:lang w:val="en-US"/>
                    </w:rPr>
                    <w:tag w:val="SubResultProject12"/>
                    <w:id w:val="1106377801"/>
                    <w:lock w:val="contentLocked"/>
                    <w:placeholder>
                      <w:docPart w:val="8F8996B5CC5E4A3682896298ACD99F21"/>
                    </w:placeholder>
                  </w:sdtPr>
                  <w:sdtEndPr>
                    <w:rPr>
                      <w:rStyle w:val="PageNumber"/>
                      <w:cs/>
                    </w:rPr>
                  </w:sdtEndPr>
                  <w:sdtContent>
                    <w:r w:rsidRPr="00DA3DCC"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  <w:lang w:val="en-US"/>
                      </w:rPr>
                      <w:t xml:space="preserve">3.4 </w:t>
                    </w:r>
                    <w:r w:rsidRPr="00DA3DCC">
                      <w:rPr>
                        <w:rStyle w:val="PageNumber"/>
                        <w:rFonts w:ascii="TH SarabunPSK" w:hAnsi="TH SarabunPSK" w:cs="TH SarabunPSK" w:hint="cs"/>
                        <w:sz w:val="26"/>
                        <w:szCs w:val="26"/>
                        <w:cs/>
                        <w:lang w:val="en-US"/>
                      </w:rPr>
                      <w:t>ระดับห้องปฏิบัติการ</w:t>
                    </w:r>
                  </w:sdtContent>
                </w:sdt>
              </w:p>
            </w:tc>
            <w:tc>
              <w:tcPr>
                <w:tcW w:w="1984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lang w:val="en-US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8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567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850" w:type="dxa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sz w:val="22"/>
                    <w:szCs w:val="22"/>
                    <w:cs/>
                    <w:lang w:val="th-TH"/>
                  </w:rPr>
                  <w:id w:val="-1599637853"/>
                  <w:lock w:val="contentLocked"/>
                  <w:placeholder>
                    <w:docPart w:val="8F8996B5CC5E4A3682896298ACD99F21"/>
                  </w:placeholder>
                </w:sdtPr>
                <w:sdtEndPr>
                  <w:rPr>
                    <w:rStyle w:val="PageNumber"/>
                  </w:rPr>
                </w:sdtEndPr>
                <w:sdtContent>
                  <w:p w:rsidR="00464675" w:rsidRPr="009C2B5B" w:rsidRDefault="00464675" w:rsidP="00D313B6">
                    <w:pPr>
                      <w:pStyle w:val="a"/>
                      <w:ind w:right="56"/>
                      <w:jc w:val="center"/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</w:pP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  <w:t>กระบวนการ</w:t>
                    </w:r>
                  </w:p>
                </w:sdtContent>
              </w:sdt>
            </w:tc>
            <w:tc>
              <w:tcPr>
                <w:tcW w:w="718" w:type="dxa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464675" w:rsidRPr="00DA3DCC" w:rsidRDefault="002807CD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4"/>
                    <w:szCs w:val="24"/>
                    <w:cs/>
                    <w:lang w:val="th-TH"/>
                  </w:rPr>
                </w:pPr>
                <w:sdt>
                  <w:sdtPr>
                    <w:rPr>
                      <w:rFonts w:ascii="TH SarabunPSK" w:hAnsi="TH SarabunPSK" w:cs="TH SarabunPSK"/>
                      <w:sz w:val="16"/>
                      <w:szCs w:val="16"/>
                    </w:rPr>
                    <w:tag w:val="tag_ExpectationType"/>
                    <w:id w:val="-595335595"/>
                    <w:dropDownList>
                      <w:listItem w:displayText="Primary Result" w:value="P"/>
                      <w:listItem w:displayText="Intermediate Result" w:value="I"/>
                      <w:listItem w:displayText="Goal Result" w:value="G"/>
                    </w:dropDownList>
                  </w:sdtPr>
                  <w:sdtEndPr/>
                  <w:sdtContent>
                    <w:r w:rsidR="00464675" w:rsidRPr="00DA3DCC">
                      <w:rPr>
                        <w:rFonts w:ascii="TH SarabunPSK" w:hAnsi="TH SarabunPSK" w:cs="TH SarabunPSK"/>
                        <w:sz w:val="16"/>
                        <w:szCs w:val="16"/>
                      </w:rPr>
                      <w:t>Primary Result</w:t>
                    </w:r>
                  </w:sdtContent>
                </w:sdt>
              </w:p>
            </w:tc>
          </w:tr>
          <w:tr w:rsidR="00464675" w:rsidRPr="00DA3DCC" w:rsidTr="00D313B6">
            <w:trPr>
              <w:jc w:val="center"/>
            </w:trPr>
            <w:tc>
              <w:tcPr>
                <w:tcW w:w="9224" w:type="dxa"/>
                <w:gridSpan w:val="17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sz w:val="22"/>
                    <w:szCs w:val="22"/>
                    <w:cs/>
                    <w:lang w:val="th-TH"/>
                  </w:rPr>
                  <w:tag w:val="ResultProject4"/>
                  <w:id w:val="-850561500"/>
                  <w:lock w:val="contentLocked"/>
                  <w:placeholder>
                    <w:docPart w:val="8F8996B5CC5E4A3682896298ACD99F21"/>
                  </w:placeholder>
                </w:sdtPr>
                <w:sdtEndPr>
                  <w:rPr>
                    <w:rStyle w:val="PageNumber"/>
                  </w:rPr>
                </w:sdtEndPr>
                <w:sdtContent>
                  <w:p w:rsidR="00464675" w:rsidRPr="009C2B5B" w:rsidRDefault="00464675" w:rsidP="00D313B6">
                    <w:pPr>
                      <w:pStyle w:val="a"/>
                      <w:ind w:right="56"/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</w:pP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  <w:t>4.</w:t>
                    </w: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en-US"/>
                      </w:rPr>
                      <w:t xml:space="preserve">องค์ความรู้ </w:t>
                    </w: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  <w:t>(โปรดระบุ)</w:t>
                    </w:r>
                  </w:p>
                </w:sdtContent>
              </w:sdt>
            </w:tc>
            <w:tc>
              <w:tcPr>
                <w:tcW w:w="7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464675" w:rsidRPr="00DA3DCC" w:rsidRDefault="00464675" w:rsidP="00D313B6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</w:tr>
          <w:tr w:rsidR="00464675" w:rsidRPr="00DA3DCC" w:rsidTr="00D313B6">
            <w:trPr>
              <w:jc w:val="center"/>
            </w:trPr>
            <w:tc>
              <w:tcPr>
                <w:tcW w:w="227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  <w:r w:rsidRPr="00DA3DCC"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  <w:t xml:space="preserve">     </w:t>
                </w:r>
                <w:sdt>
                  <w:sdtPr>
                    <w:rPr>
                      <w:rStyle w:val="PageNumber"/>
                      <w:rFonts w:ascii="TH SarabunPSK" w:hAnsi="TH SarabunPSK" w:cs="TH SarabunPSK"/>
                      <w:sz w:val="26"/>
                      <w:szCs w:val="26"/>
                      <w:lang w:val="en-US"/>
                    </w:rPr>
                    <w:tag w:val="SubResultProject4.1"/>
                    <w:id w:val="-1568564077"/>
                    <w:placeholder>
                      <w:docPart w:val="8F8996B5CC5E4A3682896298ACD99F21"/>
                    </w:placeholder>
                  </w:sdtPr>
                  <w:sdtEndPr>
                    <w:rPr>
                      <w:rStyle w:val="PageNumber"/>
                      <w:cs/>
                      <w:lang w:val="th-TH"/>
                    </w:rPr>
                  </w:sdtEndPr>
                  <w:sdtContent>
                    <w:r w:rsidRPr="00DA3DCC"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  <w:lang w:val="en-US"/>
                      </w:rPr>
                      <w:t>4</w:t>
                    </w:r>
                    <w:r w:rsidRPr="00DA3DCC"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  <w:cs/>
                        <w:lang w:val="th-TH"/>
                      </w:rPr>
                      <w:t>.1  ..……………</w:t>
                    </w:r>
                  </w:sdtContent>
                </w:sdt>
              </w:p>
            </w:tc>
            <w:tc>
              <w:tcPr>
                <w:tcW w:w="198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56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850" w:type="dxa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sz w:val="22"/>
                    <w:szCs w:val="22"/>
                    <w:cs/>
                    <w:lang w:val="th-TH"/>
                  </w:rPr>
                  <w:id w:val="1849749692"/>
                  <w:placeholder>
                    <w:docPart w:val="8F8996B5CC5E4A3682896298ACD99F21"/>
                  </w:placeholder>
                </w:sdtPr>
                <w:sdtEndPr>
                  <w:rPr>
                    <w:rStyle w:val="PageNumber"/>
                  </w:rPr>
                </w:sdtEndPr>
                <w:sdtContent>
                  <w:p w:rsidR="00464675" w:rsidRPr="009C2B5B" w:rsidRDefault="00464675" w:rsidP="00D313B6">
                    <w:pPr>
                      <w:pStyle w:val="a"/>
                      <w:ind w:right="56"/>
                      <w:jc w:val="center"/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</w:pP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  <w:t>เรื่อง</w:t>
                    </w:r>
                  </w:p>
                </w:sdtContent>
              </w:sdt>
            </w:tc>
            <w:tc>
              <w:tcPr>
                <w:tcW w:w="718" w:type="dxa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2807CD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4"/>
                    <w:szCs w:val="24"/>
                    <w:cs/>
                    <w:lang w:val="th-TH"/>
                  </w:rPr>
                </w:pPr>
                <w:sdt>
                  <w:sdtPr>
                    <w:rPr>
                      <w:rFonts w:ascii="TH SarabunPSK" w:hAnsi="TH SarabunPSK" w:cs="TH SarabunPSK"/>
                      <w:sz w:val="16"/>
                      <w:szCs w:val="16"/>
                    </w:rPr>
                    <w:tag w:val="tag_ExpectationType"/>
                    <w:id w:val="-1503118075"/>
                    <w:dropDownList>
                      <w:listItem w:displayText="Primary Result" w:value="P"/>
                      <w:listItem w:displayText="Intermediate Result" w:value="I"/>
                      <w:listItem w:displayText="Goal Result" w:value="G"/>
                    </w:dropDownList>
                  </w:sdtPr>
                  <w:sdtEndPr/>
                  <w:sdtContent>
                    <w:r w:rsidR="00464675" w:rsidRPr="00DA3DCC">
                      <w:rPr>
                        <w:rFonts w:ascii="TH SarabunPSK" w:hAnsi="TH SarabunPSK" w:cs="TH SarabunPSK"/>
                        <w:sz w:val="16"/>
                        <w:szCs w:val="16"/>
                      </w:rPr>
                      <w:t>Primary Result</w:t>
                    </w:r>
                  </w:sdtContent>
                </w:sdt>
              </w:p>
            </w:tc>
          </w:tr>
          <w:tr w:rsidR="00464675" w:rsidRPr="00DA3DCC" w:rsidTr="00D313B6">
            <w:trPr>
              <w:jc w:val="center"/>
            </w:trPr>
            <w:tc>
              <w:tcPr>
                <w:tcW w:w="227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  <w:r w:rsidRPr="00DA3DCC"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  <w:t xml:space="preserve">     </w:t>
                </w:r>
                <w:sdt>
                  <w:sdtPr>
                    <w:rPr>
                      <w:rStyle w:val="PageNumber"/>
                      <w:rFonts w:ascii="TH SarabunPSK" w:hAnsi="TH SarabunPSK" w:cs="TH SarabunPSK"/>
                      <w:sz w:val="26"/>
                      <w:szCs w:val="26"/>
                      <w:lang w:val="en-US"/>
                    </w:rPr>
                    <w:tag w:val="SubResultProject4.1"/>
                    <w:id w:val="-605651006"/>
                    <w:placeholder>
                      <w:docPart w:val="8F8996B5CC5E4A3682896298ACD99F21"/>
                    </w:placeholder>
                  </w:sdtPr>
                  <w:sdtEndPr>
                    <w:rPr>
                      <w:rStyle w:val="PageNumber"/>
                      <w:cs/>
                      <w:lang w:val="th-TH"/>
                    </w:rPr>
                  </w:sdtEndPr>
                  <w:sdtContent>
                    <w:r w:rsidRPr="00DA3DCC"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  <w:lang w:val="en-US"/>
                      </w:rPr>
                      <w:t>4</w:t>
                    </w:r>
                    <w:r w:rsidRPr="00DA3DCC"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  <w:cs/>
                        <w:lang w:val="th-TH"/>
                      </w:rPr>
                      <w:t>.2  ..……………</w:t>
                    </w:r>
                  </w:sdtContent>
                </w:sdt>
              </w:p>
            </w:tc>
            <w:tc>
              <w:tcPr>
                <w:tcW w:w="1984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8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567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850" w:type="dxa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sz w:val="22"/>
                    <w:szCs w:val="22"/>
                    <w:cs/>
                    <w:lang w:val="th-TH"/>
                  </w:rPr>
                  <w:id w:val="438562038"/>
                  <w:placeholder>
                    <w:docPart w:val="8F8996B5CC5E4A3682896298ACD99F21"/>
                  </w:placeholder>
                </w:sdtPr>
                <w:sdtEndPr>
                  <w:rPr>
                    <w:rStyle w:val="PageNumber"/>
                  </w:rPr>
                </w:sdtEndPr>
                <w:sdtContent>
                  <w:p w:rsidR="00464675" w:rsidRPr="009C2B5B" w:rsidRDefault="00464675" w:rsidP="00D313B6">
                    <w:pPr>
                      <w:pStyle w:val="a"/>
                      <w:ind w:right="56"/>
                      <w:jc w:val="center"/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</w:pP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  <w:t>เรื่อง</w:t>
                    </w:r>
                  </w:p>
                </w:sdtContent>
              </w:sdt>
            </w:tc>
            <w:tc>
              <w:tcPr>
                <w:tcW w:w="718" w:type="dxa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2807CD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4"/>
                    <w:szCs w:val="24"/>
                    <w:cs/>
                    <w:lang w:val="th-TH"/>
                  </w:rPr>
                </w:pPr>
                <w:sdt>
                  <w:sdtPr>
                    <w:rPr>
                      <w:rFonts w:ascii="TH SarabunPSK" w:hAnsi="TH SarabunPSK" w:cs="TH SarabunPSK"/>
                      <w:sz w:val="16"/>
                      <w:szCs w:val="16"/>
                    </w:rPr>
                    <w:tag w:val="tag_ExpectationType"/>
                    <w:id w:val="766115499"/>
                    <w:dropDownList>
                      <w:listItem w:displayText="Primary Result" w:value="P"/>
                      <w:listItem w:displayText="Intermediate Result" w:value="I"/>
                      <w:listItem w:displayText="Goal Result" w:value="G"/>
                    </w:dropDownList>
                  </w:sdtPr>
                  <w:sdtEndPr/>
                  <w:sdtContent>
                    <w:r w:rsidR="00464675" w:rsidRPr="00DA3DCC">
                      <w:rPr>
                        <w:rFonts w:ascii="TH SarabunPSK" w:hAnsi="TH SarabunPSK" w:cs="TH SarabunPSK"/>
                        <w:sz w:val="16"/>
                        <w:szCs w:val="16"/>
                      </w:rPr>
                      <w:t>Primary Result</w:t>
                    </w:r>
                  </w:sdtContent>
                </w:sdt>
              </w:p>
            </w:tc>
          </w:tr>
          <w:tr w:rsidR="00464675" w:rsidRPr="00DA3DCC" w:rsidTr="00D313B6">
            <w:trPr>
              <w:jc w:val="center"/>
            </w:trPr>
            <w:tc>
              <w:tcPr>
                <w:tcW w:w="227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  <w:r w:rsidRPr="00DA3DCC"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  <w:t xml:space="preserve">     </w:t>
                </w:r>
                <w:sdt>
                  <w:sdtPr>
                    <w:rPr>
                      <w:rStyle w:val="PageNumber"/>
                      <w:rFonts w:ascii="TH SarabunPSK" w:hAnsi="TH SarabunPSK" w:cs="TH SarabunPSK"/>
                      <w:sz w:val="26"/>
                      <w:szCs w:val="26"/>
                      <w:lang w:val="en-US"/>
                    </w:rPr>
                    <w:tag w:val="SubResultProject4.1"/>
                    <w:id w:val="-2123214340"/>
                    <w:placeholder>
                      <w:docPart w:val="8F8996B5CC5E4A3682896298ACD99F21"/>
                    </w:placeholder>
                  </w:sdtPr>
                  <w:sdtEndPr>
                    <w:rPr>
                      <w:rStyle w:val="PageNumber"/>
                      <w:cs/>
                      <w:lang w:val="th-TH"/>
                    </w:rPr>
                  </w:sdtEndPr>
                  <w:sdtContent>
                    <w:r w:rsidRPr="00DA3DCC"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  <w:lang w:val="en-US"/>
                      </w:rPr>
                      <w:t>4</w:t>
                    </w:r>
                    <w:r w:rsidRPr="00DA3DCC"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  <w:cs/>
                        <w:lang w:val="th-TH"/>
                      </w:rPr>
                      <w:t>.3  ..……………</w:t>
                    </w:r>
                  </w:sdtContent>
                </w:sdt>
              </w:p>
            </w:tc>
            <w:tc>
              <w:tcPr>
                <w:tcW w:w="1984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8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567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850" w:type="dxa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sz w:val="22"/>
                    <w:szCs w:val="22"/>
                    <w:cs/>
                    <w:lang w:val="th-TH"/>
                  </w:rPr>
                  <w:id w:val="449518847"/>
                  <w:placeholder>
                    <w:docPart w:val="8F8996B5CC5E4A3682896298ACD99F21"/>
                  </w:placeholder>
                </w:sdtPr>
                <w:sdtEndPr>
                  <w:rPr>
                    <w:rStyle w:val="PageNumber"/>
                  </w:rPr>
                </w:sdtEndPr>
                <w:sdtContent>
                  <w:p w:rsidR="00464675" w:rsidRPr="009C2B5B" w:rsidRDefault="00464675" w:rsidP="00D313B6">
                    <w:pPr>
                      <w:pStyle w:val="a"/>
                      <w:ind w:right="56"/>
                      <w:jc w:val="center"/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</w:pP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  <w:t>เรื่อง</w:t>
                    </w:r>
                  </w:p>
                </w:sdtContent>
              </w:sdt>
            </w:tc>
            <w:tc>
              <w:tcPr>
                <w:tcW w:w="718" w:type="dxa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464675" w:rsidRPr="00DA3DCC" w:rsidRDefault="002807CD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4"/>
                    <w:szCs w:val="24"/>
                    <w:cs/>
                    <w:lang w:val="th-TH"/>
                  </w:rPr>
                </w:pPr>
                <w:sdt>
                  <w:sdtPr>
                    <w:rPr>
                      <w:rFonts w:ascii="TH SarabunPSK" w:hAnsi="TH SarabunPSK" w:cs="TH SarabunPSK"/>
                      <w:sz w:val="16"/>
                      <w:szCs w:val="16"/>
                    </w:rPr>
                    <w:tag w:val="tag_ExpectationType"/>
                    <w:id w:val="1633060308"/>
                    <w:dropDownList>
                      <w:listItem w:displayText="Primary Result" w:value="P"/>
                      <w:listItem w:displayText="Intermediate Result" w:value="I"/>
                      <w:listItem w:displayText="Goal Result" w:value="G"/>
                    </w:dropDownList>
                  </w:sdtPr>
                  <w:sdtEndPr/>
                  <w:sdtContent>
                    <w:r w:rsidR="00464675" w:rsidRPr="00DA3DCC">
                      <w:rPr>
                        <w:rFonts w:ascii="TH SarabunPSK" w:hAnsi="TH SarabunPSK" w:cs="TH SarabunPSK"/>
                        <w:sz w:val="16"/>
                        <w:szCs w:val="16"/>
                      </w:rPr>
                      <w:t>Primary Result</w:t>
                    </w:r>
                  </w:sdtContent>
                </w:sdt>
              </w:p>
            </w:tc>
          </w:tr>
          <w:tr w:rsidR="00464675" w:rsidRPr="00DA3DCC" w:rsidTr="00D313B6">
            <w:trPr>
              <w:jc w:val="center"/>
            </w:trPr>
            <w:tc>
              <w:tcPr>
                <w:tcW w:w="9224" w:type="dxa"/>
                <w:gridSpan w:val="17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sz w:val="22"/>
                    <w:szCs w:val="22"/>
                    <w:cs/>
                    <w:lang w:val="th-TH"/>
                  </w:rPr>
                  <w:tag w:val="ResultProject5"/>
                  <w:id w:val="-112443862"/>
                  <w:lock w:val="contentLocked"/>
                  <w:placeholder>
                    <w:docPart w:val="8F8996B5CC5E4A3682896298ACD99F21"/>
                  </w:placeholder>
                </w:sdtPr>
                <w:sdtEndPr>
                  <w:rPr>
                    <w:rStyle w:val="PageNumber"/>
                  </w:rPr>
                </w:sdtEndPr>
                <w:sdtContent>
                  <w:p w:rsidR="00464675" w:rsidRPr="009C2B5B" w:rsidRDefault="00464675" w:rsidP="00D313B6">
                    <w:pPr>
                      <w:pStyle w:val="a"/>
                      <w:ind w:right="0"/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</w:pP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  <w:t>5. การใช้ประโยชน์เชิงพาณิชย์</w:t>
                    </w:r>
                  </w:p>
                </w:sdtContent>
              </w:sdt>
            </w:tc>
            <w:tc>
              <w:tcPr>
                <w:tcW w:w="7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464675" w:rsidRPr="00DA3DCC" w:rsidRDefault="00464675" w:rsidP="00D313B6">
                <w:pPr>
                  <w:pStyle w:val="a"/>
                  <w:ind w:right="0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</w:tr>
          <w:tr w:rsidR="00464675" w:rsidRPr="00DA3DCC" w:rsidTr="00D313B6">
            <w:trPr>
              <w:trHeight w:val="77"/>
              <w:jc w:val="center"/>
            </w:trPr>
            <w:tc>
              <w:tcPr>
                <w:tcW w:w="227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0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  <w:r w:rsidRPr="00DA3DCC"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  <w:t xml:space="preserve">     </w:t>
                </w:r>
                <w:sdt>
                  <w:sdtPr>
                    <w:rPr>
                      <w:rStyle w:val="PageNumber"/>
                      <w:rFonts w:ascii="TH SarabunPSK" w:hAnsi="TH SarabunPSK" w:cs="TH SarabunPSK"/>
                      <w:sz w:val="26"/>
                      <w:szCs w:val="26"/>
                      <w:cs/>
                      <w:lang w:val="th-TH"/>
                    </w:rPr>
                    <w:tag w:val="SubResultProject13"/>
                    <w:id w:val="-1347474254"/>
                    <w:lock w:val="contentLocked"/>
                    <w:placeholder>
                      <w:docPart w:val="8F8996B5CC5E4A3682896298ACD99F21"/>
                    </w:placeholder>
                  </w:sdtPr>
                  <w:sdtEndPr>
                    <w:rPr>
                      <w:rStyle w:val="PageNumber"/>
                    </w:rPr>
                  </w:sdtEndPr>
                  <w:sdtContent>
                    <w:r w:rsidRPr="00DA3DCC"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  <w:cs/>
                        <w:lang w:val="th-TH"/>
                      </w:rPr>
                      <w:t>5.1 การถ่ายทอดเทคโนโลยี</w:t>
                    </w:r>
                  </w:sdtContent>
                </w:sdt>
              </w:p>
            </w:tc>
            <w:tc>
              <w:tcPr>
                <w:tcW w:w="198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56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850" w:type="dxa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sz w:val="22"/>
                    <w:szCs w:val="22"/>
                    <w:cs/>
                    <w:lang w:val="th-TH"/>
                  </w:rPr>
                  <w:id w:val="-799149363"/>
                  <w:lock w:val="contentLocked"/>
                  <w:placeholder>
                    <w:docPart w:val="8F8996B5CC5E4A3682896298ACD99F21"/>
                  </w:placeholder>
                </w:sdtPr>
                <w:sdtEndPr>
                  <w:rPr>
                    <w:rStyle w:val="PageNumber"/>
                  </w:rPr>
                </w:sdtEndPr>
                <w:sdtContent>
                  <w:p w:rsidR="00464675" w:rsidRPr="009C2B5B" w:rsidRDefault="00464675" w:rsidP="00D313B6">
                    <w:pPr>
                      <w:pStyle w:val="a"/>
                      <w:ind w:right="56"/>
                      <w:jc w:val="center"/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</w:pP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  <w:t>ครั้ง</w:t>
                    </w:r>
                  </w:p>
                </w:sdtContent>
              </w:sdt>
            </w:tc>
            <w:tc>
              <w:tcPr>
                <w:tcW w:w="718" w:type="dxa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2807CD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4"/>
                    <w:szCs w:val="24"/>
                    <w:cs/>
                    <w:lang w:val="th-TH"/>
                  </w:rPr>
                </w:pPr>
                <w:sdt>
                  <w:sdtPr>
                    <w:rPr>
                      <w:rFonts w:ascii="TH SarabunPSK" w:hAnsi="TH SarabunPSK" w:cs="TH SarabunPSK"/>
                      <w:sz w:val="16"/>
                      <w:szCs w:val="16"/>
                    </w:rPr>
                    <w:tag w:val="tag_ExpectationType"/>
                    <w:id w:val="2117094202"/>
                    <w:dropDownList>
                      <w:listItem w:displayText="Primary Result" w:value="P"/>
                      <w:listItem w:displayText="Intermediate Result" w:value="I"/>
                      <w:listItem w:displayText="Goal Result" w:value="G"/>
                    </w:dropDownList>
                  </w:sdtPr>
                  <w:sdtEndPr/>
                  <w:sdtContent>
                    <w:r w:rsidR="00464675" w:rsidRPr="00DA3DCC">
                      <w:rPr>
                        <w:rFonts w:ascii="TH SarabunPSK" w:hAnsi="TH SarabunPSK" w:cs="TH SarabunPSK"/>
                        <w:sz w:val="16"/>
                        <w:szCs w:val="16"/>
                      </w:rPr>
                      <w:t>Primary Result</w:t>
                    </w:r>
                  </w:sdtContent>
                </w:sdt>
              </w:p>
            </w:tc>
          </w:tr>
          <w:tr w:rsidR="00464675" w:rsidRPr="00DA3DCC" w:rsidTr="00D313B6">
            <w:trPr>
              <w:trHeight w:val="77"/>
              <w:jc w:val="center"/>
            </w:trPr>
            <w:tc>
              <w:tcPr>
                <w:tcW w:w="227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0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  <w:r w:rsidRPr="00DA3DCC"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  <w:t xml:space="preserve">     </w:t>
                </w:r>
                <w:sdt>
                  <w:sdtPr>
                    <w:rPr>
                      <w:rStyle w:val="PageNumber"/>
                      <w:rFonts w:ascii="TH SarabunPSK" w:hAnsi="TH SarabunPSK" w:cs="TH SarabunPSK"/>
                      <w:sz w:val="26"/>
                      <w:szCs w:val="26"/>
                      <w:cs/>
                      <w:lang w:val="th-TH"/>
                    </w:rPr>
                    <w:tag w:val="SubResultProject14"/>
                    <w:id w:val="-1718349473"/>
                    <w:lock w:val="contentLocked"/>
                    <w:placeholder>
                      <w:docPart w:val="8F8996B5CC5E4A3682896298ACD99F21"/>
                    </w:placeholder>
                  </w:sdtPr>
                  <w:sdtEndPr>
                    <w:rPr>
                      <w:rStyle w:val="PageNumber"/>
                    </w:rPr>
                  </w:sdtEndPr>
                  <w:sdtContent>
                    <w:r w:rsidRPr="00DA3DCC"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  <w:cs/>
                        <w:lang w:val="th-TH"/>
                      </w:rPr>
                      <w:t>5.2 การฝึกอบรม</w:t>
                    </w:r>
                  </w:sdtContent>
                </w:sdt>
              </w:p>
            </w:tc>
            <w:tc>
              <w:tcPr>
                <w:tcW w:w="1984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8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567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850" w:type="dxa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sz w:val="22"/>
                    <w:szCs w:val="22"/>
                    <w:cs/>
                    <w:lang w:val="th-TH"/>
                  </w:rPr>
                  <w:id w:val="678703670"/>
                  <w:lock w:val="contentLocked"/>
                  <w:placeholder>
                    <w:docPart w:val="8F8996B5CC5E4A3682896298ACD99F21"/>
                  </w:placeholder>
                </w:sdtPr>
                <w:sdtEndPr>
                  <w:rPr>
                    <w:rStyle w:val="PageNumber"/>
                  </w:rPr>
                </w:sdtEndPr>
                <w:sdtContent>
                  <w:p w:rsidR="00464675" w:rsidRPr="009C2B5B" w:rsidRDefault="00464675" w:rsidP="00D313B6">
                    <w:pPr>
                      <w:pStyle w:val="a"/>
                      <w:ind w:right="56"/>
                      <w:jc w:val="center"/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</w:pP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  <w:t>ครั้ง</w:t>
                    </w:r>
                  </w:p>
                </w:sdtContent>
              </w:sdt>
            </w:tc>
            <w:tc>
              <w:tcPr>
                <w:tcW w:w="718" w:type="dxa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2807CD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4"/>
                    <w:szCs w:val="24"/>
                    <w:cs/>
                    <w:lang w:val="th-TH"/>
                  </w:rPr>
                </w:pPr>
                <w:sdt>
                  <w:sdtPr>
                    <w:rPr>
                      <w:rFonts w:ascii="TH SarabunPSK" w:hAnsi="TH SarabunPSK" w:cs="TH SarabunPSK"/>
                      <w:sz w:val="16"/>
                      <w:szCs w:val="16"/>
                    </w:rPr>
                    <w:tag w:val="tag_ExpectationType"/>
                    <w:id w:val="854155599"/>
                    <w:dropDownList>
                      <w:listItem w:displayText="Primary Result" w:value="P"/>
                      <w:listItem w:displayText="Intermediate Result" w:value="I"/>
                      <w:listItem w:displayText="Goal Result" w:value="G"/>
                    </w:dropDownList>
                  </w:sdtPr>
                  <w:sdtEndPr/>
                  <w:sdtContent>
                    <w:r w:rsidR="00464675" w:rsidRPr="00DA3DCC">
                      <w:rPr>
                        <w:rFonts w:ascii="TH SarabunPSK" w:hAnsi="TH SarabunPSK" w:cs="TH SarabunPSK"/>
                        <w:sz w:val="16"/>
                        <w:szCs w:val="16"/>
                      </w:rPr>
                      <w:t>Primary Result</w:t>
                    </w:r>
                  </w:sdtContent>
                </w:sdt>
              </w:p>
            </w:tc>
          </w:tr>
          <w:tr w:rsidR="00464675" w:rsidRPr="00DA3DCC" w:rsidTr="00D313B6">
            <w:trPr>
              <w:trHeight w:val="77"/>
              <w:jc w:val="center"/>
            </w:trPr>
            <w:tc>
              <w:tcPr>
                <w:tcW w:w="227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0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</w:pPr>
                <w:r w:rsidRPr="00DA3DCC"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  <w:t xml:space="preserve">     </w:t>
                </w:r>
                <w:sdt>
                  <w:sdtPr>
                    <w:rPr>
                      <w:rStyle w:val="PageNumber"/>
                      <w:rFonts w:ascii="TH SarabunPSK" w:hAnsi="TH SarabunPSK" w:cs="TH SarabunPSK"/>
                      <w:sz w:val="26"/>
                      <w:szCs w:val="26"/>
                      <w:cs/>
                      <w:lang w:val="th-TH"/>
                    </w:rPr>
                    <w:tag w:val="SubResultProject15"/>
                    <w:id w:val="985212208"/>
                    <w:lock w:val="contentLocked"/>
                    <w:placeholder>
                      <w:docPart w:val="8F8996B5CC5E4A3682896298ACD99F21"/>
                    </w:placeholder>
                  </w:sdtPr>
                  <w:sdtEndPr>
                    <w:rPr>
                      <w:rStyle w:val="PageNumber"/>
                      <w:lang w:val="en-US"/>
                    </w:rPr>
                  </w:sdtEndPr>
                  <w:sdtContent>
                    <w:r w:rsidRPr="00DA3DCC"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  <w:cs/>
                        <w:lang w:val="th-TH"/>
                      </w:rPr>
                      <w:t>5.3 การจัดสัมมนา</w:t>
                    </w:r>
                  </w:sdtContent>
                </w:sdt>
              </w:p>
            </w:tc>
            <w:tc>
              <w:tcPr>
                <w:tcW w:w="1984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8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567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850" w:type="dxa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sz w:val="22"/>
                    <w:szCs w:val="22"/>
                    <w:cs/>
                    <w:lang w:val="th-TH"/>
                  </w:rPr>
                  <w:id w:val="1364246366"/>
                  <w:lock w:val="contentLocked"/>
                  <w:placeholder>
                    <w:docPart w:val="8F8996B5CC5E4A3682896298ACD99F21"/>
                  </w:placeholder>
                </w:sdtPr>
                <w:sdtEndPr>
                  <w:rPr>
                    <w:rStyle w:val="PageNumber"/>
                  </w:rPr>
                </w:sdtEndPr>
                <w:sdtContent>
                  <w:p w:rsidR="00464675" w:rsidRPr="009C2B5B" w:rsidRDefault="00464675" w:rsidP="00D313B6">
                    <w:pPr>
                      <w:pStyle w:val="a"/>
                      <w:ind w:right="56"/>
                      <w:jc w:val="center"/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</w:pP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  <w:t>ครั้ง</w:t>
                    </w:r>
                  </w:p>
                </w:sdtContent>
              </w:sdt>
            </w:tc>
            <w:tc>
              <w:tcPr>
                <w:tcW w:w="718" w:type="dxa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464675" w:rsidRPr="00DA3DCC" w:rsidRDefault="002807CD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4"/>
                    <w:szCs w:val="24"/>
                    <w:cs/>
                    <w:lang w:val="th-TH"/>
                  </w:rPr>
                </w:pPr>
                <w:sdt>
                  <w:sdtPr>
                    <w:rPr>
                      <w:rFonts w:ascii="TH SarabunPSK" w:hAnsi="TH SarabunPSK" w:cs="TH SarabunPSK"/>
                      <w:sz w:val="16"/>
                      <w:szCs w:val="16"/>
                    </w:rPr>
                    <w:tag w:val="tag_ExpectationType"/>
                    <w:id w:val="1553427077"/>
                    <w:dropDownList>
                      <w:listItem w:displayText="Primary Result" w:value="P"/>
                      <w:listItem w:displayText="Intermediate Result" w:value="I"/>
                      <w:listItem w:displayText="Goal Result" w:value="G"/>
                    </w:dropDownList>
                  </w:sdtPr>
                  <w:sdtEndPr/>
                  <w:sdtContent>
                    <w:r w:rsidR="00464675" w:rsidRPr="00DA3DCC">
                      <w:rPr>
                        <w:rFonts w:ascii="TH SarabunPSK" w:hAnsi="TH SarabunPSK" w:cs="TH SarabunPSK"/>
                        <w:sz w:val="16"/>
                        <w:szCs w:val="16"/>
                      </w:rPr>
                      <w:t>Primary Result</w:t>
                    </w:r>
                  </w:sdtContent>
                </w:sdt>
              </w:p>
            </w:tc>
          </w:tr>
          <w:tr w:rsidR="00464675" w:rsidRPr="00DA3DCC" w:rsidTr="00D313B6">
            <w:trPr>
              <w:jc w:val="center"/>
            </w:trPr>
            <w:tc>
              <w:tcPr>
                <w:tcW w:w="9224" w:type="dxa"/>
                <w:gridSpan w:val="17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sz w:val="22"/>
                    <w:szCs w:val="22"/>
                    <w:cs/>
                    <w:lang w:val="th-TH"/>
                  </w:rPr>
                  <w:tag w:val="ResultProject6"/>
                  <w:id w:val="2050411402"/>
                  <w:lock w:val="contentLocked"/>
                  <w:placeholder>
                    <w:docPart w:val="8F8996B5CC5E4A3682896298ACD99F21"/>
                  </w:placeholder>
                </w:sdtPr>
                <w:sdtEndPr>
                  <w:rPr>
                    <w:rStyle w:val="PageNumber"/>
                  </w:rPr>
                </w:sdtEndPr>
                <w:sdtContent>
                  <w:p w:rsidR="00464675" w:rsidRPr="009C2B5B" w:rsidRDefault="00464675" w:rsidP="00D313B6">
                    <w:pPr>
                      <w:pStyle w:val="a"/>
                      <w:ind w:right="56"/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</w:pP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  <w:t>6. การใช้ประโยชน์เชิงสาธารณะ</w:t>
                    </w:r>
                  </w:p>
                </w:sdtContent>
              </w:sdt>
            </w:tc>
            <w:tc>
              <w:tcPr>
                <w:tcW w:w="7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464675" w:rsidRPr="00DA3DCC" w:rsidRDefault="00464675" w:rsidP="00D313B6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</w:tr>
          <w:tr w:rsidR="00464675" w:rsidRPr="00DA3DCC" w:rsidTr="00D313B6">
            <w:trPr>
              <w:trHeight w:val="77"/>
              <w:jc w:val="center"/>
            </w:trPr>
            <w:tc>
              <w:tcPr>
                <w:tcW w:w="227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0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</w:pPr>
                <w:r w:rsidRPr="00DA3DCC"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  <w:t xml:space="preserve">     </w:t>
                </w:r>
                <w:sdt>
                  <w:sdtPr>
                    <w:rPr>
                      <w:rStyle w:val="PageNumber"/>
                      <w:rFonts w:ascii="TH SarabunPSK" w:hAnsi="TH SarabunPSK" w:cs="TH SarabunPSK"/>
                      <w:sz w:val="26"/>
                      <w:szCs w:val="26"/>
                      <w:cs/>
                      <w:lang w:val="th-TH"/>
                    </w:rPr>
                    <w:tag w:val="SubResultProject16"/>
                    <w:id w:val="1052957572"/>
                    <w:lock w:val="contentLocked"/>
                    <w:placeholder>
                      <w:docPart w:val="8F8996B5CC5E4A3682896298ACD99F21"/>
                    </w:placeholder>
                  </w:sdtPr>
                  <w:sdtEndPr>
                    <w:rPr>
                      <w:rStyle w:val="PageNumber"/>
                      <w:lang w:val="en-US"/>
                    </w:rPr>
                  </w:sdtEndPr>
                  <w:sdtContent>
                    <w:r w:rsidRPr="00DA3DCC"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  <w:cs/>
                        <w:lang w:val="th-TH"/>
                      </w:rPr>
                      <w:t>6.1 การถ่ายทอดเทคโนโลยี</w:t>
                    </w:r>
                  </w:sdtContent>
                </w:sdt>
              </w:p>
            </w:tc>
            <w:tc>
              <w:tcPr>
                <w:tcW w:w="198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56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850" w:type="dxa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sz w:val="22"/>
                    <w:szCs w:val="22"/>
                    <w:cs/>
                    <w:lang w:val="th-TH"/>
                  </w:rPr>
                  <w:id w:val="155426763"/>
                  <w:lock w:val="contentLocked"/>
                  <w:placeholder>
                    <w:docPart w:val="8F8996B5CC5E4A3682896298ACD99F21"/>
                  </w:placeholder>
                </w:sdtPr>
                <w:sdtEndPr>
                  <w:rPr>
                    <w:rStyle w:val="PageNumber"/>
                  </w:rPr>
                </w:sdtEndPr>
                <w:sdtContent>
                  <w:p w:rsidR="00464675" w:rsidRPr="009C2B5B" w:rsidRDefault="00464675" w:rsidP="00D313B6">
                    <w:pPr>
                      <w:pStyle w:val="a"/>
                      <w:ind w:right="56"/>
                      <w:jc w:val="center"/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</w:pP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  <w:t>ครั้ง</w:t>
                    </w:r>
                  </w:p>
                </w:sdtContent>
              </w:sdt>
            </w:tc>
            <w:tc>
              <w:tcPr>
                <w:tcW w:w="718" w:type="dxa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2807CD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4"/>
                    <w:szCs w:val="24"/>
                    <w:cs/>
                    <w:lang w:val="th-TH"/>
                  </w:rPr>
                </w:pPr>
                <w:sdt>
                  <w:sdtPr>
                    <w:rPr>
                      <w:rFonts w:ascii="TH SarabunPSK" w:hAnsi="TH SarabunPSK" w:cs="TH SarabunPSK"/>
                      <w:sz w:val="16"/>
                      <w:szCs w:val="16"/>
                    </w:rPr>
                    <w:tag w:val="tag_ExpectationType"/>
                    <w:id w:val="-1079356308"/>
                    <w:dropDownList>
                      <w:listItem w:displayText="Primary Result" w:value="P"/>
                      <w:listItem w:displayText="Intermediate Result" w:value="I"/>
                      <w:listItem w:displayText="Goal Result" w:value="G"/>
                    </w:dropDownList>
                  </w:sdtPr>
                  <w:sdtEndPr/>
                  <w:sdtContent>
                    <w:r w:rsidR="00464675" w:rsidRPr="00DA3DCC">
                      <w:rPr>
                        <w:rFonts w:ascii="TH SarabunPSK" w:hAnsi="TH SarabunPSK" w:cs="TH SarabunPSK"/>
                        <w:sz w:val="16"/>
                        <w:szCs w:val="16"/>
                      </w:rPr>
                      <w:t>Primary Result</w:t>
                    </w:r>
                  </w:sdtContent>
                </w:sdt>
              </w:p>
            </w:tc>
          </w:tr>
          <w:tr w:rsidR="00464675" w:rsidRPr="00DA3DCC" w:rsidTr="00D313B6">
            <w:trPr>
              <w:trHeight w:val="77"/>
              <w:jc w:val="center"/>
            </w:trPr>
            <w:tc>
              <w:tcPr>
                <w:tcW w:w="227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0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</w:pPr>
                <w:r w:rsidRPr="00DA3DCC"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  <w:t xml:space="preserve">     </w:t>
                </w:r>
                <w:sdt>
                  <w:sdtPr>
                    <w:rPr>
                      <w:rStyle w:val="PageNumber"/>
                      <w:rFonts w:ascii="TH SarabunPSK" w:hAnsi="TH SarabunPSK" w:cs="TH SarabunPSK"/>
                      <w:sz w:val="26"/>
                      <w:szCs w:val="26"/>
                      <w:cs/>
                      <w:lang w:val="th-TH"/>
                    </w:rPr>
                    <w:tag w:val="SubResultProject17"/>
                    <w:id w:val="-1203708324"/>
                    <w:lock w:val="contentLocked"/>
                    <w:placeholder>
                      <w:docPart w:val="8F8996B5CC5E4A3682896298ACD99F21"/>
                    </w:placeholder>
                  </w:sdtPr>
                  <w:sdtEndPr>
                    <w:rPr>
                      <w:rStyle w:val="PageNumber"/>
                      <w:lang w:val="en-US"/>
                    </w:rPr>
                  </w:sdtEndPr>
                  <w:sdtContent>
                    <w:r w:rsidRPr="00DA3DCC"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  <w:cs/>
                        <w:lang w:val="th-TH"/>
                      </w:rPr>
                      <w:t>6.2 การฝึกอบรม</w:t>
                    </w:r>
                  </w:sdtContent>
                </w:sdt>
              </w:p>
            </w:tc>
            <w:tc>
              <w:tcPr>
                <w:tcW w:w="1984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8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567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850" w:type="dxa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sz w:val="22"/>
                    <w:szCs w:val="22"/>
                    <w:cs/>
                    <w:lang w:val="th-TH"/>
                  </w:rPr>
                  <w:id w:val="-1072419772"/>
                  <w:lock w:val="contentLocked"/>
                  <w:placeholder>
                    <w:docPart w:val="8F8996B5CC5E4A3682896298ACD99F21"/>
                  </w:placeholder>
                </w:sdtPr>
                <w:sdtEndPr>
                  <w:rPr>
                    <w:rStyle w:val="PageNumber"/>
                  </w:rPr>
                </w:sdtEndPr>
                <w:sdtContent>
                  <w:p w:rsidR="00464675" w:rsidRPr="009C2B5B" w:rsidRDefault="00464675" w:rsidP="00D313B6">
                    <w:pPr>
                      <w:pStyle w:val="a"/>
                      <w:ind w:right="56"/>
                      <w:jc w:val="center"/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</w:pP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  <w:t>ครั้ง</w:t>
                    </w:r>
                  </w:p>
                </w:sdtContent>
              </w:sdt>
            </w:tc>
            <w:tc>
              <w:tcPr>
                <w:tcW w:w="718" w:type="dxa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2807CD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4"/>
                    <w:szCs w:val="24"/>
                    <w:cs/>
                    <w:lang w:val="th-TH"/>
                  </w:rPr>
                </w:pPr>
                <w:sdt>
                  <w:sdtPr>
                    <w:rPr>
                      <w:rFonts w:ascii="TH SarabunPSK" w:hAnsi="TH SarabunPSK" w:cs="TH SarabunPSK"/>
                      <w:sz w:val="16"/>
                      <w:szCs w:val="16"/>
                    </w:rPr>
                    <w:tag w:val="tag_ExpectationType"/>
                    <w:id w:val="210703513"/>
                    <w:dropDownList>
                      <w:listItem w:displayText="Primary Result" w:value="P"/>
                      <w:listItem w:displayText="Intermediate Result" w:value="I"/>
                      <w:listItem w:displayText="Goal Result" w:value="G"/>
                    </w:dropDownList>
                  </w:sdtPr>
                  <w:sdtEndPr/>
                  <w:sdtContent>
                    <w:r w:rsidR="00464675" w:rsidRPr="00DA3DCC">
                      <w:rPr>
                        <w:rFonts w:ascii="TH SarabunPSK" w:hAnsi="TH SarabunPSK" w:cs="TH SarabunPSK"/>
                        <w:sz w:val="16"/>
                        <w:szCs w:val="16"/>
                      </w:rPr>
                      <w:t>Primary Result</w:t>
                    </w:r>
                  </w:sdtContent>
                </w:sdt>
              </w:p>
            </w:tc>
          </w:tr>
          <w:tr w:rsidR="00464675" w:rsidRPr="00DA3DCC" w:rsidTr="00D313B6">
            <w:trPr>
              <w:jc w:val="center"/>
            </w:trPr>
            <w:tc>
              <w:tcPr>
                <w:tcW w:w="227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</w:pPr>
                <w:r w:rsidRPr="00DA3DCC"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  <w:t xml:space="preserve">     </w:t>
                </w:r>
                <w:sdt>
                  <w:sdtPr>
                    <w:rPr>
                      <w:rStyle w:val="PageNumber"/>
                      <w:rFonts w:ascii="TH SarabunPSK" w:hAnsi="TH SarabunPSK" w:cs="TH SarabunPSK"/>
                      <w:sz w:val="26"/>
                      <w:szCs w:val="26"/>
                      <w:cs/>
                      <w:lang w:val="th-TH"/>
                    </w:rPr>
                    <w:tag w:val="SubResultProject18"/>
                    <w:id w:val="-1736308486"/>
                    <w:lock w:val="contentLocked"/>
                    <w:placeholder>
                      <w:docPart w:val="8F8996B5CC5E4A3682896298ACD99F21"/>
                    </w:placeholder>
                  </w:sdtPr>
                  <w:sdtEndPr>
                    <w:rPr>
                      <w:rStyle w:val="PageNumber"/>
                    </w:rPr>
                  </w:sdtEndPr>
                  <w:sdtContent>
                    <w:r w:rsidRPr="00DA3DCC"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  <w:cs/>
                        <w:lang w:val="th-TH"/>
                      </w:rPr>
                      <w:t>6.3 การจัดสัมมนา</w:t>
                    </w:r>
                  </w:sdtContent>
                </w:sdt>
              </w:p>
            </w:tc>
            <w:tc>
              <w:tcPr>
                <w:tcW w:w="1984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8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567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850" w:type="dxa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sz w:val="22"/>
                    <w:szCs w:val="22"/>
                    <w:cs/>
                    <w:lang w:val="th-TH"/>
                  </w:rPr>
                  <w:id w:val="-774626770"/>
                  <w:lock w:val="contentLocked"/>
                  <w:placeholder>
                    <w:docPart w:val="8F8996B5CC5E4A3682896298ACD99F21"/>
                  </w:placeholder>
                </w:sdtPr>
                <w:sdtEndPr>
                  <w:rPr>
                    <w:rStyle w:val="PageNumber"/>
                  </w:rPr>
                </w:sdtEndPr>
                <w:sdtContent>
                  <w:p w:rsidR="00464675" w:rsidRPr="009C2B5B" w:rsidRDefault="00464675" w:rsidP="00D313B6">
                    <w:pPr>
                      <w:pStyle w:val="a"/>
                      <w:ind w:right="56"/>
                      <w:jc w:val="center"/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</w:pP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  <w:t>ครั้ง</w:t>
                    </w:r>
                  </w:p>
                </w:sdtContent>
              </w:sdt>
            </w:tc>
            <w:tc>
              <w:tcPr>
                <w:tcW w:w="718" w:type="dxa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464675" w:rsidRPr="00DA3DCC" w:rsidRDefault="002807CD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4"/>
                    <w:szCs w:val="24"/>
                    <w:cs/>
                    <w:lang w:val="th-TH"/>
                  </w:rPr>
                </w:pPr>
                <w:sdt>
                  <w:sdtPr>
                    <w:rPr>
                      <w:rFonts w:ascii="TH SarabunPSK" w:hAnsi="TH SarabunPSK" w:cs="TH SarabunPSK"/>
                      <w:sz w:val="16"/>
                      <w:szCs w:val="16"/>
                    </w:rPr>
                    <w:tag w:val="tag_ExpectationType"/>
                    <w:id w:val="1901401425"/>
                    <w:dropDownList>
                      <w:listItem w:displayText="Primary Result" w:value="P"/>
                      <w:listItem w:displayText="Intermediate Result" w:value="I"/>
                      <w:listItem w:displayText="Goal Result" w:value="G"/>
                    </w:dropDownList>
                  </w:sdtPr>
                  <w:sdtEndPr/>
                  <w:sdtContent>
                    <w:r w:rsidR="00464675" w:rsidRPr="00DA3DCC">
                      <w:rPr>
                        <w:rFonts w:ascii="TH SarabunPSK" w:hAnsi="TH SarabunPSK" w:cs="TH SarabunPSK"/>
                        <w:sz w:val="16"/>
                        <w:szCs w:val="16"/>
                      </w:rPr>
                      <w:t>Primary Result</w:t>
                    </w:r>
                  </w:sdtContent>
                </w:sdt>
              </w:p>
            </w:tc>
          </w:tr>
          <w:tr w:rsidR="00464675" w:rsidRPr="00DA3DCC" w:rsidTr="00D313B6">
            <w:trPr>
              <w:trHeight w:val="77"/>
              <w:jc w:val="center"/>
            </w:trPr>
            <w:tc>
              <w:tcPr>
                <w:tcW w:w="9224" w:type="dxa"/>
                <w:gridSpan w:val="17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sz w:val="22"/>
                    <w:szCs w:val="22"/>
                    <w:cs/>
                    <w:lang w:val="th-TH"/>
                  </w:rPr>
                  <w:tag w:val="ResultProject7"/>
                  <w:id w:val="-1243257507"/>
                  <w:lock w:val="contentLocked"/>
                  <w:placeholder>
                    <w:docPart w:val="8F8996B5CC5E4A3682896298ACD99F21"/>
                  </w:placeholder>
                </w:sdtPr>
                <w:sdtEndPr>
                  <w:rPr>
                    <w:rStyle w:val="PageNumber"/>
                  </w:rPr>
                </w:sdtEndPr>
                <w:sdtContent>
                  <w:p w:rsidR="00464675" w:rsidRPr="009C2B5B" w:rsidRDefault="00464675" w:rsidP="00D313B6">
                    <w:pPr>
                      <w:pStyle w:val="a"/>
                      <w:ind w:right="56"/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</w:pP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  <w:t xml:space="preserve">7. </w:t>
                    </w: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en-US"/>
                      </w:rPr>
                      <w:t>การพัฒนากำลังคน</w:t>
                    </w:r>
                  </w:p>
                </w:sdtContent>
              </w:sdt>
            </w:tc>
            <w:tc>
              <w:tcPr>
                <w:tcW w:w="7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464675" w:rsidRPr="00DA3DCC" w:rsidRDefault="00464675" w:rsidP="00D313B6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</w:tr>
          <w:tr w:rsidR="00464675" w:rsidRPr="00DA3DCC" w:rsidTr="00D313B6">
            <w:trPr>
              <w:jc w:val="center"/>
            </w:trPr>
            <w:tc>
              <w:tcPr>
                <w:tcW w:w="227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</w:pPr>
                <w:r w:rsidRPr="00DA3DCC"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  <w:t xml:space="preserve">     </w:t>
                </w:r>
                <w:sdt>
                  <w:sdtPr>
                    <w:rPr>
                      <w:rStyle w:val="PageNumber"/>
                      <w:rFonts w:ascii="TH SarabunPSK" w:hAnsi="TH SarabunPSK" w:cs="TH SarabunPSK"/>
                      <w:sz w:val="26"/>
                      <w:szCs w:val="26"/>
                      <w:cs/>
                      <w:lang w:val="en-US"/>
                    </w:rPr>
                    <w:tag w:val="SubResultProject19"/>
                    <w:id w:val="-1228304055"/>
                    <w:lock w:val="contentLocked"/>
                    <w:placeholder>
                      <w:docPart w:val="8F8996B5CC5E4A3682896298ACD99F21"/>
                    </w:placeholder>
                  </w:sdtPr>
                  <w:sdtEndPr>
                    <w:rPr>
                      <w:rStyle w:val="PageNumber"/>
                    </w:rPr>
                  </w:sdtEndPr>
                  <w:sdtContent>
                    <w:r w:rsidRPr="00DA3DCC"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  <w:cs/>
                        <w:lang w:val="en-US"/>
                      </w:rPr>
                      <w:t>7.1 นศ.ระดับปริญญาโท</w:t>
                    </w:r>
                  </w:sdtContent>
                </w:sdt>
              </w:p>
            </w:tc>
            <w:tc>
              <w:tcPr>
                <w:tcW w:w="198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56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850" w:type="dxa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sz w:val="22"/>
                    <w:szCs w:val="22"/>
                    <w:cs/>
                    <w:lang w:val="th-TH"/>
                  </w:rPr>
                  <w:id w:val="913899745"/>
                  <w:lock w:val="contentLocked"/>
                  <w:placeholder>
                    <w:docPart w:val="8F8996B5CC5E4A3682896298ACD99F21"/>
                  </w:placeholder>
                </w:sdtPr>
                <w:sdtEndPr>
                  <w:rPr>
                    <w:rStyle w:val="PageNumber"/>
                  </w:rPr>
                </w:sdtEndPr>
                <w:sdtContent>
                  <w:p w:rsidR="00464675" w:rsidRPr="009C2B5B" w:rsidRDefault="00464675" w:rsidP="00D313B6">
                    <w:pPr>
                      <w:pStyle w:val="a"/>
                      <w:ind w:right="56"/>
                      <w:jc w:val="center"/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</w:pP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  <w:t>คน</w:t>
                    </w:r>
                  </w:p>
                </w:sdtContent>
              </w:sdt>
            </w:tc>
            <w:tc>
              <w:tcPr>
                <w:tcW w:w="718" w:type="dxa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2807CD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4"/>
                    <w:szCs w:val="24"/>
                    <w:cs/>
                    <w:lang w:val="th-TH"/>
                  </w:rPr>
                </w:pPr>
                <w:sdt>
                  <w:sdtPr>
                    <w:rPr>
                      <w:rFonts w:ascii="TH SarabunPSK" w:hAnsi="TH SarabunPSK" w:cs="TH SarabunPSK"/>
                      <w:sz w:val="16"/>
                      <w:szCs w:val="16"/>
                    </w:rPr>
                    <w:tag w:val="tag_ExpectationType"/>
                    <w:id w:val="427779160"/>
                    <w:dropDownList>
                      <w:listItem w:displayText="Primary Result" w:value="P"/>
                      <w:listItem w:displayText="Intermediate Result" w:value="I"/>
                      <w:listItem w:displayText="Goal Result" w:value="G"/>
                    </w:dropDownList>
                  </w:sdtPr>
                  <w:sdtEndPr/>
                  <w:sdtContent>
                    <w:r w:rsidR="00464675" w:rsidRPr="00DA3DCC">
                      <w:rPr>
                        <w:rFonts w:ascii="TH SarabunPSK" w:hAnsi="TH SarabunPSK" w:cs="TH SarabunPSK"/>
                        <w:sz w:val="16"/>
                        <w:szCs w:val="16"/>
                      </w:rPr>
                      <w:t>Primary Result</w:t>
                    </w:r>
                  </w:sdtContent>
                </w:sdt>
              </w:p>
            </w:tc>
          </w:tr>
          <w:tr w:rsidR="00464675" w:rsidRPr="00DA3DCC" w:rsidTr="00D313B6">
            <w:trPr>
              <w:jc w:val="center"/>
            </w:trPr>
            <w:tc>
              <w:tcPr>
                <w:tcW w:w="227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</w:pPr>
                <w:r w:rsidRPr="00DA3DCC"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  <w:t xml:space="preserve">     </w:t>
                </w:r>
                <w:sdt>
                  <w:sdtPr>
                    <w:rPr>
                      <w:rStyle w:val="PageNumber"/>
                      <w:rFonts w:ascii="TH SarabunPSK" w:hAnsi="TH SarabunPSK" w:cs="TH SarabunPSK"/>
                      <w:sz w:val="26"/>
                      <w:szCs w:val="26"/>
                      <w:cs/>
                      <w:lang w:val="en-US"/>
                    </w:rPr>
                    <w:tag w:val="SubResultProject20"/>
                    <w:id w:val="-1305922244"/>
                    <w:lock w:val="contentLocked"/>
                    <w:placeholder>
                      <w:docPart w:val="8F8996B5CC5E4A3682896298ACD99F21"/>
                    </w:placeholder>
                  </w:sdtPr>
                  <w:sdtEndPr>
                    <w:rPr>
                      <w:rStyle w:val="PageNumber"/>
                    </w:rPr>
                  </w:sdtEndPr>
                  <w:sdtContent>
                    <w:r w:rsidRPr="00DA3DCC"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  <w:cs/>
                        <w:lang w:val="en-US"/>
                      </w:rPr>
                      <w:t>7.2 นศ.ระดับปริญญาเอก</w:t>
                    </w:r>
                  </w:sdtContent>
                </w:sdt>
              </w:p>
            </w:tc>
            <w:tc>
              <w:tcPr>
                <w:tcW w:w="1984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8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567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850" w:type="dxa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sz w:val="22"/>
                    <w:szCs w:val="22"/>
                    <w:cs/>
                    <w:lang w:val="th-TH"/>
                  </w:rPr>
                  <w:id w:val="330498940"/>
                  <w:lock w:val="contentLocked"/>
                  <w:placeholder>
                    <w:docPart w:val="8F8996B5CC5E4A3682896298ACD99F21"/>
                  </w:placeholder>
                </w:sdtPr>
                <w:sdtEndPr>
                  <w:rPr>
                    <w:rStyle w:val="PageNumber"/>
                  </w:rPr>
                </w:sdtEndPr>
                <w:sdtContent>
                  <w:p w:rsidR="00464675" w:rsidRPr="009C2B5B" w:rsidRDefault="00464675" w:rsidP="00D313B6">
                    <w:pPr>
                      <w:pStyle w:val="a"/>
                      <w:ind w:right="56"/>
                      <w:jc w:val="center"/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</w:pP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  <w:t>คน</w:t>
                    </w:r>
                  </w:p>
                </w:sdtContent>
              </w:sdt>
            </w:tc>
            <w:tc>
              <w:tcPr>
                <w:tcW w:w="718" w:type="dxa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2807CD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4"/>
                    <w:szCs w:val="24"/>
                    <w:cs/>
                    <w:lang w:val="th-TH"/>
                  </w:rPr>
                </w:pPr>
                <w:sdt>
                  <w:sdtPr>
                    <w:rPr>
                      <w:rFonts w:ascii="TH SarabunPSK" w:hAnsi="TH SarabunPSK" w:cs="TH SarabunPSK"/>
                      <w:sz w:val="16"/>
                      <w:szCs w:val="16"/>
                    </w:rPr>
                    <w:tag w:val="tag_ExpectationType"/>
                    <w:id w:val="-519928213"/>
                    <w:dropDownList>
                      <w:listItem w:displayText="Primary Result" w:value="P"/>
                      <w:listItem w:displayText="Intermediate Result" w:value="I"/>
                      <w:listItem w:displayText="Goal Result" w:value="G"/>
                    </w:dropDownList>
                  </w:sdtPr>
                  <w:sdtEndPr/>
                  <w:sdtContent>
                    <w:r w:rsidR="00464675" w:rsidRPr="00DA3DCC">
                      <w:rPr>
                        <w:rFonts w:ascii="TH SarabunPSK" w:hAnsi="TH SarabunPSK" w:cs="TH SarabunPSK"/>
                        <w:sz w:val="16"/>
                        <w:szCs w:val="16"/>
                      </w:rPr>
                      <w:t>Primary Result</w:t>
                    </w:r>
                  </w:sdtContent>
                </w:sdt>
              </w:p>
            </w:tc>
          </w:tr>
          <w:tr w:rsidR="00464675" w:rsidRPr="00DA3DCC" w:rsidTr="00D313B6">
            <w:trPr>
              <w:jc w:val="center"/>
            </w:trPr>
            <w:tc>
              <w:tcPr>
                <w:tcW w:w="227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</w:pPr>
                <w:r w:rsidRPr="00DA3DCC"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  <w:t xml:space="preserve">     </w:t>
                </w:r>
                <w:sdt>
                  <w:sdtPr>
                    <w:rPr>
                      <w:rStyle w:val="PageNumber"/>
                      <w:rFonts w:ascii="TH SarabunPSK" w:hAnsi="TH SarabunPSK" w:cs="TH SarabunPSK"/>
                      <w:sz w:val="26"/>
                      <w:szCs w:val="26"/>
                      <w:cs/>
                      <w:lang w:val="en-US"/>
                    </w:rPr>
                    <w:tag w:val="SubResultProject21"/>
                    <w:id w:val="1299267724"/>
                    <w:lock w:val="contentLocked"/>
                    <w:placeholder>
                      <w:docPart w:val="8F8996B5CC5E4A3682896298ACD99F21"/>
                    </w:placeholder>
                  </w:sdtPr>
                  <w:sdtEndPr>
                    <w:rPr>
                      <w:rStyle w:val="PageNumber"/>
                    </w:rPr>
                  </w:sdtEndPr>
                  <w:sdtContent>
                    <w:r w:rsidRPr="00DA3DCC"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  <w:cs/>
                        <w:lang w:val="en-US"/>
                      </w:rPr>
                      <w:t>7.3 นักวิจัยหลังปริญญาเอก</w:t>
                    </w:r>
                  </w:sdtContent>
                </w:sdt>
              </w:p>
            </w:tc>
            <w:tc>
              <w:tcPr>
                <w:tcW w:w="1984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8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567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850" w:type="dxa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sz w:val="22"/>
                    <w:szCs w:val="22"/>
                    <w:cs/>
                    <w:lang w:val="th-TH"/>
                  </w:rPr>
                  <w:id w:val="1153330766"/>
                  <w:lock w:val="contentLocked"/>
                  <w:placeholder>
                    <w:docPart w:val="8F8996B5CC5E4A3682896298ACD99F21"/>
                  </w:placeholder>
                </w:sdtPr>
                <w:sdtEndPr>
                  <w:rPr>
                    <w:rStyle w:val="PageNumber"/>
                  </w:rPr>
                </w:sdtEndPr>
                <w:sdtContent>
                  <w:p w:rsidR="00464675" w:rsidRPr="009C2B5B" w:rsidRDefault="00464675" w:rsidP="00D313B6">
                    <w:pPr>
                      <w:pStyle w:val="a"/>
                      <w:ind w:right="56"/>
                      <w:jc w:val="center"/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</w:pP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  <w:t>คน</w:t>
                    </w:r>
                  </w:p>
                </w:sdtContent>
              </w:sdt>
            </w:tc>
            <w:tc>
              <w:tcPr>
                <w:tcW w:w="718" w:type="dxa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2807CD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4"/>
                    <w:szCs w:val="24"/>
                    <w:cs/>
                    <w:lang w:val="th-TH"/>
                  </w:rPr>
                </w:pPr>
                <w:sdt>
                  <w:sdtPr>
                    <w:rPr>
                      <w:rFonts w:ascii="TH SarabunPSK" w:hAnsi="TH SarabunPSK" w:cs="TH SarabunPSK"/>
                      <w:sz w:val="16"/>
                      <w:szCs w:val="16"/>
                    </w:rPr>
                    <w:tag w:val="tag_ExpectationType"/>
                    <w:id w:val="374825055"/>
                    <w:dropDownList>
                      <w:listItem w:displayText="Primary Result" w:value="P"/>
                      <w:listItem w:displayText="Intermediate Result" w:value="I"/>
                      <w:listItem w:displayText="Goal Result" w:value="G"/>
                    </w:dropDownList>
                  </w:sdtPr>
                  <w:sdtEndPr/>
                  <w:sdtContent>
                    <w:r w:rsidR="00464675" w:rsidRPr="00DA3DCC">
                      <w:rPr>
                        <w:rFonts w:ascii="TH SarabunPSK" w:hAnsi="TH SarabunPSK" w:cs="TH SarabunPSK"/>
                        <w:sz w:val="16"/>
                        <w:szCs w:val="16"/>
                      </w:rPr>
                      <w:t>Primary Result</w:t>
                    </w:r>
                  </w:sdtContent>
                </w:sdt>
              </w:p>
            </w:tc>
          </w:tr>
          <w:tr w:rsidR="00464675" w:rsidRPr="00DA3DCC" w:rsidTr="00D313B6">
            <w:trPr>
              <w:jc w:val="center"/>
            </w:trPr>
            <w:tc>
              <w:tcPr>
                <w:tcW w:w="227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</w:pPr>
                <w:r w:rsidRPr="00DA3DCC"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  <w:t xml:space="preserve">     </w:t>
                </w:r>
                <w:sdt>
                  <w:sdtPr>
                    <w:rPr>
                      <w:rStyle w:val="PageNumber"/>
                      <w:rFonts w:ascii="TH SarabunPSK" w:hAnsi="TH SarabunPSK" w:cs="TH SarabunPSK"/>
                      <w:sz w:val="26"/>
                      <w:szCs w:val="26"/>
                      <w:cs/>
                      <w:lang w:val="en-US"/>
                    </w:rPr>
                    <w:tag w:val="SubResultProject22"/>
                    <w:id w:val="1921602458"/>
                    <w:lock w:val="contentLocked"/>
                    <w:placeholder>
                      <w:docPart w:val="8F8996B5CC5E4A3682896298ACD99F21"/>
                    </w:placeholder>
                  </w:sdtPr>
                  <w:sdtEndPr>
                    <w:rPr>
                      <w:rStyle w:val="PageNumber"/>
                    </w:rPr>
                  </w:sdtEndPr>
                  <w:sdtContent>
                    <w:r w:rsidRPr="00DA3DCC"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  <w:cs/>
                        <w:lang w:val="en-US"/>
                      </w:rPr>
                      <w:t>7.4 นักวิจัยจากภาคเอกชน ภาคบริการและภาคสังคม</w:t>
                    </w:r>
                  </w:sdtContent>
                </w:sdt>
              </w:p>
            </w:tc>
            <w:tc>
              <w:tcPr>
                <w:tcW w:w="1984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8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567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850" w:type="dxa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sz w:val="22"/>
                    <w:szCs w:val="22"/>
                    <w:cs/>
                    <w:lang w:val="th-TH"/>
                  </w:rPr>
                  <w:id w:val="609095007"/>
                  <w:lock w:val="contentLocked"/>
                  <w:placeholder>
                    <w:docPart w:val="8F8996B5CC5E4A3682896298ACD99F21"/>
                  </w:placeholder>
                </w:sdtPr>
                <w:sdtEndPr>
                  <w:rPr>
                    <w:rStyle w:val="PageNumber"/>
                  </w:rPr>
                </w:sdtEndPr>
                <w:sdtContent>
                  <w:p w:rsidR="00464675" w:rsidRPr="009C2B5B" w:rsidRDefault="00464675" w:rsidP="00D313B6">
                    <w:pPr>
                      <w:pStyle w:val="a"/>
                      <w:ind w:right="56"/>
                      <w:jc w:val="center"/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</w:pP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  <w:t>คน</w:t>
                    </w:r>
                  </w:p>
                </w:sdtContent>
              </w:sdt>
            </w:tc>
            <w:tc>
              <w:tcPr>
                <w:tcW w:w="718" w:type="dxa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464675" w:rsidRPr="00DA3DCC" w:rsidRDefault="002807CD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4"/>
                    <w:szCs w:val="24"/>
                    <w:cs/>
                    <w:lang w:val="th-TH"/>
                  </w:rPr>
                </w:pPr>
                <w:sdt>
                  <w:sdtPr>
                    <w:rPr>
                      <w:rFonts w:ascii="TH SarabunPSK" w:hAnsi="TH SarabunPSK" w:cs="TH SarabunPSK"/>
                      <w:sz w:val="16"/>
                      <w:szCs w:val="16"/>
                    </w:rPr>
                    <w:tag w:val="tag_ExpectationType"/>
                    <w:id w:val="-2023618444"/>
                    <w:dropDownList>
                      <w:listItem w:displayText="Primary Result" w:value="P"/>
                      <w:listItem w:displayText="Intermediate Result" w:value="I"/>
                      <w:listItem w:displayText="Goal Result" w:value="G"/>
                    </w:dropDownList>
                  </w:sdtPr>
                  <w:sdtEndPr/>
                  <w:sdtContent>
                    <w:r w:rsidR="00464675" w:rsidRPr="00DA3DCC">
                      <w:rPr>
                        <w:rFonts w:ascii="TH SarabunPSK" w:hAnsi="TH SarabunPSK" w:cs="TH SarabunPSK"/>
                        <w:sz w:val="16"/>
                        <w:szCs w:val="16"/>
                      </w:rPr>
                      <w:t>Primary Result</w:t>
                    </w:r>
                  </w:sdtContent>
                </w:sdt>
              </w:p>
            </w:tc>
          </w:tr>
          <w:tr w:rsidR="00464675" w:rsidRPr="00DA3DCC" w:rsidTr="00D313B6">
            <w:trPr>
              <w:jc w:val="center"/>
            </w:trPr>
            <w:tc>
              <w:tcPr>
                <w:tcW w:w="9224" w:type="dxa"/>
                <w:gridSpan w:val="17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sz w:val="22"/>
                    <w:szCs w:val="22"/>
                    <w:cs/>
                    <w:lang w:val="th-TH"/>
                  </w:rPr>
                  <w:tag w:val="ResultProject8"/>
                  <w:id w:val="-330761337"/>
                  <w:lock w:val="contentLocked"/>
                  <w:placeholder>
                    <w:docPart w:val="8F8996B5CC5E4A3682896298ACD99F21"/>
                  </w:placeholder>
                </w:sdtPr>
                <w:sdtEndPr>
                  <w:rPr>
                    <w:rStyle w:val="PageNumber"/>
                  </w:rPr>
                </w:sdtEndPr>
                <w:sdtContent>
                  <w:p w:rsidR="00464675" w:rsidRPr="009C2B5B" w:rsidRDefault="00464675" w:rsidP="00D313B6">
                    <w:pPr>
                      <w:pStyle w:val="a"/>
                      <w:ind w:right="56"/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</w:pP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  <w:t>8. ทรัพย์สินทางปัญญา ได้แก่ สิทธิบัตร/ลิขสิทธิ์/เครื่องหมายการค้า</w:t>
                    </w: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lang w:val="en-US"/>
                      </w:rPr>
                      <w:t>/</w:t>
                    </w:r>
                    <w:r w:rsidRPr="009C2B5B">
                      <w:rPr>
                        <w:rStyle w:val="PageNumber"/>
                        <w:rFonts w:ascii="TH SarabunPSK" w:hAnsi="TH SarabunPSK" w:cs="TH SarabunPSK" w:hint="cs"/>
                        <w:sz w:val="22"/>
                        <w:szCs w:val="22"/>
                        <w:cs/>
                        <w:lang w:val="en-US"/>
                      </w:rPr>
                      <w:t xml:space="preserve">ความลับทางการค้า เป็นต้น </w:t>
                    </w: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  <w:t>(</w:t>
                    </w: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en-US"/>
                      </w:rPr>
                      <w:t>โปรดระบุ</w:t>
                    </w: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  <w:t>)</w:t>
                    </w:r>
                  </w:p>
                </w:sdtContent>
              </w:sdt>
            </w:tc>
            <w:tc>
              <w:tcPr>
                <w:tcW w:w="7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464675" w:rsidRPr="00DA3DCC" w:rsidRDefault="00464675" w:rsidP="00D313B6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</w:tr>
          <w:tr w:rsidR="00464675" w:rsidRPr="00DA3DCC" w:rsidTr="00D313B6">
            <w:trPr>
              <w:jc w:val="center"/>
            </w:trPr>
            <w:tc>
              <w:tcPr>
                <w:tcW w:w="227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BF4F60" w:rsidRDefault="00464675" w:rsidP="00D313B6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</w:rPr>
                </w:pPr>
                <w:r w:rsidRPr="00DA3DCC"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  <w:t xml:space="preserve">     </w:t>
                </w:r>
                <w:sdt>
                  <w:sdtPr>
                    <w:rPr>
                      <w:rStyle w:val="PageNumber"/>
                      <w:rFonts w:ascii="TH SarabunPSK" w:hAnsi="TH SarabunPSK" w:cs="TH SarabunPSK"/>
                      <w:sz w:val="26"/>
                      <w:szCs w:val="26"/>
                      <w:cs/>
                      <w:lang w:val="en-US"/>
                    </w:rPr>
                    <w:tag w:val="SubResultProject8.1"/>
                    <w:id w:val="1726479422"/>
                    <w:placeholder>
                      <w:docPart w:val="8F8996B5CC5E4A3682896298ACD99F21"/>
                    </w:placeholder>
                  </w:sdtPr>
                  <w:sdtEndPr>
                    <w:rPr>
                      <w:rStyle w:val="PageNumber"/>
                      <w:cs w:val="0"/>
                      <w:lang w:val="en-GB"/>
                    </w:rPr>
                  </w:sdtEndPr>
                  <w:sdtContent>
                    <w:r w:rsidRPr="00DA3DCC"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  <w:cs/>
                        <w:lang w:val="en-US"/>
                      </w:rPr>
                      <w:t>8.1 ...</w:t>
                    </w:r>
                    <w:r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</w:rPr>
                      <w:t>............</w:t>
                    </w:r>
                  </w:sdtContent>
                </w:sdt>
              </w:p>
            </w:tc>
            <w:tc>
              <w:tcPr>
                <w:tcW w:w="198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56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850" w:type="dxa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sz w:val="22"/>
                    <w:szCs w:val="22"/>
                    <w:cs/>
                    <w:lang w:val="th-TH"/>
                  </w:rPr>
                  <w:id w:val="120278645"/>
                  <w:placeholder>
                    <w:docPart w:val="8F8996B5CC5E4A3682896298ACD99F21"/>
                  </w:placeholder>
                </w:sdtPr>
                <w:sdtEndPr>
                  <w:rPr>
                    <w:rStyle w:val="PageNumber"/>
                  </w:rPr>
                </w:sdtEndPr>
                <w:sdtContent>
                  <w:p w:rsidR="00464675" w:rsidRPr="009C2B5B" w:rsidRDefault="00464675" w:rsidP="00D313B6">
                    <w:pPr>
                      <w:pStyle w:val="a"/>
                      <w:ind w:right="56"/>
                      <w:jc w:val="center"/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</w:pP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  <w:t>เรื่อง</w:t>
                    </w:r>
                  </w:p>
                </w:sdtContent>
              </w:sdt>
            </w:tc>
            <w:tc>
              <w:tcPr>
                <w:tcW w:w="718" w:type="dxa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2807CD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4"/>
                    <w:szCs w:val="24"/>
                    <w:cs/>
                    <w:lang w:val="th-TH"/>
                  </w:rPr>
                </w:pPr>
                <w:sdt>
                  <w:sdtPr>
                    <w:rPr>
                      <w:rFonts w:ascii="TH SarabunPSK" w:hAnsi="TH SarabunPSK" w:cs="TH SarabunPSK"/>
                      <w:sz w:val="16"/>
                      <w:szCs w:val="16"/>
                    </w:rPr>
                    <w:tag w:val="tag_ExpectationType"/>
                    <w:id w:val="-2023392538"/>
                    <w:dropDownList>
                      <w:listItem w:displayText="Primary Result" w:value="P"/>
                      <w:listItem w:displayText="Intermediate Result" w:value="I"/>
                      <w:listItem w:displayText="Goal Result" w:value="G"/>
                    </w:dropDownList>
                  </w:sdtPr>
                  <w:sdtEndPr/>
                  <w:sdtContent>
                    <w:r w:rsidR="00464675" w:rsidRPr="00DA3DCC">
                      <w:rPr>
                        <w:rFonts w:ascii="TH SarabunPSK" w:hAnsi="TH SarabunPSK" w:cs="TH SarabunPSK"/>
                        <w:sz w:val="16"/>
                        <w:szCs w:val="16"/>
                      </w:rPr>
                      <w:t>Primary Result</w:t>
                    </w:r>
                  </w:sdtContent>
                </w:sdt>
              </w:p>
            </w:tc>
          </w:tr>
          <w:tr w:rsidR="00464675" w:rsidRPr="00DA3DCC" w:rsidTr="00D313B6">
            <w:trPr>
              <w:jc w:val="center"/>
            </w:trPr>
            <w:tc>
              <w:tcPr>
                <w:tcW w:w="227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BF4F60" w:rsidRDefault="00464675" w:rsidP="00D313B6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</w:rPr>
                </w:pPr>
                <w:r w:rsidRPr="00DA3DCC"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  <w:t xml:space="preserve">     </w:t>
                </w:r>
                <w:sdt>
                  <w:sdtPr>
                    <w:rPr>
                      <w:rStyle w:val="PageNumber"/>
                      <w:rFonts w:ascii="TH SarabunPSK" w:hAnsi="TH SarabunPSK" w:cs="TH SarabunPSK"/>
                      <w:sz w:val="26"/>
                      <w:szCs w:val="26"/>
                      <w:cs/>
                      <w:lang w:val="en-US"/>
                    </w:rPr>
                    <w:tag w:val="SubResultProject8.1"/>
                    <w:id w:val="-958026407"/>
                    <w:placeholder>
                      <w:docPart w:val="8F8996B5CC5E4A3682896298ACD99F21"/>
                    </w:placeholder>
                  </w:sdtPr>
                  <w:sdtEndPr>
                    <w:rPr>
                      <w:rStyle w:val="PageNumber"/>
                      <w:cs w:val="0"/>
                      <w:lang w:val="en-GB"/>
                    </w:rPr>
                  </w:sdtEndPr>
                  <w:sdtContent>
                    <w:r w:rsidRPr="00DA3DCC"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  <w:cs/>
                        <w:lang w:val="en-US"/>
                      </w:rPr>
                      <w:t>8.2 ...</w:t>
                    </w:r>
                    <w:r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</w:rPr>
                      <w:t>............</w:t>
                    </w:r>
                  </w:sdtContent>
                </w:sdt>
              </w:p>
            </w:tc>
            <w:tc>
              <w:tcPr>
                <w:tcW w:w="1984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8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567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850" w:type="dxa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sz w:val="22"/>
                    <w:szCs w:val="22"/>
                    <w:cs/>
                    <w:lang w:val="th-TH"/>
                  </w:rPr>
                  <w:id w:val="1669055858"/>
                  <w:placeholder>
                    <w:docPart w:val="8F8996B5CC5E4A3682896298ACD99F21"/>
                  </w:placeholder>
                </w:sdtPr>
                <w:sdtEndPr>
                  <w:rPr>
                    <w:rStyle w:val="PageNumber"/>
                  </w:rPr>
                </w:sdtEndPr>
                <w:sdtContent>
                  <w:p w:rsidR="00464675" w:rsidRPr="009C2B5B" w:rsidRDefault="00464675" w:rsidP="00D313B6">
                    <w:pPr>
                      <w:pStyle w:val="a"/>
                      <w:ind w:right="56"/>
                      <w:jc w:val="center"/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</w:pP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  <w:t>เรื่อง</w:t>
                    </w:r>
                  </w:p>
                </w:sdtContent>
              </w:sdt>
            </w:tc>
            <w:tc>
              <w:tcPr>
                <w:tcW w:w="718" w:type="dxa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2807CD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4"/>
                    <w:szCs w:val="24"/>
                    <w:cs/>
                    <w:lang w:val="th-TH"/>
                  </w:rPr>
                </w:pPr>
                <w:sdt>
                  <w:sdtPr>
                    <w:rPr>
                      <w:rFonts w:ascii="TH SarabunPSK" w:hAnsi="TH SarabunPSK" w:cs="TH SarabunPSK"/>
                      <w:sz w:val="16"/>
                      <w:szCs w:val="16"/>
                    </w:rPr>
                    <w:tag w:val="tag_ExpectationType"/>
                    <w:id w:val="566226062"/>
                    <w:dropDownList>
                      <w:listItem w:displayText="Primary Result" w:value="P"/>
                      <w:listItem w:displayText="Intermediate Result" w:value="I"/>
                      <w:listItem w:displayText="Goal Result" w:value="G"/>
                    </w:dropDownList>
                  </w:sdtPr>
                  <w:sdtEndPr/>
                  <w:sdtContent>
                    <w:r w:rsidR="00464675" w:rsidRPr="00DA3DCC">
                      <w:rPr>
                        <w:rFonts w:ascii="TH SarabunPSK" w:hAnsi="TH SarabunPSK" w:cs="TH SarabunPSK"/>
                        <w:sz w:val="16"/>
                        <w:szCs w:val="16"/>
                      </w:rPr>
                      <w:t>Primary Result</w:t>
                    </w:r>
                  </w:sdtContent>
                </w:sdt>
              </w:p>
            </w:tc>
          </w:tr>
          <w:tr w:rsidR="00464675" w:rsidRPr="00DA3DCC" w:rsidTr="00D313B6">
            <w:trPr>
              <w:jc w:val="center"/>
            </w:trPr>
            <w:tc>
              <w:tcPr>
                <w:tcW w:w="227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464675" w:rsidRPr="00BF4F60" w:rsidRDefault="00464675" w:rsidP="00D313B6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</w:rPr>
                </w:pPr>
                <w:r w:rsidRPr="00DA3DCC"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  <w:t xml:space="preserve">     </w:t>
                </w:r>
                <w:sdt>
                  <w:sdtPr>
                    <w:rPr>
                      <w:rStyle w:val="PageNumber"/>
                      <w:rFonts w:ascii="TH SarabunPSK" w:hAnsi="TH SarabunPSK" w:cs="TH SarabunPSK"/>
                      <w:sz w:val="26"/>
                      <w:szCs w:val="26"/>
                      <w:cs/>
                      <w:lang w:val="en-US"/>
                    </w:rPr>
                    <w:tag w:val="SubResultProject8.1"/>
                    <w:id w:val="-693460180"/>
                    <w:placeholder>
                      <w:docPart w:val="8F8996B5CC5E4A3682896298ACD99F21"/>
                    </w:placeholder>
                  </w:sdtPr>
                  <w:sdtEndPr>
                    <w:rPr>
                      <w:rStyle w:val="PageNumber"/>
                      <w:cs w:val="0"/>
                      <w:lang w:val="en-GB"/>
                    </w:rPr>
                  </w:sdtEndPr>
                  <w:sdtContent>
                    <w:r w:rsidRPr="00DA3DCC"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  <w:cs/>
                        <w:lang w:val="en-US"/>
                      </w:rPr>
                      <w:t>8.3 ...</w:t>
                    </w:r>
                    <w:r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</w:rPr>
                      <w:t>..........</w:t>
                    </w:r>
                  </w:sdtContent>
                </w:sdt>
              </w:p>
            </w:tc>
            <w:tc>
              <w:tcPr>
                <w:tcW w:w="1984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8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567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850" w:type="dxa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sz w:val="22"/>
                    <w:szCs w:val="22"/>
                    <w:cs/>
                    <w:lang w:val="th-TH"/>
                  </w:rPr>
                  <w:id w:val="1743517532"/>
                  <w:placeholder>
                    <w:docPart w:val="8F8996B5CC5E4A3682896298ACD99F21"/>
                  </w:placeholder>
                </w:sdtPr>
                <w:sdtEndPr>
                  <w:rPr>
                    <w:rStyle w:val="PageNumber"/>
                  </w:rPr>
                </w:sdtEndPr>
                <w:sdtContent>
                  <w:p w:rsidR="00464675" w:rsidRPr="009C2B5B" w:rsidRDefault="00464675" w:rsidP="00D313B6">
                    <w:pPr>
                      <w:pStyle w:val="a"/>
                      <w:ind w:right="56"/>
                      <w:jc w:val="center"/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</w:pP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  <w:t>เรื่อง</w:t>
                    </w:r>
                  </w:p>
                </w:sdtContent>
              </w:sdt>
            </w:tc>
            <w:tc>
              <w:tcPr>
                <w:tcW w:w="718" w:type="dxa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464675" w:rsidRPr="00DA3DCC" w:rsidRDefault="002807CD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4"/>
                    <w:szCs w:val="24"/>
                    <w:cs/>
                    <w:lang w:val="th-TH"/>
                  </w:rPr>
                </w:pPr>
                <w:sdt>
                  <w:sdtPr>
                    <w:rPr>
                      <w:rFonts w:ascii="TH SarabunPSK" w:hAnsi="TH SarabunPSK" w:cs="TH SarabunPSK"/>
                      <w:sz w:val="16"/>
                      <w:szCs w:val="16"/>
                    </w:rPr>
                    <w:tag w:val="tag_ExpectationType"/>
                    <w:id w:val="2120880415"/>
                    <w:dropDownList>
                      <w:listItem w:displayText="Primary Result" w:value="P"/>
                      <w:listItem w:displayText="Intermediate Result" w:value="I"/>
                      <w:listItem w:displayText="Goal Result" w:value="G"/>
                    </w:dropDownList>
                  </w:sdtPr>
                  <w:sdtEndPr/>
                  <w:sdtContent>
                    <w:r w:rsidR="00464675" w:rsidRPr="00DA3DCC">
                      <w:rPr>
                        <w:rFonts w:ascii="TH SarabunPSK" w:hAnsi="TH SarabunPSK" w:cs="TH SarabunPSK"/>
                        <w:sz w:val="16"/>
                        <w:szCs w:val="16"/>
                      </w:rPr>
                      <w:t>Primary Result</w:t>
                    </w:r>
                  </w:sdtContent>
                </w:sdt>
              </w:p>
            </w:tc>
          </w:tr>
          <w:tr w:rsidR="00464675" w:rsidRPr="00DA3DCC" w:rsidTr="00D313B6">
            <w:trPr>
              <w:jc w:val="center"/>
            </w:trPr>
            <w:tc>
              <w:tcPr>
                <w:tcW w:w="9224" w:type="dxa"/>
                <w:gridSpan w:val="17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sdt>
                <w:sdtPr>
                  <w:rPr>
                    <w:rFonts w:ascii="TH SarabunPSK" w:hAnsi="TH SarabunPSK" w:cs="TH SarabunPSK"/>
                    <w:sz w:val="22"/>
                    <w:szCs w:val="22"/>
                  </w:rPr>
                  <w:tag w:val="ResultProject9"/>
                  <w:id w:val="1105925750"/>
                  <w:lock w:val="contentLocked"/>
                  <w:placeholder>
                    <w:docPart w:val="8F8996B5CC5E4A3682896298ACD99F21"/>
                  </w:placeholder>
                </w:sdtPr>
                <w:sdtEndPr>
                  <w:rPr>
                    <w:rStyle w:val="PageNumber"/>
                    <w:cs/>
                    <w:lang w:val="en-US"/>
                  </w:rPr>
                </w:sdtEndPr>
                <w:sdtContent>
                  <w:p w:rsidR="00464675" w:rsidRPr="009C2B5B" w:rsidRDefault="00464675" w:rsidP="00D313B6">
                    <w:pPr>
                      <w:pStyle w:val="a"/>
                      <w:ind w:right="56"/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en-US"/>
                      </w:rPr>
                    </w:pPr>
                    <w:r w:rsidRPr="009C2B5B">
                      <w:rPr>
                        <w:rFonts w:ascii="TH SarabunPSK" w:hAnsi="TH SarabunPSK" w:cs="TH SarabunPSK"/>
                        <w:sz w:val="22"/>
                        <w:szCs w:val="22"/>
                      </w:rPr>
                      <w:t xml:space="preserve">9. </w:t>
                    </w:r>
                    <w:r w:rsidRPr="009C2B5B">
                      <w:rPr>
                        <w:rFonts w:ascii="TH SarabunPSK" w:hAnsi="TH SarabunPSK" w:cs="TH SarabunPSK"/>
                        <w:sz w:val="22"/>
                        <w:szCs w:val="22"/>
                        <w:cs/>
                      </w:rPr>
                      <w:t>บทความทางวิชาการ</w:t>
                    </w:r>
                  </w:p>
                </w:sdtContent>
              </w:sdt>
            </w:tc>
            <w:tc>
              <w:tcPr>
                <w:tcW w:w="7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464675" w:rsidRPr="00DA3DCC" w:rsidRDefault="00464675" w:rsidP="00D313B6">
                <w:pPr>
                  <w:pStyle w:val="a"/>
                  <w:ind w:right="56"/>
                  <w:rPr>
                    <w:sz w:val="26"/>
                    <w:szCs w:val="26"/>
                  </w:rPr>
                </w:pPr>
              </w:p>
            </w:tc>
          </w:tr>
          <w:tr w:rsidR="00464675" w:rsidRPr="00DA3DCC" w:rsidTr="00D313B6">
            <w:trPr>
              <w:jc w:val="center"/>
            </w:trPr>
            <w:tc>
              <w:tcPr>
                <w:tcW w:w="227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rPr>
                    <w:rStyle w:val="PageNumber"/>
                    <w:lang w:val="en-US"/>
                  </w:rPr>
                </w:pPr>
                <w:r w:rsidRPr="00DA3DCC"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  <w:t xml:space="preserve">     </w:t>
                </w:r>
                <w:sdt>
                  <w:sdtPr>
                    <w:rPr>
                      <w:rStyle w:val="PageNumber"/>
                      <w:rFonts w:ascii="TH SarabunPSK" w:hAnsi="TH SarabunPSK" w:cs="TH SarabunPSK"/>
                      <w:sz w:val="26"/>
                      <w:szCs w:val="26"/>
                      <w:cs/>
                      <w:lang w:val="en-US"/>
                    </w:rPr>
                    <w:tag w:val="SubResultProject23"/>
                    <w:id w:val="194202291"/>
                    <w:lock w:val="contentLocked"/>
                    <w:placeholder>
                      <w:docPart w:val="8F8996B5CC5E4A3682896298ACD99F21"/>
                    </w:placeholder>
                  </w:sdtPr>
                  <w:sdtEndPr>
                    <w:rPr>
                      <w:rStyle w:val="PageNumber"/>
                      <w:rFonts w:ascii="Cordia New" w:hAnsi="Cordia New" w:cs="Angsana New"/>
                      <w:sz w:val="20"/>
                      <w:szCs w:val="20"/>
                      <w:cs w:val="0"/>
                    </w:rPr>
                  </w:sdtEndPr>
                  <w:sdtContent>
                    <w:r w:rsidRPr="00DA3DCC"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  <w:cs/>
                        <w:lang w:val="en-US"/>
                      </w:rPr>
                      <w:t xml:space="preserve">9.1 </w:t>
                    </w:r>
                    <w:r w:rsidRPr="00DA3DCC">
                      <w:rPr>
                        <w:rFonts w:ascii="TH SarabunPSK" w:hAnsi="TH SarabunPSK" w:cs="TH SarabunPSK"/>
                        <w:sz w:val="26"/>
                        <w:szCs w:val="26"/>
                        <w:cs/>
                      </w:rPr>
                      <w:t>วารสารระดับชาติ</w:t>
                    </w:r>
                  </w:sdtContent>
                </w:sdt>
              </w:p>
            </w:tc>
            <w:tc>
              <w:tcPr>
                <w:tcW w:w="198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56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8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sz w:val="22"/>
                    <w:szCs w:val="22"/>
                    <w:cs/>
                    <w:lang w:val="en-US"/>
                  </w:rPr>
                  <w:id w:val="-1197772499"/>
                  <w:lock w:val="contentLocked"/>
                  <w:placeholder>
                    <w:docPart w:val="8F8996B5CC5E4A3682896298ACD99F21"/>
                  </w:placeholder>
                </w:sdtPr>
                <w:sdtEndPr>
                  <w:rPr>
                    <w:rStyle w:val="PageNumber"/>
                  </w:rPr>
                </w:sdtEndPr>
                <w:sdtContent>
                  <w:p w:rsidR="00464675" w:rsidRPr="009C2B5B" w:rsidRDefault="00464675" w:rsidP="00D313B6">
                    <w:pPr>
                      <w:pStyle w:val="a"/>
                      <w:ind w:right="56"/>
                      <w:jc w:val="center"/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en-US"/>
                      </w:rPr>
                    </w:pP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en-US"/>
                      </w:rPr>
                      <w:t>เรื่อง</w:t>
                    </w:r>
                  </w:p>
                </w:sdtContent>
              </w:sdt>
            </w:tc>
            <w:tc>
              <w:tcPr>
                <w:tcW w:w="7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464675" w:rsidRPr="00DA3DCC" w:rsidRDefault="002807CD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4"/>
                    <w:szCs w:val="24"/>
                    <w:lang w:val="en-US"/>
                  </w:rPr>
                </w:pPr>
                <w:sdt>
                  <w:sdtPr>
                    <w:rPr>
                      <w:rFonts w:ascii="TH SarabunPSK" w:hAnsi="TH SarabunPSK" w:cs="TH SarabunPSK"/>
                      <w:sz w:val="16"/>
                      <w:szCs w:val="16"/>
                    </w:rPr>
                    <w:tag w:val="tag_ExpectationType"/>
                    <w:id w:val="-282889629"/>
                    <w:dropDownList>
                      <w:listItem w:displayText="Primary Result" w:value="P"/>
                      <w:listItem w:displayText="Intermediate Result" w:value="I"/>
                      <w:listItem w:displayText="Goal Result" w:value="G"/>
                    </w:dropDownList>
                  </w:sdtPr>
                  <w:sdtEndPr/>
                  <w:sdtContent>
                    <w:r w:rsidR="00464675" w:rsidRPr="00DA3DCC">
                      <w:rPr>
                        <w:rFonts w:ascii="TH SarabunPSK" w:hAnsi="TH SarabunPSK" w:cs="TH SarabunPSK"/>
                        <w:sz w:val="16"/>
                        <w:szCs w:val="16"/>
                      </w:rPr>
                      <w:t>Primary Result</w:t>
                    </w:r>
                  </w:sdtContent>
                </w:sdt>
              </w:p>
            </w:tc>
          </w:tr>
          <w:tr w:rsidR="00464675" w:rsidRPr="00DA3DCC" w:rsidTr="00D313B6">
            <w:trPr>
              <w:jc w:val="center"/>
            </w:trPr>
            <w:tc>
              <w:tcPr>
                <w:tcW w:w="227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</w:pPr>
                <w:r w:rsidRPr="00DA3DCC"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  <w:t xml:space="preserve">     </w:t>
                </w:r>
                <w:sdt>
                  <w:sdtPr>
                    <w:rPr>
                      <w:rStyle w:val="PageNumber"/>
                      <w:rFonts w:ascii="TH SarabunPSK" w:hAnsi="TH SarabunPSK" w:cs="TH SarabunPSK"/>
                      <w:sz w:val="26"/>
                      <w:szCs w:val="26"/>
                      <w:cs/>
                      <w:lang w:val="en-US"/>
                    </w:rPr>
                    <w:tag w:val="SubResultProject24"/>
                    <w:id w:val="-1914005519"/>
                    <w:lock w:val="contentLocked"/>
                    <w:placeholder>
                      <w:docPart w:val="8F8996B5CC5E4A3682896298ACD99F21"/>
                    </w:placeholder>
                  </w:sdtPr>
                  <w:sdtEndPr>
                    <w:rPr>
                      <w:rStyle w:val="DefaultParagraphFont"/>
                      <w:lang w:val="en-GB"/>
                    </w:rPr>
                  </w:sdtEndPr>
                  <w:sdtContent>
                    <w:r w:rsidRPr="00DA3DCC"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  <w:cs/>
                        <w:lang w:val="en-US"/>
                      </w:rPr>
                      <w:t>9.</w:t>
                    </w:r>
                    <w:r w:rsidRPr="00DA3DCC"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  <w:lang w:val="en-US"/>
                      </w:rPr>
                      <w:t>2</w:t>
                    </w:r>
                    <w:r w:rsidRPr="00DA3DCC">
                      <w:rPr>
                        <w:rStyle w:val="PageNumber"/>
                        <w:rFonts w:ascii="TH SarabunPSK" w:hAnsi="TH SarabunPSK" w:cs="TH SarabunPSK" w:hint="cs"/>
                        <w:sz w:val="26"/>
                        <w:szCs w:val="26"/>
                        <w:cs/>
                        <w:lang w:val="en-US"/>
                      </w:rPr>
                      <w:t xml:space="preserve"> </w:t>
                    </w:r>
                    <w:r w:rsidRPr="00DA3DCC">
                      <w:rPr>
                        <w:rFonts w:ascii="TH SarabunPSK" w:hAnsi="TH SarabunPSK" w:cs="TH SarabunPSK"/>
                        <w:sz w:val="26"/>
                        <w:szCs w:val="26"/>
                        <w:cs/>
                      </w:rPr>
                      <w:t>วารสารระดับนานาชาติ</w:t>
                    </w:r>
                  </w:sdtContent>
                </w:sdt>
              </w:p>
            </w:tc>
            <w:tc>
              <w:tcPr>
                <w:tcW w:w="198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56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8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sz w:val="22"/>
                    <w:szCs w:val="22"/>
                    <w:cs/>
                    <w:lang w:val="en-US"/>
                  </w:rPr>
                  <w:id w:val="1454208057"/>
                  <w:lock w:val="contentLocked"/>
                  <w:placeholder>
                    <w:docPart w:val="8F8996B5CC5E4A3682896298ACD99F21"/>
                  </w:placeholder>
                </w:sdtPr>
                <w:sdtEndPr>
                  <w:rPr>
                    <w:rStyle w:val="PageNumber"/>
                  </w:rPr>
                </w:sdtEndPr>
                <w:sdtContent>
                  <w:p w:rsidR="00464675" w:rsidRPr="009C2B5B" w:rsidRDefault="00464675" w:rsidP="00D313B6">
                    <w:pPr>
                      <w:pStyle w:val="a"/>
                      <w:ind w:right="56"/>
                      <w:jc w:val="center"/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en-US"/>
                      </w:rPr>
                    </w:pP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en-US"/>
                      </w:rPr>
                      <w:t>เรื่อง</w:t>
                    </w:r>
                  </w:p>
                </w:sdtContent>
              </w:sdt>
            </w:tc>
            <w:tc>
              <w:tcPr>
                <w:tcW w:w="7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464675" w:rsidRPr="00DA3DCC" w:rsidRDefault="002807CD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4"/>
                    <w:szCs w:val="24"/>
                    <w:lang w:val="en-US"/>
                  </w:rPr>
                </w:pPr>
                <w:sdt>
                  <w:sdtPr>
                    <w:rPr>
                      <w:rFonts w:ascii="TH SarabunPSK" w:hAnsi="TH SarabunPSK" w:cs="TH SarabunPSK"/>
                      <w:sz w:val="16"/>
                      <w:szCs w:val="16"/>
                    </w:rPr>
                    <w:tag w:val="tag_ExpectationType"/>
                    <w:id w:val="650103387"/>
                    <w:dropDownList>
                      <w:listItem w:displayText="Primary Result" w:value="P"/>
                      <w:listItem w:displayText="Intermediate Result" w:value="I"/>
                      <w:listItem w:displayText="Goal Result" w:value="G"/>
                    </w:dropDownList>
                  </w:sdtPr>
                  <w:sdtEndPr/>
                  <w:sdtContent>
                    <w:r w:rsidR="00464675" w:rsidRPr="00DA3DCC">
                      <w:rPr>
                        <w:rFonts w:ascii="TH SarabunPSK" w:hAnsi="TH SarabunPSK" w:cs="TH SarabunPSK"/>
                        <w:sz w:val="16"/>
                        <w:szCs w:val="16"/>
                      </w:rPr>
                      <w:t>Primary Result</w:t>
                    </w:r>
                  </w:sdtContent>
                </w:sdt>
              </w:p>
            </w:tc>
          </w:tr>
          <w:tr w:rsidR="00464675" w:rsidRPr="00DA3DCC" w:rsidTr="00D313B6">
            <w:trPr>
              <w:jc w:val="center"/>
            </w:trPr>
            <w:tc>
              <w:tcPr>
                <w:tcW w:w="9224" w:type="dxa"/>
                <w:gridSpan w:val="17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sdt>
                <w:sdtPr>
                  <w:rPr>
                    <w:rStyle w:val="PageNumber"/>
                    <w:rFonts w:ascii="TH SarabunPSK" w:hAnsi="TH SarabunPSK" w:cs="TH SarabunPSK"/>
                    <w:sz w:val="22"/>
                    <w:szCs w:val="22"/>
                    <w:cs/>
                    <w:lang w:val="th-TH"/>
                  </w:rPr>
                  <w:tag w:val="ResultProject11"/>
                  <w:id w:val="1310898224"/>
                  <w:lock w:val="contentLocked"/>
                  <w:placeholder>
                    <w:docPart w:val="724094420E3741669E67813D171A3888"/>
                  </w:placeholder>
                </w:sdtPr>
                <w:sdtEndPr>
                  <w:rPr>
                    <w:rStyle w:val="PageNumber"/>
                    <w:lang w:val="en-US"/>
                  </w:rPr>
                </w:sdtEndPr>
                <w:sdtContent>
                  <w:p w:rsidR="00464675" w:rsidRPr="00843869" w:rsidRDefault="00464675" w:rsidP="00D313B6">
                    <w:pPr>
                      <w:pStyle w:val="a"/>
                      <w:ind w:right="56"/>
                      <w:rPr>
                        <w:rStyle w:val="PageNumber"/>
                        <w:cs/>
                      </w:rPr>
                    </w:pP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  <w:t xml:space="preserve">10. </w:t>
                    </w: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en-US"/>
                      </w:rPr>
                      <w:t>การประชุม/สัมมนาระดับชาติ</w:t>
                    </w:r>
                  </w:p>
                </w:sdtContent>
              </w:sdt>
            </w:tc>
            <w:tc>
              <w:tcPr>
                <w:tcW w:w="7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464675" w:rsidRPr="00DA3DCC" w:rsidRDefault="00464675" w:rsidP="00D313B6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</w:tr>
          <w:bookmarkEnd w:id="3"/>
          <w:tr w:rsidR="00464675" w:rsidRPr="00DA3DCC" w:rsidTr="00D313B6">
            <w:trPr>
              <w:jc w:val="center"/>
            </w:trPr>
            <w:tc>
              <w:tcPr>
                <w:tcW w:w="22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464675" w:rsidRPr="00DA3DCC" w:rsidRDefault="00464675" w:rsidP="00D313B6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</w:pPr>
                <w:r w:rsidRPr="00DA3DCC"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  <w:t xml:space="preserve">     </w:t>
                </w:r>
                <w:sdt>
                  <w:sdtPr>
                    <w:rPr>
                      <w:rStyle w:val="PageNumber"/>
                      <w:rFonts w:ascii="TH SarabunPSK" w:hAnsi="TH SarabunPSK" w:cs="TH SarabunPSK"/>
                      <w:sz w:val="26"/>
                      <w:szCs w:val="26"/>
                      <w:cs/>
                      <w:lang w:val="en-US"/>
                    </w:rPr>
                    <w:tag w:val="SubResultProject27"/>
                    <w:id w:val="-1608569277"/>
                    <w:lock w:val="contentLocked"/>
                    <w:placeholder>
                      <w:docPart w:val="5B9ED00540A24E7D9273D70454E3BFB0"/>
                    </w:placeholder>
                  </w:sdtPr>
                  <w:sdtEndPr>
                    <w:rPr>
                      <w:rStyle w:val="PageNumber"/>
                    </w:rPr>
                  </w:sdtEndPr>
                  <w:sdtContent>
                    <w:r w:rsidRPr="00DA3DCC"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  <w:cs/>
                        <w:lang w:val="en-US"/>
                      </w:rPr>
                      <w:t>1</w:t>
                    </w:r>
                    <w:r>
                      <w:rPr>
                        <w:rStyle w:val="PageNumber"/>
                        <w:rFonts w:ascii="TH SarabunPSK" w:hAnsi="TH SarabunPSK" w:cs="TH SarabunPSK" w:hint="cs"/>
                        <w:sz w:val="26"/>
                        <w:szCs w:val="26"/>
                        <w:cs/>
                        <w:lang w:val="en-US"/>
                      </w:rPr>
                      <w:t>0</w:t>
                    </w:r>
                    <w:r w:rsidRPr="00DA3DCC"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  <w:cs/>
                        <w:lang w:val="en-US"/>
                      </w:rPr>
                      <w:t>.1 นำเสนอแบบปากเปล่า</w:t>
                    </w:r>
                  </w:sdtContent>
                </w:sdt>
              </w:p>
            </w:tc>
            <w:tc>
              <w:tcPr>
                <w:tcW w:w="198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464675" w:rsidRPr="00DA3DCC" w:rsidRDefault="00464675" w:rsidP="00D313B6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</w:pPr>
              </w:p>
            </w:tc>
            <w:tc>
              <w:tcPr>
                <w:tcW w:w="70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67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5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67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3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86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sdt>
                <w:sdtPr>
                  <w:rPr>
                    <w:rStyle w:val="PageNumber"/>
                    <w:rFonts w:ascii="TH SarabunPSK" w:hAnsi="TH SarabunPSK" w:cs="TH SarabunPSK"/>
                    <w:sz w:val="22"/>
                    <w:szCs w:val="22"/>
                    <w:cs/>
                    <w:lang w:val="en-US"/>
                  </w:rPr>
                  <w:id w:val="-26496768"/>
                  <w:lock w:val="contentLocked"/>
                  <w:placeholder>
                    <w:docPart w:val="5B9ED00540A24E7D9273D70454E3BFB0"/>
                  </w:placeholder>
                </w:sdtPr>
                <w:sdtEndPr>
                  <w:rPr>
                    <w:rStyle w:val="PageNumber"/>
                  </w:rPr>
                </w:sdtEndPr>
                <w:sdtContent>
                  <w:p w:rsidR="00464675" w:rsidRPr="009C2B5B" w:rsidRDefault="00464675" w:rsidP="00D313B6">
                    <w:pPr>
                      <w:pStyle w:val="a"/>
                      <w:ind w:right="56"/>
                      <w:jc w:val="center"/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en-US"/>
                      </w:rPr>
                    </w:pP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en-US"/>
                      </w:rPr>
                      <w:t>ครั้ง</w:t>
                    </w:r>
                  </w:p>
                </w:sdtContent>
              </w:sdt>
            </w:tc>
            <w:tc>
              <w:tcPr>
                <w:tcW w:w="7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464675" w:rsidRPr="00DA3DCC" w:rsidRDefault="002807CD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4"/>
                    <w:szCs w:val="24"/>
                    <w:lang w:val="en-US"/>
                  </w:rPr>
                </w:pPr>
                <w:sdt>
                  <w:sdtPr>
                    <w:rPr>
                      <w:rFonts w:ascii="TH SarabunPSK" w:hAnsi="TH SarabunPSK" w:cs="TH SarabunPSK"/>
                      <w:sz w:val="16"/>
                      <w:szCs w:val="16"/>
                    </w:rPr>
                    <w:tag w:val="tag_ExpectationType"/>
                    <w:id w:val="-1443914432"/>
                    <w:dropDownList>
                      <w:listItem w:displayText="Primary Result" w:value="P"/>
                      <w:listItem w:displayText="Intermediate Result" w:value="I"/>
                      <w:listItem w:displayText="Goal Result" w:value="G"/>
                    </w:dropDownList>
                  </w:sdtPr>
                  <w:sdtEndPr/>
                  <w:sdtContent>
                    <w:r w:rsidR="00464675" w:rsidRPr="00DA3DCC">
                      <w:rPr>
                        <w:rFonts w:ascii="TH SarabunPSK" w:hAnsi="TH SarabunPSK" w:cs="TH SarabunPSK"/>
                        <w:sz w:val="16"/>
                        <w:szCs w:val="16"/>
                      </w:rPr>
                      <w:t>Primary Result</w:t>
                    </w:r>
                  </w:sdtContent>
                </w:sdt>
              </w:p>
            </w:tc>
          </w:tr>
          <w:tr w:rsidR="00464675" w:rsidRPr="00DA3DCC" w:rsidTr="00D313B6">
            <w:trPr>
              <w:jc w:val="center"/>
            </w:trPr>
            <w:tc>
              <w:tcPr>
                <w:tcW w:w="22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464675" w:rsidRPr="00DA3DCC" w:rsidRDefault="00464675" w:rsidP="00D313B6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</w:pPr>
                <w:r w:rsidRPr="00DA3DCC"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  <w:t xml:space="preserve">     </w:t>
                </w:r>
                <w:sdt>
                  <w:sdtPr>
                    <w:rPr>
                      <w:rStyle w:val="PageNumber"/>
                      <w:rFonts w:ascii="TH SarabunPSK" w:hAnsi="TH SarabunPSK" w:cs="TH SarabunPSK"/>
                      <w:sz w:val="26"/>
                      <w:szCs w:val="26"/>
                      <w:cs/>
                      <w:lang w:val="en-US"/>
                    </w:rPr>
                    <w:tag w:val="SubResultProject28"/>
                    <w:id w:val="1030227628"/>
                    <w:lock w:val="contentLocked"/>
                    <w:placeholder>
                      <w:docPart w:val="D12FDE768BB64910B4F611117287D954"/>
                    </w:placeholder>
                  </w:sdtPr>
                  <w:sdtEndPr>
                    <w:rPr>
                      <w:rStyle w:val="PageNumber"/>
                    </w:rPr>
                  </w:sdtEndPr>
                  <w:sdtContent>
                    <w:r w:rsidRPr="00DA3DCC"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  <w:cs/>
                        <w:lang w:val="en-US"/>
                      </w:rPr>
                      <w:t>1</w:t>
                    </w:r>
                    <w:r>
                      <w:rPr>
                        <w:rStyle w:val="PageNumber"/>
                        <w:rFonts w:ascii="TH SarabunPSK" w:hAnsi="TH SarabunPSK" w:cs="TH SarabunPSK" w:hint="cs"/>
                        <w:sz w:val="26"/>
                        <w:szCs w:val="26"/>
                        <w:cs/>
                        <w:lang w:val="en-US"/>
                      </w:rPr>
                      <w:t>0</w:t>
                    </w:r>
                    <w:r w:rsidRPr="00DA3DCC"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  <w:cs/>
                        <w:lang w:val="en-US"/>
                      </w:rPr>
                      <w:t>.2 นำเสนอแบบโปสเตอร์</w:t>
                    </w:r>
                  </w:sdtContent>
                </w:sdt>
              </w:p>
            </w:tc>
            <w:tc>
              <w:tcPr>
                <w:tcW w:w="198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464675" w:rsidRPr="00DA3DCC" w:rsidRDefault="00464675" w:rsidP="00D313B6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</w:pPr>
              </w:p>
            </w:tc>
            <w:tc>
              <w:tcPr>
                <w:tcW w:w="70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67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5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67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3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86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sdt>
                <w:sdtPr>
                  <w:rPr>
                    <w:rStyle w:val="PageNumber"/>
                    <w:rFonts w:ascii="TH SarabunPSK" w:hAnsi="TH SarabunPSK" w:cs="TH SarabunPSK"/>
                    <w:sz w:val="22"/>
                    <w:szCs w:val="22"/>
                    <w:cs/>
                    <w:lang w:val="en-US"/>
                  </w:rPr>
                  <w:id w:val="1101614346"/>
                  <w:lock w:val="contentLocked"/>
                  <w:placeholder>
                    <w:docPart w:val="D12FDE768BB64910B4F611117287D954"/>
                  </w:placeholder>
                </w:sdtPr>
                <w:sdtEndPr>
                  <w:rPr>
                    <w:rStyle w:val="PageNumber"/>
                  </w:rPr>
                </w:sdtEndPr>
                <w:sdtContent>
                  <w:p w:rsidR="00464675" w:rsidRPr="009C2B5B" w:rsidRDefault="00464675" w:rsidP="00D313B6">
                    <w:pPr>
                      <w:pStyle w:val="a"/>
                      <w:ind w:right="56"/>
                      <w:jc w:val="center"/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en-US"/>
                      </w:rPr>
                    </w:pP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en-US"/>
                      </w:rPr>
                      <w:t>ครั้ง</w:t>
                    </w:r>
                  </w:p>
                </w:sdtContent>
              </w:sdt>
            </w:tc>
            <w:tc>
              <w:tcPr>
                <w:tcW w:w="7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464675" w:rsidRPr="00DA3DCC" w:rsidRDefault="002807CD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4"/>
                    <w:szCs w:val="24"/>
                    <w:lang w:val="en-US"/>
                  </w:rPr>
                </w:pPr>
                <w:sdt>
                  <w:sdtPr>
                    <w:rPr>
                      <w:rFonts w:ascii="TH SarabunPSK" w:hAnsi="TH SarabunPSK" w:cs="TH SarabunPSK"/>
                      <w:sz w:val="16"/>
                      <w:szCs w:val="16"/>
                    </w:rPr>
                    <w:tag w:val="tag_ExpectationType"/>
                    <w:id w:val="-534973750"/>
                    <w:dropDownList>
                      <w:listItem w:displayText="Primary Result" w:value="P"/>
                      <w:listItem w:displayText="Intermediate Result" w:value="I"/>
                      <w:listItem w:displayText="Goal Result" w:value="G"/>
                    </w:dropDownList>
                  </w:sdtPr>
                  <w:sdtEndPr/>
                  <w:sdtContent>
                    <w:r w:rsidR="00464675" w:rsidRPr="00DA3DCC">
                      <w:rPr>
                        <w:rFonts w:ascii="TH SarabunPSK" w:hAnsi="TH SarabunPSK" w:cs="TH SarabunPSK"/>
                        <w:sz w:val="16"/>
                        <w:szCs w:val="16"/>
                      </w:rPr>
                      <w:t>Primary Result</w:t>
                    </w:r>
                  </w:sdtContent>
                </w:sdt>
              </w:p>
            </w:tc>
          </w:tr>
          <w:tr w:rsidR="00464675" w:rsidRPr="00DA3DCC" w:rsidTr="00D313B6">
            <w:trPr>
              <w:jc w:val="center"/>
            </w:trPr>
            <w:tc>
              <w:tcPr>
                <w:tcW w:w="9224" w:type="dxa"/>
                <w:gridSpan w:val="17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sz w:val="22"/>
                    <w:szCs w:val="22"/>
                    <w:cs/>
                    <w:lang w:val="th-TH"/>
                  </w:rPr>
                  <w:tag w:val="ResultProject10"/>
                  <w:id w:val="-123237332"/>
                  <w:lock w:val="contentLocked"/>
                  <w:placeholder>
                    <w:docPart w:val="98A4E4C7AA3E413F94DC8D4E711F0CE5"/>
                  </w:placeholder>
                </w:sdtPr>
                <w:sdtEndPr>
                  <w:rPr>
                    <w:rStyle w:val="PageNumber"/>
                    <w:lang w:val="en-US"/>
                  </w:rPr>
                </w:sdtEndPr>
                <w:sdtContent>
                  <w:p w:rsidR="00464675" w:rsidRPr="009C2B5B" w:rsidRDefault="00464675" w:rsidP="00D313B6">
                    <w:pPr>
                      <w:pStyle w:val="a"/>
                      <w:ind w:right="56"/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en-US"/>
                      </w:rPr>
                    </w:pP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  <w:t>1</w:t>
                    </w:r>
                    <w:r>
                      <w:rPr>
                        <w:rStyle w:val="PageNumber"/>
                        <w:rFonts w:ascii="TH SarabunPSK" w:hAnsi="TH SarabunPSK" w:cs="TH SarabunPSK" w:hint="cs"/>
                        <w:sz w:val="22"/>
                        <w:szCs w:val="22"/>
                        <w:cs/>
                        <w:lang w:val="th-TH"/>
                      </w:rPr>
                      <w:t>1</w:t>
                    </w: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th-TH"/>
                      </w:rPr>
                      <w:t xml:space="preserve">. </w:t>
                    </w: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en-US"/>
                      </w:rPr>
                      <w:t>การประชุม/สัมมนาระดับนานาชาติ</w:t>
                    </w:r>
                  </w:p>
                </w:sdtContent>
              </w:sdt>
            </w:tc>
            <w:tc>
              <w:tcPr>
                <w:tcW w:w="7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464675" w:rsidRPr="00DA3DCC" w:rsidRDefault="00464675" w:rsidP="00D313B6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</w:tr>
          <w:tr w:rsidR="00464675" w:rsidRPr="00DA3DCC" w:rsidTr="00D313B6">
            <w:trPr>
              <w:jc w:val="center"/>
            </w:trPr>
            <w:tc>
              <w:tcPr>
                <w:tcW w:w="227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</w:pPr>
                <w:r w:rsidRPr="00DA3DCC"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  <w:t xml:space="preserve">     </w:t>
                </w:r>
                <w:sdt>
                  <w:sdtPr>
                    <w:rPr>
                      <w:rStyle w:val="PageNumber"/>
                      <w:rFonts w:ascii="TH SarabunPSK" w:hAnsi="TH SarabunPSK" w:cs="TH SarabunPSK"/>
                      <w:sz w:val="26"/>
                      <w:szCs w:val="26"/>
                      <w:cs/>
                      <w:lang w:val="en-US"/>
                    </w:rPr>
                    <w:tag w:val="SubResultProject25"/>
                    <w:id w:val="799193489"/>
                    <w:lock w:val="contentLocked"/>
                    <w:placeholder>
                      <w:docPart w:val="98A4E4C7AA3E413F94DC8D4E711F0CE5"/>
                    </w:placeholder>
                  </w:sdtPr>
                  <w:sdtEndPr>
                    <w:rPr>
                      <w:rStyle w:val="PageNumber"/>
                    </w:rPr>
                  </w:sdtEndPr>
                  <w:sdtContent>
                    <w:r w:rsidRPr="00DA3DCC"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  <w:cs/>
                        <w:lang w:val="en-US"/>
                      </w:rPr>
                      <w:t>1</w:t>
                    </w:r>
                    <w:r>
                      <w:rPr>
                        <w:rStyle w:val="PageNumber"/>
                        <w:rFonts w:ascii="TH SarabunPSK" w:hAnsi="TH SarabunPSK" w:cs="TH SarabunPSK" w:hint="cs"/>
                        <w:sz w:val="26"/>
                        <w:szCs w:val="26"/>
                        <w:cs/>
                        <w:lang w:val="en-US"/>
                      </w:rPr>
                      <w:t>1</w:t>
                    </w:r>
                    <w:r w:rsidRPr="00DA3DCC"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  <w:cs/>
                        <w:lang w:val="en-US"/>
                      </w:rPr>
                      <w:t>.1 นำเสนอแบบปากเปล่า</w:t>
                    </w:r>
                  </w:sdtContent>
                </w:sdt>
              </w:p>
            </w:tc>
            <w:tc>
              <w:tcPr>
                <w:tcW w:w="198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56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850" w:type="dxa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sz w:val="22"/>
                    <w:szCs w:val="22"/>
                    <w:cs/>
                    <w:lang w:val="en-US"/>
                  </w:rPr>
                  <w:id w:val="-34041416"/>
                  <w:lock w:val="contentLocked"/>
                  <w:placeholder>
                    <w:docPart w:val="98A4E4C7AA3E413F94DC8D4E711F0CE5"/>
                  </w:placeholder>
                </w:sdtPr>
                <w:sdtEndPr>
                  <w:rPr>
                    <w:rStyle w:val="PageNumber"/>
                  </w:rPr>
                </w:sdtEndPr>
                <w:sdtContent>
                  <w:p w:rsidR="00464675" w:rsidRPr="009C2B5B" w:rsidRDefault="00464675" w:rsidP="00D313B6">
                    <w:pPr>
                      <w:pStyle w:val="a"/>
                      <w:ind w:right="56"/>
                      <w:jc w:val="center"/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en-US"/>
                      </w:rPr>
                    </w:pP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en-US"/>
                      </w:rPr>
                      <w:t>ครั้ง</w:t>
                    </w:r>
                  </w:p>
                </w:sdtContent>
              </w:sdt>
            </w:tc>
            <w:tc>
              <w:tcPr>
                <w:tcW w:w="718" w:type="dxa"/>
                <w:tcBorders>
                  <w:top w:val="single" w:sz="4" w:space="0" w:color="auto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2807CD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4"/>
                    <w:szCs w:val="24"/>
                    <w:lang w:val="en-US"/>
                  </w:rPr>
                </w:pPr>
                <w:sdt>
                  <w:sdtPr>
                    <w:rPr>
                      <w:rFonts w:ascii="TH SarabunPSK" w:hAnsi="TH SarabunPSK" w:cs="TH SarabunPSK"/>
                      <w:sz w:val="16"/>
                      <w:szCs w:val="16"/>
                    </w:rPr>
                    <w:tag w:val="tag_ExpectationType"/>
                    <w:id w:val="1594585257"/>
                    <w:dropDownList>
                      <w:listItem w:displayText="Primary Result" w:value="P"/>
                      <w:listItem w:displayText="Intermediate Result" w:value="I"/>
                      <w:listItem w:displayText="Goal Result" w:value="G"/>
                    </w:dropDownList>
                  </w:sdtPr>
                  <w:sdtEndPr/>
                  <w:sdtContent>
                    <w:r w:rsidR="00464675" w:rsidRPr="00DA3DCC">
                      <w:rPr>
                        <w:rFonts w:ascii="TH SarabunPSK" w:hAnsi="TH SarabunPSK" w:cs="TH SarabunPSK"/>
                        <w:sz w:val="16"/>
                        <w:szCs w:val="16"/>
                      </w:rPr>
                      <w:t>Primary Result</w:t>
                    </w:r>
                  </w:sdtContent>
                </w:sdt>
              </w:p>
            </w:tc>
          </w:tr>
          <w:tr w:rsidR="00464675" w:rsidRPr="00DA3DCC" w:rsidTr="00D313B6">
            <w:trPr>
              <w:jc w:val="center"/>
            </w:trPr>
            <w:tc>
              <w:tcPr>
                <w:tcW w:w="227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</w:pPr>
                <w:r w:rsidRPr="00DA3DCC"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  <w:t xml:space="preserve">     </w:t>
                </w:r>
                <w:sdt>
                  <w:sdtPr>
                    <w:rPr>
                      <w:rStyle w:val="PageNumber"/>
                      <w:rFonts w:ascii="TH SarabunPSK" w:hAnsi="TH SarabunPSK" w:cs="TH SarabunPSK"/>
                      <w:sz w:val="26"/>
                      <w:szCs w:val="26"/>
                      <w:cs/>
                      <w:lang w:val="en-US"/>
                    </w:rPr>
                    <w:tag w:val="SubResultProject26"/>
                    <w:id w:val="359779948"/>
                    <w:lock w:val="contentLocked"/>
                    <w:placeholder>
                      <w:docPart w:val="98A4E4C7AA3E413F94DC8D4E711F0CE5"/>
                    </w:placeholder>
                  </w:sdtPr>
                  <w:sdtEndPr>
                    <w:rPr>
                      <w:rStyle w:val="PageNumber"/>
                    </w:rPr>
                  </w:sdtEndPr>
                  <w:sdtContent>
                    <w:r w:rsidRPr="00DA3DCC"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  <w:cs/>
                        <w:lang w:val="en-US"/>
                      </w:rPr>
                      <w:t>1</w:t>
                    </w:r>
                    <w:r>
                      <w:rPr>
                        <w:rStyle w:val="PageNumber"/>
                        <w:rFonts w:ascii="TH SarabunPSK" w:hAnsi="TH SarabunPSK" w:cs="TH SarabunPSK" w:hint="cs"/>
                        <w:sz w:val="26"/>
                        <w:szCs w:val="26"/>
                        <w:cs/>
                        <w:lang w:val="en-US"/>
                      </w:rPr>
                      <w:t>1</w:t>
                    </w:r>
                    <w:r w:rsidRPr="00DA3DCC">
                      <w:rPr>
                        <w:rStyle w:val="PageNumber"/>
                        <w:rFonts w:ascii="TH SarabunPSK" w:hAnsi="TH SarabunPSK" w:cs="TH SarabunPSK"/>
                        <w:sz w:val="26"/>
                        <w:szCs w:val="26"/>
                        <w:cs/>
                        <w:lang w:val="en-US"/>
                      </w:rPr>
                      <w:t>.2 นำเสนอแบบโปสเตอร์</w:t>
                    </w:r>
                  </w:sdtContent>
                </w:sdt>
              </w:p>
            </w:tc>
            <w:tc>
              <w:tcPr>
                <w:tcW w:w="1984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en-US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8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709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567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464675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6"/>
                    <w:szCs w:val="26"/>
                    <w:cs/>
                    <w:lang w:val="th-TH"/>
                  </w:rPr>
                </w:pPr>
              </w:p>
            </w:tc>
            <w:tc>
              <w:tcPr>
                <w:tcW w:w="850" w:type="dxa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sz w:val="22"/>
                    <w:szCs w:val="22"/>
                    <w:cs/>
                    <w:lang w:val="en-US"/>
                  </w:rPr>
                  <w:id w:val="1380668965"/>
                  <w:lock w:val="contentLocked"/>
                  <w:placeholder>
                    <w:docPart w:val="98A4E4C7AA3E413F94DC8D4E711F0CE5"/>
                  </w:placeholder>
                </w:sdtPr>
                <w:sdtEndPr>
                  <w:rPr>
                    <w:rStyle w:val="PageNumber"/>
                  </w:rPr>
                </w:sdtEndPr>
                <w:sdtContent>
                  <w:p w:rsidR="00464675" w:rsidRPr="009C2B5B" w:rsidRDefault="00464675" w:rsidP="00D313B6">
                    <w:pPr>
                      <w:pStyle w:val="a"/>
                      <w:ind w:right="56"/>
                      <w:jc w:val="center"/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en-US"/>
                      </w:rPr>
                    </w:pPr>
                    <w:r w:rsidRPr="009C2B5B">
                      <w:rPr>
                        <w:rStyle w:val="PageNumber"/>
                        <w:rFonts w:ascii="TH SarabunPSK" w:hAnsi="TH SarabunPSK" w:cs="TH SarabunPSK"/>
                        <w:sz w:val="22"/>
                        <w:szCs w:val="22"/>
                        <w:cs/>
                        <w:lang w:val="en-US"/>
                      </w:rPr>
                      <w:t>ครั้ง</w:t>
                    </w:r>
                  </w:p>
                </w:sdtContent>
              </w:sdt>
            </w:tc>
            <w:tc>
              <w:tcPr>
                <w:tcW w:w="718" w:type="dxa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auto"/>
                </w:tcBorders>
                <w:hideMark/>
              </w:tcPr>
              <w:p w:rsidR="00464675" w:rsidRPr="00DA3DCC" w:rsidRDefault="002807CD" w:rsidP="00D313B6">
                <w:pPr>
                  <w:pStyle w:val="a"/>
                  <w:ind w:right="56"/>
                  <w:jc w:val="center"/>
                  <w:rPr>
                    <w:rStyle w:val="PageNumber"/>
                    <w:rFonts w:ascii="TH SarabunPSK" w:hAnsi="TH SarabunPSK" w:cs="TH SarabunPSK"/>
                    <w:sz w:val="24"/>
                    <w:szCs w:val="24"/>
                    <w:lang w:val="en-US"/>
                  </w:rPr>
                </w:pPr>
                <w:sdt>
                  <w:sdtPr>
                    <w:rPr>
                      <w:rFonts w:ascii="TH SarabunPSK" w:hAnsi="TH SarabunPSK" w:cs="TH SarabunPSK"/>
                      <w:sz w:val="16"/>
                      <w:szCs w:val="16"/>
                    </w:rPr>
                    <w:tag w:val="tag_ExpectationType"/>
                    <w:id w:val="1732112173"/>
                    <w:dropDownList>
                      <w:listItem w:displayText="Primary Result" w:value="P"/>
                      <w:listItem w:displayText="Intermediate Result" w:value="I"/>
                      <w:listItem w:displayText="Goal Result" w:value="G"/>
                    </w:dropDownList>
                  </w:sdtPr>
                  <w:sdtEndPr/>
                  <w:sdtContent>
                    <w:r w:rsidR="00464675" w:rsidRPr="00DA3DCC">
                      <w:rPr>
                        <w:rFonts w:ascii="TH SarabunPSK" w:hAnsi="TH SarabunPSK" w:cs="TH SarabunPSK"/>
                        <w:sz w:val="16"/>
                        <w:szCs w:val="16"/>
                      </w:rPr>
                      <w:t>Primary Result</w:t>
                    </w:r>
                  </w:sdtContent>
                </w:sdt>
              </w:p>
            </w:tc>
          </w:tr>
        </w:tbl>
      </w:sdtContent>
    </w:sdt>
    <w:p w:rsidR="00C56EE9" w:rsidRPr="00DA3DCC" w:rsidRDefault="00C56EE9" w:rsidP="00C56EE9">
      <w:pPr>
        <w:jc w:val="thaiDistribute"/>
        <w:rPr>
          <w:rFonts w:ascii="TH SarabunPSK" w:hAnsi="TH SarabunPSK" w:cs="TH SarabunPSK"/>
          <w:b/>
          <w:bCs/>
          <w:sz w:val="12"/>
          <w:szCs w:val="12"/>
        </w:rPr>
      </w:pPr>
    </w:p>
    <w:p w:rsidR="00695AF0" w:rsidRDefault="00695AF0" w:rsidP="007C4A3A">
      <w:pPr>
        <w:tabs>
          <w:tab w:val="left" w:pos="426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sdt>
      <w:sdtPr>
        <w:rPr>
          <w:rFonts w:ascii="TH SarabunPSK" w:hAnsi="TH SarabunPSK" w:cs="TH SarabunPSK"/>
          <w:b/>
          <w:bCs/>
          <w:sz w:val="32"/>
          <w:szCs w:val="32"/>
          <w:cs/>
        </w:rPr>
        <w:tag w:val="Outcome"/>
        <w:id w:val="273216920"/>
        <w:lock w:val="sdtContentLocked"/>
        <w:placeholder>
          <w:docPart w:val="DADD9E6C4F904E2BA1299B9BDE99FCFB"/>
        </w:placeholder>
      </w:sdtPr>
      <w:sdtEndPr>
        <w:rPr>
          <w:rFonts w:hint="cs"/>
        </w:rPr>
      </w:sdtEndPr>
      <w:sdtContent>
        <w:p w:rsidR="00673CA3" w:rsidRPr="00DA3DCC" w:rsidRDefault="00673CA3" w:rsidP="00673CA3">
          <w:pPr>
            <w:rPr>
              <w:rFonts w:ascii="TH SarabunPSK" w:hAnsi="TH SarabunPSK" w:cs="TH SarabunPSK"/>
              <w:b/>
              <w:bCs/>
              <w:sz w:val="32"/>
              <w:szCs w:val="32"/>
            </w:rPr>
          </w:pPr>
          <w:r>
            <w:rPr>
              <w:rFonts w:ascii="TH SarabunPSK" w:hAnsi="TH SarabunPSK" w:cs="TH SarabunPSK"/>
              <w:b/>
              <w:bCs/>
              <w:sz w:val="32"/>
              <w:szCs w:val="32"/>
              <w:lang w:val="en-GB"/>
            </w:rPr>
            <w:t xml:space="preserve">18. </w:t>
          </w:r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ผลลัพธ์ (</w:t>
          </w:r>
          <w:r w:rsidRPr="00DA3DCC">
            <w:rPr>
              <w:rFonts w:ascii="TH SarabunPSK" w:hAnsi="TH SarabunPSK" w:cs="TH SarabunPSK"/>
              <w:b/>
              <w:bCs/>
              <w:sz w:val="32"/>
              <w:szCs w:val="32"/>
            </w:rPr>
            <w:t>Outcome</w:t>
          </w:r>
          <w:r w:rsidR="005F3ECD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) ที่คา</w:t>
          </w:r>
          <w:r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ดว่าจะได้ตลอดระยะเวลาโครงการ</w:t>
          </w:r>
        </w:p>
      </w:sdtContent>
    </w:sdt>
    <w:sdt>
      <w:sdtPr>
        <w:rPr>
          <w:rFonts w:ascii="TH SarabunPSK" w:hAnsi="TH SarabunPSK" w:cs="TH SarabunPSK"/>
          <w:b/>
          <w:bCs/>
          <w:sz w:val="32"/>
          <w:szCs w:val="32"/>
          <w:cs/>
        </w:rPr>
        <w:tag w:val="OutcomeProject"/>
        <w:id w:val="-1814329343"/>
        <w:placeholder>
          <w:docPart w:val="DADD9E6C4F904E2BA1299B9BDE99FCFB"/>
        </w:placeholder>
      </w:sdtPr>
      <w:sdtEndPr/>
      <w:sdtContent>
        <w:tbl>
          <w:tblPr>
            <w:tblStyle w:val="TableGrid"/>
            <w:tblW w:w="9781" w:type="dxa"/>
            <w:tblInd w:w="108" w:type="dxa"/>
            <w:tblLook w:val="04A0" w:firstRow="1" w:lastRow="0" w:firstColumn="1" w:lastColumn="0" w:noHBand="0" w:noVBand="1"/>
          </w:tblPr>
          <w:tblGrid>
            <w:gridCol w:w="3686"/>
            <w:gridCol w:w="1701"/>
            <w:gridCol w:w="1276"/>
            <w:gridCol w:w="3118"/>
          </w:tblGrid>
          <w:tr w:rsidR="00673CA3" w:rsidRPr="00DA3DCC" w:rsidTr="00CD32EE">
            <w:trPr>
              <w:tblHeader/>
            </w:trPr>
            <w:tc>
              <w:tcPr>
                <w:tcW w:w="368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sdt>
                <w:sdtPr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  <w:cs/>
                  </w:rPr>
                  <w:tag w:val="OutcomeName"/>
                  <w:id w:val="1457292297"/>
                  <w:lock w:val="contentLocked"/>
                  <w:placeholder>
                    <w:docPart w:val="DADD9E6C4F904E2BA1299B9BDE99FCFB"/>
                  </w:placeholder>
                </w:sdtPr>
                <w:sdtEndPr/>
                <w:sdtContent>
                  <w:p w:rsidR="00673CA3" w:rsidRPr="00DA3DCC" w:rsidRDefault="00673CA3" w:rsidP="004500A6">
                    <w:pPr>
                      <w:jc w:val="center"/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</w:pPr>
                    <w:r w:rsidRPr="00DA3DCC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ชื่อผลลัพธ์</w:t>
                    </w:r>
                  </w:p>
                </w:sdtContent>
              </w:sdt>
            </w:tc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sdt>
                <w:sdtPr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  <w:cs/>
                  </w:rPr>
                  <w:tag w:val="OutcomeType"/>
                  <w:id w:val="657812457"/>
                  <w:lock w:val="contentLocked"/>
                  <w:placeholder>
                    <w:docPart w:val="DADD9E6C4F904E2BA1299B9BDE99FCFB"/>
                  </w:placeholder>
                </w:sdtPr>
                <w:sdtEndPr>
                  <w:rPr>
                    <w:cs w:val="0"/>
                  </w:rPr>
                </w:sdtEndPr>
                <w:sdtContent>
                  <w:p w:rsidR="00673CA3" w:rsidRPr="00DA3DCC" w:rsidRDefault="00673CA3" w:rsidP="004500A6">
                    <w:pPr>
                      <w:jc w:val="center"/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</w:rPr>
                    </w:pPr>
                    <w:r w:rsidRPr="00DA3DCC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ประเภท</w:t>
                    </w:r>
                  </w:p>
                </w:sdtContent>
              </w:sdt>
            </w:tc>
            <w:tc>
              <w:tcPr>
                <w:tcW w:w="12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sdt>
                <w:sdtPr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  <w:cs/>
                  </w:rPr>
                  <w:tag w:val="Outcomequantity"/>
                  <w:id w:val="1458143159"/>
                  <w:lock w:val="contentLocked"/>
                  <w:placeholder>
                    <w:docPart w:val="DADD9E6C4F904E2BA1299B9BDE99FCFB"/>
                  </w:placeholder>
                </w:sdtPr>
                <w:sdtEndPr/>
                <w:sdtContent>
                  <w:p w:rsidR="00673CA3" w:rsidRPr="00DA3DCC" w:rsidRDefault="00673CA3" w:rsidP="004500A6">
                    <w:pPr>
                      <w:jc w:val="center"/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</w:pPr>
                    <w:r w:rsidRPr="00DA3DCC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ปริมาณ</w:t>
                    </w:r>
                  </w:p>
                </w:sdtContent>
              </w:sdt>
            </w:tc>
            <w:tc>
              <w:tcPr>
                <w:tcW w:w="31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sdt>
                <w:sdtPr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  <w:cs/>
                  </w:rPr>
                  <w:tag w:val="OutcomeDetail"/>
                  <w:id w:val="1468386471"/>
                  <w:lock w:val="contentLocked"/>
                  <w:placeholder>
                    <w:docPart w:val="DADD9E6C4F904E2BA1299B9BDE99FCFB"/>
                  </w:placeholder>
                </w:sdtPr>
                <w:sdtEndPr/>
                <w:sdtContent>
                  <w:p w:rsidR="00673CA3" w:rsidRPr="00DA3DCC" w:rsidRDefault="00673CA3" w:rsidP="004500A6">
                    <w:pPr>
                      <w:jc w:val="center"/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</w:pPr>
                    <w:r w:rsidRPr="00DA3DCC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รายละเอียด</w:t>
                    </w:r>
                  </w:p>
                </w:sdtContent>
              </w:sdt>
            </w:tc>
          </w:tr>
          <w:tr w:rsidR="00673CA3" w:rsidRPr="00DA3DCC" w:rsidTr="004500A6">
            <w:tc>
              <w:tcPr>
                <w:tcW w:w="368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73CA3" w:rsidRPr="00DA3DCC" w:rsidRDefault="00673CA3" w:rsidP="004500A6">
                <w:pPr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  <w:cs/>
                  </w:rPr>
                </w:pPr>
              </w:p>
            </w:tc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673CA3" w:rsidRPr="00DA3DCC" w:rsidRDefault="002807CD" w:rsidP="004500A6">
                <w:pPr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ag_P"/>
                    <w:id w:val="1615941742"/>
                    <w:dropDownList>
                      <w:listItem w:displayText="เชิงปริมาณ" w:value="1"/>
                      <w:listItem w:displayText="เชิงคุณภาพ" w:value="2"/>
                      <w:listItem w:displayText="เชิงเวลา" w:value="3"/>
                      <w:listItem w:displayText="เชิงต้นทุน" w:value="4"/>
                    </w:dropDownList>
                  </w:sdtPr>
                  <w:sdtEndPr/>
                  <w:sdtContent>
                    <w:r w:rsidR="008456FE"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  <w:t>เชิงปริมาณ</w:t>
                    </w:r>
                  </w:sdtContent>
                </w:sdt>
              </w:p>
            </w:tc>
            <w:tc>
              <w:tcPr>
                <w:tcW w:w="12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73CA3" w:rsidRPr="00DA3DCC" w:rsidRDefault="00673CA3" w:rsidP="004500A6">
                <w:pPr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</w:rPr>
                </w:pPr>
              </w:p>
            </w:tc>
            <w:tc>
              <w:tcPr>
                <w:tcW w:w="31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73CA3" w:rsidRPr="00DA3DCC" w:rsidRDefault="00673CA3" w:rsidP="004500A6">
                <w:pPr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</w:rPr>
                </w:pPr>
              </w:p>
            </w:tc>
          </w:tr>
          <w:tr w:rsidR="00673CA3" w:rsidRPr="00DA3DCC" w:rsidTr="004500A6">
            <w:tc>
              <w:tcPr>
                <w:tcW w:w="368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73CA3" w:rsidRPr="00DA3DCC" w:rsidRDefault="00673CA3" w:rsidP="004500A6">
                <w:pPr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</w:rPr>
                </w:pPr>
              </w:p>
            </w:tc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673CA3" w:rsidRPr="00DA3DCC" w:rsidRDefault="002807CD" w:rsidP="004500A6">
                <w:pPr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ag_P"/>
                    <w:id w:val="1961068723"/>
                    <w:dropDownList>
                      <w:listItem w:displayText="เชิงปริมาณ" w:value="1"/>
                      <w:listItem w:displayText="เชิงคุณภาพ" w:value="2"/>
                      <w:listItem w:displayText="เชิงเวลา" w:value="3"/>
                      <w:listItem w:displayText="เชิงต้นทุน" w:value="4"/>
                    </w:dropDownList>
                  </w:sdtPr>
                  <w:sdtEndPr/>
                  <w:sdtContent>
                    <w:r w:rsidR="008456FE"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  <w:t>เชิงปริมาณ</w:t>
                    </w:r>
                  </w:sdtContent>
                </w:sdt>
              </w:p>
            </w:tc>
            <w:tc>
              <w:tcPr>
                <w:tcW w:w="12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73CA3" w:rsidRPr="00DA3DCC" w:rsidRDefault="00673CA3" w:rsidP="004500A6">
                <w:pPr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</w:rPr>
                </w:pPr>
              </w:p>
            </w:tc>
            <w:tc>
              <w:tcPr>
                <w:tcW w:w="31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73CA3" w:rsidRPr="00DA3DCC" w:rsidRDefault="00673CA3" w:rsidP="004500A6">
                <w:pPr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</w:rPr>
                </w:pPr>
              </w:p>
            </w:tc>
          </w:tr>
          <w:tr w:rsidR="00673CA3" w:rsidRPr="00DA3DCC" w:rsidTr="004500A6">
            <w:trPr>
              <w:trHeight w:val="77"/>
            </w:trPr>
            <w:tc>
              <w:tcPr>
                <w:tcW w:w="368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73CA3" w:rsidRPr="00DA3DCC" w:rsidRDefault="00673CA3" w:rsidP="004500A6">
                <w:pPr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</w:rPr>
                </w:pPr>
              </w:p>
            </w:tc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673CA3" w:rsidRPr="00DA3DCC" w:rsidRDefault="002807CD" w:rsidP="004500A6">
                <w:pPr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ag_P"/>
                    <w:id w:val="907042611"/>
                    <w:dropDownList>
                      <w:listItem w:displayText="เชิงปริมาณ" w:value="1"/>
                      <w:listItem w:displayText="เชิงคุณภาพ" w:value="2"/>
                      <w:listItem w:displayText="เชิงเวลา" w:value="3"/>
                      <w:listItem w:displayText="เชิงต้นทุน" w:value="4"/>
                    </w:dropDownList>
                  </w:sdtPr>
                  <w:sdtEndPr/>
                  <w:sdtContent>
                    <w:r w:rsidR="008456FE"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  <w:t>เชิงปริมาณ</w:t>
                    </w:r>
                  </w:sdtContent>
                </w:sdt>
              </w:p>
            </w:tc>
            <w:tc>
              <w:tcPr>
                <w:tcW w:w="12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73CA3" w:rsidRPr="00DA3DCC" w:rsidRDefault="00673CA3" w:rsidP="004500A6">
                <w:pPr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</w:rPr>
                </w:pPr>
              </w:p>
            </w:tc>
            <w:tc>
              <w:tcPr>
                <w:tcW w:w="31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73CA3" w:rsidRPr="00DA3DCC" w:rsidRDefault="002807CD" w:rsidP="004500A6">
                <w:pPr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</w:rPr>
                </w:pPr>
              </w:p>
            </w:tc>
          </w:tr>
        </w:tbl>
      </w:sdtContent>
    </w:sdt>
    <w:p w:rsidR="00673CA3" w:rsidRDefault="00673CA3" w:rsidP="00673CA3">
      <w:pPr>
        <w:pStyle w:val="NormalWeb"/>
        <w:spacing w:before="0" w:beforeAutospacing="0" w:after="0" w:afterAutospacing="0"/>
        <w:rPr>
          <w:rFonts w:ascii="TH SarabunPSK" w:hAnsi="TH SarabunPSK" w:cs="TH SarabunPSK"/>
          <w:b/>
          <w:bCs/>
          <w:sz w:val="32"/>
          <w:szCs w:val="32"/>
        </w:rPr>
      </w:pPr>
    </w:p>
    <w:sdt>
      <w:sdtPr>
        <w:rPr>
          <w:rFonts w:ascii="TH SarabunPSK" w:hAnsi="TH SarabunPSK" w:cs="TH SarabunPSK"/>
          <w:b/>
          <w:bCs/>
          <w:sz w:val="32"/>
          <w:szCs w:val="32"/>
          <w:cs/>
        </w:rPr>
        <w:tag w:val="Impact"/>
        <w:id w:val="-1057780374"/>
        <w:lock w:val="sdtContentLocked"/>
        <w:placeholder>
          <w:docPart w:val="DADD9E6C4F904E2BA1299B9BDE99FCFB"/>
        </w:placeholder>
      </w:sdtPr>
      <w:sdtEndPr>
        <w:rPr>
          <w:cs w:val="0"/>
        </w:rPr>
      </w:sdtEndPr>
      <w:sdtContent>
        <w:p w:rsidR="00673CA3" w:rsidRPr="00DA3DCC" w:rsidRDefault="00673CA3" w:rsidP="00673CA3">
          <w:pPr>
            <w:pStyle w:val="NormalWeb"/>
            <w:spacing w:before="0" w:beforeAutospacing="0" w:after="0" w:afterAutospacing="0"/>
            <w:rPr>
              <w:rFonts w:ascii="TH SarabunPSK" w:hAnsi="TH SarabunPSK" w:cs="TH SarabunPSK"/>
              <w:b/>
              <w:bCs/>
              <w:sz w:val="32"/>
              <w:szCs w:val="32"/>
            </w:rPr>
          </w:pPr>
          <w:r>
            <w:rPr>
              <w:rFonts w:ascii="TH SarabunPSK" w:hAnsi="TH SarabunPSK" w:cs="TH SarabunPSK"/>
              <w:b/>
              <w:bCs/>
              <w:sz w:val="32"/>
              <w:szCs w:val="32"/>
              <w:lang w:val="en-GB"/>
            </w:rPr>
            <w:t xml:space="preserve">19. </w:t>
          </w:r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ผลกระทบ (</w:t>
          </w:r>
          <w:r w:rsidRPr="00DA3DCC">
            <w:rPr>
              <w:rFonts w:ascii="TH SarabunPSK" w:hAnsi="TH SarabunPSK" w:cs="TH SarabunPSK"/>
              <w:b/>
              <w:bCs/>
              <w:sz w:val="32"/>
              <w:szCs w:val="32"/>
            </w:rPr>
            <w:t xml:space="preserve">Impact) </w:t>
          </w:r>
          <w:r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ที่คาดว่าจะได้รับ</w:t>
          </w:r>
        </w:p>
      </w:sdtContent>
    </w:sdt>
    <w:sdt>
      <w:sdtPr>
        <w:rPr>
          <w:rStyle w:val="PageNumber"/>
          <w:rFonts w:ascii="TH SarabunPSK" w:hAnsi="TH SarabunPSK" w:cs="TH SarabunPSK"/>
          <w:b/>
          <w:bCs/>
          <w:sz w:val="28"/>
          <w:szCs w:val="28"/>
          <w:cs/>
          <w:lang w:val="en-US"/>
        </w:rPr>
        <w:tag w:val="Impactproject"/>
        <w:id w:val="1758170435"/>
        <w:placeholder>
          <w:docPart w:val="DADD9E6C4F904E2BA1299B9BDE99FCFB"/>
        </w:placeholder>
      </w:sdtPr>
      <w:sdtEndPr>
        <w:rPr>
          <w:rStyle w:val="PageNumber"/>
          <w:b w:val="0"/>
          <w:bCs w:val="0"/>
        </w:rPr>
      </w:sdtEndPr>
      <w:sdtContent>
        <w:tbl>
          <w:tblPr>
            <w:tblW w:w="10065" w:type="dxa"/>
            <w:tblInd w:w="10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2127"/>
            <w:gridCol w:w="2693"/>
            <w:gridCol w:w="2022"/>
            <w:gridCol w:w="3223"/>
          </w:tblGrid>
          <w:tr w:rsidR="00673CA3" w:rsidRPr="00DA3DCC" w:rsidTr="00CD32EE">
            <w:trPr>
              <w:tblHeader/>
            </w:trPr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b/>
                    <w:bCs/>
                    <w:sz w:val="28"/>
                    <w:szCs w:val="28"/>
                    <w:cs/>
                    <w:lang w:val="en-US"/>
                  </w:rPr>
                  <w:tag w:val="Resultname"/>
                  <w:id w:val="973104659"/>
                  <w:lock w:val="contentLocked"/>
                  <w:placeholder>
                    <w:docPart w:val="DADD9E6C4F904E2BA1299B9BDE99FCFB"/>
                  </w:placeholder>
                </w:sdtPr>
                <w:sdtEndPr>
                  <w:rPr>
                    <w:rStyle w:val="PageNumber"/>
                    <w:rFonts w:ascii="Cordia New" w:hAnsi="Cordia New" w:cs="Angsana New" w:hint="cs"/>
                    <w:b w:val="0"/>
                    <w:bCs w:val="0"/>
                    <w:cs w:val="0"/>
                  </w:rPr>
                </w:sdtEndPr>
                <w:sdtContent>
                  <w:p w:rsidR="00673CA3" w:rsidRPr="00DA3DCC" w:rsidRDefault="00673CA3" w:rsidP="004500A6">
                    <w:pPr>
                      <w:pStyle w:val="a"/>
                      <w:tabs>
                        <w:tab w:val="left" w:pos="1135"/>
                        <w:tab w:val="left" w:pos="1560"/>
                        <w:tab w:val="left" w:pos="1843"/>
                      </w:tabs>
                      <w:ind w:right="56"/>
                      <w:jc w:val="center"/>
                      <w:rPr>
                        <w:rStyle w:val="PageNumber"/>
                        <w:sz w:val="28"/>
                        <w:szCs w:val="28"/>
                        <w:lang w:val="en-US"/>
                      </w:rPr>
                    </w:pPr>
                    <w:r w:rsidRPr="00DA3DCC">
                      <w:rPr>
                        <w:rStyle w:val="PageNumber"/>
                        <w:rFonts w:ascii="TH SarabunPSK" w:hAnsi="TH SarabunPSK" w:cs="TH SarabunPSK"/>
                        <w:b/>
                        <w:bCs/>
                        <w:sz w:val="28"/>
                        <w:szCs w:val="28"/>
                        <w:cs/>
                        <w:lang w:val="en-US"/>
                      </w:rPr>
                      <w:t>ชื่อผลงาน</w:t>
                    </w:r>
                  </w:p>
                </w:sdtContent>
              </w:sdt>
            </w:tc>
            <w:tc>
              <w:tcPr>
                <w:tcW w:w="269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b/>
                    <w:bCs/>
                    <w:sz w:val="28"/>
                    <w:szCs w:val="28"/>
                    <w:cs/>
                    <w:lang w:val="en-US"/>
                  </w:rPr>
                  <w:tag w:val="ResultDetail"/>
                  <w:id w:val="-2017915141"/>
                  <w:lock w:val="contentLocked"/>
                  <w:placeholder>
                    <w:docPart w:val="DADD9E6C4F904E2BA1299B9BDE99FCFB"/>
                  </w:placeholder>
                </w:sdtPr>
                <w:sdtEndPr>
                  <w:rPr>
                    <w:rStyle w:val="PageNumber"/>
                  </w:rPr>
                </w:sdtEndPr>
                <w:sdtContent>
                  <w:p w:rsidR="00673CA3" w:rsidRPr="00DA3DCC" w:rsidRDefault="00673CA3" w:rsidP="004500A6">
                    <w:pPr>
                      <w:pStyle w:val="a"/>
                      <w:tabs>
                        <w:tab w:val="left" w:pos="1135"/>
                        <w:tab w:val="left" w:pos="1560"/>
                        <w:tab w:val="left" w:pos="1843"/>
                      </w:tabs>
                      <w:ind w:right="56"/>
                      <w:jc w:val="center"/>
                      <w:rPr>
                        <w:rStyle w:val="PageNumber"/>
                        <w:rFonts w:ascii="TH SarabunPSK" w:hAnsi="TH SarabunPSK" w:cs="TH SarabunPSK"/>
                        <w:b/>
                        <w:bCs/>
                        <w:sz w:val="28"/>
                        <w:szCs w:val="28"/>
                        <w:cs/>
                        <w:lang w:val="en-US"/>
                      </w:rPr>
                    </w:pPr>
                    <w:r w:rsidRPr="00DA3DCC">
                      <w:rPr>
                        <w:rStyle w:val="PageNumber"/>
                        <w:rFonts w:ascii="TH SarabunPSK" w:hAnsi="TH SarabunPSK" w:cs="TH SarabunPSK"/>
                        <w:b/>
                        <w:bCs/>
                        <w:sz w:val="28"/>
                        <w:szCs w:val="28"/>
                        <w:cs/>
                        <w:lang w:val="en-US"/>
                      </w:rPr>
                      <w:t>ลักษณะผลงาน</w:t>
                    </w:r>
                  </w:p>
                </w:sdtContent>
              </w:sdt>
            </w:tc>
            <w:tc>
              <w:tcPr>
                <w:tcW w:w="202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b/>
                    <w:bCs/>
                    <w:sz w:val="28"/>
                    <w:szCs w:val="28"/>
                    <w:cs/>
                    <w:lang w:val="en-US"/>
                  </w:rPr>
                  <w:tag w:val="ResultTarget"/>
                  <w:id w:val="1647626428"/>
                  <w:lock w:val="contentLocked"/>
                  <w:placeholder>
                    <w:docPart w:val="DADD9E6C4F904E2BA1299B9BDE99FCFB"/>
                  </w:placeholder>
                </w:sdtPr>
                <w:sdtEndPr>
                  <w:rPr>
                    <w:rStyle w:val="PageNumber"/>
                    <w:cs w:val="0"/>
                  </w:rPr>
                </w:sdtEndPr>
                <w:sdtContent>
                  <w:p w:rsidR="00673CA3" w:rsidRPr="00DA3DCC" w:rsidRDefault="00241F53" w:rsidP="00241F53">
                    <w:pPr>
                      <w:pStyle w:val="a"/>
                      <w:tabs>
                        <w:tab w:val="left" w:pos="1135"/>
                        <w:tab w:val="left" w:pos="1560"/>
                        <w:tab w:val="left" w:pos="1843"/>
                      </w:tabs>
                      <w:ind w:right="56"/>
                      <w:jc w:val="center"/>
                      <w:rPr>
                        <w:rStyle w:val="PageNumber"/>
                        <w:rFonts w:ascii="TH SarabunPSK" w:hAnsi="TH SarabunPSK" w:cs="TH SarabunPSK"/>
                        <w:b/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Style w:val="PageNumber"/>
                        <w:rFonts w:ascii="TH SarabunPSK" w:hAnsi="TH SarabunPSK" w:cs="TH SarabunPSK" w:hint="cs"/>
                        <w:b/>
                        <w:bCs/>
                        <w:sz w:val="28"/>
                        <w:szCs w:val="28"/>
                        <w:cs/>
                        <w:lang w:val="en-US"/>
                      </w:rPr>
                      <w:t xml:space="preserve">  </w:t>
                    </w:r>
                    <w:r w:rsidR="00673CA3" w:rsidRPr="00DA3DCC">
                      <w:rPr>
                        <w:rStyle w:val="PageNumber"/>
                        <w:rFonts w:ascii="TH SarabunPSK" w:hAnsi="TH SarabunPSK" w:cs="TH SarabunPSK"/>
                        <w:b/>
                        <w:bCs/>
                        <w:sz w:val="28"/>
                        <w:szCs w:val="28"/>
                        <w:cs/>
                        <w:lang w:val="en-US"/>
                      </w:rPr>
                      <w:t>กลุ่มเป้าหมาย /         ผู้ใช้ประโยชน์</w:t>
                    </w:r>
                  </w:p>
                </w:sdtContent>
              </w:sdt>
            </w:tc>
            <w:tc>
              <w:tcPr>
                <w:tcW w:w="32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Style w:val="PageNumber"/>
                    <w:rFonts w:ascii="TH SarabunPSK" w:hAnsi="TH SarabunPSK" w:cs="TH SarabunPSK"/>
                    <w:b/>
                    <w:bCs/>
                    <w:sz w:val="28"/>
                    <w:szCs w:val="28"/>
                    <w:cs/>
                    <w:lang w:val="en-US"/>
                  </w:rPr>
                  <w:tag w:val="ImpactDetail"/>
                  <w:id w:val="-1605022076"/>
                  <w:lock w:val="contentLocked"/>
                  <w:placeholder>
                    <w:docPart w:val="DADD9E6C4F904E2BA1299B9BDE99FCFB"/>
                  </w:placeholder>
                </w:sdtPr>
                <w:sdtEndPr>
                  <w:rPr>
                    <w:rStyle w:val="PageNumber"/>
                    <w:cs w:val="0"/>
                  </w:rPr>
                </w:sdtEndPr>
                <w:sdtContent>
                  <w:p w:rsidR="00673CA3" w:rsidRPr="00DA3DCC" w:rsidRDefault="00673CA3" w:rsidP="004500A6">
                    <w:pPr>
                      <w:pStyle w:val="a"/>
                      <w:tabs>
                        <w:tab w:val="left" w:pos="1135"/>
                        <w:tab w:val="left" w:pos="1560"/>
                        <w:tab w:val="left" w:pos="1843"/>
                      </w:tabs>
                      <w:ind w:right="56"/>
                      <w:jc w:val="center"/>
                      <w:rPr>
                        <w:rStyle w:val="PageNumber"/>
                        <w:rFonts w:ascii="TH SarabunPSK" w:hAnsi="TH SarabunPSK" w:cs="TH SarabunPSK"/>
                        <w:b/>
                        <w:bCs/>
                        <w:sz w:val="28"/>
                        <w:szCs w:val="28"/>
                        <w:lang w:val="en-US"/>
                      </w:rPr>
                    </w:pPr>
                    <w:r w:rsidRPr="00DA3DCC">
                      <w:rPr>
                        <w:rStyle w:val="PageNumber"/>
                        <w:rFonts w:ascii="TH SarabunPSK" w:hAnsi="TH SarabunPSK" w:cs="TH SarabunPSK"/>
                        <w:b/>
                        <w:bCs/>
                        <w:sz w:val="28"/>
                        <w:szCs w:val="28"/>
                        <w:cs/>
                        <w:lang w:val="en-US"/>
                      </w:rPr>
                      <w:t>ผลกระทบที่คาดว่าจะได้รับ</w:t>
                    </w:r>
                  </w:p>
                </w:sdtContent>
              </w:sdt>
            </w:tc>
          </w:tr>
          <w:tr w:rsidR="00673CA3" w:rsidRPr="00DA3DCC" w:rsidTr="004500A6"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673CA3" w:rsidRPr="00DA3DCC" w:rsidRDefault="00673CA3" w:rsidP="004500A6">
                <w:pPr>
                  <w:pStyle w:val="a"/>
                  <w:tabs>
                    <w:tab w:val="left" w:pos="1135"/>
                    <w:tab w:val="left" w:pos="1560"/>
                    <w:tab w:val="left" w:pos="1843"/>
                  </w:tabs>
                  <w:ind w:right="56"/>
                  <w:jc w:val="both"/>
                  <w:rPr>
                    <w:rStyle w:val="PageNumber"/>
                    <w:rFonts w:ascii="TH SarabunPSK" w:hAnsi="TH SarabunPSK" w:cs="TH SarabunPSK"/>
                    <w:sz w:val="28"/>
                    <w:szCs w:val="28"/>
                    <w:lang w:val="en-US"/>
                  </w:rPr>
                </w:pPr>
              </w:p>
            </w:tc>
            <w:tc>
              <w:tcPr>
                <w:tcW w:w="269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73CA3" w:rsidRPr="00DA3DCC" w:rsidRDefault="00673CA3" w:rsidP="004500A6">
                <w:pPr>
                  <w:pStyle w:val="a"/>
                  <w:tabs>
                    <w:tab w:val="left" w:pos="1135"/>
                    <w:tab w:val="left" w:pos="1560"/>
                    <w:tab w:val="left" w:pos="1843"/>
                  </w:tabs>
                  <w:ind w:right="56"/>
                  <w:jc w:val="both"/>
                  <w:rPr>
                    <w:rStyle w:val="PageNumber"/>
                    <w:rFonts w:ascii="TH SarabunPSK" w:hAnsi="TH SarabunPSK" w:cs="TH SarabunPSK"/>
                    <w:sz w:val="28"/>
                    <w:szCs w:val="28"/>
                    <w:lang w:val="en-US"/>
                  </w:rPr>
                </w:pPr>
              </w:p>
            </w:tc>
            <w:tc>
              <w:tcPr>
                <w:tcW w:w="202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73CA3" w:rsidRPr="00DA3DCC" w:rsidRDefault="00673CA3" w:rsidP="004500A6">
                <w:pPr>
                  <w:pStyle w:val="a"/>
                  <w:tabs>
                    <w:tab w:val="left" w:pos="1135"/>
                    <w:tab w:val="left" w:pos="1560"/>
                    <w:tab w:val="left" w:pos="1843"/>
                  </w:tabs>
                  <w:ind w:right="56"/>
                  <w:jc w:val="both"/>
                  <w:rPr>
                    <w:rStyle w:val="PageNumber"/>
                    <w:rFonts w:ascii="TH SarabunPSK" w:hAnsi="TH SarabunPSK" w:cs="TH SarabunPSK"/>
                    <w:sz w:val="28"/>
                    <w:szCs w:val="28"/>
                    <w:lang w:val="en-US"/>
                  </w:rPr>
                </w:pPr>
              </w:p>
            </w:tc>
            <w:tc>
              <w:tcPr>
                <w:tcW w:w="32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73CA3" w:rsidRPr="00DA3DCC" w:rsidRDefault="00673CA3" w:rsidP="004500A6">
                <w:pPr>
                  <w:pStyle w:val="a"/>
                  <w:tabs>
                    <w:tab w:val="left" w:pos="1135"/>
                    <w:tab w:val="left" w:pos="1560"/>
                    <w:tab w:val="left" w:pos="1843"/>
                  </w:tabs>
                  <w:ind w:right="56"/>
                  <w:jc w:val="both"/>
                  <w:rPr>
                    <w:rStyle w:val="PageNumber"/>
                    <w:rFonts w:ascii="TH SarabunPSK" w:hAnsi="TH SarabunPSK" w:cs="TH SarabunPSK"/>
                    <w:sz w:val="28"/>
                    <w:szCs w:val="28"/>
                    <w:lang w:val="en-US"/>
                  </w:rPr>
                </w:pPr>
              </w:p>
            </w:tc>
          </w:tr>
          <w:tr w:rsidR="00673CA3" w:rsidRPr="00DA3DCC" w:rsidTr="004500A6"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673CA3" w:rsidRPr="00DA3DCC" w:rsidRDefault="00673CA3" w:rsidP="004500A6">
                <w:pPr>
                  <w:pStyle w:val="a"/>
                  <w:tabs>
                    <w:tab w:val="left" w:pos="1135"/>
                    <w:tab w:val="left" w:pos="1560"/>
                    <w:tab w:val="left" w:pos="1843"/>
                  </w:tabs>
                  <w:ind w:right="56"/>
                  <w:jc w:val="both"/>
                  <w:rPr>
                    <w:rStyle w:val="PageNumber"/>
                    <w:rFonts w:ascii="TH SarabunPSK" w:hAnsi="TH SarabunPSK" w:cs="TH SarabunPSK"/>
                    <w:sz w:val="28"/>
                    <w:szCs w:val="28"/>
                    <w:lang w:val="en-US"/>
                  </w:rPr>
                </w:pPr>
              </w:p>
            </w:tc>
            <w:tc>
              <w:tcPr>
                <w:tcW w:w="269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73CA3" w:rsidRPr="00DA3DCC" w:rsidRDefault="00673CA3" w:rsidP="004500A6">
                <w:pPr>
                  <w:pStyle w:val="a"/>
                  <w:tabs>
                    <w:tab w:val="left" w:pos="1135"/>
                    <w:tab w:val="left" w:pos="1560"/>
                    <w:tab w:val="left" w:pos="1843"/>
                  </w:tabs>
                  <w:ind w:right="56"/>
                  <w:jc w:val="both"/>
                  <w:rPr>
                    <w:rStyle w:val="PageNumber"/>
                    <w:rFonts w:ascii="TH SarabunPSK" w:hAnsi="TH SarabunPSK" w:cs="TH SarabunPSK"/>
                    <w:sz w:val="28"/>
                    <w:szCs w:val="28"/>
                    <w:lang w:val="en-US"/>
                  </w:rPr>
                </w:pPr>
              </w:p>
            </w:tc>
            <w:tc>
              <w:tcPr>
                <w:tcW w:w="202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73CA3" w:rsidRPr="00DA3DCC" w:rsidRDefault="00673CA3" w:rsidP="004500A6">
                <w:pPr>
                  <w:pStyle w:val="a"/>
                  <w:tabs>
                    <w:tab w:val="left" w:pos="1135"/>
                    <w:tab w:val="left" w:pos="1560"/>
                    <w:tab w:val="left" w:pos="1843"/>
                  </w:tabs>
                  <w:ind w:right="56"/>
                  <w:jc w:val="both"/>
                  <w:rPr>
                    <w:rStyle w:val="PageNumber"/>
                    <w:rFonts w:ascii="TH SarabunPSK" w:hAnsi="TH SarabunPSK" w:cs="TH SarabunPSK"/>
                    <w:sz w:val="28"/>
                    <w:szCs w:val="28"/>
                    <w:lang w:val="en-US"/>
                  </w:rPr>
                </w:pPr>
              </w:p>
            </w:tc>
            <w:tc>
              <w:tcPr>
                <w:tcW w:w="32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73CA3" w:rsidRPr="00DA3DCC" w:rsidRDefault="00673CA3" w:rsidP="004500A6">
                <w:pPr>
                  <w:pStyle w:val="a"/>
                  <w:tabs>
                    <w:tab w:val="left" w:pos="1135"/>
                    <w:tab w:val="left" w:pos="1560"/>
                    <w:tab w:val="left" w:pos="1843"/>
                  </w:tabs>
                  <w:ind w:right="56"/>
                  <w:jc w:val="both"/>
                  <w:rPr>
                    <w:rStyle w:val="PageNumber"/>
                    <w:rFonts w:ascii="TH SarabunPSK" w:hAnsi="TH SarabunPSK" w:cs="TH SarabunPSK"/>
                    <w:sz w:val="28"/>
                    <w:szCs w:val="28"/>
                    <w:lang w:val="en-US"/>
                  </w:rPr>
                </w:pPr>
              </w:p>
            </w:tc>
          </w:tr>
          <w:tr w:rsidR="00673CA3" w:rsidRPr="00DA3DCC" w:rsidTr="004500A6"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673CA3" w:rsidRPr="00DA3DCC" w:rsidRDefault="00673CA3" w:rsidP="004500A6">
                <w:pPr>
                  <w:pStyle w:val="a"/>
                  <w:tabs>
                    <w:tab w:val="left" w:pos="1135"/>
                    <w:tab w:val="left" w:pos="1560"/>
                    <w:tab w:val="left" w:pos="1843"/>
                  </w:tabs>
                  <w:ind w:right="56"/>
                  <w:jc w:val="both"/>
                  <w:rPr>
                    <w:rStyle w:val="PageNumber"/>
                    <w:rFonts w:ascii="TH SarabunPSK" w:hAnsi="TH SarabunPSK" w:cs="TH SarabunPSK"/>
                    <w:sz w:val="28"/>
                    <w:szCs w:val="28"/>
                    <w:lang w:val="en-US"/>
                  </w:rPr>
                </w:pPr>
              </w:p>
            </w:tc>
            <w:tc>
              <w:tcPr>
                <w:tcW w:w="269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73CA3" w:rsidRPr="00DA3DCC" w:rsidRDefault="00673CA3" w:rsidP="004500A6">
                <w:pPr>
                  <w:pStyle w:val="a"/>
                  <w:tabs>
                    <w:tab w:val="left" w:pos="1135"/>
                    <w:tab w:val="left" w:pos="1560"/>
                    <w:tab w:val="left" w:pos="1843"/>
                  </w:tabs>
                  <w:ind w:right="56"/>
                  <w:jc w:val="both"/>
                  <w:rPr>
                    <w:rStyle w:val="PageNumber"/>
                    <w:rFonts w:ascii="TH SarabunPSK" w:hAnsi="TH SarabunPSK" w:cs="TH SarabunPSK"/>
                    <w:sz w:val="28"/>
                    <w:szCs w:val="28"/>
                    <w:lang w:val="en-US"/>
                  </w:rPr>
                </w:pPr>
              </w:p>
            </w:tc>
            <w:tc>
              <w:tcPr>
                <w:tcW w:w="202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73CA3" w:rsidRPr="00DA3DCC" w:rsidRDefault="00673CA3" w:rsidP="004500A6">
                <w:pPr>
                  <w:pStyle w:val="a"/>
                  <w:tabs>
                    <w:tab w:val="left" w:pos="1135"/>
                    <w:tab w:val="left" w:pos="1560"/>
                    <w:tab w:val="left" w:pos="1843"/>
                  </w:tabs>
                  <w:ind w:right="56"/>
                  <w:jc w:val="both"/>
                  <w:rPr>
                    <w:rStyle w:val="PageNumber"/>
                    <w:rFonts w:ascii="TH SarabunPSK" w:hAnsi="TH SarabunPSK" w:cs="TH SarabunPSK"/>
                    <w:sz w:val="28"/>
                    <w:szCs w:val="28"/>
                    <w:lang w:val="en-US"/>
                  </w:rPr>
                </w:pPr>
              </w:p>
            </w:tc>
            <w:tc>
              <w:tcPr>
                <w:tcW w:w="32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73CA3" w:rsidRPr="00DA3DCC" w:rsidRDefault="002807CD" w:rsidP="004500A6">
                <w:pPr>
                  <w:pStyle w:val="a"/>
                  <w:tabs>
                    <w:tab w:val="left" w:pos="1135"/>
                    <w:tab w:val="left" w:pos="1560"/>
                    <w:tab w:val="left" w:pos="1843"/>
                  </w:tabs>
                  <w:ind w:right="56"/>
                  <w:jc w:val="both"/>
                  <w:rPr>
                    <w:rStyle w:val="PageNumber"/>
                    <w:rFonts w:ascii="TH SarabunPSK" w:hAnsi="TH SarabunPSK" w:cs="TH SarabunPSK"/>
                    <w:sz w:val="28"/>
                    <w:szCs w:val="28"/>
                    <w:lang w:val="en-US"/>
                  </w:rPr>
                </w:pPr>
              </w:p>
            </w:tc>
          </w:tr>
        </w:tbl>
      </w:sdtContent>
    </w:sdt>
    <w:p w:rsidR="00695AF0" w:rsidRDefault="00695AF0" w:rsidP="00695AF0">
      <w:pPr>
        <w:tabs>
          <w:tab w:val="left" w:pos="1418"/>
        </w:tabs>
        <w:ind w:firstLine="567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673CA3" w:rsidRPr="00DA3DCC" w:rsidRDefault="002807CD" w:rsidP="00673CA3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426"/>
        <w:jc w:val="thaiDistribute"/>
        <w:rPr>
          <w:rFonts w:ascii="TH SarabunPSK" w:hAnsi="TH SarabunPSK" w:cs="TH SarabunPSK"/>
          <w:sz w:val="32"/>
          <w:szCs w:val="32"/>
        </w:rPr>
      </w:pPr>
      <w:sdt>
        <w:sdtPr>
          <w:rPr>
            <w:rFonts w:ascii="TH SarabunPSK" w:hAnsi="TH SarabunPSK" w:cs="TH SarabunPSK"/>
            <w:sz w:val="32"/>
            <w:szCs w:val="32"/>
            <w:cs/>
          </w:rPr>
          <w:tag w:val="ProjectPatent"/>
          <w:id w:val="824165085"/>
          <w:lock w:val="sdtContentLocked"/>
          <w:placeholder>
            <w:docPart w:val="872F13D556794BB493A8554B1E4A5CAA"/>
          </w:placeholder>
          <w:showingPlcHdr/>
          <w:text/>
        </w:sdtPr>
        <w:sdtEndPr/>
        <w:sdtContent>
          <w:r w:rsidR="00673CA3">
            <w:rPr>
              <w:rFonts w:ascii="TH SarabunPSK" w:hAnsi="TH SarabunPSK" w:cs="TH SarabunPSK"/>
              <w:b/>
              <w:bCs/>
              <w:sz w:val="32"/>
              <w:szCs w:val="32"/>
              <w:lang w:val="en-GB"/>
            </w:rPr>
            <w:t xml:space="preserve">20. </w:t>
          </w:r>
          <w:r w:rsidR="00673CA3"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การตรวจสอบทรัพย์สินทางปัญญาหรือสิทธิบัตรที่เกี่ยวข้อง</w:t>
          </w:r>
        </w:sdtContent>
      </w:sdt>
    </w:p>
    <w:p w:rsidR="00673CA3" w:rsidRPr="00DA3DCC" w:rsidRDefault="00673CA3" w:rsidP="00673CA3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568"/>
        <w:jc w:val="thaiDistribute"/>
        <w:rPr>
          <w:rFonts w:ascii="TH SarabunPSK" w:hAnsi="TH SarabunPSK" w:cs="TH SarabunPSK"/>
          <w:sz w:val="32"/>
          <w:szCs w:val="32"/>
        </w:rPr>
      </w:pPr>
      <w:r w:rsidRPr="00DA3DCC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Pr="00DA3DC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A3DC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A3DC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A3DCC">
        <w:rPr>
          <w:rFonts w:ascii="TH SarabunPSK" w:hAnsi="TH SarabunPSK" w:cs="TH SarabunPSK"/>
          <w:sz w:val="32"/>
          <w:szCs w:val="32"/>
        </w:rPr>
        <w:object w:dxaOrig="225" w:dyaOrig="225">
          <v:shape id="_x0000_i1153" type="#_x0000_t75" style="width:13.5pt;height:15pt" o:ole="">
            <v:imagedata r:id="rId47" o:title=""/>
          </v:shape>
          <w:control r:id="rId48" w:name="ProjectPatent1" w:shapeid="_x0000_i1153"/>
        </w:object>
      </w:r>
      <w:r w:rsidRPr="00DA3DC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ProjectPatent1"/>
          <w:id w:val="81734496"/>
          <w:lock w:val="sdtContentLocked"/>
          <w:placeholder>
            <w:docPart w:val="EF5A2BB454FB4B849F1D6572BC47279E"/>
          </w:placeholder>
          <w:showingPlcHdr/>
          <w:text/>
        </w:sdtPr>
        <w:sdtEndPr/>
        <w:sdtContent>
          <w:r w:rsidRPr="00DA3DCC">
            <w:rPr>
              <w:rFonts w:ascii="TH SarabunPSK" w:hAnsi="TH SarabunPSK" w:cs="TH SarabunPSK"/>
              <w:sz w:val="32"/>
              <w:szCs w:val="32"/>
              <w:cs/>
            </w:rPr>
            <w:t>ไม่มีการตรวจสอบทรัพย์สินทางปัญญา และ/หรือ สิทธิบัตรที่เกี่ยวข้อง</w:t>
          </w:r>
        </w:sdtContent>
      </w:sdt>
      <w:r w:rsidRPr="00DA3DCC">
        <w:rPr>
          <w:rFonts w:ascii="TH SarabunPSK" w:eastAsia="Times New Roman" w:hAnsi="TH SarabunPSK" w:cs="TH SarabunPSK"/>
          <w:sz w:val="32"/>
          <w:szCs w:val="32"/>
        </w:rPr>
        <w:tab/>
      </w:r>
    </w:p>
    <w:p w:rsidR="00673CA3" w:rsidRPr="00DA3DCC" w:rsidRDefault="00673CA3" w:rsidP="00673CA3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568"/>
        <w:rPr>
          <w:rFonts w:ascii="TH SarabunPSK" w:hAnsi="TH SarabunPSK" w:cs="TH SarabunPSK"/>
          <w:sz w:val="32"/>
          <w:szCs w:val="32"/>
        </w:rPr>
      </w:pPr>
      <w:r w:rsidRPr="00DA3DCC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Pr="00DA3DC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A3DCC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DA3DCC">
        <w:rPr>
          <w:rFonts w:ascii="TH SarabunPSK" w:hAnsi="TH SarabunPSK" w:cs="TH SarabunPSK"/>
          <w:sz w:val="32"/>
          <w:szCs w:val="32"/>
        </w:rPr>
        <w:t xml:space="preserve"> </w:t>
      </w:r>
      <w:r w:rsidRPr="00DA3DCC">
        <w:rPr>
          <w:rFonts w:ascii="TH SarabunPSK" w:hAnsi="TH SarabunPSK" w:cs="TH SarabunPSK"/>
          <w:sz w:val="32"/>
          <w:szCs w:val="32"/>
        </w:rPr>
        <w:object w:dxaOrig="225" w:dyaOrig="225">
          <v:shape id="_x0000_i1155" type="#_x0000_t75" style="width:15pt;height:11.25pt" o:ole="">
            <v:imagedata r:id="rId49" o:title=""/>
          </v:shape>
          <w:control r:id="rId50" w:name="ProjectPatent2" w:shapeid="_x0000_i1155"/>
        </w:object>
      </w:r>
      <w:r w:rsidRPr="00DA3DCC">
        <w:rPr>
          <w:rFonts w:ascii="TH SarabunPSK" w:hAnsi="TH SarabunPSK" w:cs="TH SarabunPSK"/>
          <w:sz w:val="32"/>
          <w:szCs w:val="32"/>
          <w:cs/>
        </w:rPr>
        <w:t xml:space="preserve">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ProjectPatent2"/>
          <w:id w:val="-1997175877"/>
          <w:lock w:val="sdtContentLocked"/>
          <w:placeholder>
            <w:docPart w:val="3C89793D5AB84CFBB8DFAD00F4F4E9A2"/>
          </w:placeholder>
          <w:showingPlcHdr/>
          <w:text/>
        </w:sdtPr>
        <w:sdtEndPr/>
        <w:sdtContent>
          <w:r w:rsidRPr="00DA3DCC">
            <w:rPr>
              <w:rFonts w:ascii="TH SarabunPSK" w:hAnsi="TH SarabunPSK" w:cs="TH SarabunPSK"/>
              <w:sz w:val="32"/>
              <w:szCs w:val="32"/>
              <w:cs/>
            </w:rPr>
            <w:t>ตรวจสอบทรัพย์สินทางปัญญาแล้ว ไม่มีทรัพย์สินทางปัญญา และ/หรือ สิทธิบัตรที่เกี่ยวข้อง</w:t>
          </w:r>
        </w:sdtContent>
      </w:sdt>
      <w:r w:rsidRPr="00DA3DCC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673CA3" w:rsidRPr="00DA3DCC" w:rsidRDefault="00673CA3" w:rsidP="00673CA3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568"/>
        <w:rPr>
          <w:rFonts w:ascii="TH SarabunPSK" w:hAnsi="TH SarabunPSK" w:cs="TH SarabunPSK"/>
          <w:sz w:val="32"/>
          <w:szCs w:val="32"/>
        </w:rPr>
      </w:pPr>
      <w:r w:rsidRPr="00DA3DCC">
        <w:rPr>
          <w:rFonts w:ascii="TH SarabunPSK" w:hAnsi="TH SarabunPSK" w:cs="TH SarabunPSK"/>
          <w:sz w:val="32"/>
          <w:szCs w:val="32"/>
          <w:cs/>
        </w:rPr>
        <w:t xml:space="preserve">         </w:t>
      </w:r>
      <w:r w:rsidRPr="00DA3DCC">
        <w:rPr>
          <w:rFonts w:ascii="TH SarabunPSK" w:hAnsi="TH SarabunPSK" w:cs="TH SarabunPSK"/>
          <w:sz w:val="32"/>
          <w:szCs w:val="32"/>
        </w:rPr>
        <w:t xml:space="preserve"> </w:t>
      </w:r>
      <w:r w:rsidRPr="00DA3DCC">
        <w:rPr>
          <w:rFonts w:ascii="TH SarabunPSK" w:hAnsi="TH SarabunPSK" w:cs="TH SarabunPSK"/>
          <w:sz w:val="32"/>
          <w:szCs w:val="32"/>
        </w:rPr>
        <w:object w:dxaOrig="225" w:dyaOrig="225">
          <v:shape id="_x0000_i1157" type="#_x0000_t75" style="width:14.25pt;height:13.5pt" o:ole="">
            <v:imagedata r:id="rId51" o:title=""/>
          </v:shape>
          <w:control r:id="rId52" w:name="ProjectPatent3" w:shapeid="_x0000_i1157"/>
        </w:object>
      </w:r>
      <w:r w:rsidRPr="00DA3DCC">
        <w:rPr>
          <w:rFonts w:ascii="TH SarabunPSK" w:hAnsi="TH SarabunPSK" w:cs="TH SarabunPSK"/>
          <w:sz w:val="32"/>
          <w:szCs w:val="32"/>
        </w:rPr>
        <w:t xml:space="preserve">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ProjectPatent3"/>
          <w:id w:val="-626701425"/>
          <w:lock w:val="sdtContentLocked"/>
          <w:placeholder>
            <w:docPart w:val="48FDF76D20174CF1B6CBA4888BE86817"/>
          </w:placeholder>
          <w:showingPlcHdr/>
          <w:text/>
        </w:sdtPr>
        <w:sdtEndPr/>
        <w:sdtContent>
          <w:r w:rsidRPr="00DA3DCC">
            <w:rPr>
              <w:rFonts w:ascii="TH SarabunPSK" w:hAnsi="TH SarabunPSK" w:cs="TH SarabunPSK"/>
              <w:sz w:val="32"/>
              <w:szCs w:val="32"/>
              <w:cs/>
            </w:rPr>
            <w:t>ตรวจสอบทรัพย์สินทางปัญญาแล้ว มีทรัพย์สินทางปัญญา และ/หรือ สิทธิบัตรที่เกี่ยวข้อง</w:t>
          </w:r>
        </w:sdtContent>
      </w:sdt>
      <w:r w:rsidRPr="00DA3DCC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847685" w:rsidRDefault="00847685" w:rsidP="00673CA3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568"/>
        <w:rPr>
          <w:rFonts w:ascii="TH SarabunPSK" w:hAnsi="TH SarabunPSK" w:cs="TH SarabunPSK"/>
          <w:sz w:val="32"/>
          <w:szCs w:val="32"/>
        </w:rPr>
      </w:pPr>
    </w:p>
    <w:sdt>
      <w:sdtPr>
        <w:rPr>
          <w:rFonts w:ascii="TH SarabunPSK" w:hAnsi="TH SarabunPSK" w:cs="TH SarabunPSK" w:hint="cs"/>
          <w:sz w:val="32"/>
          <w:szCs w:val="32"/>
          <w:cs/>
        </w:rPr>
        <w:tag w:val="ProjectPatentDetail"/>
        <w:id w:val="1487514335"/>
        <w:lock w:val="sdtLocked"/>
      </w:sdtPr>
      <w:sdtEndPr/>
      <w:sdtContent>
        <w:p w:rsidR="00673CA3" w:rsidRPr="00DA3DCC" w:rsidRDefault="00673CA3" w:rsidP="00673CA3">
          <w:pPr>
            <w:pStyle w:val="ListParagraph"/>
            <w:tabs>
              <w:tab w:val="left" w:pos="1418"/>
              <w:tab w:val="left" w:pos="1701"/>
              <w:tab w:val="left" w:pos="1843"/>
              <w:tab w:val="left" w:pos="2694"/>
              <w:tab w:val="left" w:pos="3119"/>
              <w:tab w:val="left" w:pos="4253"/>
              <w:tab w:val="left" w:pos="4395"/>
            </w:tabs>
            <w:ind w:left="426" w:right="-381" w:hanging="568"/>
            <w:rPr>
              <w:rFonts w:ascii="TH SarabunPSK" w:hAnsi="TH SarabunPSK" w:cs="TH SarabunPSK"/>
              <w:sz w:val="32"/>
              <w:szCs w:val="32"/>
              <w:cs/>
            </w:rPr>
          </w:pPr>
          <w:r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รายละเอียดทรัพย์สินทางปัญญาที่เกี่ยวข้อง</w:t>
          </w:r>
        </w:p>
      </w:sdtContent>
    </w:sdt>
    <w:sdt>
      <w:sdtPr>
        <w:rPr>
          <w:rFonts w:ascii="TH SarabunPSK" w:hAnsi="TH SarabunPSK" w:cs="TH SarabunPSK" w:hint="cs"/>
          <w:b/>
          <w:bCs/>
          <w:szCs w:val="28"/>
          <w:cs/>
        </w:rPr>
        <w:tag w:val="tag_ProjectPatentDetail"/>
        <w:id w:val="280239885"/>
      </w:sdtPr>
      <w:sdtEndPr>
        <w:rPr>
          <w:rFonts w:hint="default"/>
          <w:b w:val="0"/>
          <w:bCs w:val="0"/>
        </w:rPr>
      </w:sdtEndPr>
      <w:sdtContent>
        <w:tbl>
          <w:tblPr>
            <w:tblStyle w:val="TableGrid"/>
            <w:tblW w:w="9923" w:type="dxa"/>
            <w:tblInd w:w="250" w:type="dxa"/>
            <w:tblLook w:val="04A0" w:firstRow="1" w:lastRow="0" w:firstColumn="1" w:lastColumn="0" w:noHBand="0" w:noVBand="1"/>
          </w:tblPr>
          <w:tblGrid>
            <w:gridCol w:w="1843"/>
            <w:gridCol w:w="1984"/>
            <w:gridCol w:w="2552"/>
            <w:gridCol w:w="1843"/>
            <w:gridCol w:w="1701"/>
          </w:tblGrid>
          <w:tr w:rsidR="00673CA3" w:rsidRPr="00DA3DCC" w:rsidTr="00673CA3">
            <w:trPr>
              <w:tblHeader/>
            </w:trPr>
            <w:tc>
              <w:tcPr>
                <w:tcW w:w="1843" w:type="dxa"/>
                <w:vAlign w:val="center"/>
              </w:tcPr>
              <w:sdt>
                <w:sdtPr>
                  <w:rPr>
                    <w:rFonts w:ascii="TH SarabunPSK" w:hAnsi="TH SarabunPSK" w:cs="TH SarabunPSK" w:hint="cs"/>
                    <w:b/>
                    <w:bCs/>
                    <w:szCs w:val="28"/>
                    <w:cs/>
                  </w:rPr>
                  <w:tag w:val="PatentNum"/>
                  <w:id w:val="519590762"/>
                  <w:lock w:val="contentLocked"/>
                </w:sdtPr>
                <w:sdtEndPr>
                  <w:rPr>
                    <w:rFonts w:hint="default"/>
                    <w:cs w:val="0"/>
                  </w:rPr>
                </w:sdtEndPr>
                <w:sdtContent>
                  <w:p w:rsidR="00673CA3" w:rsidRPr="00DA3DCC" w:rsidRDefault="00673CA3" w:rsidP="004500A6">
                    <w:pPr>
                      <w:pStyle w:val="ListParagraph"/>
                      <w:tabs>
                        <w:tab w:val="left" w:pos="1418"/>
                        <w:tab w:val="left" w:pos="1701"/>
                        <w:tab w:val="left" w:pos="1843"/>
                        <w:tab w:val="left" w:pos="2977"/>
                        <w:tab w:val="left" w:pos="3119"/>
                        <w:tab w:val="left" w:pos="4253"/>
                        <w:tab w:val="left" w:pos="4395"/>
                      </w:tabs>
                      <w:ind w:left="0" w:right="34"/>
                      <w:jc w:val="center"/>
                      <w:rPr>
                        <w:rFonts w:ascii="TH SarabunPSK" w:hAnsi="TH SarabunPSK" w:cs="TH SarabunPSK"/>
                        <w:b/>
                        <w:bCs/>
                        <w:szCs w:val="28"/>
                      </w:rPr>
                    </w:pPr>
                    <w:r w:rsidRPr="00DA3DCC">
                      <w:rPr>
                        <w:rFonts w:ascii="TH SarabunPSK" w:hAnsi="TH SarabunPSK" w:cs="TH SarabunPSK" w:hint="cs"/>
                        <w:b/>
                        <w:bCs/>
                        <w:szCs w:val="28"/>
                        <w:cs/>
                      </w:rPr>
                      <w:t>หมายเลขทรัพย์สินทางปัญญา</w:t>
                    </w:r>
                  </w:p>
                </w:sdtContent>
              </w:sdt>
            </w:tc>
            <w:tc>
              <w:tcPr>
                <w:tcW w:w="1984" w:type="dxa"/>
                <w:vAlign w:val="center"/>
              </w:tcPr>
              <w:sdt>
                <w:sdtPr>
                  <w:rPr>
                    <w:rFonts w:ascii="TH SarabunPSK" w:hAnsi="TH SarabunPSK" w:cs="TH SarabunPSK" w:hint="cs"/>
                    <w:b/>
                    <w:bCs/>
                    <w:szCs w:val="28"/>
                    <w:cs/>
                  </w:rPr>
                  <w:tag w:val="PatentType"/>
                  <w:id w:val="1278520317"/>
                  <w:lock w:val="contentLocked"/>
                </w:sdtPr>
                <w:sdtEndPr>
                  <w:rPr>
                    <w:rFonts w:hint="default"/>
                    <w:cs w:val="0"/>
                  </w:rPr>
                </w:sdtEndPr>
                <w:sdtContent>
                  <w:p w:rsidR="00673CA3" w:rsidRDefault="00673CA3" w:rsidP="004500A6">
                    <w:pPr>
                      <w:pStyle w:val="ListParagraph"/>
                      <w:tabs>
                        <w:tab w:val="left" w:pos="1418"/>
                        <w:tab w:val="left" w:pos="1701"/>
                        <w:tab w:val="left" w:pos="1843"/>
                        <w:tab w:val="left" w:pos="2977"/>
                        <w:tab w:val="left" w:pos="3119"/>
                        <w:tab w:val="left" w:pos="4253"/>
                        <w:tab w:val="left" w:pos="4395"/>
                      </w:tabs>
                      <w:ind w:left="0" w:right="33"/>
                      <w:jc w:val="center"/>
                      <w:rPr>
                        <w:rFonts w:ascii="TH SarabunPSK" w:hAnsi="TH SarabunPSK" w:cs="TH SarabunPSK"/>
                        <w:b/>
                        <w:bCs/>
                        <w:szCs w:val="28"/>
                      </w:rPr>
                    </w:pPr>
                    <w:r w:rsidRPr="00DA3DCC">
                      <w:rPr>
                        <w:rFonts w:ascii="TH SarabunPSK" w:hAnsi="TH SarabunPSK" w:cs="TH SarabunPSK" w:hint="cs"/>
                        <w:b/>
                        <w:bCs/>
                        <w:szCs w:val="28"/>
                        <w:cs/>
                      </w:rPr>
                      <w:t>ประเภททรัพยสิน</w:t>
                    </w:r>
                  </w:p>
                  <w:p w:rsidR="00673CA3" w:rsidRPr="00DA3DCC" w:rsidRDefault="00673CA3" w:rsidP="004500A6">
                    <w:pPr>
                      <w:pStyle w:val="ListParagraph"/>
                      <w:tabs>
                        <w:tab w:val="left" w:pos="1418"/>
                        <w:tab w:val="left" w:pos="1701"/>
                        <w:tab w:val="left" w:pos="1843"/>
                        <w:tab w:val="left" w:pos="2977"/>
                        <w:tab w:val="left" w:pos="3119"/>
                        <w:tab w:val="left" w:pos="4253"/>
                        <w:tab w:val="left" w:pos="4395"/>
                      </w:tabs>
                      <w:ind w:left="0" w:right="33"/>
                      <w:jc w:val="center"/>
                      <w:rPr>
                        <w:rFonts w:ascii="TH SarabunPSK" w:hAnsi="TH SarabunPSK" w:cs="TH SarabunPSK"/>
                        <w:b/>
                        <w:bCs/>
                        <w:szCs w:val="28"/>
                      </w:rPr>
                    </w:pPr>
                    <w:r w:rsidRPr="00DA3DCC">
                      <w:rPr>
                        <w:rFonts w:ascii="TH SarabunPSK" w:hAnsi="TH SarabunPSK" w:cs="TH SarabunPSK" w:hint="cs"/>
                        <w:b/>
                        <w:bCs/>
                        <w:szCs w:val="28"/>
                        <w:cs/>
                      </w:rPr>
                      <w:t>ทางปัญญา</w:t>
                    </w:r>
                  </w:p>
                </w:sdtContent>
              </w:sdt>
            </w:tc>
            <w:tc>
              <w:tcPr>
                <w:tcW w:w="2552" w:type="dxa"/>
                <w:vAlign w:val="center"/>
              </w:tcPr>
              <w:sdt>
                <w:sdtPr>
                  <w:rPr>
                    <w:rFonts w:ascii="TH SarabunPSK" w:hAnsi="TH SarabunPSK" w:cs="TH SarabunPSK" w:hint="cs"/>
                    <w:b/>
                    <w:bCs/>
                    <w:szCs w:val="28"/>
                    <w:cs/>
                  </w:rPr>
                  <w:tag w:val="PatentName"/>
                  <w:id w:val="937498338"/>
                  <w:lock w:val="contentLocked"/>
                </w:sdtPr>
                <w:sdtEndPr>
                  <w:rPr>
                    <w:rFonts w:hint="default"/>
                    <w:cs w:val="0"/>
                  </w:rPr>
                </w:sdtEndPr>
                <w:sdtContent>
                  <w:p w:rsidR="00673CA3" w:rsidRPr="00DA3DCC" w:rsidRDefault="00673CA3" w:rsidP="004500A6">
                    <w:pPr>
                      <w:pStyle w:val="ListParagraph"/>
                      <w:tabs>
                        <w:tab w:val="left" w:pos="1418"/>
                        <w:tab w:val="left" w:pos="1701"/>
                        <w:tab w:val="left" w:pos="1843"/>
                        <w:tab w:val="left" w:pos="2977"/>
                        <w:tab w:val="left" w:pos="3119"/>
                        <w:tab w:val="left" w:pos="4253"/>
                        <w:tab w:val="left" w:pos="4395"/>
                      </w:tabs>
                      <w:ind w:left="0"/>
                      <w:jc w:val="center"/>
                      <w:rPr>
                        <w:rFonts w:ascii="TH SarabunPSK" w:hAnsi="TH SarabunPSK" w:cs="TH SarabunPSK"/>
                        <w:b/>
                        <w:bCs/>
                        <w:szCs w:val="28"/>
                      </w:rPr>
                    </w:pPr>
                    <w:r w:rsidRPr="00DA3DCC">
                      <w:rPr>
                        <w:rFonts w:ascii="TH SarabunPSK" w:hAnsi="TH SarabunPSK" w:cs="TH SarabunPSK" w:hint="cs"/>
                        <w:b/>
                        <w:bCs/>
                        <w:szCs w:val="28"/>
                        <w:cs/>
                      </w:rPr>
                      <w:t>ชื่อทรัพย์สินทางปัญญา</w:t>
                    </w:r>
                  </w:p>
                </w:sdtContent>
              </w:sdt>
            </w:tc>
            <w:tc>
              <w:tcPr>
                <w:tcW w:w="1843" w:type="dxa"/>
                <w:vAlign w:val="center"/>
              </w:tcPr>
              <w:p w:rsidR="00673CA3" w:rsidRPr="00DA3DCC" w:rsidRDefault="002807CD" w:rsidP="004500A6">
                <w:pPr>
                  <w:pStyle w:val="ListParagraph"/>
                  <w:tabs>
                    <w:tab w:val="left" w:pos="1418"/>
                    <w:tab w:val="left" w:pos="1701"/>
                    <w:tab w:val="left" w:pos="1843"/>
                    <w:tab w:val="left" w:pos="2977"/>
                    <w:tab w:val="left" w:pos="3119"/>
                    <w:tab w:val="left" w:pos="4253"/>
                    <w:tab w:val="left" w:pos="4395"/>
                  </w:tabs>
                  <w:ind w:left="0" w:right="34"/>
                  <w:jc w:val="center"/>
                  <w:rPr>
                    <w:rFonts w:ascii="TH SarabunPSK" w:hAnsi="TH SarabunPSK" w:cs="TH SarabunPSK"/>
                    <w:b/>
                    <w:bCs/>
                    <w:szCs w:val="28"/>
                  </w:rPr>
                </w:pPr>
                <w:sdt>
                  <w:sdtPr>
                    <w:rPr>
                      <w:rFonts w:ascii="TH SarabunPSK" w:hAnsi="TH SarabunPSK" w:cs="TH SarabunPSK" w:hint="cs"/>
                      <w:b/>
                      <w:bCs/>
                      <w:szCs w:val="28"/>
                      <w:cs/>
                    </w:rPr>
                    <w:tag w:val="PatentCreator"/>
                    <w:id w:val="1502551277"/>
                    <w:lock w:val="contentLocked"/>
                  </w:sdtPr>
                  <w:sdtEndPr>
                    <w:rPr>
                      <w:rFonts w:hint="default"/>
                      <w:cs w:val="0"/>
                    </w:rPr>
                  </w:sdtEndPr>
                  <w:sdtContent>
                    <w:r w:rsidR="00673CA3" w:rsidRPr="00DA3DCC">
                      <w:rPr>
                        <w:rFonts w:ascii="TH SarabunPSK" w:hAnsi="TH SarabunPSK" w:cs="TH SarabunPSK" w:hint="cs"/>
                        <w:b/>
                        <w:bCs/>
                        <w:szCs w:val="28"/>
                        <w:cs/>
                      </w:rPr>
                      <w:t>ชื่อผู้ประดิษฐ์</w:t>
                    </w:r>
                  </w:sdtContent>
                </w:sdt>
              </w:p>
            </w:tc>
            <w:tc>
              <w:tcPr>
                <w:tcW w:w="1701" w:type="dxa"/>
                <w:vAlign w:val="center"/>
              </w:tcPr>
              <w:sdt>
                <w:sdtPr>
                  <w:rPr>
                    <w:rFonts w:ascii="TH SarabunPSK" w:hAnsi="TH SarabunPSK" w:cs="TH SarabunPSK" w:hint="cs"/>
                    <w:b/>
                    <w:bCs/>
                    <w:szCs w:val="28"/>
                    <w:cs/>
                  </w:rPr>
                  <w:tag w:val="PatentAuther"/>
                  <w:id w:val="-190834257"/>
                  <w:lock w:val="contentLocked"/>
                </w:sdtPr>
                <w:sdtEndPr>
                  <w:rPr>
                    <w:rFonts w:hint="default"/>
                    <w:cs w:val="0"/>
                  </w:rPr>
                </w:sdtEndPr>
                <w:sdtContent>
                  <w:p w:rsidR="00673CA3" w:rsidRPr="00DA3DCC" w:rsidRDefault="00673CA3" w:rsidP="004500A6">
                    <w:pPr>
                      <w:pStyle w:val="ListParagraph"/>
                      <w:tabs>
                        <w:tab w:val="left" w:pos="1418"/>
                        <w:tab w:val="left" w:pos="1451"/>
                        <w:tab w:val="left" w:pos="1485"/>
                        <w:tab w:val="left" w:pos="2977"/>
                        <w:tab w:val="left" w:pos="3119"/>
                        <w:tab w:val="left" w:pos="4253"/>
                        <w:tab w:val="left" w:pos="4395"/>
                      </w:tabs>
                      <w:ind w:left="0" w:right="34"/>
                      <w:jc w:val="center"/>
                      <w:rPr>
                        <w:rFonts w:ascii="TH SarabunPSK" w:hAnsi="TH SarabunPSK" w:cs="TH SarabunPSK"/>
                        <w:b/>
                        <w:bCs/>
                        <w:szCs w:val="28"/>
                      </w:rPr>
                    </w:pPr>
                    <w:r w:rsidRPr="00DA3DCC">
                      <w:rPr>
                        <w:rFonts w:ascii="TH SarabunPSK" w:hAnsi="TH SarabunPSK" w:cs="TH SarabunPSK" w:hint="cs"/>
                        <w:b/>
                        <w:bCs/>
                        <w:szCs w:val="28"/>
                        <w:cs/>
                      </w:rPr>
                      <w:t>ชื่อผู้ครอบครองสิทธิ์</w:t>
                    </w:r>
                  </w:p>
                </w:sdtContent>
              </w:sdt>
            </w:tc>
          </w:tr>
          <w:tr w:rsidR="00673CA3" w:rsidRPr="00DA3DCC" w:rsidTr="004500A6">
            <w:tc>
              <w:tcPr>
                <w:tcW w:w="1843" w:type="dxa"/>
              </w:tcPr>
              <w:p w:rsidR="00673CA3" w:rsidRPr="00DA3DCC" w:rsidRDefault="00673CA3" w:rsidP="004500A6">
                <w:pPr>
                  <w:pStyle w:val="ListParagraph"/>
                  <w:tabs>
                    <w:tab w:val="left" w:pos="1418"/>
                    <w:tab w:val="left" w:pos="1701"/>
                    <w:tab w:val="left" w:pos="1843"/>
                    <w:tab w:val="left" w:pos="2977"/>
                    <w:tab w:val="left" w:pos="3119"/>
                    <w:tab w:val="left" w:pos="4253"/>
                    <w:tab w:val="left" w:pos="4395"/>
                  </w:tabs>
                  <w:ind w:left="0" w:right="-381"/>
                  <w:rPr>
                    <w:rFonts w:ascii="TH SarabunPSK" w:hAnsi="TH SarabunPSK" w:cs="TH SarabunPSK"/>
                    <w:szCs w:val="28"/>
                  </w:rPr>
                </w:pPr>
              </w:p>
            </w:tc>
            <w:tc>
              <w:tcPr>
                <w:tcW w:w="1984" w:type="dxa"/>
              </w:tcPr>
              <w:p w:rsidR="00673CA3" w:rsidRPr="00DA3DCC" w:rsidRDefault="00673CA3" w:rsidP="004500A6">
                <w:pPr>
                  <w:pStyle w:val="ListParagraph"/>
                  <w:tabs>
                    <w:tab w:val="left" w:pos="1418"/>
                    <w:tab w:val="left" w:pos="1701"/>
                    <w:tab w:val="left" w:pos="1843"/>
                    <w:tab w:val="left" w:pos="2977"/>
                    <w:tab w:val="left" w:pos="3119"/>
                    <w:tab w:val="left" w:pos="4253"/>
                    <w:tab w:val="left" w:pos="4395"/>
                  </w:tabs>
                  <w:ind w:left="0" w:right="-381"/>
                  <w:rPr>
                    <w:rFonts w:ascii="TH SarabunPSK" w:hAnsi="TH SarabunPSK" w:cs="TH SarabunPSK"/>
                    <w:szCs w:val="28"/>
                  </w:rPr>
                </w:pPr>
              </w:p>
            </w:tc>
            <w:tc>
              <w:tcPr>
                <w:tcW w:w="2552" w:type="dxa"/>
              </w:tcPr>
              <w:p w:rsidR="00673CA3" w:rsidRPr="00DA3DCC" w:rsidRDefault="00673CA3" w:rsidP="004500A6">
                <w:pPr>
                  <w:pStyle w:val="ListParagraph"/>
                  <w:tabs>
                    <w:tab w:val="left" w:pos="1418"/>
                    <w:tab w:val="left" w:pos="1701"/>
                    <w:tab w:val="left" w:pos="1843"/>
                    <w:tab w:val="left" w:pos="2977"/>
                    <w:tab w:val="left" w:pos="3119"/>
                    <w:tab w:val="left" w:pos="4253"/>
                    <w:tab w:val="left" w:pos="4395"/>
                  </w:tabs>
                  <w:ind w:left="0" w:right="-381"/>
                  <w:rPr>
                    <w:rFonts w:ascii="TH SarabunPSK" w:hAnsi="TH SarabunPSK" w:cs="TH SarabunPSK"/>
                    <w:szCs w:val="28"/>
                  </w:rPr>
                </w:pPr>
              </w:p>
            </w:tc>
            <w:tc>
              <w:tcPr>
                <w:tcW w:w="1843" w:type="dxa"/>
              </w:tcPr>
              <w:p w:rsidR="00673CA3" w:rsidRPr="00DA3DCC" w:rsidRDefault="00673CA3" w:rsidP="004500A6">
                <w:pPr>
                  <w:pStyle w:val="ListParagraph"/>
                  <w:tabs>
                    <w:tab w:val="left" w:pos="1418"/>
                    <w:tab w:val="left" w:pos="1701"/>
                    <w:tab w:val="left" w:pos="1843"/>
                    <w:tab w:val="left" w:pos="2977"/>
                    <w:tab w:val="left" w:pos="3119"/>
                    <w:tab w:val="left" w:pos="4253"/>
                    <w:tab w:val="left" w:pos="4395"/>
                  </w:tabs>
                  <w:ind w:left="0" w:right="-381"/>
                  <w:rPr>
                    <w:rFonts w:ascii="TH SarabunPSK" w:hAnsi="TH SarabunPSK" w:cs="TH SarabunPSK"/>
                    <w:szCs w:val="28"/>
                  </w:rPr>
                </w:pPr>
              </w:p>
            </w:tc>
            <w:tc>
              <w:tcPr>
                <w:tcW w:w="1701" w:type="dxa"/>
              </w:tcPr>
              <w:p w:rsidR="00673CA3" w:rsidRPr="00DA3DCC" w:rsidRDefault="00673CA3" w:rsidP="004500A6">
                <w:pPr>
                  <w:pStyle w:val="ListParagraph"/>
                  <w:tabs>
                    <w:tab w:val="left" w:pos="1418"/>
                    <w:tab w:val="left" w:pos="1701"/>
                    <w:tab w:val="left" w:pos="1843"/>
                    <w:tab w:val="left" w:pos="2977"/>
                    <w:tab w:val="left" w:pos="3119"/>
                    <w:tab w:val="left" w:pos="4253"/>
                    <w:tab w:val="left" w:pos="4395"/>
                  </w:tabs>
                  <w:ind w:left="0" w:right="-381"/>
                  <w:rPr>
                    <w:rFonts w:ascii="TH SarabunPSK" w:hAnsi="TH SarabunPSK" w:cs="TH SarabunPSK"/>
                    <w:szCs w:val="28"/>
                  </w:rPr>
                </w:pPr>
              </w:p>
            </w:tc>
          </w:tr>
          <w:tr w:rsidR="00673CA3" w:rsidRPr="00DA3DCC" w:rsidTr="004500A6">
            <w:tc>
              <w:tcPr>
                <w:tcW w:w="1843" w:type="dxa"/>
              </w:tcPr>
              <w:p w:rsidR="00673CA3" w:rsidRPr="00DA3DCC" w:rsidRDefault="00673CA3" w:rsidP="004500A6">
                <w:pPr>
                  <w:pStyle w:val="ListParagraph"/>
                  <w:tabs>
                    <w:tab w:val="left" w:pos="1418"/>
                    <w:tab w:val="left" w:pos="1701"/>
                    <w:tab w:val="left" w:pos="1843"/>
                    <w:tab w:val="left" w:pos="2977"/>
                    <w:tab w:val="left" w:pos="3119"/>
                    <w:tab w:val="left" w:pos="4253"/>
                    <w:tab w:val="left" w:pos="4395"/>
                  </w:tabs>
                  <w:ind w:left="0" w:right="-381"/>
                  <w:rPr>
                    <w:rFonts w:ascii="TH SarabunPSK" w:hAnsi="TH SarabunPSK" w:cs="TH SarabunPSK"/>
                    <w:szCs w:val="28"/>
                  </w:rPr>
                </w:pPr>
              </w:p>
            </w:tc>
            <w:tc>
              <w:tcPr>
                <w:tcW w:w="1984" w:type="dxa"/>
              </w:tcPr>
              <w:p w:rsidR="00673CA3" w:rsidRPr="00DA3DCC" w:rsidRDefault="00673CA3" w:rsidP="004500A6">
                <w:pPr>
                  <w:pStyle w:val="ListParagraph"/>
                  <w:tabs>
                    <w:tab w:val="left" w:pos="1418"/>
                    <w:tab w:val="left" w:pos="1701"/>
                    <w:tab w:val="left" w:pos="1843"/>
                    <w:tab w:val="left" w:pos="2977"/>
                    <w:tab w:val="left" w:pos="3119"/>
                    <w:tab w:val="left" w:pos="4253"/>
                    <w:tab w:val="left" w:pos="4395"/>
                  </w:tabs>
                  <w:ind w:left="0" w:right="-381"/>
                  <w:rPr>
                    <w:rFonts w:ascii="TH SarabunPSK" w:hAnsi="TH SarabunPSK" w:cs="TH SarabunPSK"/>
                    <w:szCs w:val="28"/>
                  </w:rPr>
                </w:pPr>
              </w:p>
            </w:tc>
            <w:tc>
              <w:tcPr>
                <w:tcW w:w="2552" w:type="dxa"/>
              </w:tcPr>
              <w:p w:rsidR="00673CA3" w:rsidRPr="00DA3DCC" w:rsidRDefault="00673CA3" w:rsidP="004500A6">
                <w:pPr>
                  <w:pStyle w:val="ListParagraph"/>
                  <w:tabs>
                    <w:tab w:val="left" w:pos="1418"/>
                    <w:tab w:val="left" w:pos="1701"/>
                    <w:tab w:val="left" w:pos="1843"/>
                    <w:tab w:val="left" w:pos="2977"/>
                    <w:tab w:val="left" w:pos="3119"/>
                    <w:tab w:val="left" w:pos="4253"/>
                    <w:tab w:val="left" w:pos="4395"/>
                  </w:tabs>
                  <w:ind w:left="0" w:right="-381"/>
                  <w:rPr>
                    <w:rFonts w:ascii="TH SarabunPSK" w:hAnsi="TH SarabunPSK" w:cs="TH SarabunPSK"/>
                    <w:szCs w:val="28"/>
                  </w:rPr>
                </w:pPr>
              </w:p>
            </w:tc>
            <w:tc>
              <w:tcPr>
                <w:tcW w:w="1843" w:type="dxa"/>
              </w:tcPr>
              <w:p w:rsidR="00673CA3" w:rsidRPr="00DA3DCC" w:rsidRDefault="00673CA3" w:rsidP="004500A6">
                <w:pPr>
                  <w:pStyle w:val="ListParagraph"/>
                  <w:tabs>
                    <w:tab w:val="left" w:pos="1418"/>
                    <w:tab w:val="left" w:pos="1701"/>
                    <w:tab w:val="left" w:pos="1843"/>
                    <w:tab w:val="left" w:pos="2977"/>
                    <w:tab w:val="left" w:pos="3119"/>
                    <w:tab w:val="left" w:pos="4253"/>
                    <w:tab w:val="left" w:pos="4395"/>
                  </w:tabs>
                  <w:ind w:left="0" w:right="-381"/>
                  <w:rPr>
                    <w:rFonts w:ascii="TH SarabunPSK" w:hAnsi="TH SarabunPSK" w:cs="TH SarabunPSK"/>
                    <w:szCs w:val="28"/>
                  </w:rPr>
                </w:pPr>
              </w:p>
            </w:tc>
            <w:tc>
              <w:tcPr>
                <w:tcW w:w="1701" w:type="dxa"/>
              </w:tcPr>
              <w:p w:rsidR="00673CA3" w:rsidRPr="00DA3DCC" w:rsidRDefault="002807CD" w:rsidP="004500A6">
                <w:pPr>
                  <w:pStyle w:val="ListParagraph"/>
                  <w:tabs>
                    <w:tab w:val="left" w:pos="1418"/>
                    <w:tab w:val="left" w:pos="1701"/>
                    <w:tab w:val="left" w:pos="1843"/>
                    <w:tab w:val="left" w:pos="2977"/>
                    <w:tab w:val="left" w:pos="3119"/>
                    <w:tab w:val="left" w:pos="4253"/>
                    <w:tab w:val="left" w:pos="4395"/>
                  </w:tabs>
                  <w:ind w:left="0" w:right="-381"/>
                  <w:rPr>
                    <w:rFonts w:ascii="TH SarabunPSK" w:hAnsi="TH SarabunPSK" w:cs="TH SarabunPSK"/>
                    <w:szCs w:val="28"/>
                  </w:rPr>
                </w:pPr>
              </w:p>
            </w:tc>
          </w:tr>
        </w:tbl>
      </w:sdtContent>
    </w:sdt>
    <w:p w:rsidR="00673CA3" w:rsidRPr="00DA3DCC" w:rsidRDefault="002807CD" w:rsidP="00673CA3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426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sdt>
        <w:sdtPr>
          <w:rPr>
            <w:rFonts w:ascii="TH SarabunPSK" w:hAnsi="TH SarabunPSK" w:cs="TH SarabunPSK"/>
            <w:sz w:val="32"/>
            <w:szCs w:val="32"/>
            <w:cs/>
          </w:rPr>
          <w:tag w:val="ResearchStandard"/>
          <w:id w:val="-2122367395"/>
          <w:lock w:val="sdtContentLocked"/>
          <w:placeholder>
            <w:docPart w:val="4556D7F63F854858850C640765F19081"/>
          </w:placeholder>
          <w:showingPlcHdr/>
          <w:text/>
        </w:sdtPr>
        <w:sdtEndPr/>
        <w:sdtContent>
          <w:r w:rsidR="00673CA3" w:rsidRPr="009F14BF">
            <w:rPr>
              <w:rFonts w:ascii="TH SarabunPSK" w:hAnsi="TH SarabunPSK" w:cs="TH SarabunPSK"/>
              <w:b/>
              <w:bCs/>
              <w:sz w:val="32"/>
              <w:szCs w:val="32"/>
              <w:lang w:val="en-GB"/>
            </w:rPr>
            <w:t>21.</w:t>
          </w:r>
          <w:r w:rsidR="00673CA3">
            <w:rPr>
              <w:rFonts w:ascii="TH SarabunPSK" w:hAnsi="TH SarabunPSK" w:cs="TH SarabunPSK"/>
              <w:sz w:val="32"/>
              <w:szCs w:val="32"/>
              <w:lang w:val="en-GB"/>
            </w:rPr>
            <w:t xml:space="preserve"> </w:t>
          </w:r>
          <w:r w:rsidR="00673CA3"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มาตรฐานการวิจัย</w:t>
          </w:r>
        </w:sdtContent>
      </w:sdt>
    </w:p>
    <w:p w:rsidR="00673CA3" w:rsidRPr="00DA3DCC" w:rsidRDefault="00673CA3" w:rsidP="00673CA3">
      <w:pPr>
        <w:tabs>
          <w:tab w:val="left" w:pos="426"/>
        </w:tabs>
        <w:rPr>
          <w:rFonts w:ascii="TH SarabunPSK" w:hAnsi="TH SarabunPSK" w:cs="TH SarabunPSK"/>
          <w:sz w:val="32"/>
          <w:szCs w:val="32"/>
        </w:rPr>
      </w:pPr>
      <w:r w:rsidRPr="00DA3DCC">
        <w:rPr>
          <w:rFonts w:ascii="TH SarabunPSK" w:hAnsi="TH SarabunPSK" w:cs="TH SarabunPSK"/>
          <w:sz w:val="32"/>
          <w:szCs w:val="32"/>
        </w:rPr>
        <w:t xml:space="preserve">      </w:t>
      </w:r>
      <w:r w:rsidRPr="00DA3DCC">
        <w:rPr>
          <w:rFonts w:ascii="TH SarabunPSK" w:hAnsi="TH SarabunPSK" w:cs="TH SarabunPSK"/>
          <w:sz w:val="32"/>
          <w:szCs w:val="32"/>
          <w:cs/>
        </w:rPr>
        <w:object w:dxaOrig="225" w:dyaOrig="225">
          <v:shape id="_x0000_i1159" type="#_x0000_t75" style="width:11.25pt;height:15pt" o:ole="">
            <v:imagedata r:id="rId53" o:title=""/>
          </v:shape>
          <w:control r:id="rId54" w:name="tag_ProjectAnimalUsed" w:shapeid="_x0000_i1159"/>
        </w:object>
      </w:r>
      <w:r w:rsidRPr="00DA3DCC">
        <w:rPr>
          <w:rFonts w:ascii="TH SarabunPSK" w:hAnsi="TH SarabunPSK" w:cs="TH SarabunPSK"/>
          <w:sz w:val="32"/>
          <w:szCs w:val="32"/>
          <w:cs/>
        </w:rPr>
        <w:t xml:space="preserve"> 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ProjectAnimalUsed"/>
          <w:id w:val="332257510"/>
          <w:lock w:val="sdtContentLocked"/>
          <w:placeholder>
            <w:docPart w:val="287A5C12DB7F47ECA487623E46D4A80E"/>
          </w:placeholder>
          <w:showingPlcHdr/>
          <w:text/>
        </w:sdtPr>
        <w:sdtEndPr/>
        <w:sdtContent>
          <w:r w:rsidRPr="00DA3DCC">
            <w:rPr>
              <w:rFonts w:ascii="TH SarabunPSK" w:hAnsi="TH SarabunPSK" w:cs="TH SarabunPSK"/>
              <w:sz w:val="32"/>
              <w:szCs w:val="32"/>
              <w:cs/>
            </w:rPr>
            <w:t>มีการใช้สัตว์ทดลอง</w:t>
          </w:r>
        </w:sdtContent>
      </w:sdt>
    </w:p>
    <w:p w:rsidR="00673CA3" w:rsidRPr="00DA3DCC" w:rsidRDefault="00673CA3" w:rsidP="00673CA3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/>
        <w:jc w:val="thaiDistribute"/>
        <w:rPr>
          <w:rFonts w:ascii="TH SarabunPSK" w:hAnsi="TH SarabunPSK" w:cs="TH SarabunPSK"/>
          <w:sz w:val="32"/>
          <w:szCs w:val="32"/>
        </w:rPr>
      </w:pPr>
      <w:r w:rsidRPr="00DA3DCC">
        <w:rPr>
          <w:rFonts w:ascii="TH SarabunPSK" w:hAnsi="TH SarabunPSK" w:cs="TH SarabunPSK"/>
          <w:sz w:val="32"/>
          <w:szCs w:val="32"/>
          <w:cs/>
        </w:rPr>
        <w:object w:dxaOrig="225" w:dyaOrig="225">
          <v:shape id="_x0000_i1161" type="#_x0000_t75" style="width:10.5pt;height:16.5pt" o:ole="">
            <v:imagedata r:id="rId55" o:title=""/>
          </v:shape>
          <w:control r:id="rId56" w:name="tag_ProjectHumanUsed" w:shapeid="_x0000_i1161"/>
        </w:object>
      </w:r>
      <w:r w:rsidRPr="00DA3DCC">
        <w:rPr>
          <w:rFonts w:ascii="TH SarabunPSK" w:hAnsi="TH SarabunPSK" w:cs="TH SarabunPSK"/>
          <w:sz w:val="32"/>
          <w:szCs w:val="32"/>
          <w:cs/>
        </w:rPr>
        <w:t xml:space="preserve"> 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ProjectHumanUsed"/>
          <w:id w:val="1719624825"/>
          <w:lock w:val="sdtContentLocked"/>
          <w:placeholder>
            <w:docPart w:val="2D0F3789D7B749A6B28CFC905109E2D0"/>
          </w:placeholder>
          <w:showingPlcHdr/>
          <w:text/>
        </w:sdtPr>
        <w:sdtEndPr/>
        <w:sdtContent>
          <w:r w:rsidRPr="00DA3DCC">
            <w:rPr>
              <w:rFonts w:ascii="TH SarabunPSK" w:hAnsi="TH SarabunPSK" w:cs="TH SarabunPSK"/>
              <w:sz w:val="32"/>
              <w:szCs w:val="32"/>
              <w:cs/>
            </w:rPr>
            <w:t>มีการวิจัยในมนุษย์</w:t>
          </w:r>
        </w:sdtContent>
      </w:sdt>
    </w:p>
    <w:p w:rsidR="00673CA3" w:rsidRPr="00DA3DCC" w:rsidRDefault="00673CA3" w:rsidP="00673CA3">
      <w:pPr>
        <w:pStyle w:val="ListParagraph"/>
        <w:tabs>
          <w:tab w:val="left" w:pos="567"/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/>
        <w:jc w:val="thaiDistribute"/>
        <w:rPr>
          <w:rFonts w:ascii="TH SarabunPSK" w:hAnsi="TH SarabunPSK" w:cs="TH SarabunPSK"/>
          <w:sz w:val="32"/>
          <w:szCs w:val="32"/>
        </w:rPr>
      </w:pPr>
      <w:r w:rsidRPr="00DA3DCC">
        <w:rPr>
          <w:rFonts w:ascii="TH SarabunPSK" w:hAnsi="TH SarabunPSK" w:cs="TH SarabunPSK"/>
          <w:sz w:val="32"/>
          <w:szCs w:val="32"/>
          <w:cs/>
        </w:rPr>
        <w:object w:dxaOrig="225" w:dyaOrig="225">
          <v:shape id="_x0000_i1163" type="#_x0000_t75" style="width:12pt;height:15pt" o:ole="">
            <v:imagedata r:id="rId57" o:title=""/>
          </v:shape>
          <w:control r:id="rId58" w:name="tag_ProjectBioSafety" w:shapeid="_x0000_i1163"/>
        </w:object>
      </w:r>
      <w:r w:rsidRPr="00DA3DCC">
        <w:rPr>
          <w:rFonts w:ascii="TH SarabunPSK" w:hAnsi="TH SarabunPSK" w:cs="TH SarabunPSK"/>
          <w:sz w:val="32"/>
          <w:szCs w:val="32"/>
          <w:cs/>
        </w:rPr>
        <w:t xml:space="preserve"> 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ProjectBioSafety"/>
          <w:id w:val="-932054430"/>
          <w:lock w:val="sdtContentLocked"/>
          <w:placeholder>
            <w:docPart w:val="AF3DBA546BBD4818BE96EDB976675AC2"/>
          </w:placeholder>
          <w:showingPlcHdr/>
          <w:text/>
        </w:sdtPr>
        <w:sdtEndPr/>
        <w:sdtContent>
          <w:r w:rsidRPr="00DA3DCC">
            <w:rPr>
              <w:rFonts w:ascii="TH SarabunPSK" w:hAnsi="TH SarabunPSK" w:cs="TH SarabunPSK"/>
              <w:sz w:val="32"/>
              <w:szCs w:val="32"/>
              <w:cs/>
            </w:rPr>
            <w:t>มีการวิจัยที่เกี่ยวข้องกับ</w:t>
          </w:r>
          <w:r w:rsidRPr="00DA3DCC">
            <w:rPr>
              <w:rFonts w:ascii="TH SarabunPSK" w:hAnsi="TH SarabunPSK" w:cs="TH SarabunPSK" w:hint="cs"/>
              <w:sz w:val="32"/>
              <w:szCs w:val="32"/>
              <w:cs/>
            </w:rPr>
            <w:t>งานด้านเทคโนโลยีชีวภาพสมัยใหม่</w:t>
          </w:r>
        </w:sdtContent>
      </w:sdt>
    </w:p>
    <w:p w:rsidR="00673CA3" w:rsidRPr="00DA3DCC" w:rsidRDefault="00673CA3" w:rsidP="00673CA3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/>
        <w:jc w:val="thaiDistribute"/>
        <w:rPr>
          <w:rFonts w:ascii="TH SarabunPSK" w:hAnsi="TH SarabunPSK" w:cs="TH SarabunPSK"/>
          <w:sz w:val="32"/>
          <w:szCs w:val="32"/>
        </w:rPr>
      </w:pPr>
      <w:r w:rsidRPr="00DA3DCC">
        <w:rPr>
          <w:rFonts w:ascii="TH SarabunPSK" w:hAnsi="TH SarabunPSK" w:cs="TH SarabunPSK"/>
          <w:sz w:val="32"/>
          <w:szCs w:val="32"/>
          <w:cs/>
        </w:rPr>
        <w:object w:dxaOrig="225" w:dyaOrig="225">
          <v:shape id="_x0000_i1165" type="#_x0000_t75" style="width:11.25pt;height:10.5pt" o:ole="">
            <v:imagedata r:id="rId59" o:title=""/>
          </v:shape>
          <w:control r:id="rId60" w:name="tag_ProjectLabUsed" w:shapeid="_x0000_i1165"/>
        </w:object>
      </w:r>
      <w:r w:rsidRPr="00DA3DCC">
        <w:rPr>
          <w:rFonts w:ascii="TH SarabunPSK" w:hAnsi="TH SarabunPSK" w:cs="TH SarabunPSK"/>
          <w:sz w:val="32"/>
          <w:szCs w:val="32"/>
          <w:cs/>
        </w:rPr>
        <w:t xml:space="preserve"> 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ProjectLabUsed"/>
          <w:id w:val="1608851164"/>
          <w:lock w:val="sdtContentLocked"/>
          <w:placeholder>
            <w:docPart w:val="09D2716EE4854FAB8003BA4D498E5A79"/>
          </w:placeholder>
          <w:showingPlcHdr/>
          <w:text/>
        </w:sdtPr>
        <w:sdtEndPr/>
        <w:sdtContent>
          <w:r w:rsidRPr="00DA3DCC">
            <w:rPr>
              <w:rFonts w:ascii="TH SarabunPSK" w:hAnsi="TH SarabunPSK" w:cs="TH SarabunPSK"/>
              <w:sz w:val="32"/>
              <w:szCs w:val="32"/>
              <w:cs/>
            </w:rPr>
            <w:t>มีการใช้ห้องปฎิบัติการที่เกี่ยวกับสารเคมี</w:t>
          </w:r>
        </w:sdtContent>
      </w:sdt>
    </w:p>
    <w:p w:rsidR="00673CA3" w:rsidRPr="00DA3DCC" w:rsidRDefault="002807CD" w:rsidP="00673CA3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426"/>
        <w:jc w:val="thaiDistribute"/>
        <w:rPr>
          <w:rFonts w:ascii="TH SarabunPSK" w:hAnsi="TH SarabunPSK" w:cs="TH SarabunPSK"/>
          <w:sz w:val="32"/>
          <w:szCs w:val="32"/>
        </w:rPr>
      </w:pPr>
      <w:sdt>
        <w:sdtPr>
          <w:rPr>
            <w:rFonts w:ascii="TH SarabunPSK" w:hAnsi="TH SarabunPSK" w:cs="TH SarabunPSK"/>
            <w:sz w:val="32"/>
            <w:szCs w:val="32"/>
            <w:cs/>
          </w:rPr>
          <w:tag w:val="Matching fund"/>
          <w:id w:val="-51857414"/>
          <w:lock w:val="sdtContentLocked"/>
          <w:placeholder>
            <w:docPart w:val="FF8D1CEEB0A24F7585F11D7962ACC300"/>
          </w:placeholder>
          <w:showingPlcHdr/>
          <w:text/>
        </w:sdtPr>
        <w:sdtEndPr/>
        <w:sdtContent>
          <w:r w:rsidR="00673CA3">
            <w:rPr>
              <w:rFonts w:ascii="TH SarabunPSK" w:hAnsi="TH SarabunPSK" w:cs="TH SarabunPSK"/>
              <w:b/>
              <w:bCs/>
              <w:sz w:val="32"/>
              <w:szCs w:val="32"/>
              <w:lang w:val="en-GB"/>
            </w:rPr>
            <w:t xml:space="preserve">22. </w:t>
          </w:r>
          <w:r w:rsidR="00673CA3"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 xml:space="preserve">หน่วยงานร่วมลงทุน ร่วมวิจัย รับจ้างวิจัย หรือ </w:t>
          </w:r>
          <w:r w:rsidR="00673CA3" w:rsidRPr="00DA3DCC">
            <w:rPr>
              <w:rFonts w:ascii="TH SarabunPSK" w:hAnsi="TH SarabunPSK" w:cs="TH SarabunPSK"/>
              <w:b/>
              <w:bCs/>
              <w:sz w:val="32"/>
              <w:szCs w:val="32"/>
            </w:rPr>
            <w:t>Matching fund</w:t>
          </w:r>
        </w:sdtContent>
      </w:sdt>
    </w:p>
    <w:sdt>
      <w:sdtPr>
        <w:rPr>
          <w:rFonts w:ascii="TH SarabunPSK" w:hAnsi="TH SarabunPSK" w:cs="TH SarabunPSK"/>
          <w:b/>
          <w:bCs/>
          <w:szCs w:val="28"/>
          <w:cs/>
        </w:rPr>
        <w:tag w:val="tag_Matchingfund"/>
        <w:id w:val="-1125770211"/>
      </w:sdtPr>
      <w:sdtEndPr>
        <w:rPr>
          <w:b w:val="0"/>
          <w:bCs w:val="0"/>
        </w:rPr>
      </w:sdtEndPr>
      <w:sdtContent>
        <w:tbl>
          <w:tblPr>
            <w:tblStyle w:val="TableGrid"/>
            <w:tblW w:w="5035" w:type="pct"/>
            <w:tblInd w:w="250" w:type="dxa"/>
            <w:tblLook w:val="04A0" w:firstRow="1" w:lastRow="0" w:firstColumn="1" w:lastColumn="0" w:noHBand="0" w:noVBand="1"/>
          </w:tblPr>
          <w:tblGrid>
            <w:gridCol w:w="1701"/>
            <w:gridCol w:w="2268"/>
            <w:gridCol w:w="2977"/>
            <w:gridCol w:w="1417"/>
            <w:gridCol w:w="1560"/>
          </w:tblGrid>
          <w:tr w:rsidR="00673CA3" w:rsidRPr="006E1AC4" w:rsidTr="00CD32EE">
            <w:trPr>
              <w:trHeight w:val="931"/>
              <w:tblHeader/>
            </w:trPr>
            <w:tc>
              <w:tcPr>
                <w:tcW w:w="857" w:type="pct"/>
                <w:vAlign w:val="center"/>
              </w:tcPr>
              <w:sdt>
                <w:sdtPr>
                  <w:rPr>
                    <w:rFonts w:ascii="TH SarabunPSK" w:hAnsi="TH SarabunPSK" w:cs="TH SarabunPSK" w:hint="cs"/>
                    <w:b/>
                    <w:bCs/>
                    <w:szCs w:val="28"/>
                    <w:cs/>
                  </w:rPr>
                  <w:tag w:val="DepartmentType"/>
                  <w:id w:val="-282261978"/>
                </w:sdtPr>
                <w:sdtEndPr>
                  <w:rPr>
                    <w:rFonts w:hint="default"/>
                  </w:rPr>
                </w:sdtEndPr>
                <w:sdtContent>
                  <w:p w:rsidR="00673CA3" w:rsidRPr="006E1AC4" w:rsidRDefault="00673CA3" w:rsidP="004500A6">
                    <w:pPr>
                      <w:pStyle w:val="ListParagraph"/>
                      <w:tabs>
                        <w:tab w:val="left" w:pos="1418"/>
                        <w:tab w:val="left" w:pos="1701"/>
                        <w:tab w:val="left" w:pos="1843"/>
                        <w:tab w:val="left" w:pos="2977"/>
                        <w:tab w:val="left" w:pos="3119"/>
                        <w:tab w:val="left" w:pos="4253"/>
                        <w:tab w:val="left" w:pos="4395"/>
                      </w:tabs>
                      <w:ind w:left="0"/>
                      <w:jc w:val="center"/>
                      <w:rPr>
                        <w:rFonts w:ascii="TH SarabunPSK" w:hAnsi="TH SarabunPSK" w:cs="TH SarabunPSK"/>
                        <w:b/>
                        <w:bCs/>
                        <w:szCs w:val="28"/>
                        <w:cs/>
                      </w:rPr>
                    </w:pPr>
                    <w:r w:rsidRPr="006E1AC4">
                      <w:rPr>
                        <w:rFonts w:ascii="TH SarabunPSK" w:hAnsi="TH SarabunPSK" w:cs="TH SarabunPSK" w:hint="cs"/>
                        <w:b/>
                        <w:bCs/>
                        <w:szCs w:val="28"/>
                        <w:cs/>
                      </w:rPr>
                      <w:t>ประเภท</w:t>
                    </w:r>
                  </w:p>
                </w:sdtContent>
              </w:sdt>
            </w:tc>
            <w:tc>
              <w:tcPr>
                <w:tcW w:w="1143" w:type="pct"/>
                <w:vAlign w:val="center"/>
              </w:tcPr>
              <w:p w:rsidR="00673CA3" w:rsidRPr="006E1AC4" w:rsidRDefault="002807CD" w:rsidP="004500A6">
                <w:pPr>
                  <w:pStyle w:val="ListParagraph"/>
                  <w:tabs>
                    <w:tab w:val="left" w:pos="1418"/>
                    <w:tab w:val="left" w:pos="1701"/>
                    <w:tab w:val="left" w:pos="1843"/>
                    <w:tab w:val="left" w:pos="2977"/>
                    <w:tab w:val="left" w:pos="3119"/>
                    <w:tab w:val="left" w:pos="4253"/>
                    <w:tab w:val="left" w:pos="4395"/>
                  </w:tabs>
                  <w:ind w:left="0"/>
                  <w:jc w:val="center"/>
                  <w:rPr>
                    <w:rFonts w:ascii="TH SarabunPSK" w:hAnsi="TH SarabunPSK" w:cs="TH SarabunPSK"/>
                    <w:b/>
                    <w:bCs/>
                    <w:szCs w:val="28"/>
                    <w:cs/>
                  </w:rPr>
                </w:pPr>
                <w:sdt>
                  <w:sdtPr>
                    <w:rPr>
                      <w:rFonts w:ascii="TH SarabunPSK" w:hAnsi="TH SarabunPSK" w:cs="TH SarabunPSK"/>
                      <w:b/>
                      <w:bCs/>
                      <w:szCs w:val="28"/>
                      <w:cs/>
                    </w:rPr>
                    <w:tag w:val="MatchingFundName"/>
                    <w:id w:val="697974005"/>
                    <w:lock w:val="contentLocked"/>
                    <w:placeholder>
                      <w:docPart w:val="D4A6F14D0C86491D8D17D6FC20CAB58F"/>
                    </w:placeholder>
                    <w:showingPlcHdr/>
                    <w:text/>
                  </w:sdtPr>
                  <w:sdtEndPr/>
                  <w:sdtContent>
                    <w:r w:rsidR="00673CA3" w:rsidRPr="006E1AC4">
                      <w:rPr>
                        <w:rFonts w:ascii="TH SarabunPSK" w:hAnsi="TH SarabunPSK" w:cs="TH SarabunPSK"/>
                        <w:b/>
                        <w:bCs/>
                        <w:szCs w:val="28"/>
                        <w:cs/>
                      </w:rPr>
                      <w:t>ชื่อหน่วยงาน/บริษัท</w:t>
                    </w:r>
                  </w:sdtContent>
                </w:sdt>
              </w:p>
            </w:tc>
            <w:tc>
              <w:tcPr>
                <w:tcW w:w="1500" w:type="pct"/>
                <w:vAlign w:val="center"/>
              </w:tcPr>
              <w:sdt>
                <w:sdtPr>
                  <w:rPr>
                    <w:rFonts w:ascii="TH SarabunPSK" w:hAnsi="TH SarabunPSK" w:cs="TH SarabunPSK" w:hint="cs"/>
                    <w:b/>
                    <w:bCs/>
                    <w:szCs w:val="28"/>
                    <w:cs/>
                  </w:rPr>
                  <w:tag w:val="MatchingDatail"/>
                  <w:id w:val="-346329967"/>
                  <w:lock w:val="contentLocked"/>
                </w:sdtPr>
                <w:sdtEndPr>
                  <w:rPr>
                    <w:rFonts w:hint="default"/>
                  </w:rPr>
                </w:sdtEndPr>
                <w:sdtContent>
                  <w:p w:rsidR="00673CA3" w:rsidRPr="006E1AC4" w:rsidRDefault="00673CA3" w:rsidP="004500A6">
                    <w:pPr>
                      <w:pStyle w:val="ListParagraph"/>
                      <w:tabs>
                        <w:tab w:val="left" w:pos="1701"/>
                        <w:tab w:val="left" w:pos="1843"/>
                        <w:tab w:val="left" w:pos="2977"/>
                        <w:tab w:val="left" w:pos="3119"/>
                        <w:tab w:val="left" w:pos="4253"/>
                        <w:tab w:val="left" w:pos="4395"/>
                      </w:tabs>
                      <w:ind w:left="0"/>
                      <w:jc w:val="center"/>
                      <w:rPr>
                        <w:rFonts w:ascii="TH SarabunPSK" w:hAnsi="TH SarabunPSK" w:cs="TH SarabunPSK"/>
                        <w:b/>
                        <w:bCs/>
                        <w:szCs w:val="28"/>
                        <w:cs/>
                      </w:rPr>
                    </w:pPr>
                    <w:r w:rsidRPr="006E1AC4">
                      <w:rPr>
                        <w:rFonts w:ascii="TH SarabunPSK" w:hAnsi="TH SarabunPSK" w:cs="TH SarabunPSK" w:hint="cs"/>
                        <w:b/>
                        <w:bCs/>
                        <w:szCs w:val="28"/>
                        <w:cs/>
                      </w:rPr>
                      <w:t>แนวทางร่วมดำเนินการ</w:t>
                    </w:r>
                  </w:p>
                </w:sdtContent>
              </w:sdt>
            </w:tc>
            <w:tc>
              <w:tcPr>
                <w:tcW w:w="714" w:type="pct"/>
                <w:vAlign w:val="center"/>
              </w:tcPr>
              <w:sdt>
                <w:sdtPr>
                  <w:rPr>
                    <w:rFonts w:ascii="TH SarabunPSK" w:hAnsi="TH SarabunPSK" w:cs="TH SarabunPSK"/>
                    <w:b/>
                    <w:bCs/>
                    <w:szCs w:val="28"/>
                    <w:cs/>
                  </w:rPr>
                  <w:tag w:val="MatchingType"/>
                  <w:id w:val="-749893265"/>
                  <w:lock w:val="contentLocked"/>
                </w:sdtPr>
                <w:sdtEndPr>
                  <w:rPr>
                    <w:cs w:val="0"/>
                  </w:rPr>
                </w:sdtEndPr>
                <w:sdtContent>
                  <w:p w:rsidR="00673CA3" w:rsidRPr="006E1AC4" w:rsidRDefault="00673CA3" w:rsidP="004500A6">
                    <w:pPr>
                      <w:pStyle w:val="ListParagraph"/>
                      <w:tabs>
                        <w:tab w:val="left" w:pos="1701"/>
                        <w:tab w:val="left" w:pos="1843"/>
                        <w:tab w:val="left" w:pos="2977"/>
                        <w:tab w:val="left" w:pos="3119"/>
                        <w:tab w:val="left" w:pos="4253"/>
                        <w:tab w:val="left" w:pos="4395"/>
                      </w:tabs>
                      <w:ind w:left="0"/>
                      <w:jc w:val="center"/>
                      <w:rPr>
                        <w:rFonts w:ascii="TH SarabunPSK" w:hAnsi="TH SarabunPSK" w:cs="TH SarabunPSK"/>
                        <w:b/>
                        <w:bCs/>
                        <w:szCs w:val="28"/>
                      </w:rPr>
                    </w:pPr>
                    <w:r w:rsidRPr="006E1AC4">
                      <w:rPr>
                        <w:rFonts w:ascii="TH SarabunPSK" w:hAnsi="TH SarabunPSK" w:cs="TH SarabunPSK"/>
                        <w:b/>
                        <w:bCs/>
                        <w:szCs w:val="28"/>
                        <w:cs/>
                      </w:rPr>
                      <w:t>การร่วมลงทุน</w:t>
                    </w:r>
                  </w:p>
                </w:sdtContent>
              </w:sdt>
            </w:tc>
            <w:tc>
              <w:tcPr>
                <w:tcW w:w="786" w:type="pct"/>
                <w:vAlign w:val="center"/>
              </w:tcPr>
              <w:sdt>
                <w:sdtPr>
                  <w:rPr>
                    <w:rFonts w:ascii="TH SarabunPSK" w:hAnsi="TH SarabunPSK" w:cs="TH SarabunPSK" w:hint="cs"/>
                    <w:b/>
                    <w:bCs/>
                    <w:szCs w:val="28"/>
                    <w:cs/>
                  </w:rPr>
                  <w:tag w:val="MatchingBudget"/>
                  <w:id w:val="-1167778339"/>
                  <w:lock w:val="contentLocked"/>
                </w:sdtPr>
                <w:sdtEndPr>
                  <w:rPr>
                    <w:rFonts w:hint="default"/>
                    <w:cs w:val="0"/>
                    <w:lang w:val="en-GB"/>
                  </w:rPr>
                </w:sdtEndPr>
                <w:sdtContent>
                  <w:p w:rsidR="00673CA3" w:rsidRPr="006E1AC4" w:rsidRDefault="00673CA3" w:rsidP="004500A6">
                    <w:pPr>
                      <w:pStyle w:val="ListParagraph"/>
                      <w:tabs>
                        <w:tab w:val="left" w:pos="1701"/>
                        <w:tab w:val="left" w:pos="1843"/>
                        <w:tab w:val="left" w:pos="2977"/>
                        <w:tab w:val="left" w:pos="3119"/>
                        <w:tab w:val="left" w:pos="4253"/>
                        <w:tab w:val="left" w:pos="4395"/>
                      </w:tabs>
                      <w:ind w:left="0"/>
                      <w:jc w:val="center"/>
                      <w:rPr>
                        <w:rFonts w:ascii="TH SarabunPSK" w:hAnsi="TH SarabunPSK" w:cs="TH SarabunPSK"/>
                        <w:b/>
                        <w:bCs/>
                        <w:szCs w:val="28"/>
                      </w:rPr>
                    </w:pPr>
                    <w:r w:rsidRPr="006E1AC4">
                      <w:rPr>
                        <w:rFonts w:ascii="TH SarabunPSK" w:hAnsi="TH SarabunPSK" w:cs="TH SarabunPSK" w:hint="cs"/>
                        <w:b/>
                        <w:bCs/>
                        <w:szCs w:val="28"/>
                        <w:cs/>
                      </w:rPr>
                      <w:t>จำนวนเงิน</w:t>
                    </w:r>
                  </w:p>
                  <w:p w:rsidR="00673CA3" w:rsidRPr="006E1AC4" w:rsidRDefault="00673CA3" w:rsidP="004500A6">
                    <w:pPr>
                      <w:pStyle w:val="ListParagraph"/>
                      <w:tabs>
                        <w:tab w:val="left" w:pos="1701"/>
                        <w:tab w:val="left" w:pos="1843"/>
                        <w:tab w:val="left" w:pos="2977"/>
                        <w:tab w:val="left" w:pos="3119"/>
                        <w:tab w:val="left" w:pos="4253"/>
                        <w:tab w:val="left" w:pos="4395"/>
                      </w:tabs>
                      <w:ind w:left="0"/>
                      <w:jc w:val="center"/>
                      <w:rPr>
                        <w:rFonts w:ascii="TH SarabunPSK" w:hAnsi="TH SarabunPSK" w:cs="TH SarabunPSK"/>
                        <w:b/>
                        <w:bCs/>
                        <w:szCs w:val="28"/>
                        <w:lang w:val="en-GB"/>
                      </w:rPr>
                    </w:pPr>
                    <w:r w:rsidRPr="006E1AC4">
                      <w:rPr>
                        <w:rFonts w:ascii="TH SarabunPSK" w:hAnsi="TH SarabunPSK" w:cs="TH SarabunPSK" w:hint="cs"/>
                        <w:b/>
                        <w:bCs/>
                        <w:szCs w:val="28"/>
                        <w:cs/>
                      </w:rPr>
                      <w:t>(</w:t>
                    </w:r>
                    <w:r w:rsidRPr="006E1AC4">
                      <w:rPr>
                        <w:rFonts w:ascii="TH SarabunPSK" w:hAnsi="TH SarabunPSK" w:cs="TH SarabunPSK"/>
                        <w:b/>
                        <w:bCs/>
                        <w:szCs w:val="28"/>
                        <w:lang w:val="en-GB"/>
                      </w:rPr>
                      <w:t xml:space="preserve">In cash </w:t>
                    </w:r>
                    <w:r w:rsidRPr="006E1AC4">
                      <w:rPr>
                        <w:rFonts w:ascii="TH SarabunPSK" w:hAnsi="TH SarabunPSK" w:cs="TH SarabunPSK" w:hint="cs"/>
                        <w:b/>
                        <w:bCs/>
                        <w:szCs w:val="28"/>
                        <w:cs/>
                        <w:lang w:val="en-GB"/>
                      </w:rPr>
                      <w:t>(บาท)</w:t>
                    </w:r>
                    <w:r w:rsidRPr="006E1AC4">
                      <w:rPr>
                        <w:rFonts w:ascii="TH SarabunPSK" w:hAnsi="TH SarabunPSK" w:cs="TH SarabunPSK"/>
                        <w:b/>
                        <w:bCs/>
                        <w:szCs w:val="28"/>
                        <w:lang w:val="en-GB"/>
                      </w:rPr>
                      <w:t>)</w:t>
                    </w:r>
                  </w:p>
                </w:sdtContent>
              </w:sdt>
            </w:tc>
          </w:tr>
          <w:tr w:rsidR="00673CA3" w:rsidRPr="006E1AC4" w:rsidTr="004500A6">
            <w:trPr>
              <w:trHeight w:val="671"/>
            </w:trPr>
            <w:sdt>
              <w:sdtPr>
                <w:rPr>
                  <w:rFonts w:ascii="TH SarabunPSK" w:hAnsi="TH SarabunPSK" w:cs="TH SarabunPSK"/>
                  <w:szCs w:val="28"/>
                  <w:cs/>
                </w:rPr>
                <w:tag w:val="tag_MatchingDepartmentType"/>
                <w:id w:val="732277743"/>
                <w:comboBox>
                  <w:listItem w:displayText="ภาคอุตสาหกรรม (รัฐวิสาหกิจ/บริษัทเอกชน)" w:value="1"/>
                  <w:listItem w:displayText="ภาครัฐ (กรม/กอง/รัฐวิสาหกิจ/กองทุนหมุนเวียน)" w:value="2"/>
                  <w:listItem w:displayText="ภาคการศึกษา (มหาวิทยาลัย/สถาบันวิจัย)" w:value="3"/>
                </w:comboBox>
              </w:sdtPr>
              <w:sdtEndPr/>
              <w:sdtContent>
                <w:tc>
                  <w:tcPr>
                    <w:tcW w:w="857" w:type="pct"/>
                  </w:tcPr>
                  <w:p w:rsidR="00673CA3" w:rsidRPr="006E1AC4" w:rsidRDefault="00673CA3" w:rsidP="004500A6">
                    <w:pPr>
                      <w:pStyle w:val="ListParagraph"/>
                      <w:tabs>
                        <w:tab w:val="left" w:pos="1418"/>
                        <w:tab w:val="left" w:pos="1701"/>
                        <w:tab w:val="left" w:pos="1843"/>
                        <w:tab w:val="left" w:pos="2977"/>
                        <w:tab w:val="left" w:pos="3119"/>
                        <w:tab w:val="left" w:pos="4253"/>
                        <w:tab w:val="left" w:pos="4395"/>
                      </w:tabs>
                      <w:ind w:left="0" w:right="-381"/>
                      <w:rPr>
                        <w:rFonts w:ascii="TH SarabunPSK" w:hAnsi="TH SarabunPSK" w:cs="TH SarabunPSK"/>
                        <w:szCs w:val="28"/>
                      </w:rPr>
                    </w:pPr>
                    <w:r>
                      <w:rPr>
                        <w:rFonts w:ascii="TH SarabunPSK" w:hAnsi="TH SarabunPSK" w:cs="TH SarabunPSK"/>
                        <w:szCs w:val="28"/>
                        <w:cs/>
                      </w:rPr>
                      <w:t>ภาคการศึกษา (มหาวิทยาลัย/สถาบันวิจัย)</w:t>
                    </w:r>
                  </w:p>
                </w:tc>
              </w:sdtContent>
            </w:sdt>
            <w:tc>
              <w:tcPr>
                <w:tcW w:w="1143" w:type="pct"/>
              </w:tcPr>
              <w:p w:rsidR="00673CA3" w:rsidRPr="006E1AC4" w:rsidRDefault="00673CA3" w:rsidP="004500A6">
                <w:pPr>
                  <w:pStyle w:val="ListParagraph"/>
                  <w:tabs>
                    <w:tab w:val="left" w:pos="1418"/>
                    <w:tab w:val="left" w:pos="1701"/>
                    <w:tab w:val="left" w:pos="1843"/>
                    <w:tab w:val="left" w:pos="2977"/>
                    <w:tab w:val="left" w:pos="3119"/>
                    <w:tab w:val="left" w:pos="4253"/>
                    <w:tab w:val="left" w:pos="4395"/>
                  </w:tabs>
                  <w:ind w:left="0" w:right="-381"/>
                  <w:rPr>
                    <w:rFonts w:ascii="TH SarabunPSK" w:hAnsi="TH SarabunPSK" w:cs="TH SarabunPSK"/>
                    <w:szCs w:val="28"/>
                  </w:rPr>
                </w:pPr>
              </w:p>
            </w:tc>
            <w:tc>
              <w:tcPr>
                <w:tcW w:w="1500" w:type="pct"/>
              </w:tcPr>
              <w:p w:rsidR="00673CA3" w:rsidRPr="006E1AC4" w:rsidRDefault="00673CA3" w:rsidP="004500A6">
                <w:pPr>
                  <w:pStyle w:val="ListParagraph"/>
                  <w:tabs>
                    <w:tab w:val="left" w:pos="1418"/>
                    <w:tab w:val="left" w:pos="1518"/>
                    <w:tab w:val="left" w:pos="1701"/>
                    <w:tab w:val="left" w:pos="2977"/>
                    <w:tab w:val="left" w:pos="3119"/>
                    <w:tab w:val="left" w:pos="4253"/>
                    <w:tab w:val="left" w:pos="4395"/>
                  </w:tabs>
                  <w:ind w:left="0"/>
                  <w:jc w:val="center"/>
                  <w:rPr>
                    <w:rFonts w:ascii="TH SarabunPSK" w:hAnsi="TH SarabunPSK" w:cs="TH SarabunPSK"/>
                    <w:szCs w:val="28"/>
                    <w:cs/>
                  </w:rPr>
                </w:pPr>
              </w:p>
            </w:tc>
            <w:sdt>
              <w:sdtPr>
                <w:rPr>
                  <w:rFonts w:ascii="TH SarabunPSK" w:hAnsi="TH SarabunPSK" w:cs="TH SarabunPSK"/>
                  <w:szCs w:val="28"/>
                  <w:cs/>
                </w:rPr>
                <w:tag w:val="tag_MatchingType"/>
                <w:id w:val="-662243010"/>
                <w:comboBox>
                  <w:listItem w:displayText="ไม่ระบุ" w:value="0"/>
                  <w:listItem w:displayText="In Cash" w:value="1"/>
                  <w:listItem w:displayText="In kind" w:value="2"/>
                  <w:listItem w:displayText="ร่วมวิจัย" w:value="3"/>
                  <w:listItem w:displayText="รับจ้างวิจัย" w:value="4"/>
                </w:comboBox>
              </w:sdtPr>
              <w:sdtEndPr/>
              <w:sdtContent>
                <w:tc>
                  <w:tcPr>
                    <w:tcW w:w="714" w:type="pct"/>
                  </w:tcPr>
                  <w:p w:rsidR="00673CA3" w:rsidRPr="006E1AC4" w:rsidRDefault="00673CA3" w:rsidP="004500A6">
                    <w:pPr>
                      <w:pStyle w:val="ListParagraph"/>
                      <w:tabs>
                        <w:tab w:val="left" w:pos="1418"/>
                        <w:tab w:val="left" w:pos="1518"/>
                        <w:tab w:val="left" w:pos="1701"/>
                        <w:tab w:val="left" w:pos="2977"/>
                        <w:tab w:val="left" w:pos="3119"/>
                        <w:tab w:val="left" w:pos="4253"/>
                        <w:tab w:val="left" w:pos="4395"/>
                      </w:tabs>
                      <w:ind w:left="0"/>
                      <w:jc w:val="center"/>
                      <w:rPr>
                        <w:rFonts w:ascii="TH SarabunPSK" w:hAnsi="TH SarabunPSK" w:cs="TH SarabunPSK"/>
                        <w:szCs w:val="28"/>
                      </w:rPr>
                    </w:pPr>
                    <w:r>
                      <w:rPr>
                        <w:rFonts w:ascii="TH SarabunPSK" w:hAnsi="TH SarabunPSK" w:cs="TH SarabunPSK"/>
                        <w:szCs w:val="28"/>
                        <w:cs/>
                      </w:rPr>
                      <w:t>ไม่ระบุ</w:t>
                    </w:r>
                  </w:p>
                </w:tc>
              </w:sdtContent>
            </w:sdt>
            <w:tc>
              <w:tcPr>
                <w:tcW w:w="786" w:type="pct"/>
              </w:tcPr>
              <w:p w:rsidR="00673CA3" w:rsidRPr="006E1AC4" w:rsidRDefault="00673CA3" w:rsidP="004500A6">
                <w:pPr>
                  <w:pStyle w:val="ListParagraph"/>
                  <w:tabs>
                    <w:tab w:val="left" w:pos="1418"/>
                    <w:tab w:val="left" w:pos="1518"/>
                    <w:tab w:val="left" w:pos="1701"/>
                    <w:tab w:val="left" w:pos="2977"/>
                    <w:tab w:val="left" w:pos="3119"/>
                    <w:tab w:val="left" w:pos="4253"/>
                    <w:tab w:val="left" w:pos="4395"/>
                  </w:tabs>
                  <w:ind w:left="0"/>
                  <w:jc w:val="center"/>
                  <w:rPr>
                    <w:rFonts w:ascii="TH SarabunPSK" w:hAnsi="TH SarabunPSK" w:cs="TH SarabunPSK"/>
                    <w:szCs w:val="28"/>
                    <w:lang w:val="en-GB"/>
                  </w:rPr>
                </w:pPr>
              </w:p>
            </w:tc>
          </w:tr>
          <w:tr w:rsidR="00673CA3" w:rsidRPr="006E1AC4" w:rsidTr="004500A6">
            <w:trPr>
              <w:trHeight w:val="348"/>
            </w:trPr>
            <w:sdt>
              <w:sdtPr>
                <w:rPr>
                  <w:rFonts w:ascii="TH SarabunPSK" w:hAnsi="TH SarabunPSK" w:cs="TH SarabunPSK"/>
                  <w:szCs w:val="28"/>
                  <w:cs/>
                </w:rPr>
                <w:tag w:val="tag_MatchingDepartmentType"/>
                <w:id w:val="2073535110"/>
                <w:comboBox>
                  <w:listItem w:displayText="ภาคอุตสาหกรรม (รัฐวิสาหกิจ/บริษัทเอกชน)" w:value="1"/>
                  <w:listItem w:displayText="ภาครัฐ (กรม/กอง/รัฐวิสาหกิจ/กองทุนหมุนเวียน)" w:value="2"/>
                  <w:listItem w:displayText="ภาคการศึกษา (มหาวิทยาลัย/สถาบันวิจัย)" w:value="3"/>
                </w:comboBox>
              </w:sdtPr>
              <w:sdtEndPr/>
              <w:sdtContent>
                <w:tc>
                  <w:tcPr>
                    <w:tcW w:w="857" w:type="pct"/>
                  </w:tcPr>
                  <w:p w:rsidR="00673CA3" w:rsidRPr="006E1AC4" w:rsidRDefault="00673CA3" w:rsidP="004500A6">
                    <w:pPr>
                      <w:pStyle w:val="ListParagraph"/>
                      <w:tabs>
                        <w:tab w:val="left" w:pos="1418"/>
                        <w:tab w:val="left" w:pos="1701"/>
                        <w:tab w:val="left" w:pos="1843"/>
                        <w:tab w:val="left" w:pos="2977"/>
                        <w:tab w:val="left" w:pos="3119"/>
                        <w:tab w:val="left" w:pos="4253"/>
                        <w:tab w:val="left" w:pos="4395"/>
                      </w:tabs>
                      <w:ind w:left="0" w:right="-381"/>
                      <w:rPr>
                        <w:rFonts w:ascii="TH SarabunPSK" w:hAnsi="TH SarabunPSK" w:cs="TH SarabunPSK"/>
                        <w:szCs w:val="28"/>
                      </w:rPr>
                    </w:pPr>
                    <w:r>
                      <w:rPr>
                        <w:rFonts w:ascii="TH SarabunPSK" w:hAnsi="TH SarabunPSK" w:cs="TH SarabunPSK"/>
                        <w:szCs w:val="28"/>
                        <w:cs/>
                      </w:rPr>
                      <w:t>ภาคอุตสาหกรรม (รัฐวิสาหกิจ/บริษัทเอกชน)</w:t>
                    </w:r>
                  </w:p>
                </w:tc>
              </w:sdtContent>
            </w:sdt>
            <w:tc>
              <w:tcPr>
                <w:tcW w:w="1143" w:type="pct"/>
              </w:tcPr>
              <w:p w:rsidR="00673CA3" w:rsidRPr="006E1AC4" w:rsidRDefault="00673CA3" w:rsidP="004500A6">
                <w:pPr>
                  <w:pStyle w:val="ListParagraph"/>
                  <w:tabs>
                    <w:tab w:val="left" w:pos="1418"/>
                    <w:tab w:val="left" w:pos="1701"/>
                    <w:tab w:val="left" w:pos="1843"/>
                    <w:tab w:val="left" w:pos="2977"/>
                    <w:tab w:val="left" w:pos="3119"/>
                    <w:tab w:val="left" w:pos="4253"/>
                    <w:tab w:val="left" w:pos="4395"/>
                  </w:tabs>
                  <w:ind w:left="0" w:right="-381"/>
                  <w:rPr>
                    <w:rFonts w:ascii="TH SarabunPSK" w:hAnsi="TH SarabunPSK" w:cs="TH SarabunPSK"/>
                    <w:szCs w:val="28"/>
                  </w:rPr>
                </w:pPr>
              </w:p>
            </w:tc>
            <w:tc>
              <w:tcPr>
                <w:tcW w:w="1500" w:type="pct"/>
              </w:tcPr>
              <w:p w:rsidR="00673CA3" w:rsidRPr="006E1AC4" w:rsidRDefault="00673CA3" w:rsidP="004500A6">
                <w:pPr>
                  <w:pStyle w:val="ListParagraph"/>
                  <w:tabs>
                    <w:tab w:val="left" w:pos="1418"/>
                    <w:tab w:val="left" w:pos="1518"/>
                    <w:tab w:val="left" w:pos="1701"/>
                    <w:tab w:val="left" w:pos="2977"/>
                    <w:tab w:val="left" w:pos="3119"/>
                    <w:tab w:val="left" w:pos="4253"/>
                    <w:tab w:val="left" w:pos="4395"/>
                  </w:tabs>
                  <w:ind w:left="0"/>
                  <w:jc w:val="center"/>
                  <w:rPr>
                    <w:rFonts w:ascii="TH SarabunPSK" w:hAnsi="TH SarabunPSK" w:cs="TH SarabunPSK"/>
                    <w:szCs w:val="28"/>
                  </w:rPr>
                </w:pPr>
              </w:p>
            </w:tc>
            <w:sdt>
              <w:sdtPr>
                <w:rPr>
                  <w:rFonts w:ascii="TH SarabunPSK" w:hAnsi="TH SarabunPSK" w:cs="TH SarabunPSK"/>
                  <w:szCs w:val="28"/>
                  <w:cs/>
                </w:rPr>
                <w:tag w:val="tag_MatchingType"/>
                <w:id w:val="-621763320"/>
                <w:comboBox>
                  <w:listItem w:displayText="ไม่ระบุ" w:value="0"/>
                  <w:listItem w:displayText="In Cash" w:value="1"/>
                  <w:listItem w:displayText="In kind" w:value="2"/>
                  <w:listItem w:displayText="ร่วมวิจัย" w:value="3"/>
                  <w:listItem w:displayText="รับจ้างวิจัย" w:value="4"/>
                </w:comboBox>
              </w:sdtPr>
              <w:sdtEndPr/>
              <w:sdtContent>
                <w:tc>
                  <w:tcPr>
                    <w:tcW w:w="714" w:type="pct"/>
                  </w:tcPr>
                  <w:p w:rsidR="00673CA3" w:rsidRPr="006E1AC4" w:rsidRDefault="00673CA3" w:rsidP="004500A6">
                    <w:pPr>
                      <w:pStyle w:val="ListParagraph"/>
                      <w:tabs>
                        <w:tab w:val="left" w:pos="1418"/>
                        <w:tab w:val="left" w:pos="1518"/>
                        <w:tab w:val="left" w:pos="1701"/>
                        <w:tab w:val="left" w:pos="2977"/>
                        <w:tab w:val="left" w:pos="3119"/>
                        <w:tab w:val="left" w:pos="4253"/>
                        <w:tab w:val="left" w:pos="4395"/>
                      </w:tabs>
                      <w:ind w:left="0"/>
                      <w:jc w:val="center"/>
                      <w:rPr>
                        <w:rFonts w:ascii="TH SarabunPSK" w:hAnsi="TH SarabunPSK" w:cs="TH SarabunPSK"/>
                        <w:szCs w:val="28"/>
                      </w:rPr>
                    </w:pPr>
                    <w:r w:rsidRPr="006E1AC4">
                      <w:rPr>
                        <w:rFonts w:ascii="TH SarabunPSK" w:hAnsi="TH SarabunPSK" w:cs="TH SarabunPSK"/>
                        <w:szCs w:val="28"/>
                        <w:cs/>
                      </w:rPr>
                      <w:t>ไม่ระบุ</w:t>
                    </w:r>
                  </w:p>
                </w:tc>
              </w:sdtContent>
            </w:sdt>
            <w:tc>
              <w:tcPr>
                <w:tcW w:w="786" w:type="pct"/>
              </w:tcPr>
              <w:p w:rsidR="00673CA3" w:rsidRPr="006E1AC4" w:rsidRDefault="002807CD" w:rsidP="004500A6">
                <w:pPr>
                  <w:pStyle w:val="ListParagraph"/>
                  <w:tabs>
                    <w:tab w:val="left" w:pos="1418"/>
                    <w:tab w:val="left" w:pos="1518"/>
                    <w:tab w:val="left" w:pos="1701"/>
                    <w:tab w:val="left" w:pos="2977"/>
                    <w:tab w:val="left" w:pos="3119"/>
                    <w:tab w:val="left" w:pos="4253"/>
                    <w:tab w:val="left" w:pos="4395"/>
                  </w:tabs>
                  <w:ind w:left="0"/>
                  <w:jc w:val="center"/>
                  <w:rPr>
                    <w:rFonts w:ascii="TH SarabunPSK" w:hAnsi="TH SarabunPSK" w:cs="TH SarabunPSK"/>
                    <w:szCs w:val="28"/>
                    <w:cs/>
                  </w:rPr>
                </w:pPr>
              </w:p>
            </w:tc>
          </w:tr>
        </w:tbl>
      </w:sdtContent>
    </w:sdt>
    <w:p w:rsidR="00673CA3" w:rsidRDefault="00673CA3" w:rsidP="00673CA3">
      <w:pPr>
        <w:tabs>
          <w:tab w:val="left" w:pos="1418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695AF0" w:rsidRPr="00DA3DCC" w:rsidRDefault="00695AF0" w:rsidP="00695AF0">
      <w:pPr>
        <w:jc w:val="thaiDistribute"/>
        <w:rPr>
          <w:rFonts w:ascii="TH SarabunPSK" w:hAnsi="TH SarabunPSK" w:cs="TH SarabunPSK"/>
          <w:sz w:val="32"/>
          <w:szCs w:val="32"/>
        </w:rPr>
      </w:pPr>
      <w:r w:rsidRPr="00DA3DCC">
        <w:rPr>
          <w:rFonts w:ascii="TH SarabunPSK" w:hAnsi="TH SarabunPSK" w:cs="TH SarabunPSK"/>
          <w:sz w:val="32"/>
          <w:szCs w:val="32"/>
          <w:cs/>
        </w:rPr>
        <w:t xml:space="preserve">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locationProject"/>
          <w:id w:val="-826273588"/>
          <w:lock w:val="sdtContentLocked"/>
          <w:placeholder>
            <w:docPart w:val="1640009ED69E47B5ACB92A7C78A12B1C"/>
          </w:placeholder>
          <w:showingPlcHdr/>
          <w:text/>
        </w:sdtPr>
        <w:sdtEndPr/>
        <w:sdtContent>
          <w:r w:rsidR="00673CA3" w:rsidRPr="00E2659E">
            <w:rPr>
              <w:rFonts w:ascii="TH SarabunPSK" w:hAnsi="TH SarabunPSK" w:cs="TH SarabunPSK"/>
              <w:b/>
              <w:bCs/>
              <w:sz w:val="32"/>
              <w:szCs w:val="32"/>
              <w:lang w:val="en-GB"/>
            </w:rPr>
            <w:t xml:space="preserve">23. </w:t>
          </w:r>
          <w:r w:rsidRPr="00E2659E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สถานที่ทำการวิจัย</w:t>
          </w:r>
        </w:sdtContent>
      </w:sdt>
      <w:r w:rsidRPr="00DA3DC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DA3DCC">
        <w:rPr>
          <w:rFonts w:ascii="TH SarabunPSK" w:hAnsi="TH SarabunPSK" w:cs="TH SarabunPSK"/>
          <w:sz w:val="32"/>
          <w:szCs w:val="32"/>
        </w:rPr>
        <w:t xml:space="preserve">  </w:t>
      </w:r>
    </w:p>
    <w:sdt>
      <w:sdtPr>
        <w:rPr>
          <w:rFonts w:ascii="TH SarabunPSK" w:hAnsi="TH SarabunPSK" w:cs="TH SarabunPSK"/>
          <w:sz w:val="32"/>
          <w:szCs w:val="32"/>
          <w:cs/>
        </w:rPr>
        <w:tag w:val="tag_location"/>
        <w:id w:val="1755622869"/>
      </w:sdtPr>
      <w:sdtEndPr>
        <w:rPr>
          <w:cs w:val="0"/>
        </w:rPr>
      </w:sdtEndPr>
      <w:sdtContent>
        <w:tbl>
          <w:tblPr>
            <w:tblStyle w:val="TableGrid"/>
            <w:tblW w:w="10061" w:type="dxa"/>
            <w:tblInd w:w="137" w:type="dxa"/>
            <w:tblLook w:val="04A0" w:firstRow="1" w:lastRow="0" w:firstColumn="1" w:lastColumn="0" w:noHBand="0" w:noVBand="1"/>
          </w:tblPr>
          <w:tblGrid>
            <w:gridCol w:w="1389"/>
            <w:gridCol w:w="1701"/>
            <w:gridCol w:w="1701"/>
            <w:gridCol w:w="2880"/>
            <w:gridCol w:w="1195"/>
            <w:gridCol w:w="1195"/>
          </w:tblGrid>
          <w:tr w:rsidR="00695AF0" w:rsidRPr="00DA3DCC" w:rsidTr="004500A6">
            <w:trPr>
              <w:trHeight w:val="326"/>
              <w:tblHeader/>
            </w:trPr>
            <w:tc>
              <w:tcPr>
                <w:tcW w:w="1389" w:type="dxa"/>
                <w:vMerge w:val="restart"/>
                <w:vAlign w:val="center"/>
              </w:tcPr>
              <w:p w:rsidR="00695AF0" w:rsidRPr="00DA3DCC" w:rsidRDefault="00695AF0" w:rsidP="004500A6">
                <w:pPr>
                  <w:jc w:val="center"/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  <w:cs/>
                  </w:rPr>
                </w:pPr>
                <w:r w:rsidRPr="00DA3DCC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id w:val="-165100475"/>
                  </w:sdtPr>
                  <w:sdtEndPr/>
                  <w:sdtContent>
                    <w:sdt>
                      <w:sdtP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ag w:val="LocationInOut"/>
                        <w:id w:val="-510912699"/>
                        <w:lock w:val="sdtContentLocked"/>
                        <w:text/>
                      </w:sdtPr>
                      <w:sdtEndPr/>
                      <w:sdtContent>
                        <w:r w:rsidRPr="00DA3DCC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  <w:cs/>
                          </w:rPr>
                          <w:t>ในประเทศ/ต่างประเทศ</w:t>
                        </w:r>
                      </w:sdtContent>
                    </w:sdt>
                  </w:sdtContent>
                </w:sdt>
              </w:p>
            </w:tc>
            <w:tc>
              <w:tcPr>
                <w:tcW w:w="1701" w:type="dxa"/>
                <w:vMerge w:val="restart"/>
                <w:vAlign w:val="center"/>
              </w:tcPr>
              <w:p w:rsidR="00695AF0" w:rsidRPr="00DA3DCC" w:rsidRDefault="00695AF0" w:rsidP="004500A6">
                <w:pPr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 w:rsidRPr="00DA3DCC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LocationName"/>
                    <w:id w:val="1211154244"/>
                    <w:lock w:val="sdtContentLocked"/>
                    <w:placeholder>
                      <w:docPart w:val="1FD261D01565457EA4A6E7F967E8390E"/>
                    </w:placeholder>
                    <w:showingPlcHdr/>
                    <w:text/>
                  </w:sdtPr>
                  <w:sdtEndPr/>
                  <w:sdtContent>
                    <w:r w:rsidRPr="00DA3DCC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ชื่อประเทศ/จังหวัด</w:t>
                    </w:r>
                  </w:sdtContent>
                </w:sdt>
              </w:p>
            </w:tc>
            <w:tc>
              <w:tcPr>
                <w:tcW w:w="1701" w:type="dxa"/>
                <w:vMerge w:val="restart"/>
                <w:vAlign w:val="center"/>
              </w:tcPr>
              <w:p w:rsidR="00695AF0" w:rsidRPr="00DA3DCC" w:rsidRDefault="00695AF0" w:rsidP="004500A6">
                <w:pPr>
                  <w:jc w:val="center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  <w:r w:rsidRPr="00DA3DCC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locationType"/>
                    <w:id w:val="-909000937"/>
                    <w:lock w:val="sdtContentLocked"/>
                    <w:placeholder>
                      <w:docPart w:val="8D4241D79C4E4ABCB65A833F6C171078"/>
                    </w:placeholder>
                    <w:showingPlcHdr/>
                    <w:text/>
                  </w:sdtPr>
                  <w:sdtEndPr/>
                  <w:sdtContent>
                    <w:r w:rsidRPr="00DA3DCC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พื้นที่ที่ทำวิจัย</w:t>
                    </w:r>
                  </w:sdtContent>
                </w:sdt>
              </w:p>
            </w:tc>
            <w:tc>
              <w:tcPr>
                <w:tcW w:w="2880" w:type="dxa"/>
                <w:vMerge w:val="restart"/>
                <w:vAlign w:val="center"/>
              </w:tcPr>
              <w:p w:rsidR="00695AF0" w:rsidRPr="00DA3DCC" w:rsidRDefault="00695AF0" w:rsidP="004500A6">
                <w:pPr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 w:rsidRPr="00DA3DCC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LocationDetail"/>
                    <w:id w:val="-1606724109"/>
                    <w:lock w:val="sdtContentLocked"/>
                    <w:placeholder>
                      <w:docPart w:val="35B76E3B3DE04C9C8B1829E3E726F049"/>
                    </w:placeholder>
                    <w:showingPlcHdr/>
                    <w:text/>
                  </w:sdtPr>
                  <w:sdtEndPr/>
                  <w:sdtContent>
                    <w:r w:rsidRPr="00DA3DCC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ชื่อสถานที่</w:t>
                    </w:r>
                  </w:sdtContent>
                </w:sdt>
              </w:p>
            </w:tc>
            <w:tc>
              <w:tcPr>
                <w:tcW w:w="2390" w:type="dxa"/>
                <w:gridSpan w:val="2"/>
              </w:tcPr>
              <w:sdt>
                <w:sdtPr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  <w:cs/>
                  </w:rPr>
                  <w:tag w:val="LocationGPS"/>
                  <w:id w:val="-656081153"/>
                  <w:lock w:val="sdtContentLocked"/>
                </w:sdtPr>
                <w:sdtEndPr/>
                <w:sdtContent>
                  <w:p w:rsidR="00695AF0" w:rsidRPr="00DA3DCC" w:rsidRDefault="00695AF0" w:rsidP="004500A6">
                    <w:pPr>
                      <w:jc w:val="center"/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</w:pPr>
                    <w:r w:rsidRPr="00DA3DCC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 xml:space="preserve">พิกัดสถานที่ </w:t>
                    </w:r>
                    <w:r w:rsidRPr="00DA3DCC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</w:rPr>
                      <w:t xml:space="preserve">GPS </w:t>
                    </w:r>
                    <w:r w:rsidRPr="00DA3DCC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(ถ้ามี)</w:t>
                    </w:r>
                  </w:p>
                </w:sdtContent>
              </w:sdt>
            </w:tc>
          </w:tr>
          <w:tr w:rsidR="00695AF0" w:rsidRPr="00DA3DCC" w:rsidTr="004500A6">
            <w:trPr>
              <w:trHeight w:val="326"/>
              <w:tblHeader/>
            </w:trPr>
            <w:tc>
              <w:tcPr>
                <w:tcW w:w="1389" w:type="dxa"/>
                <w:vMerge/>
                <w:vAlign w:val="center"/>
              </w:tcPr>
              <w:p w:rsidR="00695AF0" w:rsidRPr="00DA3DCC" w:rsidRDefault="00695AF0" w:rsidP="004500A6">
                <w:pPr>
                  <w:jc w:val="center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  <w:tc>
              <w:tcPr>
                <w:tcW w:w="1701" w:type="dxa"/>
                <w:vMerge/>
                <w:vAlign w:val="center"/>
              </w:tcPr>
              <w:p w:rsidR="00695AF0" w:rsidRPr="00DA3DCC" w:rsidRDefault="00695AF0" w:rsidP="004500A6">
                <w:pPr>
                  <w:jc w:val="center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  <w:tc>
              <w:tcPr>
                <w:tcW w:w="1701" w:type="dxa"/>
                <w:vMerge/>
                <w:vAlign w:val="center"/>
              </w:tcPr>
              <w:p w:rsidR="00695AF0" w:rsidRPr="00DA3DCC" w:rsidRDefault="00695AF0" w:rsidP="004500A6">
                <w:pPr>
                  <w:jc w:val="center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  <w:tc>
              <w:tcPr>
                <w:tcW w:w="2880" w:type="dxa"/>
                <w:vMerge/>
                <w:vAlign w:val="center"/>
              </w:tcPr>
              <w:p w:rsidR="00695AF0" w:rsidRPr="00DA3DCC" w:rsidRDefault="00695AF0" w:rsidP="004500A6">
                <w:pPr>
                  <w:jc w:val="center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  <w:tc>
              <w:tcPr>
                <w:tcW w:w="1195" w:type="dxa"/>
              </w:tcPr>
              <w:sdt>
                <w:sdtPr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  <w:cs/>
                  </w:rPr>
                  <w:tag w:val="latitude"/>
                  <w:id w:val="-659844811"/>
                  <w:lock w:val="sdtContentLocked"/>
                </w:sdtPr>
                <w:sdtEndPr/>
                <w:sdtContent>
                  <w:p w:rsidR="00695AF0" w:rsidRPr="00DA3DCC" w:rsidRDefault="00695AF0" w:rsidP="004500A6">
                    <w:pPr>
                      <w:jc w:val="center"/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</w:pPr>
                    <w:r w:rsidRPr="00DA3DCC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ละติจูด</w:t>
                    </w:r>
                  </w:p>
                </w:sdtContent>
              </w:sdt>
            </w:tc>
            <w:tc>
              <w:tcPr>
                <w:tcW w:w="1195" w:type="dxa"/>
              </w:tcPr>
              <w:sdt>
                <w:sdtPr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  <w:cs/>
                  </w:rPr>
                  <w:tag w:val="longitude"/>
                  <w:id w:val="-7998416"/>
                  <w:lock w:val="sdtContentLocked"/>
                </w:sdtPr>
                <w:sdtEndPr/>
                <w:sdtContent>
                  <w:p w:rsidR="00695AF0" w:rsidRPr="00DA3DCC" w:rsidRDefault="00695AF0" w:rsidP="004500A6">
                    <w:pPr>
                      <w:jc w:val="center"/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</w:pPr>
                    <w:r w:rsidRPr="00DA3DCC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ลอง</w:t>
                    </w:r>
                    <w:r w:rsidRPr="00DA3DCC">
                      <w:rPr>
                        <w:rFonts w:ascii="TH SarabunPSK" w:hAnsi="TH SarabunPSK" w:cs="TH SarabunPSK" w:hint="cs"/>
                        <w:b/>
                        <w:bCs/>
                        <w:sz w:val="32"/>
                        <w:szCs w:val="32"/>
                        <w:cs/>
                      </w:rPr>
                      <w:t>จิ</w:t>
                    </w:r>
                    <w:r w:rsidRPr="00DA3DCC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จูด</w:t>
                    </w:r>
                  </w:p>
                </w:sdtContent>
              </w:sdt>
            </w:tc>
          </w:tr>
          <w:tr w:rsidR="00695AF0" w:rsidRPr="00DA3DCC" w:rsidTr="004500A6">
            <w:trPr>
              <w:trHeight w:val="326"/>
            </w:trPr>
            <w:tc>
              <w:tcPr>
                <w:tcW w:w="1389" w:type="dxa"/>
              </w:tcPr>
              <w:p w:rsidR="00695AF0" w:rsidRPr="00DA3DCC" w:rsidRDefault="002807CD" w:rsidP="004500A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ag_LocationInOut"/>
                    <w:id w:val="1632287235"/>
                    <w:lock w:val="sdtLocked"/>
                    <w:dropDownList>
                      <w:listItem w:displayText="ในประเทศ" w:value="1"/>
                      <w:listItem w:displayText="ต่างประเทศ" w:value="2"/>
                    </w:dropDownList>
                  </w:sdtPr>
                  <w:sdtEndPr/>
                  <w:sdtContent>
                    <w:r w:rsidR="00695AF0" w:rsidRPr="00DA3DCC"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  <w:t>ในประเทศ</w:t>
                    </w:r>
                  </w:sdtContent>
                </w:sdt>
              </w:p>
            </w:tc>
            <w:tc>
              <w:tcPr>
                <w:tcW w:w="1701" w:type="dxa"/>
              </w:tcPr>
              <w:p w:rsidR="00695AF0" w:rsidRPr="00DA3DCC" w:rsidRDefault="00695AF0" w:rsidP="004500A6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  <w:r w:rsidRPr="00DA3DCC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ag_LocationName"/>
                    <w:id w:val="2096131661"/>
                    <w:lock w:val="sdtLocked"/>
                    <w:dropDownList>
                      <w:listItem w:displayText="กรุงเทพมหานคร" w:value="10"/>
                      <w:listItem w:displayText="กระบี่" w:value="81"/>
                      <w:listItem w:displayText="กาญจนบุรี" w:value="71"/>
                      <w:listItem w:displayText="กาฬสินธุ์" w:value="46"/>
                      <w:listItem w:displayText="กำแพงเพชร" w:value="62"/>
                      <w:listItem w:displayText="ขอนแก่น" w:value="40"/>
                      <w:listItem w:displayText="จันทบุรี" w:value="22"/>
                      <w:listItem w:displayText="ฉะเชิงเทรา" w:value="24"/>
                      <w:listItem w:displayText="ชลบุรี" w:value="20"/>
                      <w:listItem w:displayText="ชัยนาท" w:value="18"/>
                      <w:listItem w:displayText="ชัยภูมิ" w:value="36"/>
                      <w:listItem w:displayText="ชุมพร" w:value="86"/>
                      <w:listItem w:displayText="เชียงราย" w:value="57"/>
                      <w:listItem w:displayText="เชียงใหม่" w:value="50"/>
                      <w:listItem w:displayText="ตรัง" w:value="92"/>
                      <w:listItem w:displayText="ตราด" w:value="23"/>
                      <w:listItem w:displayText="ตาก" w:value="63"/>
                      <w:listItem w:displayText="นครนายก" w:value="26"/>
                      <w:listItem w:displayText="นครปฐม" w:value="73"/>
                      <w:listItem w:displayText="นครพนม" w:value="48"/>
                      <w:listItem w:displayText="นครราชสีมา" w:value="30"/>
                      <w:listItem w:displayText="นครศรีธรรมราช" w:value="80"/>
                      <w:listItem w:displayText="นครสวรรค์" w:value="60"/>
                      <w:listItem w:displayText="นนทบุรี" w:value="12"/>
                      <w:listItem w:displayText="นราธิวาส" w:value="96"/>
                      <w:listItem w:displayText="น่าน" w:value="55"/>
                      <w:listItem w:displayText="บึงกาฬ" w:value="38"/>
                      <w:listItem w:displayText="บุรีรัมย์" w:value="31"/>
                      <w:listItem w:displayText="ปทุมธานี" w:value="13"/>
                      <w:listItem w:displayText="ประจวบคีรีขันธ์" w:value="77"/>
                      <w:listItem w:displayText="ปราจีนบุรี" w:value="25"/>
                      <w:listItem w:displayText="ปัตตานี" w:value="94"/>
                      <w:listItem w:displayText="พระนครศรีอยุธยา" w:value="14"/>
                      <w:listItem w:displayText="พะเยา" w:value="56"/>
                      <w:listItem w:displayText="พังงา" w:value="82"/>
                      <w:listItem w:displayText="พัทลุง" w:value="93"/>
                      <w:listItem w:displayText="พิจิตร" w:value="66"/>
                      <w:listItem w:displayText="พิษณุโลก" w:value="65"/>
                      <w:listItem w:displayText="เพชรบุรี" w:value="76"/>
                      <w:listItem w:displayText="เพชรบูรณ์" w:value="67"/>
                      <w:listItem w:displayText="แพร่" w:value="54"/>
                      <w:listItem w:displayText="ภูเก็ต" w:value="83"/>
                      <w:listItem w:displayText="มหาสารคาม" w:value="44"/>
                      <w:listItem w:displayText="มุกดาหาร" w:value="49"/>
                      <w:listItem w:displayText="แม่ฮ่องสอน" w:value="58"/>
                      <w:listItem w:displayText="ยโสธร" w:value="35"/>
                      <w:listItem w:displayText="ยะลา" w:value="95"/>
                      <w:listItem w:displayText="ร้อยเอ็ด" w:value="45"/>
                      <w:listItem w:displayText="ระนอง" w:value="85"/>
                      <w:listItem w:displayText="ระยอง" w:value="21"/>
                      <w:listItem w:displayText="ราชบุรี" w:value="70"/>
                      <w:listItem w:displayText="ลพบุรี" w:value="16"/>
                      <w:listItem w:displayText="ลำปาง" w:value="52"/>
                      <w:listItem w:displayText="ลำพูน" w:value="51"/>
                      <w:listItem w:displayText="เลย" w:value="42"/>
                      <w:listItem w:displayText="ศรีสะเกษ" w:value="33"/>
                      <w:listItem w:displayText="สกลนคร" w:value="47"/>
                      <w:listItem w:displayText="สงขลา" w:value="90"/>
                      <w:listItem w:displayText="สตูล" w:value="91"/>
                      <w:listItem w:displayText="สมุทรปราการ" w:value="11"/>
                      <w:listItem w:displayText="สมุทรสงคราม" w:value="75"/>
                      <w:listItem w:displayText="สมุทรสาคร" w:value="74"/>
                      <w:listItem w:displayText="สระแก้ว" w:value="27"/>
                      <w:listItem w:displayText="สระบุรี" w:value="19"/>
                      <w:listItem w:displayText="สิงห์บุรี" w:value="17"/>
                      <w:listItem w:displayText="สุโขทัย" w:value="64"/>
                      <w:listItem w:displayText="สุพรรณบุรี" w:value="72"/>
                      <w:listItem w:displayText="สุราษฎร์ธานี" w:value="84"/>
                      <w:listItem w:displayText="สุรินทร์" w:value="32"/>
                      <w:listItem w:displayText="หนองคาย" w:value="43"/>
                      <w:listItem w:displayText="หนองบัวลำภู" w:value="39"/>
                      <w:listItem w:displayText="อ่างทอง" w:value="15"/>
                      <w:listItem w:displayText="อำนาจเจริญ" w:value="37"/>
                      <w:listItem w:displayText="อุดรธานี" w:value="41"/>
                      <w:listItem w:displayText="อุตรดิตถ์" w:value="53"/>
                      <w:listItem w:displayText="อุทัยธานี" w:value="61"/>
                      <w:listItem w:displayText="อุบลราชธานี" w:value="34"/>
                    </w:dropDownList>
                  </w:sdtPr>
                  <w:sdtEndPr/>
                  <w:sdtContent>
                    <w:r w:rsidRPr="00DA3DCC"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  <w:t>กรุงเทพมหานคร</w:t>
                    </w:r>
                  </w:sdtContent>
                </w:sdt>
              </w:p>
            </w:tc>
            <w:tc>
              <w:tcPr>
                <w:tcW w:w="1701" w:type="dxa"/>
              </w:tcPr>
              <w:p w:rsidR="00695AF0" w:rsidRPr="00DA3DCC" w:rsidRDefault="00695AF0" w:rsidP="004500A6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 w:rsidRPr="00DA3DCC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ag_locationType"/>
                    <w:id w:val="932867238"/>
                    <w:lock w:val="sdtLocked"/>
                    <w:dropDownList>
                      <w:listItem w:displayText="ห้องปฏิบัติการ" w:value="1"/>
                      <w:listItem w:displayText="ภาคสนาม" w:value="2"/>
                      <w:listItem w:displayText="สำนักงาน" w:value="3"/>
                    </w:dropDownList>
                  </w:sdtPr>
                  <w:sdtEndPr/>
                  <w:sdtContent>
                    <w:r w:rsidRPr="00DA3DCC"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  <w:t>ห้องปฏิบัติการ</w:t>
                    </w:r>
                  </w:sdtContent>
                </w:sdt>
              </w:p>
            </w:tc>
            <w:tc>
              <w:tcPr>
                <w:tcW w:w="2880" w:type="dxa"/>
              </w:tcPr>
              <w:p w:rsidR="00695AF0" w:rsidRPr="00DA3DCC" w:rsidRDefault="00695AF0" w:rsidP="004500A6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  <w:tc>
              <w:tcPr>
                <w:tcW w:w="1195" w:type="dxa"/>
              </w:tcPr>
              <w:p w:rsidR="00695AF0" w:rsidRPr="003C3C1A" w:rsidRDefault="00695AF0" w:rsidP="004500A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 w:rsidRPr="003C3C1A">
                  <w:rPr>
                    <w:rFonts w:ascii="TH SarabunPSK" w:hAnsi="TH SarabunPSK" w:cs="TH SarabunPSK" w:hint="cs"/>
                    <w:sz w:val="32"/>
                    <w:szCs w:val="32"/>
                    <w:cs/>
                  </w:rPr>
                  <w:t>999.99999</w:t>
                </w:r>
              </w:p>
            </w:tc>
            <w:tc>
              <w:tcPr>
                <w:tcW w:w="1195" w:type="dxa"/>
              </w:tcPr>
              <w:p w:rsidR="00695AF0" w:rsidRPr="003C3C1A" w:rsidRDefault="00695AF0" w:rsidP="004500A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 w:rsidRPr="003C3C1A">
                  <w:rPr>
                    <w:rFonts w:ascii="TH SarabunPSK" w:hAnsi="TH SarabunPSK" w:cs="TH SarabunPSK" w:hint="cs"/>
                    <w:sz w:val="32"/>
                    <w:szCs w:val="32"/>
                    <w:cs/>
                  </w:rPr>
                  <w:t>999.99999</w:t>
                </w:r>
              </w:p>
            </w:tc>
          </w:tr>
          <w:tr w:rsidR="00695AF0" w:rsidRPr="00DA3DCC" w:rsidTr="004500A6">
            <w:trPr>
              <w:trHeight w:val="326"/>
            </w:trPr>
            <w:tc>
              <w:tcPr>
                <w:tcW w:w="1389" w:type="dxa"/>
              </w:tcPr>
              <w:p w:rsidR="00695AF0" w:rsidRPr="00DA3DCC" w:rsidRDefault="00695AF0" w:rsidP="004500A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  <w:r w:rsidRPr="00DA3DCC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ag_LocationInOut"/>
                    <w:id w:val="1688640100"/>
                    <w:dropDownList>
                      <w:listItem w:displayText="ในประเทศ" w:value="1"/>
                      <w:listItem w:displayText="ต่างประเทศ" w:value="2"/>
                    </w:dropDownList>
                  </w:sdtPr>
                  <w:sdtEndPr/>
                  <w:sdtContent>
                    <w:r w:rsidRPr="00DA3DCC"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  <w:t>ในประเทศ</w:t>
                    </w:r>
                  </w:sdtContent>
                </w:sdt>
              </w:p>
            </w:tc>
            <w:tc>
              <w:tcPr>
                <w:tcW w:w="1701" w:type="dxa"/>
              </w:tcPr>
              <w:p w:rsidR="00695AF0" w:rsidRPr="00DA3DCC" w:rsidRDefault="00695AF0" w:rsidP="004500A6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  <w:r w:rsidRPr="00DA3DCC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ag_LocationName"/>
                    <w:id w:val="1564521667"/>
                    <w:dropDownList>
                      <w:listItem w:displayText="กรุงเทพมหานคร" w:value="10"/>
                      <w:listItem w:displayText="กระบี่" w:value="81"/>
                      <w:listItem w:displayText="กาญจนบุรี" w:value="71"/>
                      <w:listItem w:displayText="กาฬสินธุ์" w:value="46"/>
                      <w:listItem w:displayText="กำแพงเพชร" w:value="62"/>
                      <w:listItem w:displayText="ขอนแก่น" w:value="40"/>
                      <w:listItem w:displayText="จันทบุรี" w:value="22"/>
                      <w:listItem w:displayText="ฉะเชิงเทรา" w:value="24"/>
                      <w:listItem w:displayText="ชลบุรี" w:value="20"/>
                      <w:listItem w:displayText="ชัยนาท" w:value="18"/>
                      <w:listItem w:displayText="ชัยภูมิ" w:value="36"/>
                      <w:listItem w:displayText="ชุมพร" w:value="86"/>
                      <w:listItem w:displayText="เชียงราย" w:value="57"/>
                      <w:listItem w:displayText="เชียงใหม่" w:value="50"/>
                      <w:listItem w:displayText="ตรัง" w:value="92"/>
                      <w:listItem w:displayText="ตราด" w:value="23"/>
                      <w:listItem w:displayText="ตาก" w:value="63"/>
                      <w:listItem w:displayText="นครนายก" w:value="26"/>
                      <w:listItem w:displayText="นครปฐม" w:value="73"/>
                      <w:listItem w:displayText="นครพนม" w:value="48"/>
                      <w:listItem w:displayText="นครราชสีมา" w:value="30"/>
                      <w:listItem w:displayText="นครศรีธรรมราช" w:value="80"/>
                      <w:listItem w:displayText="นครสวรรค์" w:value="60"/>
                      <w:listItem w:displayText="นนทบุรี" w:value="12"/>
                      <w:listItem w:displayText="นราธิวาส" w:value="96"/>
                      <w:listItem w:displayText="น่าน" w:value="55"/>
                      <w:listItem w:displayText="บึงกาฬ" w:value="38"/>
                      <w:listItem w:displayText="บุรีรัมย์" w:value="31"/>
                      <w:listItem w:displayText="ปทุมธานี" w:value="13"/>
                      <w:listItem w:displayText="ประจวบคีรีขันธ์" w:value="77"/>
                      <w:listItem w:displayText="ปราจีนบุรี" w:value="25"/>
                      <w:listItem w:displayText="ปัตตานี" w:value="94"/>
                      <w:listItem w:displayText="พระนครศรีอยุธยา" w:value="14"/>
                      <w:listItem w:displayText="พะเยา" w:value="56"/>
                      <w:listItem w:displayText="พังงา" w:value="82"/>
                      <w:listItem w:displayText="พัทลุง" w:value="93"/>
                      <w:listItem w:displayText="พิจิตร" w:value="66"/>
                      <w:listItem w:displayText="พิษณุโลก" w:value="65"/>
                      <w:listItem w:displayText="เพชรบุรี" w:value="76"/>
                      <w:listItem w:displayText="เพชรบูรณ์" w:value="67"/>
                      <w:listItem w:displayText="แพร่" w:value="54"/>
                      <w:listItem w:displayText="ภูเก็ต" w:value="83"/>
                      <w:listItem w:displayText="มหาสารคาม" w:value="44"/>
                      <w:listItem w:displayText="มุกดาหาร" w:value="49"/>
                      <w:listItem w:displayText="แม่ฮ่องสอน" w:value="58"/>
                      <w:listItem w:displayText="ยโสธร" w:value="35"/>
                      <w:listItem w:displayText="ยะลา" w:value="95"/>
                      <w:listItem w:displayText="ร้อยเอ็ด" w:value="45"/>
                      <w:listItem w:displayText="ระนอง" w:value="85"/>
                      <w:listItem w:displayText="ระยอง" w:value="21"/>
                      <w:listItem w:displayText="ราชบุรี" w:value="70"/>
                      <w:listItem w:displayText="ลพบุรี" w:value="16"/>
                      <w:listItem w:displayText="ลำปาง" w:value="52"/>
                      <w:listItem w:displayText="ลำพูน" w:value="51"/>
                      <w:listItem w:displayText="เลย" w:value="42"/>
                      <w:listItem w:displayText="ศรีสะเกษ" w:value="33"/>
                      <w:listItem w:displayText="สกลนคร" w:value="47"/>
                      <w:listItem w:displayText="สงขลา" w:value="90"/>
                      <w:listItem w:displayText="สตูล" w:value="91"/>
                      <w:listItem w:displayText="สมุทรปราการ" w:value="11"/>
                      <w:listItem w:displayText="สมุทรสงคราม" w:value="75"/>
                      <w:listItem w:displayText="สมุทรสาคร" w:value="74"/>
                      <w:listItem w:displayText="สระแก้ว" w:value="27"/>
                      <w:listItem w:displayText="สระบุรี" w:value="19"/>
                      <w:listItem w:displayText="สิงห์บุรี" w:value="17"/>
                      <w:listItem w:displayText="สุโขทัย" w:value="64"/>
                      <w:listItem w:displayText="สุพรรณบุรี" w:value="72"/>
                      <w:listItem w:displayText="สุราษฎร์ธานี" w:value="84"/>
                      <w:listItem w:displayText="สุรินทร์" w:value="32"/>
                      <w:listItem w:displayText="หนองคาย" w:value="43"/>
                      <w:listItem w:displayText="หนองบัวลำภู" w:value="39"/>
                      <w:listItem w:displayText="อ่างทอง" w:value="15"/>
                      <w:listItem w:displayText="อำนาจเจริญ" w:value="37"/>
                      <w:listItem w:displayText="อุดรธานี" w:value="41"/>
                      <w:listItem w:displayText="อุตรดิตถ์" w:value="53"/>
                      <w:listItem w:displayText="อุทัยธานี" w:value="61"/>
                      <w:listItem w:displayText="อุบลราชธานี" w:value="34"/>
                    </w:dropDownList>
                  </w:sdtPr>
                  <w:sdtEndPr/>
                  <w:sdtContent>
                    <w:r w:rsidRPr="00DA3DCC"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  <w:t>กระบี่</w:t>
                    </w:r>
                  </w:sdtContent>
                </w:sdt>
              </w:p>
            </w:tc>
            <w:tc>
              <w:tcPr>
                <w:tcW w:w="1701" w:type="dxa"/>
              </w:tcPr>
              <w:p w:rsidR="00695AF0" w:rsidRPr="00DA3DCC" w:rsidRDefault="00695AF0" w:rsidP="004500A6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 w:rsidRPr="00DA3DCC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ag_locationType"/>
                    <w:id w:val="1495763082"/>
                    <w:dropDownList>
                      <w:listItem w:displayText="ห้องปฏิบัติการ" w:value="1"/>
                      <w:listItem w:displayText="ภาคสนาม" w:value="2"/>
                      <w:listItem w:displayText="สำนักงาน" w:value="3"/>
                    </w:dropDownList>
                  </w:sdtPr>
                  <w:sdtEndPr/>
                  <w:sdtContent>
                    <w:r w:rsidRPr="00DA3DCC"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  <w:t>ภาคสนาม</w:t>
                    </w:r>
                  </w:sdtContent>
                </w:sdt>
              </w:p>
            </w:tc>
            <w:tc>
              <w:tcPr>
                <w:tcW w:w="2880" w:type="dxa"/>
              </w:tcPr>
              <w:p w:rsidR="00695AF0" w:rsidRPr="00DA3DCC" w:rsidRDefault="00695AF0" w:rsidP="004500A6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1195" w:type="dxa"/>
              </w:tcPr>
              <w:p w:rsidR="00695AF0" w:rsidRPr="00DA3DCC" w:rsidRDefault="00695AF0" w:rsidP="004500A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1195" w:type="dxa"/>
              </w:tcPr>
              <w:p w:rsidR="00695AF0" w:rsidRPr="00DA3DCC" w:rsidRDefault="00695AF0" w:rsidP="004500A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  <w:tr w:rsidR="00695AF0" w:rsidRPr="00DA3DCC" w:rsidTr="004500A6">
            <w:trPr>
              <w:trHeight w:val="326"/>
            </w:trPr>
            <w:tc>
              <w:tcPr>
                <w:tcW w:w="1389" w:type="dxa"/>
              </w:tcPr>
              <w:p w:rsidR="00695AF0" w:rsidRPr="00DA3DCC" w:rsidRDefault="00695AF0" w:rsidP="004500A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  <w:r w:rsidRPr="00DA3DCC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ag_LocationInOut"/>
                    <w:id w:val="2125261147"/>
                    <w:dropDownList>
                      <w:listItem w:displayText="ในประเทศ" w:value="1"/>
                      <w:listItem w:displayText="ต่างประเทศ" w:value="2"/>
                    </w:dropDownList>
                  </w:sdtPr>
                  <w:sdtEndPr/>
                  <w:sdtContent>
                    <w:r w:rsidRPr="00DA3DCC"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  <w:t>ต่างประเทศ</w:t>
                    </w:r>
                  </w:sdtContent>
                </w:sdt>
              </w:p>
            </w:tc>
            <w:tc>
              <w:tcPr>
                <w:tcW w:w="1701" w:type="dxa"/>
              </w:tcPr>
              <w:p w:rsidR="00695AF0" w:rsidRPr="00DA3DCC" w:rsidRDefault="00695AF0" w:rsidP="004500A6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  <w:tc>
              <w:tcPr>
                <w:tcW w:w="1701" w:type="dxa"/>
              </w:tcPr>
              <w:p w:rsidR="00695AF0" w:rsidRPr="00DA3DCC" w:rsidRDefault="00695AF0" w:rsidP="004500A6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 w:rsidRPr="00DA3DCC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ag_locationType"/>
                    <w:id w:val="-1495563096"/>
                    <w:dropDownList>
                      <w:listItem w:displayText="ห้องปฏิบัติการ" w:value="1"/>
                      <w:listItem w:displayText="ภาคสนาม" w:value="2"/>
                      <w:listItem w:displayText="สำนักงาน" w:value="3"/>
                    </w:dropDownList>
                  </w:sdtPr>
                  <w:sdtEndPr/>
                  <w:sdtContent>
                    <w:r w:rsidRPr="00DA3DCC"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  <w:t>สำนักงาน</w:t>
                    </w:r>
                  </w:sdtContent>
                </w:sdt>
              </w:p>
            </w:tc>
            <w:tc>
              <w:tcPr>
                <w:tcW w:w="2880" w:type="dxa"/>
              </w:tcPr>
              <w:p w:rsidR="00695AF0" w:rsidRPr="00DA3DCC" w:rsidRDefault="00695AF0" w:rsidP="004500A6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1195" w:type="dxa"/>
              </w:tcPr>
              <w:p w:rsidR="00695AF0" w:rsidRPr="00DA3DCC" w:rsidRDefault="00695AF0" w:rsidP="004500A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1195" w:type="dxa"/>
              </w:tcPr>
              <w:p w:rsidR="00695AF0" w:rsidRPr="00DA3DCC" w:rsidRDefault="002807CD" w:rsidP="004500A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</w:tbl>
      </w:sdtContent>
    </w:sdt>
    <w:p w:rsidR="00695AF0" w:rsidRPr="005770D3" w:rsidRDefault="00695AF0" w:rsidP="00695AF0">
      <w:pPr>
        <w:pStyle w:val="ListParagraph"/>
        <w:ind w:left="993" w:hanging="993"/>
        <w:jc w:val="right"/>
        <w:rPr>
          <w:rFonts w:ascii="TH SarabunPSK" w:hAnsi="TH SarabunPSK" w:cs="TH SarabunPSK"/>
          <w:sz w:val="24"/>
          <w:szCs w:val="24"/>
        </w:rPr>
      </w:pPr>
      <w:r w:rsidRPr="005770D3">
        <w:rPr>
          <w:rFonts w:ascii="TH SarabunPSK" w:hAnsi="TH SarabunPSK" w:cs="TH SarabunPSK"/>
          <w:sz w:val="24"/>
          <w:szCs w:val="24"/>
        </w:rPr>
        <w:t>*</w:t>
      </w:r>
      <w:r w:rsidR="00FD0DB1">
        <w:rPr>
          <w:rFonts w:ascii="TH SarabunPSK" w:hAnsi="TH SarabunPSK" w:cs="TH SarabunPSK" w:hint="cs"/>
          <w:sz w:val="24"/>
          <w:szCs w:val="24"/>
          <w:cs/>
        </w:rPr>
        <w:t>องศาท</w:t>
      </w:r>
      <w:r w:rsidRPr="005770D3">
        <w:rPr>
          <w:rFonts w:ascii="TH SarabunPSK" w:hAnsi="TH SarabunPSK" w:cs="TH SarabunPSK" w:hint="cs"/>
          <w:sz w:val="24"/>
          <w:szCs w:val="24"/>
          <w:cs/>
        </w:rPr>
        <w:t>ศนิยม (</w:t>
      </w:r>
      <w:r w:rsidRPr="005770D3">
        <w:rPr>
          <w:rFonts w:ascii="TH SarabunPSK" w:hAnsi="TH SarabunPSK" w:cs="TH SarabunPSK"/>
          <w:sz w:val="24"/>
          <w:szCs w:val="24"/>
        </w:rPr>
        <w:t>DD)</w:t>
      </w:r>
    </w:p>
    <w:p w:rsidR="00695AF0" w:rsidRDefault="00695AF0" w:rsidP="007C4A3A">
      <w:pPr>
        <w:tabs>
          <w:tab w:val="left" w:pos="426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DA3DCC" w:rsidRPr="00DA3DCC" w:rsidRDefault="00DA3DCC" w:rsidP="007C4A3A">
      <w:pPr>
        <w:tabs>
          <w:tab w:val="left" w:pos="426"/>
        </w:tabs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DA3DC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sdt>
        <w:sdtPr>
          <w:rPr>
            <w:rFonts w:ascii="TH SarabunPSK" w:hAnsi="TH SarabunPSK" w:cs="TH SarabunPSK"/>
            <w:b/>
            <w:bCs/>
            <w:sz w:val="32"/>
            <w:szCs w:val="32"/>
            <w:cs/>
          </w:rPr>
          <w:tag w:val="locationbenefit"/>
          <w:id w:val="1335099381"/>
          <w:lock w:val="sdtContentLocked"/>
          <w:placeholder>
            <w:docPart w:val="6150BFE101E54F4C92966E0A4D0A06CF"/>
          </w:placeholder>
          <w:showingPlcHdr/>
          <w:text/>
        </w:sdtPr>
        <w:sdtEndPr/>
        <w:sdtContent>
          <w:r w:rsidR="00673CA3">
            <w:rPr>
              <w:rFonts w:ascii="TH SarabunPSK" w:hAnsi="TH SarabunPSK" w:cs="TH SarabunPSK"/>
              <w:b/>
              <w:bCs/>
              <w:sz w:val="32"/>
              <w:szCs w:val="32"/>
              <w:lang w:val="en-GB"/>
            </w:rPr>
            <w:t xml:space="preserve">24. </w:t>
          </w:r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สถานที่ใช้ประโยชน์</w:t>
          </w:r>
        </w:sdtContent>
      </w:sdt>
      <w:r w:rsidRPr="00DA3DC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DA3DCC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</w:p>
    <w:sdt>
      <w:sdtPr>
        <w:rPr>
          <w:rFonts w:ascii="TH SarabunPSK" w:hAnsi="TH SarabunPSK" w:cs="TH SarabunPSK"/>
          <w:sz w:val="32"/>
          <w:szCs w:val="32"/>
          <w:cs/>
        </w:rPr>
        <w:tag w:val="tag_locationBenefit"/>
        <w:id w:val="842601108"/>
      </w:sdtPr>
      <w:sdtEndPr>
        <w:rPr>
          <w:cs w:val="0"/>
        </w:rPr>
      </w:sdtEndPr>
      <w:sdtContent>
        <w:tbl>
          <w:tblPr>
            <w:tblStyle w:val="TableGrid"/>
            <w:tblW w:w="9752" w:type="dxa"/>
            <w:tblInd w:w="137" w:type="dxa"/>
            <w:tblLook w:val="04A0" w:firstRow="1" w:lastRow="0" w:firstColumn="1" w:lastColumn="0" w:noHBand="0" w:noVBand="1"/>
          </w:tblPr>
          <w:tblGrid>
            <w:gridCol w:w="1389"/>
            <w:gridCol w:w="1701"/>
            <w:gridCol w:w="3219"/>
            <w:gridCol w:w="1742"/>
            <w:gridCol w:w="1701"/>
          </w:tblGrid>
          <w:tr w:rsidR="00D71E28" w:rsidRPr="00DA3DCC" w:rsidTr="006E1AC4">
            <w:trPr>
              <w:trHeight w:val="326"/>
              <w:tblHeader/>
            </w:trPr>
            <w:tc>
              <w:tcPr>
                <w:tcW w:w="1389" w:type="dxa"/>
                <w:vMerge w:val="restart"/>
                <w:vAlign w:val="center"/>
              </w:tcPr>
              <w:p w:rsidR="00D71E28" w:rsidRPr="00DA3DCC" w:rsidRDefault="00D71E28" w:rsidP="00192626">
                <w:pPr>
                  <w:jc w:val="center"/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  <w:cs/>
                  </w:rPr>
                </w:pPr>
                <w:r w:rsidRPr="00DA3DCC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id w:val="64146013"/>
                  </w:sdtPr>
                  <w:sdtEndPr/>
                  <w:sdtContent>
                    <w:sdt>
                      <w:sdtP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ag w:val="LocationBenefitInOut"/>
                        <w:id w:val="-1108889361"/>
                        <w:lock w:val="sdtContentLocked"/>
                        <w:text/>
                      </w:sdtPr>
                      <w:sdtEndPr/>
                      <w:sdtContent>
                        <w:r w:rsidRPr="00DA3DCC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  <w:cs/>
                          </w:rPr>
                          <w:t>ในประเทศ/ต่างประเทศ</w:t>
                        </w:r>
                      </w:sdtContent>
                    </w:sdt>
                  </w:sdtContent>
                </w:sdt>
              </w:p>
            </w:tc>
            <w:tc>
              <w:tcPr>
                <w:tcW w:w="1701" w:type="dxa"/>
                <w:vMerge w:val="restart"/>
                <w:vAlign w:val="center"/>
              </w:tcPr>
              <w:p w:rsidR="00D71E28" w:rsidRPr="00DA3DCC" w:rsidRDefault="00D71E28" w:rsidP="00192626">
                <w:pPr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 w:rsidRPr="00DA3DCC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LocationBenefitName"/>
                    <w:id w:val="495540856"/>
                    <w:lock w:val="sdtContentLocked"/>
                    <w:placeholder>
                      <w:docPart w:val="DE0D798A76E74814840284569CCDDB82"/>
                    </w:placeholder>
                    <w:showingPlcHdr/>
                    <w:text/>
                  </w:sdtPr>
                  <w:sdtEndPr/>
                  <w:sdtContent>
                    <w:r w:rsidRPr="00DA3DCC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ชื่อประเทศ/จังหวัด</w:t>
                    </w:r>
                  </w:sdtContent>
                </w:sdt>
              </w:p>
            </w:tc>
            <w:tc>
              <w:tcPr>
                <w:tcW w:w="3219" w:type="dxa"/>
                <w:vMerge w:val="restart"/>
                <w:vAlign w:val="center"/>
              </w:tcPr>
              <w:p w:rsidR="00D71E28" w:rsidRPr="00DA3DCC" w:rsidRDefault="00D71E28" w:rsidP="00192626">
                <w:pPr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 w:rsidRPr="00DA3DCC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LocationBenefitDetail"/>
                    <w:id w:val="378520605"/>
                    <w:lock w:val="sdtContentLocked"/>
                    <w:placeholder>
                      <w:docPart w:val="B3CD141D2CEF4DF2B876BA2F90BD1796"/>
                    </w:placeholder>
                    <w:showingPlcHdr/>
                    <w:text/>
                  </w:sdtPr>
                  <w:sdtEndPr/>
                  <w:sdtContent>
                    <w:r w:rsidRPr="00DA3DCC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ชื่อสถานที่</w:t>
                    </w:r>
                  </w:sdtContent>
                </w:sdt>
              </w:p>
            </w:tc>
            <w:tc>
              <w:tcPr>
                <w:tcW w:w="3443" w:type="dxa"/>
                <w:gridSpan w:val="2"/>
              </w:tcPr>
              <w:sdt>
                <w:sdtPr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  <w:cs/>
                  </w:rPr>
                  <w:tag w:val="LocationBenefitGPS"/>
                  <w:id w:val="-116991942"/>
                  <w:lock w:val="sdtContentLocked"/>
                </w:sdtPr>
                <w:sdtEndPr/>
                <w:sdtContent>
                  <w:p w:rsidR="00D71E28" w:rsidRPr="00DA3DCC" w:rsidRDefault="00D71E28" w:rsidP="00192626">
                    <w:pPr>
                      <w:jc w:val="center"/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</w:pPr>
                    <w:r w:rsidRPr="00DA3DCC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 xml:space="preserve">พิกัดสถานที่ </w:t>
                    </w:r>
                    <w:r w:rsidRPr="00DA3DCC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</w:rPr>
                      <w:t xml:space="preserve">GPS </w:t>
                    </w:r>
                    <w:r w:rsidRPr="00DA3DCC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(ถ้ามี)</w:t>
                    </w:r>
                  </w:p>
                </w:sdtContent>
              </w:sdt>
            </w:tc>
          </w:tr>
          <w:tr w:rsidR="00D71E28" w:rsidRPr="00DA3DCC" w:rsidTr="006E1AC4">
            <w:trPr>
              <w:trHeight w:val="326"/>
              <w:tblHeader/>
            </w:trPr>
            <w:tc>
              <w:tcPr>
                <w:tcW w:w="1389" w:type="dxa"/>
                <w:vMerge/>
                <w:vAlign w:val="center"/>
              </w:tcPr>
              <w:p w:rsidR="00D71E28" w:rsidRPr="00DA3DCC" w:rsidRDefault="00D71E28" w:rsidP="00192626">
                <w:pPr>
                  <w:jc w:val="center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  <w:tc>
              <w:tcPr>
                <w:tcW w:w="1701" w:type="dxa"/>
                <w:vMerge/>
                <w:vAlign w:val="center"/>
              </w:tcPr>
              <w:p w:rsidR="00D71E28" w:rsidRPr="00DA3DCC" w:rsidRDefault="00D71E28" w:rsidP="00192626">
                <w:pPr>
                  <w:jc w:val="center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  <w:tc>
              <w:tcPr>
                <w:tcW w:w="3219" w:type="dxa"/>
                <w:vMerge/>
                <w:vAlign w:val="center"/>
              </w:tcPr>
              <w:p w:rsidR="00D71E28" w:rsidRPr="00DA3DCC" w:rsidRDefault="00D71E28" w:rsidP="00192626">
                <w:pPr>
                  <w:jc w:val="center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  <w:tc>
              <w:tcPr>
                <w:tcW w:w="1742" w:type="dxa"/>
              </w:tcPr>
              <w:sdt>
                <w:sdtPr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  <w:cs/>
                  </w:rPr>
                  <w:tag w:val="LocationBenefit_latitude"/>
                  <w:id w:val="-2054066005"/>
                  <w:lock w:val="sdtContentLocked"/>
                </w:sdtPr>
                <w:sdtEndPr/>
                <w:sdtContent>
                  <w:p w:rsidR="00D71E28" w:rsidRPr="00DA3DCC" w:rsidRDefault="00D71E28" w:rsidP="00192626">
                    <w:pPr>
                      <w:jc w:val="center"/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</w:pPr>
                    <w:r w:rsidRPr="00DA3DCC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ละติจูด</w:t>
                    </w:r>
                  </w:p>
                </w:sdtContent>
              </w:sdt>
            </w:tc>
            <w:tc>
              <w:tcPr>
                <w:tcW w:w="1701" w:type="dxa"/>
              </w:tcPr>
              <w:sdt>
                <w:sdtPr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  <w:cs/>
                  </w:rPr>
                  <w:tag w:val="LocationBenefit_longitude"/>
                  <w:id w:val="-1200930325"/>
                  <w:lock w:val="sdtContentLocked"/>
                </w:sdtPr>
                <w:sdtEndPr/>
                <w:sdtContent>
                  <w:p w:rsidR="00D71E28" w:rsidRPr="00DA3DCC" w:rsidRDefault="00D71E28" w:rsidP="00192626">
                    <w:pPr>
                      <w:jc w:val="center"/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</w:pPr>
                    <w:r w:rsidRPr="00DA3DCC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ลอง</w:t>
                    </w:r>
                    <w:r w:rsidRPr="00DA3DCC">
                      <w:rPr>
                        <w:rFonts w:ascii="TH SarabunPSK" w:hAnsi="TH SarabunPSK" w:cs="TH SarabunPSK" w:hint="cs"/>
                        <w:b/>
                        <w:bCs/>
                        <w:sz w:val="32"/>
                        <w:szCs w:val="32"/>
                        <w:cs/>
                      </w:rPr>
                      <w:t>จิ</w:t>
                    </w:r>
                    <w:r w:rsidRPr="00DA3DCC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จูด</w:t>
                    </w:r>
                  </w:p>
                </w:sdtContent>
              </w:sdt>
            </w:tc>
          </w:tr>
          <w:tr w:rsidR="003C3C1A" w:rsidRPr="00DA3DCC" w:rsidTr="006E1AC4">
            <w:trPr>
              <w:trHeight w:val="326"/>
            </w:trPr>
            <w:tc>
              <w:tcPr>
                <w:tcW w:w="1389" w:type="dxa"/>
              </w:tcPr>
              <w:p w:rsidR="003C3C1A" w:rsidRPr="00DA3DCC" w:rsidRDefault="002807CD" w:rsidP="003C3C1A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ag_LocationBenefitInOut"/>
                    <w:id w:val="499931988"/>
                    <w:dropDownList>
                      <w:listItem w:displayText="ในประเทศ" w:value="1"/>
                      <w:listItem w:displayText="ต่างประเทศ" w:value="2"/>
                    </w:dropDownList>
                  </w:sdtPr>
                  <w:sdtEndPr/>
                  <w:sdtContent>
                    <w:r w:rsidR="003C3C1A" w:rsidRPr="00DA3DCC"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  <w:t>ในประเทศ</w:t>
                    </w:r>
                  </w:sdtContent>
                </w:sdt>
              </w:p>
            </w:tc>
            <w:tc>
              <w:tcPr>
                <w:tcW w:w="1701" w:type="dxa"/>
              </w:tcPr>
              <w:p w:rsidR="003C3C1A" w:rsidRPr="00DA3DCC" w:rsidRDefault="003C3C1A" w:rsidP="003C3C1A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  <w:r w:rsidRPr="00DA3DCC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ag_LocationBenefitName"/>
                    <w:id w:val="47184502"/>
                    <w:dropDownList>
                      <w:listItem w:displayText="กรุงเทพมหานคร" w:value="10"/>
                      <w:listItem w:displayText="กระบี่" w:value="81"/>
                      <w:listItem w:displayText="กาญจนบุรี" w:value="71"/>
                      <w:listItem w:displayText="กาฬสินธุ์" w:value="46"/>
                      <w:listItem w:displayText="กำแพงเพชร" w:value="62"/>
                      <w:listItem w:displayText="ขอนแก่น" w:value="40"/>
                      <w:listItem w:displayText="จันทบุรี" w:value="22"/>
                      <w:listItem w:displayText="ฉะเชิงเทรา" w:value="24"/>
                      <w:listItem w:displayText="ชลบุรี" w:value="20"/>
                      <w:listItem w:displayText="ชัยนาท" w:value="18"/>
                      <w:listItem w:displayText="ชัยภูมิ" w:value="36"/>
                      <w:listItem w:displayText="ชุมพร" w:value="86"/>
                      <w:listItem w:displayText="เชียงราย" w:value="57"/>
                      <w:listItem w:displayText="เชียงใหม่" w:value="50"/>
                      <w:listItem w:displayText="ตรัง" w:value="92"/>
                      <w:listItem w:displayText="ตราด" w:value="23"/>
                      <w:listItem w:displayText="ตาก" w:value="63"/>
                      <w:listItem w:displayText="นครนายก" w:value="26"/>
                      <w:listItem w:displayText="นครปฐม" w:value="73"/>
                      <w:listItem w:displayText="นครพนม" w:value="48"/>
                      <w:listItem w:displayText="นครราชสีมา" w:value="30"/>
                      <w:listItem w:displayText="นครศรีธรรมราช" w:value="80"/>
                      <w:listItem w:displayText="นครสวรรค์" w:value="60"/>
                      <w:listItem w:displayText="นนทบุรี" w:value="12"/>
                      <w:listItem w:displayText="นราธิวาส" w:value="96"/>
                      <w:listItem w:displayText="น่าน" w:value="55"/>
                      <w:listItem w:displayText="บึงกาฬ" w:value="38"/>
                      <w:listItem w:displayText="บุรีรัมย์" w:value="31"/>
                      <w:listItem w:displayText="ปทุมธานี" w:value="13"/>
                      <w:listItem w:displayText="ประจวบคีรีขันธ์" w:value="77"/>
                      <w:listItem w:displayText="ปราจีนบุรี" w:value="25"/>
                      <w:listItem w:displayText="ปัตตานี" w:value="94"/>
                      <w:listItem w:displayText="พระนครศรีอยุธยา" w:value="14"/>
                      <w:listItem w:displayText="พะเยา" w:value="56"/>
                      <w:listItem w:displayText="พังงา" w:value="82"/>
                      <w:listItem w:displayText="พัทลุง" w:value="93"/>
                      <w:listItem w:displayText="พิจิตร" w:value="66"/>
                      <w:listItem w:displayText="พิษณุโลก" w:value="65"/>
                      <w:listItem w:displayText="เพชรบุรี" w:value="76"/>
                      <w:listItem w:displayText="เพชรบูรณ์" w:value="67"/>
                      <w:listItem w:displayText="แพร่" w:value="54"/>
                      <w:listItem w:displayText="ภูเก็ต" w:value="83"/>
                      <w:listItem w:displayText="มหาสารคาม" w:value="44"/>
                      <w:listItem w:displayText="มุกดาหาร" w:value="49"/>
                      <w:listItem w:displayText="แม่ฮ่องสอน" w:value="58"/>
                      <w:listItem w:displayText="ยโสธร" w:value="35"/>
                      <w:listItem w:displayText="ยะลา" w:value="95"/>
                      <w:listItem w:displayText="ร้อยเอ็ด" w:value="45"/>
                      <w:listItem w:displayText="ระนอง" w:value="85"/>
                      <w:listItem w:displayText="ระยอง" w:value="21"/>
                      <w:listItem w:displayText="ราชบุรี" w:value="70"/>
                      <w:listItem w:displayText="ลพบุรี" w:value="16"/>
                      <w:listItem w:displayText="ลำปาง" w:value="52"/>
                      <w:listItem w:displayText="ลำพูน" w:value="51"/>
                      <w:listItem w:displayText="เลย" w:value="42"/>
                      <w:listItem w:displayText="ศรีสะเกษ" w:value="33"/>
                      <w:listItem w:displayText="สกลนคร" w:value="47"/>
                      <w:listItem w:displayText="สงขลา" w:value="90"/>
                      <w:listItem w:displayText="สตูล" w:value="91"/>
                      <w:listItem w:displayText="สมุทรปราการ" w:value="11"/>
                      <w:listItem w:displayText="สมุทรสงคราม" w:value="75"/>
                      <w:listItem w:displayText="สมุทรสาคร" w:value="74"/>
                      <w:listItem w:displayText="สระแก้ว" w:value="27"/>
                      <w:listItem w:displayText="สระบุรี" w:value="19"/>
                      <w:listItem w:displayText="สิงห์บุรี" w:value="17"/>
                      <w:listItem w:displayText="สุโขทัย" w:value="64"/>
                      <w:listItem w:displayText="สุพรรณบุรี" w:value="72"/>
                      <w:listItem w:displayText="สุราษฎร์ธานี" w:value="84"/>
                      <w:listItem w:displayText="สุรินทร์" w:value="32"/>
                      <w:listItem w:displayText="หนองคาย" w:value="43"/>
                      <w:listItem w:displayText="หนองบัวลำภู" w:value="39"/>
                      <w:listItem w:displayText="อ่างทอง" w:value="15"/>
                      <w:listItem w:displayText="อำนาจเจริญ" w:value="37"/>
                      <w:listItem w:displayText="อุดรธานี" w:value="41"/>
                      <w:listItem w:displayText="อุตรดิตถ์" w:value="53"/>
                      <w:listItem w:displayText="อุทัยธานี" w:value="61"/>
                      <w:listItem w:displayText="อุบลราชธานี" w:value="34"/>
                    </w:dropDownList>
                  </w:sdtPr>
                  <w:sdtEndPr/>
                  <w:sdtContent>
                    <w:r w:rsidRPr="00DA3DCC"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  <w:t>กรุงเทพมหานคร</w:t>
                    </w:r>
                  </w:sdtContent>
                </w:sdt>
              </w:p>
            </w:tc>
            <w:tc>
              <w:tcPr>
                <w:tcW w:w="3219" w:type="dxa"/>
              </w:tcPr>
              <w:p w:rsidR="003C3C1A" w:rsidRPr="00DA3DCC" w:rsidRDefault="003C3C1A" w:rsidP="003C3C1A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1742" w:type="dxa"/>
              </w:tcPr>
              <w:p w:rsidR="003C3C1A" w:rsidRPr="003C3C1A" w:rsidRDefault="003C3C1A" w:rsidP="003C3C1A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 w:rsidRPr="003C3C1A">
                  <w:rPr>
                    <w:rFonts w:ascii="TH SarabunPSK" w:hAnsi="TH SarabunPSK" w:cs="TH SarabunPSK" w:hint="cs"/>
                    <w:sz w:val="32"/>
                    <w:szCs w:val="32"/>
                    <w:cs/>
                  </w:rPr>
                  <w:t>999.99999</w:t>
                </w:r>
              </w:p>
            </w:tc>
            <w:tc>
              <w:tcPr>
                <w:tcW w:w="1701" w:type="dxa"/>
              </w:tcPr>
              <w:p w:rsidR="003C3C1A" w:rsidRPr="003C3C1A" w:rsidRDefault="003C3C1A" w:rsidP="003C3C1A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 w:rsidRPr="003C3C1A">
                  <w:rPr>
                    <w:rFonts w:ascii="TH SarabunPSK" w:hAnsi="TH SarabunPSK" w:cs="TH SarabunPSK" w:hint="cs"/>
                    <w:sz w:val="32"/>
                    <w:szCs w:val="32"/>
                    <w:cs/>
                  </w:rPr>
                  <w:t>999.99999</w:t>
                </w:r>
              </w:p>
            </w:tc>
          </w:tr>
          <w:tr w:rsidR="00D71E28" w:rsidRPr="00DA3DCC" w:rsidTr="006E1AC4">
            <w:trPr>
              <w:trHeight w:val="326"/>
            </w:trPr>
            <w:tc>
              <w:tcPr>
                <w:tcW w:w="1389" w:type="dxa"/>
              </w:tcPr>
              <w:p w:rsidR="00D71E28" w:rsidRPr="00DA3DCC" w:rsidRDefault="00D71E28" w:rsidP="0019262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  <w:r w:rsidRPr="00DA3DCC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ag_LocationBenefitInOut"/>
                    <w:id w:val="-1983849246"/>
                    <w:dropDownList>
                      <w:listItem w:displayText="ในประเทศ" w:value="1"/>
                      <w:listItem w:displayText="ต่างประเทศ" w:value="2"/>
                    </w:dropDownList>
                  </w:sdtPr>
                  <w:sdtEndPr/>
                  <w:sdtContent>
                    <w:r w:rsidRPr="00DA3DCC"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  <w:t>ในประเทศ</w:t>
                    </w:r>
                  </w:sdtContent>
                </w:sdt>
              </w:p>
            </w:tc>
            <w:tc>
              <w:tcPr>
                <w:tcW w:w="1701" w:type="dxa"/>
              </w:tcPr>
              <w:p w:rsidR="00D71E28" w:rsidRPr="00DA3DCC" w:rsidRDefault="00D71E28" w:rsidP="00192626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  <w:r w:rsidRPr="00DA3DCC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ag_LocationBenefitName"/>
                    <w:id w:val="569158735"/>
                    <w:dropDownList>
                      <w:listItem w:displayText="กรุงเทพมหานคร" w:value="10"/>
                      <w:listItem w:displayText="กระบี่" w:value="81"/>
                      <w:listItem w:displayText="กาญจนบุรี" w:value="71"/>
                      <w:listItem w:displayText="กาฬสินธุ์" w:value="46"/>
                      <w:listItem w:displayText="กำแพงเพชร" w:value="62"/>
                      <w:listItem w:displayText="ขอนแก่น" w:value="40"/>
                      <w:listItem w:displayText="จันทบุรี" w:value="22"/>
                      <w:listItem w:displayText="ฉะเชิงเทรา" w:value="24"/>
                      <w:listItem w:displayText="ชลบุรี" w:value="20"/>
                      <w:listItem w:displayText="ชัยนาท" w:value="18"/>
                      <w:listItem w:displayText="ชัยภูมิ" w:value="36"/>
                      <w:listItem w:displayText="ชุมพร" w:value="86"/>
                      <w:listItem w:displayText="เชียงราย" w:value="57"/>
                      <w:listItem w:displayText="เชียงใหม่" w:value="50"/>
                      <w:listItem w:displayText="ตรัง" w:value="92"/>
                      <w:listItem w:displayText="ตราด" w:value="23"/>
                      <w:listItem w:displayText="ตาก" w:value="63"/>
                      <w:listItem w:displayText="นครนายก" w:value="26"/>
                      <w:listItem w:displayText="นครปฐม" w:value="73"/>
                      <w:listItem w:displayText="นครพนม" w:value="48"/>
                      <w:listItem w:displayText="นครราชสีมา" w:value="30"/>
                      <w:listItem w:displayText="นครศรีธรรมราช" w:value="80"/>
                      <w:listItem w:displayText="นครสวรรค์" w:value="60"/>
                      <w:listItem w:displayText="นนทบุรี" w:value="12"/>
                      <w:listItem w:displayText="นราธิวาส" w:value="96"/>
                      <w:listItem w:displayText="น่าน" w:value="55"/>
                      <w:listItem w:displayText="บึงกาฬ" w:value="38"/>
                      <w:listItem w:displayText="บุรีรัมย์" w:value="31"/>
                      <w:listItem w:displayText="ปทุมธานี" w:value="13"/>
                      <w:listItem w:displayText="ประจวบคีรีขันธ์" w:value="77"/>
                      <w:listItem w:displayText="ปราจีนบุรี" w:value="25"/>
                      <w:listItem w:displayText="ปัตตานี" w:value="94"/>
                      <w:listItem w:displayText="พระนครศรีอยุธยา" w:value="14"/>
                      <w:listItem w:displayText="พะเยา" w:value="56"/>
                      <w:listItem w:displayText="พังงา" w:value="82"/>
                      <w:listItem w:displayText="พัทลุง" w:value="93"/>
                      <w:listItem w:displayText="พิจิตร" w:value="66"/>
                      <w:listItem w:displayText="พิษณุโลก" w:value="65"/>
                      <w:listItem w:displayText="เพชรบุรี" w:value="76"/>
                      <w:listItem w:displayText="เพชรบูรณ์" w:value="67"/>
                      <w:listItem w:displayText="แพร่" w:value="54"/>
                      <w:listItem w:displayText="ภูเก็ต" w:value="83"/>
                      <w:listItem w:displayText="มหาสารคาม" w:value="44"/>
                      <w:listItem w:displayText="มุกดาหาร" w:value="49"/>
                      <w:listItem w:displayText="แม่ฮ่องสอน" w:value="58"/>
                      <w:listItem w:displayText="ยโสธร" w:value="35"/>
                      <w:listItem w:displayText="ยะลา" w:value="95"/>
                      <w:listItem w:displayText="ร้อยเอ็ด" w:value="45"/>
                      <w:listItem w:displayText="ระนอง" w:value="85"/>
                      <w:listItem w:displayText="ระยอง" w:value="21"/>
                      <w:listItem w:displayText="ราชบุรี" w:value="70"/>
                      <w:listItem w:displayText="ลพบุรี" w:value="16"/>
                      <w:listItem w:displayText="ลำปาง" w:value="52"/>
                      <w:listItem w:displayText="ลำพูน" w:value="51"/>
                      <w:listItem w:displayText="เลย" w:value="42"/>
                      <w:listItem w:displayText="ศรีสะเกษ" w:value="33"/>
                      <w:listItem w:displayText="สกลนคร" w:value="47"/>
                      <w:listItem w:displayText="สงขลา" w:value="90"/>
                      <w:listItem w:displayText="สตูล" w:value="91"/>
                      <w:listItem w:displayText="สมุทรปราการ" w:value="11"/>
                      <w:listItem w:displayText="สมุทรสงคราม" w:value="75"/>
                      <w:listItem w:displayText="สมุทรสาคร" w:value="74"/>
                      <w:listItem w:displayText="สระแก้ว" w:value="27"/>
                      <w:listItem w:displayText="สระบุรี" w:value="19"/>
                      <w:listItem w:displayText="สิงห์บุรี" w:value="17"/>
                      <w:listItem w:displayText="สุโขทัย" w:value="64"/>
                      <w:listItem w:displayText="สุพรรณบุรี" w:value="72"/>
                      <w:listItem w:displayText="สุราษฎร์ธานี" w:value="84"/>
                      <w:listItem w:displayText="สุรินทร์" w:value="32"/>
                      <w:listItem w:displayText="หนองคาย" w:value="43"/>
                      <w:listItem w:displayText="หนองบัวลำภู" w:value="39"/>
                      <w:listItem w:displayText="อ่างทอง" w:value="15"/>
                      <w:listItem w:displayText="อำนาจเจริญ" w:value="37"/>
                      <w:listItem w:displayText="อุดรธานี" w:value="41"/>
                      <w:listItem w:displayText="อุตรดิตถ์" w:value="53"/>
                      <w:listItem w:displayText="อุทัยธานี" w:value="61"/>
                      <w:listItem w:displayText="อุบลราชธานี" w:value="34"/>
                    </w:dropDownList>
                  </w:sdtPr>
                  <w:sdtEndPr/>
                  <w:sdtContent>
                    <w:r w:rsidRPr="00DA3DCC"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  <w:t>กระบี่</w:t>
                    </w:r>
                  </w:sdtContent>
                </w:sdt>
              </w:p>
            </w:tc>
            <w:tc>
              <w:tcPr>
                <w:tcW w:w="3219" w:type="dxa"/>
              </w:tcPr>
              <w:p w:rsidR="00D71E28" w:rsidRPr="00DA3DCC" w:rsidRDefault="00D71E28" w:rsidP="00192626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1742" w:type="dxa"/>
              </w:tcPr>
              <w:p w:rsidR="00D71E28" w:rsidRPr="00DA3DCC" w:rsidRDefault="00D71E28" w:rsidP="0019262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1701" w:type="dxa"/>
              </w:tcPr>
              <w:p w:rsidR="00D71E28" w:rsidRPr="00DA3DCC" w:rsidRDefault="00D71E28" w:rsidP="0019262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  <w:tr w:rsidR="00D71E28" w:rsidRPr="00DA3DCC" w:rsidTr="006E1AC4">
            <w:trPr>
              <w:trHeight w:val="326"/>
            </w:trPr>
            <w:tc>
              <w:tcPr>
                <w:tcW w:w="1389" w:type="dxa"/>
              </w:tcPr>
              <w:p w:rsidR="00D71E28" w:rsidRPr="00DA3DCC" w:rsidRDefault="00D71E28" w:rsidP="0019262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  <w:r w:rsidRPr="00DA3DCC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ag_LocationBenefitInOut"/>
                    <w:id w:val="1390536599"/>
                    <w:dropDownList>
                      <w:listItem w:displayText="ในประเทศ" w:value="1"/>
                      <w:listItem w:displayText="ต่างประเทศ" w:value="2"/>
                    </w:dropDownList>
                  </w:sdtPr>
                  <w:sdtEndPr/>
                  <w:sdtContent>
                    <w:r w:rsidRPr="00DA3DCC"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  <w:t>ต่างประเทศ</w:t>
                    </w:r>
                  </w:sdtContent>
                </w:sdt>
              </w:p>
            </w:tc>
            <w:tc>
              <w:tcPr>
                <w:tcW w:w="1701" w:type="dxa"/>
              </w:tcPr>
              <w:p w:rsidR="00D71E28" w:rsidRPr="00DA3DCC" w:rsidRDefault="00D71E28" w:rsidP="00192626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  <w:tc>
              <w:tcPr>
                <w:tcW w:w="3219" w:type="dxa"/>
              </w:tcPr>
              <w:p w:rsidR="00D71E28" w:rsidRPr="00DA3DCC" w:rsidRDefault="00D71E28" w:rsidP="00192626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1742" w:type="dxa"/>
              </w:tcPr>
              <w:p w:rsidR="00D71E28" w:rsidRPr="00DA3DCC" w:rsidRDefault="00D71E28" w:rsidP="0019262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1701" w:type="dxa"/>
              </w:tcPr>
              <w:p w:rsidR="00D71E28" w:rsidRPr="00DA3DCC" w:rsidRDefault="002807CD" w:rsidP="0019262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</w:tbl>
      </w:sdtContent>
    </w:sdt>
    <w:p w:rsidR="00B73A20" w:rsidRPr="00DA3DCC" w:rsidRDefault="00B73A20" w:rsidP="00B73A20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426"/>
        <w:jc w:val="thaiDistribute"/>
        <w:rPr>
          <w:rFonts w:ascii="TH SarabunPSK" w:hAnsi="TH SarabunPSK" w:cs="TH SarabunPSK"/>
          <w:sz w:val="32"/>
          <w:szCs w:val="32"/>
        </w:rPr>
      </w:pPr>
    </w:p>
    <w:p w:rsidR="00B73A20" w:rsidRDefault="00B73A20" w:rsidP="00B73A20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426"/>
        <w:jc w:val="thaiDistribute"/>
        <w:rPr>
          <w:rFonts w:ascii="TH SarabunPSK" w:hAnsi="TH SarabunPSK" w:cs="TH SarabunPSK"/>
          <w:sz w:val="32"/>
          <w:szCs w:val="32"/>
        </w:rPr>
      </w:pPr>
    </w:p>
    <w:p w:rsidR="00CC5F5C" w:rsidRDefault="00CC5F5C" w:rsidP="00B73A20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426"/>
        <w:jc w:val="thaiDistribute"/>
        <w:rPr>
          <w:rFonts w:ascii="TH SarabunPSK" w:hAnsi="TH SarabunPSK" w:cs="TH SarabunPSK"/>
          <w:sz w:val="32"/>
          <w:szCs w:val="32"/>
        </w:rPr>
      </w:pPr>
    </w:p>
    <w:p w:rsidR="00CC5F5C" w:rsidRPr="00DA3DCC" w:rsidRDefault="00CC5F5C" w:rsidP="00B73A20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426"/>
        <w:jc w:val="thaiDistribute"/>
        <w:rPr>
          <w:rFonts w:ascii="TH SarabunPSK" w:hAnsi="TH SarabunPSK" w:cs="TH SarabunPSK"/>
          <w:sz w:val="32"/>
          <w:szCs w:val="32"/>
        </w:rPr>
      </w:pPr>
    </w:p>
    <w:p w:rsidR="00B73A20" w:rsidRPr="00DA3DCC" w:rsidRDefault="00B73A20" w:rsidP="009F14BF">
      <w:pPr>
        <w:pStyle w:val="ListParagraph"/>
        <w:tabs>
          <w:tab w:val="left" w:pos="567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567" w:right="-143" w:hanging="567"/>
        <w:jc w:val="thaiDistribute"/>
        <w:rPr>
          <w:rFonts w:ascii="TH SarabunPSK" w:hAnsi="TH SarabunPSK" w:cs="TH SarabunPSK"/>
          <w:sz w:val="32"/>
          <w:szCs w:val="32"/>
        </w:rPr>
      </w:pPr>
      <w:r w:rsidRPr="00DA3DCC">
        <w:rPr>
          <w:rFonts w:ascii="TH SarabunPSK" w:hAnsi="TH SarabunPSK" w:cs="TH SarabunPSK"/>
          <w:sz w:val="32"/>
          <w:szCs w:val="32"/>
          <w:cs/>
        </w:rPr>
        <w:t xml:space="preserve">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ProposalAnotherFund"/>
          <w:id w:val="-57403894"/>
          <w:lock w:val="sdtContentLocked"/>
          <w:placeholder>
            <w:docPart w:val="D3C470B02E944AFD88020EEBD12C5B31"/>
          </w:placeholder>
          <w:showingPlcHdr/>
          <w:text/>
        </w:sdtPr>
        <w:sdtEndPr/>
        <w:sdtContent>
          <w:r w:rsidR="00673CA3">
            <w:rPr>
              <w:rFonts w:ascii="TH SarabunPSK" w:hAnsi="TH SarabunPSK" w:cs="TH SarabunPSK"/>
              <w:b/>
              <w:bCs/>
              <w:sz w:val="32"/>
              <w:szCs w:val="32"/>
              <w:lang w:val="en-GB"/>
            </w:rPr>
            <w:t xml:space="preserve">25. </w:t>
          </w:r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การเสนอข้อเสนอหรือส่วนหนึ่งส่วนใดของงานวิจัยนี้ต่อแหล่งทุนอื่น หรือเป็นการวิจัยต่อยอดจากโครงการวิจัยอื่น</w:t>
          </w:r>
        </w:sdtContent>
      </w:sdt>
      <w:r w:rsidRPr="00DA3DCC">
        <w:rPr>
          <w:rFonts w:ascii="TH SarabunPSK" w:hAnsi="TH SarabunPSK" w:cs="TH SarabunPSK"/>
          <w:sz w:val="32"/>
          <w:szCs w:val="32"/>
          <w:cs/>
        </w:rPr>
        <w:t xml:space="preserve">                  </w:t>
      </w:r>
      <w:r w:rsidRPr="00DA3DCC">
        <w:rPr>
          <w:rFonts w:ascii="TH SarabunPSK" w:hAnsi="TH SarabunPSK" w:cs="TH SarabunPSK"/>
          <w:sz w:val="32"/>
          <w:szCs w:val="32"/>
        </w:rPr>
        <w:t xml:space="preserve">   </w:t>
      </w:r>
      <w:r w:rsidRPr="00DA3DCC">
        <w:rPr>
          <w:rFonts w:ascii="TH SarabunPSK" w:hAnsi="TH SarabunPSK" w:cs="TH SarabunPSK"/>
          <w:sz w:val="32"/>
          <w:szCs w:val="32"/>
        </w:rPr>
        <w:object w:dxaOrig="225" w:dyaOrig="225">
          <v:shape id="_x0000_i1167" type="#_x0000_t75" style="width:12pt;height:12.75pt" o:ole="">
            <v:imagedata r:id="rId61" o:title=""/>
          </v:shape>
          <w:control r:id="rId62" w:name="ProposalAnotherFund1" w:shapeid="_x0000_i1167"/>
        </w:object>
      </w:r>
      <w:r w:rsidRPr="00DA3DCC">
        <w:rPr>
          <w:rFonts w:ascii="TH SarabunPSK" w:hAnsi="TH SarabunPSK" w:cs="TH SarabunPSK"/>
          <w:sz w:val="32"/>
          <w:szCs w:val="32"/>
          <w:cs/>
        </w:rPr>
        <w:t xml:space="preserve">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ProposalAnotherFund1"/>
          <w:id w:val="-2517423"/>
          <w:lock w:val="sdtContentLocked"/>
          <w:placeholder>
            <w:docPart w:val="A468FB5011D4486BA476DBF92492480C"/>
          </w:placeholder>
          <w:showingPlcHdr/>
          <w:text/>
        </w:sdtPr>
        <w:sdtEndPr/>
        <w:sdtContent>
          <w:r w:rsidRPr="00DA3DCC">
            <w:rPr>
              <w:rFonts w:ascii="TH SarabunPSK" w:hAnsi="TH SarabunPSK" w:cs="TH SarabunPSK"/>
              <w:sz w:val="32"/>
              <w:szCs w:val="32"/>
              <w:cs/>
            </w:rPr>
            <w:t>มี</w:t>
          </w:r>
        </w:sdtContent>
      </w:sdt>
      <w:r w:rsidRPr="00DA3DCC">
        <w:rPr>
          <w:rFonts w:ascii="TH SarabunPSK" w:eastAsia="Times New Roman" w:hAnsi="TH SarabunPSK" w:cs="TH SarabunPSK"/>
          <w:sz w:val="32"/>
          <w:szCs w:val="32"/>
        </w:rPr>
        <w:tab/>
      </w:r>
      <w:r w:rsidRPr="00DA3DCC">
        <w:rPr>
          <w:rFonts w:ascii="TH SarabunPSK" w:hAnsi="TH SarabunPSK" w:cs="TH SarabunPSK"/>
          <w:sz w:val="32"/>
          <w:szCs w:val="32"/>
        </w:rPr>
        <w:t xml:space="preserve">   </w:t>
      </w:r>
      <w:r w:rsidRPr="00DA3DCC">
        <w:rPr>
          <w:rFonts w:ascii="TH SarabunPSK" w:hAnsi="TH SarabunPSK" w:cs="TH SarabunPSK"/>
          <w:sz w:val="32"/>
          <w:szCs w:val="32"/>
        </w:rPr>
        <w:object w:dxaOrig="225" w:dyaOrig="225">
          <v:shape id="_x0000_i1169" type="#_x0000_t75" style="width:12.75pt;height:9.75pt" o:ole="">
            <v:imagedata r:id="rId63" o:title=""/>
          </v:shape>
          <w:control r:id="rId64" w:name="ProposalAnotherFund2" w:shapeid="_x0000_i1169"/>
        </w:object>
      </w:r>
      <w:r w:rsidRPr="00DA3DCC">
        <w:rPr>
          <w:rFonts w:ascii="TH SarabunPSK" w:hAnsi="TH SarabunPSK" w:cs="TH SarabunPSK"/>
          <w:sz w:val="32"/>
          <w:szCs w:val="32"/>
          <w:cs/>
        </w:rPr>
        <w:t xml:space="preserve">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ProposalAnotherFund2"/>
          <w:id w:val="2104455681"/>
          <w:lock w:val="sdtContentLocked"/>
          <w:placeholder>
            <w:docPart w:val="DE10BACA7EF34C44924994022A32AE1A"/>
          </w:placeholder>
          <w:showingPlcHdr/>
          <w:text/>
        </w:sdtPr>
        <w:sdtEndPr/>
        <w:sdtContent>
          <w:r w:rsidRPr="00DA3DCC">
            <w:rPr>
              <w:rFonts w:ascii="TH SarabunPSK" w:hAnsi="TH SarabunPSK" w:cs="TH SarabunPSK"/>
              <w:sz w:val="32"/>
              <w:szCs w:val="32"/>
              <w:cs/>
            </w:rPr>
            <w:t>ไม่มี</w:t>
          </w:r>
        </w:sdtContent>
      </w:sdt>
      <w:r w:rsidRPr="00DA3DCC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B73A20" w:rsidRPr="00DA3DCC" w:rsidRDefault="00B73A20" w:rsidP="00B73A20">
      <w:pPr>
        <w:pStyle w:val="ListParagraph"/>
        <w:tabs>
          <w:tab w:val="left" w:pos="0"/>
          <w:tab w:val="left" w:pos="3119"/>
        </w:tabs>
        <w:ind w:left="0" w:right="-1"/>
        <w:rPr>
          <w:rFonts w:ascii="TH SarabunPSK" w:hAnsi="TH SarabunPSK" w:cs="TH SarabunPSK"/>
          <w:sz w:val="32"/>
          <w:szCs w:val="32"/>
        </w:rPr>
      </w:pPr>
      <w:r w:rsidRPr="00DA3DCC">
        <w:rPr>
          <w:rFonts w:ascii="TH SarabunPSK" w:hAnsi="TH SarabunPSK" w:cs="TH SarabunPSK"/>
          <w:sz w:val="32"/>
          <w:szCs w:val="32"/>
          <w:cs/>
        </w:rPr>
        <w:t xml:space="preserve">  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ProposalOrgName"/>
          <w:id w:val="-1766461179"/>
          <w:lock w:val="sdtContentLocked"/>
          <w:placeholder>
            <w:docPart w:val="9842DCCE35264285972FF68E71E60352"/>
          </w:placeholder>
          <w:showingPlcHdr/>
          <w:text/>
        </w:sdtPr>
        <w:sdtEndPr/>
        <w:sdtContent>
          <w:r w:rsidRPr="00DA3DCC">
            <w:rPr>
              <w:rFonts w:ascii="TH SarabunPSK" w:hAnsi="TH SarabunPSK" w:cs="TH SarabunPSK"/>
              <w:sz w:val="32"/>
              <w:szCs w:val="32"/>
              <w:cs/>
            </w:rPr>
            <w:t>หน่วยงาน/สถาบันที่ยื่น</w:t>
          </w:r>
        </w:sdtContent>
      </w:sdt>
      <w:r w:rsidRPr="00DA3DC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A3DCC">
        <w:rPr>
          <w:rFonts w:ascii="TH SarabunPSK" w:hAnsi="TH SarabunPSK" w:cs="TH SarabunPSK"/>
          <w:sz w:val="32"/>
          <w:szCs w:val="32"/>
          <w:cs/>
        </w:rPr>
        <w:tab/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ProposalOrgName"/>
          <w:id w:val="579027910"/>
          <w:lock w:val="sdtLocked"/>
        </w:sdtPr>
        <w:sdtEndPr/>
        <w:sdtContent>
          <w:r w:rsidRPr="00DA3DCC">
            <w:rPr>
              <w:rFonts w:ascii="TH SarabunPSK" w:hAnsi="TH SarabunPSK" w:cs="TH SarabunPSK"/>
              <w:sz w:val="32"/>
              <w:szCs w:val="32"/>
              <w:cs/>
            </w:rPr>
            <w:t>.........................................................................................................</w:t>
          </w:r>
          <w:r w:rsidRPr="00DA3DCC">
            <w:rPr>
              <w:rFonts w:ascii="TH SarabunPSK" w:hAnsi="TH SarabunPSK" w:cs="TH SarabunPSK"/>
              <w:sz w:val="32"/>
              <w:szCs w:val="32"/>
            </w:rPr>
            <w:t>....................</w:t>
          </w:r>
        </w:sdtContent>
      </w:sdt>
      <w:r w:rsidRPr="00DA3DCC">
        <w:rPr>
          <w:rFonts w:ascii="TH SarabunPSK" w:hAnsi="TH SarabunPSK" w:cs="TH SarabunPSK"/>
          <w:sz w:val="32"/>
          <w:szCs w:val="32"/>
          <w:cs/>
        </w:rPr>
        <w:t xml:space="preserve">     </w:t>
      </w:r>
    </w:p>
    <w:p w:rsidR="00B73A20" w:rsidRPr="00DA3DCC" w:rsidRDefault="00B73A20" w:rsidP="00B73A20">
      <w:pPr>
        <w:pStyle w:val="ListParagraph"/>
        <w:tabs>
          <w:tab w:val="left" w:pos="3119"/>
        </w:tabs>
        <w:ind w:left="426" w:right="-1" w:hanging="568"/>
        <w:rPr>
          <w:rFonts w:ascii="TH SarabunPSK" w:hAnsi="TH SarabunPSK" w:cs="TH SarabunPSK"/>
          <w:sz w:val="32"/>
          <w:szCs w:val="32"/>
        </w:rPr>
      </w:pPr>
      <w:r w:rsidRPr="00DA3DCC">
        <w:rPr>
          <w:rFonts w:ascii="TH SarabunPSK" w:hAnsi="TH SarabunPSK" w:cs="TH SarabunPSK"/>
          <w:sz w:val="32"/>
          <w:szCs w:val="32"/>
          <w:cs/>
        </w:rPr>
        <w:t xml:space="preserve">    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ProposalProjectName"/>
          <w:id w:val="822463062"/>
          <w:lock w:val="sdtContentLocked"/>
          <w:placeholder>
            <w:docPart w:val="BF0C991C60154A5BB68869D1A95C0140"/>
          </w:placeholder>
          <w:showingPlcHdr/>
          <w:text/>
        </w:sdtPr>
        <w:sdtEndPr/>
        <w:sdtContent>
          <w:r w:rsidRPr="00DA3DCC">
            <w:rPr>
              <w:rFonts w:ascii="TH SarabunPSK" w:hAnsi="TH SarabunPSK" w:cs="TH SarabunPSK"/>
              <w:sz w:val="32"/>
              <w:szCs w:val="32"/>
              <w:cs/>
            </w:rPr>
            <w:t>ชื่อโครงการ</w:t>
          </w:r>
        </w:sdtContent>
      </w:sdt>
      <w:r w:rsidRPr="00DA3DCC">
        <w:rPr>
          <w:rFonts w:ascii="TH SarabunPSK" w:hAnsi="TH SarabunPSK" w:cs="TH SarabunPSK"/>
          <w:sz w:val="32"/>
          <w:szCs w:val="32"/>
          <w:cs/>
        </w:rPr>
        <w:t xml:space="preserve">                    </w:t>
      </w:r>
      <w:r w:rsidRPr="00DA3DCC">
        <w:rPr>
          <w:rFonts w:ascii="TH SarabunPSK" w:hAnsi="TH SarabunPSK" w:cs="TH SarabunPSK"/>
          <w:sz w:val="32"/>
          <w:szCs w:val="32"/>
          <w:cs/>
        </w:rPr>
        <w:tab/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ProposalProjectName"/>
          <w:id w:val="-348873762"/>
          <w:lock w:val="sdtLocked"/>
        </w:sdtPr>
        <w:sdtEndPr/>
        <w:sdtContent>
          <w:r w:rsidRPr="00DA3DCC">
            <w:rPr>
              <w:rFonts w:ascii="TH SarabunPSK" w:hAnsi="TH SarabunPSK" w:cs="TH SarabunPSK"/>
              <w:sz w:val="32"/>
              <w:szCs w:val="32"/>
              <w:cs/>
            </w:rPr>
            <w:t>.........................................................................................................</w:t>
          </w:r>
          <w:r w:rsidRPr="00DA3DCC">
            <w:rPr>
              <w:rFonts w:ascii="TH SarabunPSK" w:hAnsi="TH SarabunPSK" w:cs="TH SarabunPSK"/>
              <w:sz w:val="32"/>
              <w:szCs w:val="32"/>
            </w:rPr>
            <w:t>....................</w:t>
          </w:r>
        </w:sdtContent>
      </w:sdt>
    </w:p>
    <w:p w:rsidR="00B73A20" w:rsidRPr="00DA3DCC" w:rsidRDefault="002807CD" w:rsidP="00B73A20">
      <w:pPr>
        <w:pStyle w:val="ListParagraph"/>
        <w:tabs>
          <w:tab w:val="left" w:pos="284"/>
        </w:tabs>
        <w:ind w:left="284" w:right="-1"/>
        <w:rPr>
          <w:rFonts w:ascii="TH SarabunPSK" w:hAnsi="TH SarabunPSK" w:cs="TH SarabunPSK"/>
          <w:sz w:val="32"/>
          <w:szCs w:val="32"/>
        </w:rPr>
      </w:pPr>
      <w:sdt>
        <w:sdtPr>
          <w:rPr>
            <w:rFonts w:ascii="TH SarabunPSK" w:hAnsi="TH SarabunPSK" w:cs="TH SarabunPSK"/>
            <w:sz w:val="32"/>
            <w:szCs w:val="32"/>
            <w:cs/>
          </w:rPr>
          <w:tag w:val="ProposalDifferent"/>
          <w:id w:val="-539053772"/>
          <w:lock w:val="sdtContentLocked"/>
          <w:placeholder>
            <w:docPart w:val="ADD560B276FF4FFD928C29F1C46B1714"/>
          </w:placeholder>
          <w:showingPlcHdr/>
          <w:text/>
        </w:sdtPr>
        <w:sdtEndPr/>
        <w:sdtContent>
          <w:r w:rsidR="00B73A20" w:rsidRPr="00DA3DCC">
            <w:rPr>
              <w:rFonts w:ascii="TH SarabunPSK" w:hAnsi="TH SarabunPSK" w:cs="TH SarabunPSK"/>
              <w:sz w:val="32"/>
              <w:szCs w:val="32"/>
              <w:cs/>
            </w:rPr>
            <w:t>ระบุความแตกต่างจากโครงการนี้</w:t>
          </w:r>
        </w:sdtContent>
      </w:sdt>
    </w:p>
    <w:sdt>
      <w:sdtPr>
        <w:rPr>
          <w:rFonts w:ascii="TH SarabunPSK" w:hAnsi="TH SarabunPSK" w:cs="TH SarabunPSK"/>
          <w:sz w:val="32"/>
          <w:szCs w:val="32"/>
          <w:cs/>
        </w:rPr>
        <w:tag w:val="tag_ProposalDifferent"/>
        <w:id w:val="103940799"/>
        <w:lock w:val="sdtLocked"/>
      </w:sdtPr>
      <w:sdtEndPr/>
      <w:sdtContent>
        <w:p w:rsidR="00B73A20" w:rsidRPr="00DA3DCC" w:rsidRDefault="00B73A20" w:rsidP="00B73A20">
          <w:pPr>
            <w:pStyle w:val="ListParagraph"/>
            <w:tabs>
              <w:tab w:val="left" w:pos="284"/>
            </w:tabs>
            <w:ind w:left="284" w:right="-1"/>
            <w:rPr>
              <w:rFonts w:ascii="TH SarabunPSK" w:hAnsi="TH SarabunPSK" w:cs="TH SarabunPSK"/>
              <w:sz w:val="32"/>
              <w:szCs w:val="32"/>
            </w:rPr>
          </w:pPr>
          <w:r w:rsidRPr="00DA3DCC">
            <w:rPr>
              <w:rFonts w:ascii="TH SarabunPSK" w:hAnsi="TH SarabunPSK" w:cs="TH SarabunPSK"/>
              <w:sz w:val="32"/>
              <w:szCs w:val="32"/>
              <w:cs/>
            </w:rPr>
            <w:t>................................................................................................................................................................</w:t>
          </w:r>
          <w:r w:rsidRPr="00DA3DCC">
            <w:rPr>
              <w:rFonts w:ascii="TH SarabunPSK" w:hAnsi="TH SarabunPSK" w:cs="TH SarabunPSK"/>
              <w:sz w:val="32"/>
              <w:szCs w:val="32"/>
            </w:rPr>
            <w:t>....................</w:t>
          </w:r>
        </w:p>
        <w:p w:rsidR="00B73A20" w:rsidRPr="00DA3DCC" w:rsidRDefault="00B73A20" w:rsidP="00B73A20">
          <w:pPr>
            <w:pStyle w:val="ListParagraph"/>
            <w:tabs>
              <w:tab w:val="left" w:pos="284"/>
            </w:tabs>
            <w:ind w:left="284" w:right="-1"/>
            <w:rPr>
              <w:rFonts w:ascii="TH SarabunPSK" w:hAnsi="TH SarabunPSK" w:cs="TH SarabunPSK"/>
              <w:sz w:val="32"/>
              <w:szCs w:val="32"/>
            </w:rPr>
          </w:pPr>
          <w:r w:rsidRPr="00DA3DCC">
            <w:rPr>
              <w:rFonts w:ascii="TH SarabunPSK" w:hAnsi="TH SarabunPSK" w:cs="TH SarabunPSK"/>
              <w:sz w:val="32"/>
              <w:szCs w:val="32"/>
              <w:cs/>
            </w:rPr>
            <w:t>...............................................................................................................................................................</w:t>
          </w:r>
          <w:r w:rsidRPr="00DA3DCC">
            <w:rPr>
              <w:rFonts w:ascii="TH SarabunPSK" w:hAnsi="TH SarabunPSK" w:cs="TH SarabunPSK"/>
              <w:sz w:val="32"/>
              <w:szCs w:val="32"/>
            </w:rPr>
            <w:t>...................</w:t>
          </w:r>
        </w:p>
        <w:p w:rsidR="00B73A20" w:rsidRPr="00DA3DCC" w:rsidRDefault="00B73A20" w:rsidP="00B73A20">
          <w:pPr>
            <w:pStyle w:val="ListParagraph"/>
            <w:tabs>
              <w:tab w:val="left" w:pos="284"/>
            </w:tabs>
            <w:ind w:left="284" w:right="-1"/>
            <w:rPr>
              <w:rFonts w:ascii="TH SarabunPSK" w:hAnsi="TH SarabunPSK" w:cs="TH SarabunPSK"/>
              <w:sz w:val="32"/>
              <w:szCs w:val="32"/>
            </w:rPr>
          </w:pPr>
          <w:r w:rsidRPr="00DA3DCC">
            <w:rPr>
              <w:rFonts w:ascii="TH SarabunPSK" w:hAnsi="TH SarabunPSK" w:cs="TH SarabunPSK"/>
              <w:sz w:val="32"/>
              <w:szCs w:val="32"/>
              <w:cs/>
            </w:rPr>
            <w:t>...............................................................................................................................................................</w:t>
          </w:r>
          <w:r w:rsidRPr="00DA3DCC">
            <w:rPr>
              <w:rFonts w:ascii="TH SarabunPSK" w:hAnsi="TH SarabunPSK" w:cs="TH SarabunPSK"/>
              <w:sz w:val="32"/>
              <w:szCs w:val="32"/>
            </w:rPr>
            <w:t>...................</w:t>
          </w:r>
        </w:p>
      </w:sdtContent>
    </w:sdt>
    <w:p w:rsidR="00B73A20" w:rsidRPr="00DA3DCC" w:rsidRDefault="00B73A20" w:rsidP="00B73A20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568"/>
        <w:jc w:val="thaiDistribute"/>
        <w:rPr>
          <w:rFonts w:ascii="TH SarabunPSK" w:hAnsi="TH SarabunPSK" w:cs="TH SarabunPSK"/>
          <w:sz w:val="32"/>
          <w:szCs w:val="32"/>
        </w:rPr>
      </w:pPr>
      <w:r w:rsidRPr="00DA3DCC">
        <w:rPr>
          <w:rFonts w:ascii="TH SarabunPSK" w:hAnsi="TH SarabunPSK" w:cs="TH SarabunPSK"/>
          <w:sz w:val="32"/>
          <w:szCs w:val="32"/>
          <w:cs/>
        </w:rPr>
        <w:t xml:space="preserve">    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ProposalConsider"/>
          <w:id w:val="1808123631"/>
          <w:lock w:val="sdtContentLocked"/>
          <w:placeholder>
            <w:docPart w:val="2E91B3C2828E40FABE9F4341CD79A139"/>
          </w:placeholder>
          <w:showingPlcHdr/>
          <w:text/>
        </w:sdtPr>
        <w:sdtEndPr/>
        <w:sdtContent>
          <w:r w:rsidRPr="00DA3DCC">
            <w:rPr>
              <w:rFonts w:ascii="TH SarabunPSK" w:hAnsi="TH SarabunPSK" w:cs="TH SarabunPSK"/>
              <w:sz w:val="32"/>
              <w:szCs w:val="32"/>
              <w:cs/>
            </w:rPr>
            <w:t>สถานะการพิจารณา</w:t>
          </w:r>
        </w:sdtContent>
      </w:sdt>
      <w:r w:rsidRPr="00DA3DCC">
        <w:rPr>
          <w:rFonts w:ascii="TH SarabunPSK" w:hAnsi="TH SarabunPSK" w:cs="TH SarabunPSK"/>
          <w:sz w:val="32"/>
          <w:szCs w:val="32"/>
          <w:cs/>
        </w:rPr>
        <w:t xml:space="preserve">    </w:t>
      </w:r>
    </w:p>
    <w:p w:rsidR="00B73A20" w:rsidRPr="00DA3DCC" w:rsidRDefault="00B73A20" w:rsidP="00B73A20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568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A3DCC">
        <w:rPr>
          <w:rFonts w:ascii="TH SarabunPSK" w:hAnsi="TH SarabunPSK" w:cs="TH SarabunPSK"/>
          <w:sz w:val="32"/>
          <w:szCs w:val="32"/>
          <w:cs/>
        </w:rPr>
        <w:t xml:space="preserve">                  </w:t>
      </w:r>
      <w:r w:rsidRPr="00DA3DCC">
        <w:rPr>
          <w:rFonts w:ascii="TH SarabunPSK" w:hAnsi="TH SarabunPSK" w:cs="TH SarabunPSK"/>
          <w:sz w:val="32"/>
          <w:szCs w:val="32"/>
        </w:rPr>
        <w:object w:dxaOrig="225" w:dyaOrig="225">
          <v:shape id="_x0000_i1171" type="#_x0000_t75" style="width:12.75pt;height:11.25pt" o:ole="">
            <v:imagedata r:id="rId65" o:title=""/>
          </v:shape>
          <w:control r:id="rId66" w:name="ProposalConsider0" w:shapeid="_x0000_i1171"/>
        </w:object>
      </w:r>
      <w:r w:rsidRPr="00DA3DCC">
        <w:rPr>
          <w:rFonts w:ascii="TH SarabunPSK" w:hAnsi="TH SarabunPSK" w:cs="TH SarabunPSK"/>
          <w:sz w:val="32"/>
          <w:szCs w:val="32"/>
          <w:cs/>
        </w:rPr>
        <w:t xml:space="preserve">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ProposalConsider0"/>
          <w:id w:val="1434632321"/>
          <w:lock w:val="sdtContentLocked"/>
          <w:placeholder>
            <w:docPart w:val="25AE688329664E9BAB015BBC21998D44"/>
          </w:placeholder>
          <w:showingPlcHdr/>
          <w:text/>
        </w:sdtPr>
        <w:sdtEndPr/>
        <w:sdtContent>
          <w:r w:rsidRPr="00DA3DCC">
            <w:rPr>
              <w:rFonts w:ascii="TH SarabunPSK" w:hAnsi="TH SarabunPSK" w:cs="TH SarabunPSK"/>
              <w:sz w:val="32"/>
              <w:szCs w:val="32"/>
              <w:cs/>
            </w:rPr>
            <w:t>ไม่มีการพิจารณา</w:t>
          </w:r>
        </w:sdtContent>
      </w:sdt>
    </w:p>
    <w:p w:rsidR="00B73A20" w:rsidRPr="00DA3DCC" w:rsidRDefault="00B73A20" w:rsidP="00B73A20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568"/>
        <w:jc w:val="thaiDistribute"/>
        <w:rPr>
          <w:rFonts w:ascii="TH SarabunPSK" w:hAnsi="TH SarabunPSK" w:cs="TH SarabunPSK"/>
          <w:sz w:val="32"/>
          <w:szCs w:val="32"/>
        </w:rPr>
      </w:pPr>
      <w:r w:rsidRPr="00DA3DCC">
        <w:rPr>
          <w:rFonts w:ascii="TH SarabunPSK" w:hAnsi="TH SarabunPSK" w:cs="TH SarabunPSK"/>
          <w:sz w:val="32"/>
          <w:szCs w:val="32"/>
          <w:cs/>
        </w:rPr>
        <w:t xml:space="preserve">                  </w:t>
      </w:r>
      <w:r w:rsidRPr="00DA3DCC">
        <w:rPr>
          <w:rFonts w:ascii="TH SarabunPSK" w:hAnsi="TH SarabunPSK" w:cs="TH SarabunPSK"/>
          <w:sz w:val="32"/>
          <w:szCs w:val="32"/>
        </w:rPr>
        <w:object w:dxaOrig="225" w:dyaOrig="225">
          <v:shape id="_x0000_i1173" type="#_x0000_t75" style="width:15pt;height:12.75pt" o:ole="">
            <v:imagedata r:id="rId67" o:title=""/>
          </v:shape>
          <w:control r:id="rId68" w:name="ProposalConsider1" w:shapeid="_x0000_i1173"/>
        </w:objec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ProposalConsider1"/>
          <w:id w:val="-1097942229"/>
          <w:lock w:val="sdtContentLocked"/>
          <w:placeholder>
            <w:docPart w:val="579E4F8791C0436AB7C54549D77D3F2A"/>
          </w:placeholder>
          <w:showingPlcHdr/>
          <w:text/>
        </w:sdtPr>
        <w:sdtEndPr/>
        <w:sdtContent>
          <w:r w:rsidRPr="00DA3DCC">
            <w:rPr>
              <w:rFonts w:ascii="TH SarabunPSK" w:hAnsi="TH SarabunPSK" w:cs="TH SarabunPSK"/>
              <w:sz w:val="32"/>
              <w:szCs w:val="32"/>
              <w:cs/>
            </w:rPr>
            <w:t>โครงการได้รับอนุมัติแล้ว</w:t>
          </w:r>
        </w:sdtContent>
      </w:sdt>
      <w:bookmarkStart w:id="4" w:name="ProposalPer"/>
      <w:r w:rsidRPr="00DA3DCC">
        <w:rPr>
          <w:rFonts w:ascii="TH SarabunPSK" w:hAnsi="TH SarabunPSK" w:cs="TH SarabunPSK"/>
          <w:sz w:val="32"/>
          <w:szCs w:val="32"/>
          <w:cs/>
        </w:rPr>
        <w:t xml:space="preserve">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ProposalPer"/>
          <w:id w:val="-1111050131"/>
          <w:lock w:val="sdtContentLocked"/>
          <w:placeholder>
            <w:docPart w:val="0732CD48CBF3483EBC5670D311C0A390"/>
          </w:placeholder>
          <w:showingPlcHdr/>
          <w:text/>
        </w:sdtPr>
        <w:sdtEndPr/>
        <w:sdtContent>
          <w:r w:rsidRPr="00DA3DCC">
            <w:rPr>
              <w:rFonts w:ascii="TH SarabunPSK" w:hAnsi="TH SarabunPSK" w:cs="TH SarabunPSK"/>
              <w:sz w:val="32"/>
              <w:szCs w:val="32"/>
              <w:cs/>
            </w:rPr>
            <w:t>สัดส่วนทุนที่ได้รับ</w:t>
          </w:r>
        </w:sdtContent>
      </w:sdt>
      <w:r w:rsidRPr="00DA3DCC">
        <w:rPr>
          <w:rFonts w:ascii="TH SarabunPSK" w:hAnsi="TH SarabunPSK" w:cs="TH SarabunPSK"/>
          <w:sz w:val="32"/>
          <w:szCs w:val="32"/>
          <w:cs/>
        </w:rPr>
        <w:t xml:space="preserve">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ProposalPer"/>
          <w:id w:val="1655947083"/>
          <w:lock w:val="sdtLocked"/>
        </w:sdtPr>
        <w:sdtEndPr/>
        <w:sdtContent>
          <w:r w:rsidRPr="00DA3DCC">
            <w:rPr>
              <w:rFonts w:ascii="TH SarabunPSK" w:hAnsi="TH SarabunPSK" w:cs="TH SarabunPSK"/>
              <w:sz w:val="32"/>
              <w:szCs w:val="32"/>
              <w:cs/>
            </w:rPr>
            <w:t>..........</w:t>
          </w:r>
        </w:sdtContent>
      </w:sdt>
      <w:r w:rsidRPr="00DA3DCC">
        <w:rPr>
          <w:rFonts w:ascii="TH SarabunPSK" w:hAnsi="TH SarabunPSK" w:cs="TH SarabunPSK"/>
          <w:sz w:val="32"/>
          <w:szCs w:val="32"/>
          <w:cs/>
        </w:rPr>
        <w:t xml:space="preserve"> </w:t>
      </w:r>
      <w:bookmarkEnd w:id="4"/>
      <w:sdt>
        <w:sdtPr>
          <w:rPr>
            <w:rFonts w:ascii="TH SarabunPSK" w:hAnsi="TH SarabunPSK" w:cs="TH SarabunPSK"/>
            <w:sz w:val="32"/>
            <w:szCs w:val="32"/>
            <w:cs/>
          </w:rPr>
          <w:tag w:val="ProposalPer2"/>
          <w:id w:val="1941797729"/>
          <w:lock w:val="sdtContentLocked"/>
          <w:placeholder>
            <w:docPart w:val="C685ACCF64EC4F3FB4DB9580A0BE129B"/>
          </w:placeholder>
          <w:showingPlcHdr/>
          <w:text/>
        </w:sdtPr>
        <w:sdtEndPr/>
        <w:sdtContent>
          <w:r w:rsidRPr="00DA3DCC">
            <w:rPr>
              <w:rFonts w:ascii="TH SarabunPSK" w:hAnsi="TH SarabunPSK" w:cs="TH SarabunPSK"/>
              <w:sz w:val="32"/>
              <w:szCs w:val="32"/>
            </w:rPr>
            <w:t>%</w:t>
          </w:r>
        </w:sdtContent>
      </w:sdt>
      <w:r w:rsidRPr="00DA3DCC">
        <w:rPr>
          <w:rFonts w:ascii="TH SarabunPSK" w:hAnsi="TH SarabunPSK" w:cs="TH SarabunPSK"/>
          <w:sz w:val="32"/>
          <w:szCs w:val="32"/>
          <w:cs/>
        </w:rPr>
        <w:t xml:space="preserve">            </w:t>
      </w:r>
    </w:p>
    <w:p w:rsidR="00B73A20" w:rsidRPr="00DA3DCC" w:rsidRDefault="00B73A20" w:rsidP="00B73A20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568"/>
        <w:jc w:val="thaiDistribute"/>
        <w:rPr>
          <w:rFonts w:ascii="TH SarabunPSK" w:hAnsi="TH SarabunPSK" w:cs="TH SarabunPSK"/>
          <w:sz w:val="32"/>
          <w:szCs w:val="32"/>
        </w:rPr>
      </w:pPr>
      <w:r w:rsidRPr="00DA3DCC">
        <w:rPr>
          <w:rFonts w:ascii="TH SarabunPSK" w:hAnsi="TH SarabunPSK" w:cs="TH SarabunPSK"/>
          <w:sz w:val="32"/>
          <w:szCs w:val="32"/>
          <w:cs/>
        </w:rPr>
        <w:t xml:space="preserve">                  </w:t>
      </w:r>
      <w:r w:rsidRPr="00DA3DCC">
        <w:rPr>
          <w:rFonts w:ascii="TH SarabunPSK" w:hAnsi="TH SarabunPSK" w:cs="TH SarabunPSK"/>
          <w:sz w:val="32"/>
          <w:szCs w:val="32"/>
          <w:cs/>
        </w:rPr>
        <w:object w:dxaOrig="225" w:dyaOrig="225">
          <v:shape id="_x0000_i1175" type="#_x0000_t75" style="width:16.5pt;height:10.5pt" o:ole="">
            <v:imagedata r:id="rId69" o:title=""/>
          </v:shape>
          <w:control r:id="rId70" w:name="ProposalConsider2" w:shapeid="_x0000_i1175"/>
        </w:objec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ProposalConsider2"/>
          <w:id w:val="-148447997"/>
          <w:lock w:val="sdtContentLocked"/>
          <w:placeholder>
            <w:docPart w:val="B084DC6F37624945AA0B539B98CE77E0"/>
          </w:placeholder>
          <w:showingPlcHdr/>
          <w:text/>
        </w:sdtPr>
        <w:sdtEndPr/>
        <w:sdtContent>
          <w:r w:rsidRPr="00DA3DCC">
            <w:rPr>
              <w:rFonts w:ascii="TH SarabunPSK" w:hAnsi="TH SarabunPSK" w:cs="TH SarabunPSK"/>
              <w:sz w:val="32"/>
              <w:szCs w:val="32"/>
              <w:cs/>
            </w:rPr>
            <w:t>โครงการอยู่ระหว่างการพิจารณา</w:t>
          </w:r>
        </w:sdtContent>
      </w:sdt>
      <w:r w:rsidRPr="00DA3DCC">
        <w:rPr>
          <w:rFonts w:ascii="TH SarabunPSK" w:eastAsia="Times New Roman" w:hAnsi="TH SarabunPSK" w:cs="TH SarabunPSK"/>
          <w:sz w:val="32"/>
          <w:szCs w:val="32"/>
        </w:rPr>
        <w:tab/>
      </w:r>
    </w:p>
    <w:p w:rsidR="00B73A20" w:rsidRPr="00DA3DCC" w:rsidRDefault="00B73A20" w:rsidP="00673CA3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426"/>
        <w:jc w:val="thaiDistribute"/>
        <w:rPr>
          <w:rFonts w:ascii="TH SarabunPSK" w:hAnsi="TH SarabunPSK" w:cs="TH SarabunPSK"/>
          <w:sz w:val="32"/>
          <w:szCs w:val="32"/>
        </w:rPr>
      </w:pPr>
      <w:r w:rsidRPr="00DA3DC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:rsidR="00C16B09" w:rsidRPr="00DA3DCC" w:rsidRDefault="002807CD" w:rsidP="001D0E8D">
      <w:pPr>
        <w:pStyle w:val="NormalWeb"/>
        <w:spacing w:before="0" w:beforeAutospacing="0" w:after="0" w:afterAutospacing="0"/>
        <w:rPr>
          <w:rFonts w:ascii="TH SarabunPSK" w:hAnsi="TH SarabunPSK" w:cs="TH SarabunPSK"/>
          <w:b/>
          <w:bCs/>
          <w:sz w:val="32"/>
          <w:szCs w:val="32"/>
        </w:rPr>
      </w:pPr>
      <w:sdt>
        <w:sdtPr>
          <w:rPr>
            <w:rFonts w:ascii="TH SarabunPSK" w:hAnsi="TH SarabunPSK" w:cs="TH SarabunPSK"/>
            <w:sz w:val="32"/>
            <w:szCs w:val="32"/>
            <w:cs/>
          </w:rPr>
          <w:tag w:val="detail19"/>
          <w:id w:val="-105975431"/>
          <w:lock w:val="sdtContentLocked"/>
          <w:placeholder>
            <w:docPart w:val="E48B30A5B0A8441DBC83FC6E93D6823C"/>
          </w:placeholder>
          <w:showingPlcHdr/>
          <w:text/>
        </w:sdtPr>
        <w:sdtEndPr/>
        <w:sdtContent>
          <w:r w:rsidR="00673CA3">
            <w:rPr>
              <w:rFonts w:ascii="TH SarabunPSK" w:hAnsi="TH SarabunPSK" w:cs="TH SarabunPSK"/>
              <w:b/>
              <w:bCs/>
              <w:sz w:val="32"/>
              <w:szCs w:val="32"/>
            </w:rPr>
            <w:t>2</w:t>
          </w:r>
          <w:r w:rsidR="003C3C1A">
            <w:rPr>
              <w:rFonts w:ascii="TH SarabunPSK" w:hAnsi="TH SarabunPSK" w:cs="TH SarabunPSK"/>
              <w:b/>
              <w:bCs/>
              <w:sz w:val="32"/>
              <w:szCs w:val="32"/>
            </w:rPr>
            <w:t>6</w:t>
          </w:r>
          <w:r w:rsidR="00EC399C"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. คำชี้แจงอื่น ๆ (ถ้ามี)</w:t>
          </w:r>
        </w:sdtContent>
      </w:sdt>
    </w:p>
    <w:sdt>
      <w:sdtPr>
        <w:rPr>
          <w:rFonts w:ascii="TH SarabunPSK" w:hAnsi="TH SarabunPSK" w:cs="TH SarabunPSK"/>
          <w:sz w:val="32"/>
          <w:szCs w:val="32"/>
        </w:rPr>
        <w:tag w:val="detail19"/>
        <w:id w:val="-1513522398"/>
        <w:lock w:val="sdtLocked"/>
        <w:placeholder>
          <w:docPart w:val="DefaultPlaceholder_1081868574"/>
        </w:placeholder>
      </w:sdtPr>
      <w:sdtEndPr/>
      <w:sdtContent>
        <w:p w:rsidR="00747711" w:rsidRPr="00DA3DCC" w:rsidRDefault="00747711" w:rsidP="00747711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DA3DCC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747711" w:rsidRPr="00DA3DCC" w:rsidRDefault="00747711" w:rsidP="00747711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DA3DCC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6C6184" w:rsidRPr="00DA3DCC" w:rsidRDefault="00747711" w:rsidP="00747711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DA3DCC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E15FB1" w:rsidRPr="00DA3DCC" w:rsidRDefault="002807CD" w:rsidP="005A6C50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</w:p>
      </w:sdtContent>
    </w:sdt>
    <w:p w:rsidR="00DF4C22" w:rsidRPr="00DA3DCC" w:rsidRDefault="002807CD" w:rsidP="005A6C50">
      <w:pPr>
        <w:tabs>
          <w:tab w:val="left" w:pos="1418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  <w:sdt>
        <w:sdtPr>
          <w:rPr>
            <w:rFonts w:ascii="TH SarabunPSK" w:hAnsi="TH SarabunPSK" w:cs="TH SarabunPSK"/>
            <w:sz w:val="32"/>
            <w:szCs w:val="32"/>
            <w:cs/>
          </w:rPr>
          <w:tag w:val="detail20"/>
          <w:id w:val="-1128401296"/>
          <w:lock w:val="sdtContentLocked"/>
          <w:placeholder>
            <w:docPart w:val="2361B1C721164F28918FCE6C5D703631"/>
          </w:placeholder>
          <w:showingPlcHdr/>
          <w:text/>
        </w:sdtPr>
        <w:sdtEndPr/>
        <w:sdtContent>
          <w:r w:rsidR="00673CA3">
            <w:rPr>
              <w:rFonts w:ascii="TH SarabunPSK" w:hAnsi="TH SarabunPSK" w:cs="TH SarabunPSK"/>
              <w:b/>
              <w:bCs/>
              <w:sz w:val="32"/>
              <w:szCs w:val="32"/>
            </w:rPr>
            <w:t>2</w:t>
          </w:r>
          <w:r w:rsidR="003C3C1A">
            <w:rPr>
              <w:rFonts w:ascii="TH SarabunPSK" w:hAnsi="TH SarabunPSK" w:cs="TH SarabunPSK"/>
              <w:b/>
              <w:bCs/>
              <w:sz w:val="32"/>
              <w:szCs w:val="32"/>
            </w:rPr>
            <w:t>7</w:t>
          </w:r>
          <w:r w:rsidR="00EC399C"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 xml:space="preserve">. ลงลายมือชื่อ </w:t>
          </w:r>
          <w:r w:rsidR="003C3C1A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หัวหน้าชุด</w:t>
          </w:r>
          <w:r w:rsidR="00EC399C"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โครงการวิจัย พร้อมวัน เดือน ปี</w:t>
          </w:r>
        </w:sdtContent>
      </w:sdt>
    </w:p>
    <w:p w:rsidR="00747711" w:rsidRPr="00DA3DCC" w:rsidRDefault="00747711" w:rsidP="00203D2F">
      <w:pPr>
        <w:pStyle w:val="NormalWeb"/>
        <w:rPr>
          <w:rFonts w:ascii="TH SarabunPSK" w:hAnsi="TH SarabunPSK" w:cs="TH SarabunPSK"/>
          <w:sz w:val="32"/>
          <w:szCs w:val="32"/>
        </w:rPr>
      </w:pPr>
    </w:p>
    <w:p w:rsidR="00DF4C22" w:rsidRPr="00DA3DCC" w:rsidRDefault="00DF4C22" w:rsidP="00DF4C22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sz w:val="32"/>
          <w:szCs w:val="32"/>
        </w:rPr>
      </w:pPr>
      <w:r w:rsidRPr="00DA3DCC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                                ลงชื่อ.......................</w:t>
      </w:r>
      <w:r w:rsidRPr="00DA3DCC">
        <w:rPr>
          <w:rFonts w:ascii="TH SarabunPSK" w:hAnsi="TH SarabunPSK" w:cs="TH SarabunPSK"/>
          <w:sz w:val="32"/>
          <w:szCs w:val="32"/>
        </w:rPr>
        <w:t>..........................</w:t>
      </w:r>
    </w:p>
    <w:p w:rsidR="00DF4C22" w:rsidRPr="00DA3DCC" w:rsidRDefault="00DF4C22" w:rsidP="00DF4C22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sz w:val="32"/>
          <w:szCs w:val="32"/>
        </w:rPr>
      </w:pPr>
      <w:r w:rsidRPr="00DA3DCC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                                       (</w:t>
      </w:r>
      <w:r w:rsidR="00C16B09" w:rsidRPr="00DA3DCC">
        <w:rPr>
          <w:rFonts w:ascii="TH SarabunPSK" w:hAnsi="TH SarabunPSK" w:cs="TH SarabunPSK"/>
          <w:sz w:val="32"/>
          <w:szCs w:val="32"/>
        </w:rPr>
        <w:t xml:space="preserve">                                    </w:t>
      </w:r>
      <w:r w:rsidRPr="00DA3DCC">
        <w:rPr>
          <w:rFonts w:ascii="TH SarabunPSK" w:hAnsi="TH SarabunPSK" w:cs="TH SarabunPSK"/>
          <w:sz w:val="32"/>
          <w:szCs w:val="32"/>
          <w:cs/>
        </w:rPr>
        <w:t>)</w:t>
      </w:r>
    </w:p>
    <w:p w:rsidR="00EC399C" w:rsidRPr="00DA3DCC" w:rsidRDefault="00EC399C" w:rsidP="00DF4C22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sz w:val="32"/>
          <w:szCs w:val="32"/>
          <w:cs/>
        </w:rPr>
      </w:pPr>
      <w:r w:rsidRPr="00DA3DCC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                                 </w:t>
      </w:r>
      <w:r w:rsidR="00B863D0" w:rsidRPr="00DA3DC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C3C1A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="003C3C1A">
        <w:rPr>
          <w:rFonts w:ascii="TH SarabunPSK" w:hAnsi="TH SarabunPSK" w:cs="TH SarabunPSK" w:hint="cs"/>
          <w:sz w:val="32"/>
          <w:szCs w:val="32"/>
          <w:cs/>
        </w:rPr>
        <w:t>หัวหน้าชุด</w:t>
      </w:r>
      <w:r w:rsidRPr="00DA3DCC">
        <w:rPr>
          <w:rFonts w:ascii="TH SarabunPSK" w:hAnsi="TH SarabunPSK" w:cs="TH SarabunPSK"/>
          <w:sz w:val="32"/>
          <w:szCs w:val="32"/>
          <w:cs/>
        </w:rPr>
        <w:t>โครงการวิจัย</w:t>
      </w:r>
    </w:p>
    <w:p w:rsidR="00DF4C22" w:rsidRDefault="00EC399C" w:rsidP="00EC399C">
      <w:pPr>
        <w:pStyle w:val="NormalWeb"/>
        <w:spacing w:before="120" w:beforeAutospacing="0" w:after="0" w:afterAutospacing="0"/>
        <w:jc w:val="center"/>
        <w:rPr>
          <w:rFonts w:ascii="TH SarabunPSK" w:hAnsi="TH SarabunPSK" w:cs="TH SarabunPSK"/>
          <w:sz w:val="32"/>
          <w:szCs w:val="32"/>
        </w:rPr>
      </w:pPr>
      <w:r w:rsidRPr="00DA3DCC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                                   วันที่.......... เดือน ....................... พ.ศ. </w:t>
      </w:r>
      <w:r w:rsidR="005A6C50" w:rsidRPr="00DA3DCC">
        <w:rPr>
          <w:rFonts w:ascii="TH SarabunPSK" w:hAnsi="TH SarabunPSK" w:cs="TH SarabunPSK"/>
          <w:sz w:val="32"/>
          <w:szCs w:val="32"/>
          <w:cs/>
        </w:rPr>
        <w:t>..........</w:t>
      </w:r>
    </w:p>
    <w:p w:rsidR="0007751C" w:rsidRDefault="0007751C" w:rsidP="0007751C">
      <w:pPr>
        <w:pStyle w:val="NormalWeb"/>
        <w:tabs>
          <w:tab w:val="left" w:pos="6390"/>
        </w:tabs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</w:p>
    <w:p w:rsidR="0007751C" w:rsidRPr="00DA3DCC" w:rsidRDefault="0007751C" w:rsidP="0007751C">
      <w:pPr>
        <w:pStyle w:val="NormalWeb"/>
        <w:tabs>
          <w:tab w:val="left" w:pos="6390"/>
        </w:tabs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DA3DCC">
        <w:rPr>
          <w:rFonts w:ascii="TH SarabunPSK" w:hAnsi="TH SarabunPSK" w:cs="TH SarabunPSK"/>
          <w:sz w:val="32"/>
          <w:szCs w:val="32"/>
          <w:cs/>
        </w:rPr>
        <w:t>ลงชื่อ.......................</w:t>
      </w:r>
      <w:r w:rsidRPr="00DA3DCC">
        <w:rPr>
          <w:rFonts w:ascii="TH SarabunPSK" w:hAnsi="TH SarabunPSK" w:cs="TH SarabunPSK"/>
          <w:sz w:val="32"/>
          <w:szCs w:val="32"/>
        </w:rPr>
        <w:t>..........................</w:t>
      </w:r>
    </w:p>
    <w:p w:rsidR="0007751C" w:rsidRPr="00DA3DCC" w:rsidRDefault="0007751C" w:rsidP="0007751C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sz w:val="32"/>
          <w:szCs w:val="32"/>
        </w:rPr>
      </w:pPr>
      <w:r w:rsidRPr="00DA3DCC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                                       (</w:t>
      </w:r>
      <w:r w:rsidRPr="00DA3DCC">
        <w:rPr>
          <w:rFonts w:ascii="TH SarabunPSK" w:hAnsi="TH SarabunPSK" w:cs="TH SarabunPSK"/>
          <w:sz w:val="32"/>
          <w:szCs w:val="32"/>
        </w:rPr>
        <w:t xml:space="preserve">                                    </w:t>
      </w:r>
      <w:r w:rsidRPr="00DA3DCC">
        <w:rPr>
          <w:rFonts w:ascii="TH SarabunPSK" w:hAnsi="TH SarabunPSK" w:cs="TH SarabunPSK"/>
          <w:sz w:val="32"/>
          <w:szCs w:val="32"/>
          <w:cs/>
        </w:rPr>
        <w:t>)</w:t>
      </w:r>
    </w:p>
    <w:p w:rsidR="0007751C" w:rsidRPr="00DA3DCC" w:rsidRDefault="0007751C" w:rsidP="0007751C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sz w:val="32"/>
          <w:szCs w:val="32"/>
          <w:cs/>
        </w:rPr>
      </w:pPr>
      <w:r w:rsidRPr="00DA3DCC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                                  </w:t>
      </w:r>
      <w:r>
        <w:rPr>
          <w:rFonts w:ascii="TH SarabunPSK" w:hAnsi="TH SarabunPSK" w:cs="TH SarabunPSK"/>
          <w:sz w:val="32"/>
          <w:szCs w:val="32"/>
          <w:cs/>
        </w:rPr>
        <w:t xml:space="preserve">   </w:t>
      </w:r>
      <w:r>
        <w:rPr>
          <w:rFonts w:ascii="TH SarabunPSK" w:hAnsi="TH SarabunPSK" w:cs="TH SarabunPSK" w:hint="cs"/>
          <w:sz w:val="32"/>
          <w:szCs w:val="32"/>
          <w:cs/>
        </w:rPr>
        <w:t>ผู้ร่วมวิจัย</w:t>
      </w:r>
      <w:r w:rsidRPr="00DA3DCC">
        <w:rPr>
          <w:rFonts w:ascii="TH SarabunPSK" w:hAnsi="TH SarabunPSK" w:cs="TH SarabunPSK"/>
          <w:sz w:val="32"/>
          <w:szCs w:val="32"/>
          <w:cs/>
        </w:rPr>
        <w:t>โครงการวิจัย</w:t>
      </w:r>
    </w:p>
    <w:p w:rsidR="0007751C" w:rsidRPr="00DA3DCC" w:rsidRDefault="0007751C" w:rsidP="0007751C">
      <w:pPr>
        <w:pStyle w:val="NormalWeb"/>
        <w:spacing w:before="120" w:beforeAutospacing="0" w:after="0" w:afterAutospacing="0"/>
        <w:jc w:val="center"/>
        <w:rPr>
          <w:rFonts w:ascii="TH SarabunPSK" w:hAnsi="TH SarabunPSK" w:cs="TH SarabunPSK"/>
          <w:sz w:val="32"/>
          <w:szCs w:val="32"/>
        </w:rPr>
      </w:pPr>
      <w:r w:rsidRPr="00DA3DCC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                                   วันที่.......... เดือน ....................... พ.ศ. ..........</w:t>
      </w:r>
    </w:p>
    <w:p w:rsidR="0007751C" w:rsidRPr="00DA3DCC" w:rsidRDefault="0007751C" w:rsidP="00EC399C">
      <w:pPr>
        <w:pStyle w:val="NormalWeb"/>
        <w:spacing w:before="120" w:beforeAutospacing="0" w:after="0" w:afterAutospacing="0"/>
        <w:jc w:val="center"/>
        <w:rPr>
          <w:rFonts w:ascii="TH SarabunPSK" w:hAnsi="TH SarabunPSK" w:cs="TH SarabunPSK"/>
          <w:sz w:val="32"/>
          <w:szCs w:val="32"/>
        </w:rPr>
      </w:pPr>
    </w:p>
    <w:sectPr w:rsidR="0007751C" w:rsidRPr="00DA3DCC" w:rsidSect="004C101B">
      <w:headerReference w:type="even" r:id="rId71"/>
      <w:headerReference w:type="default" r:id="rId72"/>
      <w:footerReference w:type="default" r:id="rId73"/>
      <w:pgSz w:w="11906" w:h="16838" w:code="9"/>
      <w:pgMar w:top="1134" w:right="1134" w:bottom="1134" w:left="1134" w:header="720" w:footer="11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3A20" w:rsidRDefault="00B73A20">
      <w:r>
        <w:separator/>
      </w:r>
    </w:p>
  </w:endnote>
  <w:endnote w:type="continuationSeparator" w:id="0">
    <w:p w:rsidR="00B73A20" w:rsidRDefault="00B73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6FC07905-1AC7-491D-B21E-3DA59C08E144}"/>
    <w:embedBold r:id="rId2" w:fontKey="{B5BF25D2-E7C1-4798-8C20-9247B54EBDFB}"/>
    <w:embedItalic r:id="rId3" w:fontKey="{9C97F5AC-612D-4328-A5E9-F90E63FBDBDB}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  <w:embedRegular r:id="rId4" w:subsetted="1" w:fontKey="{C93F8241-EA65-493C-B249-2545997D4E5E}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H SarabunPSK" w:hAnsi="TH SarabunPSK" w:cs="TH SarabunPSK"/>
        <w:sz w:val="32"/>
      </w:rPr>
      <w:id w:val="1581258725"/>
      <w:docPartObj>
        <w:docPartGallery w:val="Page Numbers (Bottom of Page)"/>
        <w:docPartUnique/>
      </w:docPartObj>
    </w:sdtPr>
    <w:sdtEndPr/>
    <w:sdtContent>
      <w:p w:rsidR="00B73A20" w:rsidRPr="00707B53" w:rsidRDefault="002807CD" w:rsidP="00837B79">
        <w:pPr>
          <w:pStyle w:val="Footer"/>
          <w:rPr>
            <w:rFonts w:ascii="TH SarabunPSK" w:hAnsi="TH SarabunPSK" w:cs="TH SarabunPSK"/>
            <w:sz w:val="32"/>
          </w:rPr>
        </w:pPr>
        <w:sdt>
          <w:sdtPr>
            <w:rPr>
              <w:rFonts w:ascii="TH SarabunPSK" w:hAnsi="TH SarabunPSK" w:cs="TH SarabunPSK" w:hint="cs"/>
              <w:cs/>
            </w:rPr>
            <w:id w:val="-1989701749"/>
            <w:lock w:val="contentLocked"/>
            <w:placeholder>
              <w:docPart w:val="671651CA1B224B518407F887842F24B4"/>
            </w:placeholder>
            <w:showingPlcHdr/>
            <w:text w:multiLine="1"/>
          </w:sdtPr>
          <w:sdtEndPr/>
          <w:sdtContent>
            <w:r w:rsidR="00B73A20">
              <w:rPr>
                <w:rFonts w:ascii="TH SarabunPSK" w:hAnsi="TH SarabunPSK" w:cs="TH SarabunPSK" w:hint="cs"/>
                <w:sz w:val="32"/>
                <w:cs/>
              </w:rPr>
              <w:t xml:space="preserve">ไฟล์ </w:t>
            </w:r>
            <w:r w:rsidR="00B73A20">
              <w:rPr>
                <w:rFonts w:ascii="TH SarabunPSK" w:hAnsi="TH SarabunPSK" w:cs="TH SarabunPSK"/>
                <w:sz w:val="32"/>
              </w:rPr>
              <w:t>Template</w:t>
            </w:r>
            <w:r w:rsidR="00B73A20">
              <w:rPr>
                <w:rFonts w:ascii="TH SarabunPSK" w:hAnsi="TH SarabunPSK" w:cs="TH SarabunPSK" w:hint="cs"/>
                <w:sz w:val="32"/>
                <w:cs/>
              </w:rPr>
              <w:t xml:space="preserve"> </w:t>
            </w:r>
            <w:r w:rsidR="00B73A20">
              <w:rPr>
                <w:rFonts w:ascii="TH SarabunPSK" w:hAnsi="TH SarabunPSK" w:cs="TH SarabunPSK"/>
                <w:sz w:val="32"/>
                <w:lang w:val="en-GB"/>
              </w:rPr>
              <w:t>V1B</w:t>
            </w:r>
            <w:r w:rsidR="005509D8">
              <w:rPr>
                <w:rFonts w:ascii="TH SarabunPSK" w:hAnsi="TH SarabunPSK" w:cs="TH SarabunPSK" w:hint="cs"/>
                <w:sz w:val="32"/>
                <w:cs/>
                <w:lang w:val="en-GB"/>
              </w:rPr>
              <w:t>22</w:t>
            </w:r>
            <w:r w:rsidR="00B73A20">
              <w:rPr>
                <w:rFonts w:ascii="TH SarabunPSK" w:hAnsi="TH SarabunPSK" w:cs="TH SarabunPSK"/>
                <w:sz w:val="32"/>
                <w:lang w:val="en-GB"/>
              </w:rPr>
              <w:t>092560</w:t>
            </w:r>
          </w:sdtContent>
        </w:sdt>
        <w:r w:rsidR="00B73A20" w:rsidRPr="00707B53">
          <w:rPr>
            <w:rFonts w:ascii="TH SarabunPSK" w:hAnsi="TH SarabunPSK" w:cs="TH SarabunPSK"/>
            <w:sz w:val="32"/>
          </w:rPr>
          <w:t xml:space="preserve"> </w:t>
        </w:r>
        <w:r w:rsidR="00B73A20">
          <w:rPr>
            <w:rFonts w:ascii="TH SarabunPSK" w:hAnsi="TH SarabunPSK" w:cs="TH SarabunPSK"/>
            <w:sz w:val="32"/>
          </w:rPr>
          <w:t xml:space="preserve">  </w:t>
        </w:r>
        <w:r w:rsidR="00B73A20">
          <w:rPr>
            <w:rFonts w:ascii="TH SarabunPSK" w:hAnsi="TH SarabunPSK" w:cs="TH SarabunPSK"/>
            <w:sz w:val="32"/>
            <w:lang w:val="en-GB"/>
          </w:rPr>
          <w:tab/>
        </w:r>
        <w:r w:rsidR="00B73A20">
          <w:rPr>
            <w:rFonts w:ascii="TH SarabunPSK" w:hAnsi="TH SarabunPSK" w:cs="TH SarabunPSK"/>
            <w:sz w:val="32"/>
            <w:lang w:val="en-GB"/>
          </w:rPr>
          <w:tab/>
        </w:r>
        <w:r w:rsidR="00B73A20">
          <w:rPr>
            <w:rFonts w:ascii="TH SarabunPSK" w:hAnsi="TH SarabunPSK" w:cs="TH SarabunPSK"/>
            <w:sz w:val="32"/>
            <w:lang w:val="en-GB"/>
          </w:rPr>
          <w:tab/>
        </w:r>
        <w:r w:rsidR="00B73A20">
          <w:rPr>
            <w:rFonts w:ascii="TH SarabunPSK" w:hAnsi="TH SarabunPSK" w:cs="TH SarabunPSK"/>
            <w:sz w:val="32"/>
            <w:lang w:val="en-GB"/>
          </w:rPr>
          <w:tab/>
        </w:r>
        <w:r w:rsidR="00B73A20" w:rsidRPr="00707B53">
          <w:rPr>
            <w:rFonts w:ascii="TH SarabunPSK" w:hAnsi="TH SarabunPSK" w:cs="TH SarabunPSK"/>
            <w:sz w:val="32"/>
          </w:rPr>
          <w:fldChar w:fldCharType="begin"/>
        </w:r>
        <w:r w:rsidR="00B73A20" w:rsidRPr="00707B53">
          <w:rPr>
            <w:rFonts w:ascii="TH SarabunPSK" w:hAnsi="TH SarabunPSK" w:cs="TH SarabunPSK"/>
            <w:sz w:val="32"/>
          </w:rPr>
          <w:instrText xml:space="preserve"> PAGE   \* MERGEFORMAT </w:instrText>
        </w:r>
        <w:r w:rsidR="00B73A20" w:rsidRPr="00707B53">
          <w:rPr>
            <w:rFonts w:ascii="TH SarabunPSK" w:hAnsi="TH SarabunPSK" w:cs="TH SarabunPSK"/>
            <w:sz w:val="32"/>
          </w:rPr>
          <w:fldChar w:fldCharType="separate"/>
        </w:r>
        <w:r>
          <w:rPr>
            <w:rFonts w:ascii="TH SarabunPSK" w:hAnsi="TH SarabunPSK" w:cs="TH SarabunPSK"/>
            <w:noProof/>
            <w:sz w:val="32"/>
          </w:rPr>
          <w:t>1</w:t>
        </w:r>
        <w:r w:rsidR="00B73A20" w:rsidRPr="00707B53">
          <w:rPr>
            <w:rFonts w:ascii="TH SarabunPSK" w:hAnsi="TH SarabunPSK" w:cs="TH SarabunPSK"/>
            <w:noProof/>
            <w:sz w:val="32"/>
          </w:rPr>
          <w:fldChar w:fldCharType="end"/>
        </w:r>
      </w:p>
    </w:sdtContent>
  </w:sdt>
  <w:p w:rsidR="00B73A20" w:rsidRDefault="00B73A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3A20" w:rsidRDefault="00B73A20">
      <w:r>
        <w:separator/>
      </w:r>
    </w:p>
  </w:footnote>
  <w:footnote w:type="continuationSeparator" w:id="0">
    <w:p w:rsidR="00B73A20" w:rsidRDefault="00B73A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3A20" w:rsidRDefault="00B73A20" w:rsidP="00EF4B2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73A20" w:rsidRDefault="00B73A20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H SarabunPSK" w:hAnsi="TH SarabunPSK" w:cs="TH SarabunPSK"/>
        <w:cs/>
      </w:rPr>
      <w:id w:val="-501581532"/>
      <w:placeholder>
        <w:docPart w:val="DefaultPlaceholder_1081868574"/>
      </w:placeholder>
    </w:sdtPr>
    <w:sdtEndPr>
      <w:rPr>
        <w:cs w:val="0"/>
      </w:rPr>
    </w:sdtEndPr>
    <w:sdtContent>
      <w:p w:rsidR="00B73A20" w:rsidRPr="00631FD4" w:rsidRDefault="00B73A20" w:rsidP="007D65E5">
        <w:pPr>
          <w:pStyle w:val="Heading1"/>
          <w:jc w:val="thaiDistribute"/>
          <w:rPr>
            <w:rFonts w:ascii="TH SarabunPSK" w:hAnsi="TH SarabunPSK" w:cs="TH SarabunPSK"/>
          </w:rPr>
        </w:pPr>
        <w:r w:rsidRPr="00631FD4">
          <w:rPr>
            <w:rFonts w:ascii="TH SarabunPSK" w:hAnsi="TH SarabunPSK" w:cs="TH SarabunPSK"/>
            <w:cs/>
          </w:rPr>
          <w:t>สำนักงานคณะกรรมการวิจัยแห่งชาติ</w:t>
        </w:r>
        <w:r w:rsidRPr="00631FD4">
          <w:rPr>
            <w:rFonts w:ascii="TH SarabunPSK" w:hAnsi="TH SarabunPSK" w:cs="TH SarabunPSK"/>
          </w:rPr>
          <w:tab/>
        </w:r>
        <w:r w:rsidRPr="00631FD4">
          <w:rPr>
            <w:rFonts w:ascii="TH SarabunPSK" w:hAnsi="TH SarabunPSK" w:cs="TH SarabunPSK"/>
          </w:rPr>
          <w:tab/>
        </w:r>
        <w:r w:rsidRPr="00631FD4">
          <w:rPr>
            <w:rFonts w:ascii="TH SarabunPSK" w:hAnsi="TH SarabunPSK" w:cs="TH SarabunPSK"/>
          </w:rPr>
          <w:tab/>
        </w:r>
        <w:r w:rsidRPr="00631FD4">
          <w:rPr>
            <w:rFonts w:ascii="TH SarabunPSK" w:hAnsi="TH SarabunPSK" w:cs="TH SarabunPSK"/>
          </w:rPr>
          <w:tab/>
        </w:r>
        <w:r w:rsidRPr="00631FD4">
          <w:rPr>
            <w:rFonts w:ascii="TH SarabunPSK" w:hAnsi="TH SarabunPSK" w:cs="TH SarabunPSK"/>
          </w:rPr>
          <w:tab/>
        </w:r>
        <w:r w:rsidRPr="00631FD4">
          <w:rPr>
            <w:rFonts w:ascii="TH SarabunPSK" w:hAnsi="TH SarabunPSK" w:cs="TH SarabunPSK"/>
            <w:cs/>
          </w:rPr>
          <w:t xml:space="preserve">             </w:t>
        </w:r>
        <w:sdt>
          <w:sdtPr>
            <w:rPr>
              <w:rFonts w:ascii="TH SarabunPSK" w:hAnsi="TH SarabunPSK" w:cs="TH SarabunPSK"/>
              <w:cs/>
            </w:rPr>
            <w:tag w:val="ResearchProgram"/>
            <w:id w:val="-1679579014"/>
            <w:lock w:val="sdtContentLocked"/>
            <w:placeholder>
              <w:docPart w:val="DefaultPlaceholder_1082065158"/>
            </w:placeholder>
          </w:sdtPr>
          <w:sdtEndPr>
            <w:rPr>
              <w:rFonts w:hint="cs"/>
            </w:rPr>
          </w:sdtEndPr>
          <w:sdtContent>
            <w:r>
              <w:rPr>
                <w:rFonts w:ascii="TH SarabunPSK" w:hAnsi="TH SarabunPSK" w:cs="TH SarabunPSK" w:hint="cs"/>
                <w:cs/>
              </w:rPr>
              <w:t>ชุด</w:t>
            </w:r>
            <w:r w:rsidRPr="00631FD4">
              <w:rPr>
                <w:rFonts w:ascii="TH SarabunPSK" w:hAnsi="TH SarabunPSK" w:cs="TH SarabunPSK" w:hint="cs"/>
                <w:cs/>
              </w:rPr>
              <w:t>โครงการวิจัย</w:t>
            </w:r>
          </w:sdtContent>
        </w:sdt>
      </w:p>
    </w:sdtContent>
  </w:sdt>
  <w:p w:rsidR="00B73A20" w:rsidRDefault="00B73A20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0F280D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82F31E3"/>
    <w:multiLevelType w:val="hybridMultilevel"/>
    <w:tmpl w:val="38DE28BC"/>
    <w:lvl w:ilvl="0" w:tplc="6464C082">
      <w:start w:val="1"/>
      <w:numFmt w:val="decimal"/>
      <w:lvlText w:val="%1."/>
      <w:lvlJc w:val="left"/>
      <w:pPr>
        <w:ind w:left="1713" w:hanging="360"/>
      </w:pPr>
      <w:rPr>
        <w:rFonts w:ascii="TH SarabunPSK" w:hAnsi="TH SarabunPSK" w:cs="TH SarabunPSK" w:hint="default"/>
        <w:b/>
        <w:bCs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>
    <w:nsid w:val="0B795A31"/>
    <w:multiLevelType w:val="hybridMultilevel"/>
    <w:tmpl w:val="912CB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BA61BA"/>
    <w:multiLevelType w:val="multilevel"/>
    <w:tmpl w:val="AA3AE2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lang w:bidi="th-TH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25669F"/>
    <w:multiLevelType w:val="hybridMultilevel"/>
    <w:tmpl w:val="44D4E464"/>
    <w:lvl w:ilvl="0" w:tplc="7DF0DBDC">
      <w:start w:val="10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5">
    <w:nsid w:val="223D487D"/>
    <w:multiLevelType w:val="hybridMultilevel"/>
    <w:tmpl w:val="560A37C4"/>
    <w:lvl w:ilvl="0" w:tplc="5F12CB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604CAC"/>
    <w:multiLevelType w:val="multilevel"/>
    <w:tmpl w:val="612439D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66"/>
        </w:tabs>
        <w:ind w:left="206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32"/>
        </w:tabs>
        <w:ind w:left="41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838"/>
        </w:tabs>
        <w:ind w:left="583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904"/>
        </w:tabs>
        <w:ind w:left="79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610"/>
        </w:tabs>
        <w:ind w:left="96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316"/>
        </w:tabs>
        <w:ind w:left="1131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382"/>
        </w:tabs>
        <w:ind w:left="133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088"/>
        </w:tabs>
        <w:ind w:left="15088" w:hanging="1440"/>
      </w:pPr>
      <w:rPr>
        <w:rFonts w:hint="default"/>
      </w:rPr>
    </w:lvl>
  </w:abstractNum>
  <w:abstractNum w:abstractNumId="7">
    <w:nsid w:val="24DA0B43"/>
    <w:multiLevelType w:val="hybridMultilevel"/>
    <w:tmpl w:val="CA04890C"/>
    <w:lvl w:ilvl="0" w:tplc="8A489126">
      <w:start w:val="3"/>
      <w:numFmt w:val="decimal"/>
      <w:lvlText w:val="%1."/>
      <w:lvlJc w:val="left"/>
      <w:pPr>
        <w:tabs>
          <w:tab w:val="num" w:pos="1455"/>
        </w:tabs>
        <w:ind w:left="14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75"/>
        </w:tabs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95"/>
        </w:tabs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15"/>
        </w:tabs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35"/>
        </w:tabs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55"/>
        </w:tabs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75"/>
        </w:tabs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95"/>
        </w:tabs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15"/>
        </w:tabs>
        <w:ind w:left="7215" w:hanging="180"/>
      </w:pPr>
    </w:lvl>
  </w:abstractNum>
  <w:abstractNum w:abstractNumId="8">
    <w:nsid w:val="26A665D8"/>
    <w:multiLevelType w:val="multilevel"/>
    <w:tmpl w:val="213086E0"/>
    <w:lvl w:ilvl="0">
      <w:start w:val="5"/>
      <w:numFmt w:val="decimal"/>
      <w:lvlText w:val="%1."/>
      <w:lvlJc w:val="left"/>
      <w:pPr>
        <w:tabs>
          <w:tab w:val="num" w:pos="1710"/>
        </w:tabs>
        <w:ind w:left="171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tabs>
          <w:tab w:val="num" w:pos="1995"/>
        </w:tabs>
        <w:ind w:left="199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640"/>
        </w:tabs>
        <w:ind w:left="26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925"/>
        </w:tabs>
        <w:ind w:left="29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570"/>
        </w:tabs>
        <w:ind w:left="35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855"/>
        </w:tabs>
        <w:ind w:left="38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140"/>
        </w:tabs>
        <w:ind w:left="41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785"/>
        </w:tabs>
        <w:ind w:left="478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70"/>
        </w:tabs>
        <w:ind w:left="5070" w:hanging="1440"/>
      </w:pPr>
      <w:rPr>
        <w:rFonts w:hint="default"/>
      </w:rPr>
    </w:lvl>
  </w:abstractNum>
  <w:abstractNum w:abstractNumId="9">
    <w:nsid w:val="2DBF3232"/>
    <w:multiLevelType w:val="hybridMultilevel"/>
    <w:tmpl w:val="CD54A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CC1E28"/>
    <w:multiLevelType w:val="multilevel"/>
    <w:tmpl w:val="19D42A4A"/>
    <w:lvl w:ilvl="0">
      <w:start w:val="16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725"/>
        </w:tabs>
        <w:ind w:left="172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420"/>
        </w:tabs>
        <w:ind w:left="3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770"/>
        </w:tabs>
        <w:ind w:left="47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830"/>
        </w:tabs>
        <w:ind w:left="7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180"/>
        </w:tabs>
        <w:ind w:left="91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90"/>
        </w:tabs>
        <w:ind w:left="10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240"/>
        </w:tabs>
        <w:ind w:left="12240" w:hanging="1440"/>
      </w:pPr>
      <w:rPr>
        <w:rFonts w:hint="default"/>
      </w:rPr>
    </w:lvl>
  </w:abstractNum>
  <w:abstractNum w:abstractNumId="11">
    <w:nsid w:val="328A2769"/>
    <w:multiLevelType w:val="hybridMultilevel"/>
    <w:tmpl w:val="C4546ADC"/>
    <w:lvl w:ilvl="0" w:tplc="68C242BE">
      <w:start w:val="5"/>
      <w:numFmt w:val="bullet"/>
      <w:lvlText w:val="-"/>
      <w:lvlJc w:val="left"/>
      <w:pPr>
        <w:ind w:left="2048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8" w:hanging="360"/>
      </w:pPr>
      <w:rPr>
        <w:rFonts w:ascii="Wingdings" w:hAnsi="Wingdings" w:hint="default"/>
      </w:rPr>
    </w:lvl>
  </w:abstractNum>
  <w:abstractNum w:abstractNumId="12">
    <w:nsid w:val="3A382D2B"/>
    <w:multiLevelType w:val="hybridMultilevel"/>
    <w:tmpl w:val="75745AAC"/>
    <w:lvl w:ilvl="0" w:tplc="87986AC4">
      <w:start w:val="5"/>
      <w:numFmt w:val="decimal"/>
      <w:lvlText w:val="%1."/>
      <w:lvlJc w:val="left"/>
      <w:pPr>
        <w:tabs>
          <w:tab w:val="num" w:pos="1455"/>
        </w:tabs>
        <w:ind w:left="14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75"/>
        </w:tabs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95"/>
        </w:tabs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15"/>
        </w:tabs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35"/>
        </w:tabs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55"/>
        </w:tabs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75"/>
        </w:tabs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95"/>
        </w:tabs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15"/>
        </w:tabs>
        <w:ind w:left="7215" w:hanging="180"/>
      </w:pPr>
    </w:lvl>
  </w:abstractNum>
  <w:abstractNum w:abstractNumId="13">
    <w:nsid w:val="3B810BEA"/>
    <w:multiLevelType w:val="hybridMultilevel"/>
    <w:tmpl w:val="DD26A904"/>
    <w:lvl w:ilvl="0" w:tplc="6C30F028">
      <w:start w:val="3"/>
      <w:numFmt w:val="decimal"/>
      <w:lvlText w:val="%1."/>
      <w:lvlJc w:val="left"/>
      <w:pPr>
        <w:tabs>
          <w:tab w:val="num" w:pos="1455"/>
        </w:tabs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75"/>
        </w:tabs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95"/>
        </w:tabs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15"/>
        </w:tabs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35"/>
        </w:tabs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55"/>
        </w:tabs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75"/>
        </w:tabs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95"/>
        </w:tabs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15"/>
        </w:tabs>
        <w:ind w:left="7215" w:hanging="180"/>
      </w:pPr>
    </w:lvl>
  </w:abstractNum>
  <w:abstractNum w:abstractNumId="14">
    <w:nsid w:val="3E1E44CE"/>
    <w:multiLevelType w:val="hybridMultilevel"/>
    <w:tmpl w:val="C36C908A"/>
    <w:lvl w:ilvl="0" w:tplc="CBC002C0">
      <w:numFmt w:val="bullet"/>
      <w:lvlText w:val="-"/>
      <w:lvlJc w:val="left"/>
      <w:pPr>
        <w:tabs>
          <w:tab w:val="num" w:pos="2203"/>
        </w:tabs>
        <w:ind w:left="2203" w:hanging="360"/>
      </w:pPr>
      <w:rPr>
        <w:rFonts w:ascii="Angsana New" w:eastAsia="Cordi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23"/>
        </w:tabs>
        <w:ind w:left="292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43"/>
        </w:tabs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63"/>
        </w:tabs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83"/>
        </w:tabs>
        <w:ind w:left="508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03"/>
        </w:tabs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23"/>
        </w:tabs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43"/>
        </w:tabs>
        <w:ind w:left="724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63"/>
        </w:tabs>
        <w:ind w:left="7963" w:hanging="360"/>
      </w:pPr>
      <w:rPr>
        <w:rFonts w:ascii="Wingdings" w:hAnsi="Wingdings" w:hint="default"/>
      </w:rPr>
    </w:lvl>
  </w:abstractNum>
  <w:abstractNum w:abstractNumId="15">
    <w:nsid w:val="3F7C39C6"/>
    <w:multiLevelType w:val="multilevel"/>
    <w:tmpl w:val="BBC889AE"/>
    <w:lvl w:ilvl="0">
      <w:start w:val="3"/>
      <w:numFmt w:val="decimal"/>
      <w:lvlText w:val="%1."/>
      <w:lvlJc w:val="left"/>
      <w:pPr>
        <w:tabs>
          <w:tab w:val="num" w:pos="1443"/>
        </w:tabs>
        <w:ind w:left="144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838"/>
        </w:tabs>
        <w:ind w:left="183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473"/>
        </w:tabs>
        <w:ind w:left="247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08"/>
        </w:tabs>
        <w:ind w:left="28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503"/>
        </w:tabs>
        <w:ind w:left="350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838"/>
        </w:tabs>
        <w:ind w:left="383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173"/>
        </w:tabs>
        <w:ind w:left="4173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868"/>
        </w:tabs>
        <w:ind w:left="4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203"/>
        </w:tabs>
        <w:ind w:left="5203" w:hanging="1440"/>
      </w:pPr>
      <w:rPr>
        <w:rFonts w:hint="default"/>
      </w:rPr>
    </w:lvl>
  </w:abstractNum>
  <w:abstractNum w:abstractNumId="16">
    <w:nsid w:val="3FEB5B76"/>
    <w:multiLevelType w:val="hybridMultilevel"/>
    <w:tmpl w:val="5E2E73B4"/>
    <w:lvl w:ilvl="0" w:tplc="6464C082">
      <w:start w:val="1"/>
      <w:numFmt w:val="decimal"/>
      <w:lvlText w:val="%1."/>
      <w:lvlJc w:val="left"/>
      <w:pPr>
        <w:ind w:left="1713" w:hanging="360"/>
      </w:pPr>
      <w:rPr>
        <w:rFonts w:ascii="TH SarabunPSK" w:hAnsi="TH SarabunPSK" w:cs="TH SarabunPSK" w:hint="default"/>
        <w:b/>
        <w:bCs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7">
    <w:nsid w:val="41337E98"/>
    <w:multiLevelType w:val="multilevel"/>
    <w:tmpl w:val="DC868CD2"/>
    <w:lvl w:ilvl="0">
      <w:start w:val="1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03"/>
        </w:tabs>
        <w:ind w:left="180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6"/>
        </w:tabs>
        <w:ind w:left="36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9"/>
        </w:tabs>
        <w:ind w:left="504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852"/>
        </w:tabs>
        <w:ind w:left="68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295"/>
        </w:tabs>
        <w:ind w:left="82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738"/>
        </w:tabs>
        <w:ind w:left="973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541"/>
        </w:tabs>
        <w:ind w:left="1154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984"/>
        </w:tabs>
        <w:ind w:left="12984" w:hanging="1440"/>
      </w:pPr>
      <w:rPr>
        <w:rFonts w:hint="default"/>
      </w:rPr>
    </w:lvl>
  </w:abstractNum>
  <w:abstractNum w:abstractNumId="18">
    <w:nsid w:val="42C25EB7"/>
    <w:multiLevelType w:val="hybridMultilevel"/>
    <w:tmpl w:val="68B0B180"/>
    <w:lvl w:ilvl="0" w:tplc="53B60864">
      <w:start w:val="1"/>
      <w:numFmt w:val="bullet"/>
      <w:lvlText w:val=""/>
      <w:lvlJc w:val="left"/>
      <w:pPr>
        <w:tabs>
          <w:tab w:val="num" w:pos="2550"/>
        </w:tabs>
        <w:ind w:left="2550" w:hanging="420"/>
      </w:pPr>
      <w:rPr>
        <w:rFonts w:ascii="Wingdings" w:eastAsia="Cordia New" w:hAnsi="Wingdings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10"/>
        </w:tabs>
        <w:ind w:left="32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30"/>
        </w:tabs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50"/>
        </w:tabs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70"/>
        </w:tabs>
        <w:ind w:left="53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90"/>
        </w:tabs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10"/>
        </w:tabs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30"/>
        </w:tabs>
        <w:ind w:left="75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50"/>
        </w:tabs>
        <w:ind w:left="8250" w:hanging="360"/>
      </w:pPr>
      <w:rPr>
        <w:rFonts w:ascii="Wingdings" w:hAnsi="Wingdings" w:hint="default"/>
      </w:rPr>
    </w:lvl>
  </w:abstractNum>
  <w:abstractNum w:abstractNumId="19">
    <w:nsid w:val="43F717D4"/>
    <w:multiLevelType w:val="multilevel"/>
    <w:tmpl w:val="9192FB66"/>
    <w:lvl w:ilvl="0">
      <w:start w:val="1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76"/>
        </w:tabs>
        <w:ind w:left="207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22"/>
        </w:tabs>
        <w:ind w:left="41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823"/>
        </w:tabs>
        <w:ind w:left="58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884"/>
        </w:tabs>
        <w:ind w:left="7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585"/>
        </w:tabs>
        <w:ind w:left="95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646"/>
        </w:tabs>
        <w:ind w:left="11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347"/>
        </w:tabs>
        <w:ind w:left="1334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048"/>
        </w:tabs>
        <w:ind w:left="15048" w:hanging="1440"/>
      </w:pPr>
      <w:rPr>
        <w:rFonts w:hint="default"/>
      </w:rPr>
    </w:lvl>
  </w:abstractNum>
  <w:abstractNum w:abstractNumId="20">
    <w:nsid w:val="48825CE8"/>
    <w:multiLevelType w:val="hybridMultilevel"/>
    <w:tmpl w:val="A5D46A4C"/>
    <w:lvl w:ilvl="0" w:tplc="05A29618">
      <w:start w:val="1"/>
      <w:numFmt w:val="decimal"/>
      <w:lvlText w:val="%1."/>
      <w:lvlJc w:val="left"/>
      <w:pPr>
        <w:tabs>
          <w:tab w:val="num" w:pos="1455"/>
        </w:tabs>
        <w:ind w:left="14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75"/>
        </w:tabs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95"/>
        </w:tabs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15"/>
        </w:tabs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35"/>
        </w:tabs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55"/>
        </w:tabs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75"/>
        </w:tabs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95"/>
        </w:tabs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15"/>
        </w:tabs>
        <w:ind w:left="7215" w:hanging="180"/>
      </w:pPr>
    </w:lvl>
  </w:abstractNum>
  <w:abstractNum w:abstractNumId="21">
    <w:nsid w:val="4F105DFB"/>
    <w:multiLevelType w:val="multilevel"/>
    <w:tmpl w:val="6A9E8CC8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  <w:rPr>
        <w:rFonts w:ascii="Angsana New" w:eastAsia="Times New Roman" w:hAnsi="Angsana New" w:cs="Angsana New" w:hint="default"/>
        <w:lang w:bidi="th-TH"/>
      </w:rPr>
    </w:lvl>
    <w:lvl w:ilvl="1">
      <w:start w:val="1"/>
      <w:numFmt w:val="decimal"/>
      <w:isLgl/>
      <w:lvlText w:val="%1.%2"/>
      <w:lvlJc w:val="left"/>
      <w:pPr>
        <w:tabs>
          <w:tab w:val="num" w:pos="1710"/>
        </w:tabs>
        <w:ind w:left="1710" w:hanging="360"/>
      </w:pPr>
      <w:rPr>
        <w:rFonts w:hint="cs"/>
      </w:rPr>
    </w:lvl>
    <w:lvl w:ilvl="2">
      <w:start w:val="1"/>
      <w:numFmt w:val="decimal"/>
      <w:isLgl/>
      <w:lvlText w:val="%1.%2.%3"/>
      <w:lvlJc w:val="left"/>
      <w:pPr>
        <w:tabs>
          <w:tab w:val="num" w:pos="2430"/>
        </w:tabs>
        <w:ind w:left="2430" w:hanging="720"/>
      </w:pPr>
      <w:rPr>
        <w:rFonts w:hint="cs"/>
      </w:rPr>
    </w:lvl>
    <w:lvl w:ilvl="3">
      <w:start w:val="1"/>
      <w:numFmt w:val="decimal"/>
      <w:isLgl/>
      <w:lvlText w:val="%1.%2.%3.%4"/>
      <w:lvlJc w:val="left"/>
      <w:pPr>
        <w:tabs>
          <w:tab w:val="num" w:pos="2790"/>
        </w:tabs>
        <w:ind w:left="2790" w:hanging="720"/>
      </w:pPr>
      <w:rPr>
        <w:rFonts w:hint="cs"/>
      </w:rPr>
    </w:lvl>
    <w:lvl w:ilvl="4">
      <w:start w:val="1"/>
      <w:numFmt w:val="decimal"/>
      <w:isLgl/>
      <w:lvlText w:val="%1.%2.%3.%4.%5"/>
      <w:lvlJc w:val="left"/>
      <w:pPr>
        <w:tabs>
          <w:tab w:val="num" w:pos="3510"/>
        </w:tabs>
        <w:ind w:left="3510" w:hanging="1080"/>
      </w:pPr>
      <w:rPr>
        <w:rFonts w:hint="cs"/>
      </w:rPr>
    </w:lvl>
    <w:lvl w:ilvl="5">
      <w:start w:val="1"/>
      <w:numFmt w:val="decimal"/>
      <w:isLgl/>
      <w:lvlText w:val="%1.%2.%3.%4.%5.%6"/>
      <w:lvlJc w:val="left"/>
      <w:pPr>
        <w:tabs>
          <w:tab w:val="num" w:pos="3870"/>
        </w:tabs>
        <w:ind w:left="3870" w:hanging="1080"/>
      </w:pPr>
      <w:rPr>
        <w:rFonts w:hint="cs"/>
      </w:rPr>
    </w:lvl>
    <w:lvl w:ilvl="6">
      <w:start w:val="1"/>
      <w:numFmt w:val="decimal"/>
      <w:isLgl/>
      <w:lvlText w:val="%1.%2.%3.%4.%5.%6.%7"/>
      <w:lvlJc w:val="left"/>
      <w:pPr>
        <w:tabs>
          <w:tab w:val="num" w:pos="4230"/>
        </w:tabs>
        <w:ind w:left="4230" w:hanging="1080"/>
      </w:pPr>
      <w:rPr>
        <w:rFonts w:hint="cs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950"/>
        </w:tabs>
        <w:ind w:left="4950" w:hanging="1440"/>
      </w:pPr>
      <w:rPr>
        <w:rFonts w:hint="cs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310"/>
        </w:tabs>
        <w:ind w:left="5310" w:hanging="1440"/>
      </w:pPr>
      <w:rPr>
        <w:rFonts w:hint="cs"/>
      </w:rPr>
    </w:lvl>
  </w:abstractNum>
  <w:abstractNum w:abstractNumId="22">
    <w:nsid w:val="52874FAF"/>
    <w:multiLevelType w:val="hybridMultilevel"/>
    <w:tmpl w:val="2F647AFA"/>
    <w:lvl w:ilvl="0" w:tplc="D6BC73FC">
      <w:start w:val="10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23">
    <w:nsid w:val="5B2E4263"/>
    <w:multiLevelType w:val="multilevel"/>
    <w:tmpl w:val="474A396E"/>
    <w:lvl w:ilvl="0">
      <w:start w:val="1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03"/>
        </w:tabs>
        <w:ind w:left="180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6"/>
        </w:tabs>
        <w:ind w:left="36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9"/>
        </w:tabs>
        <w:ind w:left="504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852"/>
        </w:tabs>
        <w:ind w:left="68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295"/>
        </w:tabs>
        <w:ind w:left="82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738"/>
        </w:tabs>
        <w:ind w:left="973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541"/>
        </w:tabs>
        <w:ind w:left="1154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984"/>
        </w:tabs>
        <w:ind w:left="12984" w:hanging="1440"/>
      </w:pPr>
      <w:rPr>
        <w:rFonts w:hint="default"/>
      </w:rPr>
    </w:lvl>
  </w:abstractNum>
  <w:abstractNum w:abstractNumId="24">
    <w:nsid w:val="6F2A65EF"/>
    <w:multiLevelType w:val="multilevel"/>
    <w:tmpl w:val="9F122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51B6AD0"/>
    <w:multiLevelType w:val="hybridMultilevel"/>
    <w:tmpl w:val="3A5C6ABA"/>
    <w:lvl w:ilvl="0" w:tplc="7B32C1C6">
      <w:start w:val="2"/>
      <w:numFmt w:val="bullet"/>
      <w:lvlText w:val="-"/>
      <w:lvlJc w:val="left"/>
      <w:pPr>
        <w:ind w:left="1778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6">
    <w:nsid w:val="7CB7539C"/>
    <w:multiLevelType w:val="hybridMultilevel"/>
    <w:tmpl w:val="8E4EC810"/>
    <w:lvl w:ilvl="0" w:tplc="6464C082">
      <w:start w:val="1"/>
      <w:numFmt w:val="decimal"/>
      <w:lvlText w:val="%1."/>
      <w:lvlJc w:val="left"/>
      <w:pPr>
        <w:ind w:left="1713" w:hanging="360"/>
      </w:pPr>
      <w:rPr>
        <w:rFonts w:ascii="TH SarabunPSK" w:hAnsi="TH SarabunPSK" w:cs="TH SarabunPSK" w:hint="default"/>
        <w:b/>
        <w:bCs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7">
    <w:nsid w:val="7F971EA1"/>
    <w:multiLevelType w:val="hybridMultilevel"/>
    <w:tmpl w:val="67D48A04"/>
    <w:lvl w:ilvl="0" w:tplc="7E26E942">
      <w:start w:val="1"/>
      <w:numFmt w:val="decimal"/>
      <w:lvlText w:val="%1."/>
      <w:lvlJc w:val="left"/>
      <w:pPr>
        <w:ind w:left="1146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1"/>
  </w:num>
  <w:num w:numId="2">
    <w:abstractNumId w:val="23"/>
  </w:num>
  <w:num w:numId="3">
    <w:abstractNumId w:val="17"/>
  </w:num>
  <w:num w:numId="4">
    <w:abstractNumId w:val="10"/>
  </w:num>
  <w:num w:numId="5">
    <w:abstractNumId w:val="18"/>
  </w:num>
  <w:num w:numId="6">
    <w:abstractNumId w:val="15"/>
  </w:num>
  <w:num w:numId="7">
    <w:abstractNumId w:val="22"/>
  </w:num>
  <w:num w:numId="8">
    <w:abstractNumId w:val="20"/>
  </w:num>
  <w:num w:numId="9">
    <w:abstractNumId w:val="7"/>
  </w:num>
  <w:num w:numId="10">
    <w:abstractNumId w:val="8"/>
  </w:num>
  <w:num w:numId="11">
    <w:abstractNumId w:val="0"/>
  </w:num>
  <w:num w:numId="12">
    <w:abstractNumId w:val="14"/>
  </w:num>
  <w:num w:numId="13">
    <w:abstractNumId w:val="6"/>
  </w:num>
  <w:num w:numId="14">
    <w:abstractNumId w:val="13"/>
  </w:num>
  <w:num w:numId="15">
    <w:abstractNumId w:val="12"/>
  </w:num>
  <w:num w:numId="16">
    <w:abstractNumId w:val="4"/>
  </w:num>
  <w:num w:numId="17">
    <w:abstractNumId w:val="19"/>
  </w:num>
  <w:num w:numId="18">
    <w:abstractNumId w:val="25"/>
  </w:num>
  <w:num w:numId="19">
    <w:abstractNumId w:val="2"/>
  </w:num>
  <w:num w:numId="20">
    <w:abstractNumId w:val="27"/>
  </w:num>
  <w:num w:numId="21">
    <w:abstractNumId w:val="26"/>
  </w:num>
  <w:num w:numId="22">
    <w:abstractNumId w:val="24"/>
  </w:num>
  <w:num w:numId="23">
    <w:abstractNumId w:val="3"/>
  </w:num>
  <w:num w:numId="24">
    <w:abstractNumId w:val="9"/>
  </w:num>
  <w:num w:numId="25">
    <w:abstractNumId w:val="5"/>
  </w:num>
  <w:num w:numId="26">
    <w:abstractNumId w:val="16"/>
  </w:num>
  <w:num w:numId="27">
    <w:abstractNumId w:val="1"/>
  </w:num>
  <w:num w:numId="28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saveSubset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4884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34E"/>
    <w:rsid w:val="0000159D"/>
    <w:rsid w:val="00002A3C"/>
    <w:rsid w:val="00003627"/>
    <w:rsid w:val="00005E43"/>
    <w:rsid w:val="00006240"/>
    <w:rsid w:val="00007F46"/>
    <w:rsid w:val="00012FF2"/>
    <w:rsid w:val="00013409"/>
    <w:rsid w:val="0001369D"/>
    <w:rsid w:val="0001422B"/>
    <w:rsid w:val="0002356D"/>
    <w:rsid w:val="0002460A"/>
    <w:rsid w:val="000254B8"/>
    <w:rsid w:val="000301C3"/>
    <w:rsid w:val="00031563"/>
    <w:rsid w:val="0003289E"/>
    <w:rsid w:val="000339F1"/>
    <w:rsid w:val="00033EFE"/>
    <w:rsid w:val="0003412C"/>
    <w:rsid w:val="000357AF"/>
    <w:rsid w:val="0003634E"/>
    <w:rsid w:val="00041264"/>
    <w:rsid w:val="00043E3F"/>
    <w:rsid w:val="00045755"/>
    <w:rsid w:val="00046970"/>
    <w:rsid w:val="00046AAE"/>
    <w:rsid w:val="00047B7B"/>
    <w:rsid w:val="00051FAD"/>
    <w:rsid w:val="00055481"/>
    <w:rsid w:val="00060482"/>
    <w:rsid w:val="00066C6E"/>
    <w:rsid w:val="000675F9"/>
    <w:rsid w:val="00070C8C"/>
    <w:rsid w:val="000749AB"/>
    <w:rsid w:val="00074D41"/>
    <w:rsid w:val="00075725"/>
    <w:rsid w:val="00076C41"/>
    <w:rsid w:val="0007723B"/>
    <w:rsid w:val="0007751C"/>
    <w:rsid w:val="00080177"/>
    <w:rsid w:val="000809E7"/>
    <w:rsid w:val="00086BFE"/>
    <w:rsid w:val="0009044A"/>
    <w:rsid w:val="000908C5"/>
    <w:rsid w:val="000926D7"/>
    <w:rsid w:val="00093A60"/>
    <w:rsid w:val="00095190"/>
    <w:rsid w:val="00095898"/>
    <w:rsid w:val="00096A07"/>
    <w:rsid w:val="00097576"/>
    <w:rsid w:val="000A3410"/>
    <w:rsid w:val="000A36B9"/>
    <w:rsid w:val="000A3FD6"/>
    <w:rsid w:val="000A59B8"/>
    <w:rsid w:val="000A6A2D"/>
    <w:rsid w:val="000A6C9C"/>
    <w:rsid w:val="000B1797"/>
    <w:rsid w:val="000B698D"/>
    <w:rsid w:val="000C01B8"/>
    <w:rsid w:val="000C326C"/>
    <w:rsid w:val="000C3A6D"/>
    <w:rsid w:val="000C467B"/>
    <w:rsid w:val="000C5E95"/>
    <w:rsid w:val="000D146A"/>
    <w:rsid w:val="000D2CF8"/>
    <w:rsid w:val="000D2D3D"/>
    <w:rsid w:val="000D38BD"/>
    <w:rsid w:val="000D45BE"/>
    <w:rsid w:val="000D62A0"/>
    <w:rsid w:val="000E0915"/>
    <w:rsid w:val="000E2B8E"/>
    <w:rsid w:val="000F1CAC"/>
    <w:rsid w:val="000F2131"/>
    <w:rsid w:val="000F3C11"/>
    <w:rsid w:val="000F622C"/>
    <w:rsid w:val="000F72F6"/>
    <w:rsid w:val="00101812"/>
    <w:rsid w:val="00101D47"/>
    <w:rsid w:val="00105B6D"/>
    <w:rsid w:val="00106545"/>
    <w:rsid w:val="00107BF6"/>
    <w:rsid w:val="00111283"/>
    <w:rsid w:val="00112D1B"/>
    <w:rsid w:val="00113B43"/>
    <w:rsid w:val="00114BA3"/>
    <w:rsid w:val="00115BF5"/>
    <w:rsid w:val="0012285C"/>
    <w:rsid w:val="00123B3F"/>
    <w:rsid w:val="001313E4"/>
    <w:rsid w:val="001335B5"/>
    <w:rsid w:val="00136C14"/>
    <w:rsid w:val="00136D34"/>
    <w:rsid w:val="00136FC7"/>
    <w:rsid w:val="00142DB1"/>
    <w:rsid w:val="0014323B"/>
    <w:rsid w:val="001445E1"/>
    <w:rsid w:val="00144EC9"/>
    <w:rsid w:val="00145DC8"/>
    <w:rsid w:val="001463BC"/>
    <w:rsid w:val="001472B6"/>
    <w:rsid w:val="0014753F"/>
    <w:rsid w:val="00150677"/>
    <w:rsid w:val="001514D6"/>
    <w:rsid w:val="00153903"/>
    <w:rsid w:val="00155B66"/>
    <w:rsid w:val="0015747A"/>
    <w:rsid w:val="00157DF8"/>
    <w:rsid w:val="00161E24"/>
    <w:rsid w:val="00162795"/>
    <w:rsid w:val="00164438"/>
    <w:rsid w:val="0017089A"/>
    <w:rsid w:val="00171671"/>
    <w:rsid w:val="00172C31"/>
    <w:rsid w:val="001741A0"/>
    <w:rsid w:val="001769C7"/>
    <w:rsid w:val="00176A81"/>
    <w:rsid w:val="00181680"/>
    <w:rsid w:val="00182E8B"/>
    <w:rsid w:val="00185952"/>
    <w:rsid w:val="00186B30"/>
    <w:rsid w:val="001878A7"/>
    <w:rsid w:val="00190DCD"/>
    <w:rsid w:val="00191781"/>
    <w:rsid w:val="00191E8C"/>
    <w:rsid w:val="00192626"/>
    <w:rsid w:val="001934C3"/>
    <w:rsid w:val="001935DB"/>
    <w:rsid w:val="0019487D"/>
    <w:rsid w:val="001A0B1D"/>
    <w:rsid w:val="001A1661"/>
    <w:rsid w:val="001A436A"/>
    <w:rsid w:val="001B174C"/>
    <w:rsid w:val="001B1F7A"/>
    <w:rsid w:val="001B263F"/>
    <w:rsid w:val="001B2F4B"/>
    <w:rsid w:val="001B3D72"/>
    <w:rsid w:val="001B47F1"/>
    <w:rsid w:val="001B4C64"/>
    <w:rsid w:val="001B4D1D"/>
    <w:rsid w:val="001B5075"/>
    <w:rsid w:val="001B6A5C"/>
    <w:rsid w:val="001C01CF"/>
    <w:rsid w:val="001C6B8A"/>
    <w:rsid w:val="001D0771"/>
    <w:rsid w:val="001D0DE9"/>
    <w:rsid w:val="001D0E8D"/>
    <w:rsid w:val="001D30B9"/>
    <w:rsid w:val="001D423E"/>
    <w:rsid w:val="001D5657"/>
    <w:rsid w:val="001D64C3"/>
    <w:rsid w:val="001D698C"/>
    <w:rsid w:val="001E1379"/>
    <w:rsid w:val="001E3A59"/>
    <w:rsid w:val="001F579B"/>
    <w:rsid w:val="00201377"/>
    <w:rsid w:val="00203D2F"/>
    <w:rsid w:val="00205E20"/>
    <w:rsid w:val="002129B7"/>
    <w:rsid w:val="00213153"/>
    <w:rsid w:val="00213606"/>
    <w:rsid w:val="00215B28"/>
    <w:rsid w:val="002200AF"/>
    <w:rsid w:val="002302CD"/>
    <w:rsid w:val="002313BD"/>
    <w:rsid w:val="00236241"/>
    <w:rsid w:val="00236D59"/>
    <w:rsid w:val="00237D87"/>
    <w:rsid w:val="0024064A"/>
    <w:rsid w:val="00240F03"/>
    <w:rsid w:val="00241B26"/>
    <w:rsid w:val="00241F53"/>
    <w:rsid w:val="002450E5"/>
    <w:rsid w:val="00245769"/>
    <w:rsid w:val="00245EA5"/>
    <w:rsid w:val="00247443"/>
    <w:rsid w:val="002478BC"/>
    <w:rsid w:val="0025252C"/>
    <w:rsid w:val="002537C3"/>
    <w:rsid w:val="002548A6"/>
    <w:rsid w:val="00260549"/>
    <w:rsid w:val="00260762"/>
    <w:rsid w:val="0026314F"/>
    <w:rsid w:val="00264F2A"/>
    <w:rsid w:val="00265295"/>
    <w:rsid w:val="00266CB3"/>
    <w:rsid w:val="00266E80"/>
    <w:rsid w:val="00272FEB"/>
    <w:rsid w:val="00274FDC"/>
    <w:rsid w:val="00277605"/>
    <w:rsid w:val="002807CD"/>
    <w:rsid w:val="0028161F"/>
    <w:rsid w:val="002847A8"/>
    <w:rsid w:val="002848F8"/>
    <w:rsid w:val="00291E1B"/>
    <w:rsid w:val="00296A9C"/>
    <w:rsid w:val="00296FEC"/>
    <w:rsid w:val="002A2E21"/>
    <w:rsid w:val="002A5E55"/>
    <w:rsid w:val="002B2878"/>
    <w:rsid w:val="002B2ABE"/>
    <w:rsid w:val="002B599F"/>
    <w:rsid w:val="002C0B60"/>
    <w:rsid w:val="002C1E37"/>
    <w:rsid w:val="002C477A"/>
    <w:rsid w:val="002C4D75"/>
    <w:rsid w:val="002C6D21"/>
    <w:rsid w:val="002C724C"/>
    <w:rsid w:val="002D12EB"/>
    <w:rsid w:val="002D1DF0"/>
    <w:rsid w:val="002D21EA"/>
    <w:rsid w:val="002D376B"/>
    <w:rsid w:val="002D4B35"/>
    <w:rsid w:val="002D5222"/>
    <w:rsid w:val="002D5A0E"/>
    <w:rsid w:val="002E137E"/>
    <w:rsid w:val="002E2A1B"/>
    <w:rsid w:val="002E6E9B"/>
    <w:rsid w:val="002E70CB"/>
    <w:rsid w:val="002F01B0"/>
    <w:rsid w:val="002F1442"/>
    <w:rsid w:val="002F2311"/>
    <w:rsid w:val="002F3A9A"/>
    <w:rsid w:val="002F6101"/>
    <w:rsid w:val="003022E1"/>
    <w:rsid w:val="003035D1"/>
    <w:rsid w:val="00303DAC"/>
    <w:rsid w:val="00303FA0"/>
    <w:rsid w:val="00312F68"/>
    <w:rsid w:val="00313E91"/>
    <w:rsid w:val="003157FE"/>
    <w:rsid w:val="00320E32"/>
    <w:rsid w:val="0032105E"/>
    <w:rsid w:val="003216AB"/>
    <w:rsid w:val="003240DD"/>
    <w:rsid w:val="00324754"/>
    <w:rsid w:val="00332E56"/>
    <w:rsid w:val="00334B1B"/>
    <w:rsid w:val="0034033D"/>
    <w:rsid w:val="00341B47"/>
    <w:rsid w:val="00341CE8"/>
    <w:rsid w:val="00341E5E"/>
    <w:rsid w:val="00344411"/>
    <w:rsid w:val="003444E9"/>
    <w:rsid w:val="0034487F"/>
    <w:rsid w:val="00344F14"/>
    <w:rsid w:val="003463A6"/>
    <w:rsid w:val="00346EDE"/>
    <w:rsid w:val="00350166"/>
    <w:rsid w:val="003513E0"/>
    <w:rsid w:val="00351429"/>
    <w:rsid w:val="0035288E"/>
    <w:rsid w:val="00353B9D"/>
    <w:rsid w:val="00356819"/>
    <w:rsid w:val="0035683F"/>
    <w:rsid w:val="00357066"/>
    <w:rsid w:val="0036192C"/>
    <w:rsid w:val="00362727"/>
    <w:rsid w:val="00363619"/>
    <w:rsid w:val="00363EAF"/>
    <w:rsid w:val="00364788"/>
    <w:rsid w:val="003657BA"/>
    <w:rsid w:val="00370718"/>
    <w:rsid w:val="00370D4E"/>
    <w:rsid w:val="00371528"/>
    <w:rsid w:val="0037170A"/>
    <w:rsid w:val="0037344F"/>
    <w:rsid w:val="00373B9D"/>
    <w:rsid w:val="00373FE4"/>
    <w:rsid w:val="00375EFF"/>
    <w:rsid w:val="00376B24"/>
    <w:rsid w:val="003772FE"/>
    <w:rsid w:val="0038084B"/>
    <w:rsid w:val="0038114B"/>
    <w:rsid w:val="00381B57"/>
    <w:rsid w:val="00387053"/>
    <w:rsid w:val="00387BED"/>
    <w:rsid w:val="003965E8"/>
    <w:rsid w:val="003A172D"/>
    <w:rsid w:val="003A43A4"/>
    <w:rsid w:val="003A5A6B"/>
    <w:rsid w:val="003B13BC"/>
    <w:rsid w:val="003B3BA7"/>
    <w:rsid w:val="003B7376"/>
    <w:rsid w:val="003B7A3D"/>
    <w:rsid w:val="003C3556"/>
    <w:rsid w:val="003C3C1A"/>
    <w:rsid w:val="003D0B69"/>
    <w:rsid w:val="003D242A"/>
    <w:rsid w:val="003D31DE"/>
    <w:rsid w:val="003D4D2E"/>
    <w:rsid w:val="003D738C"/>
    <w:rsid w:val="003D7AA9"/>
    <w:rsid w:val="003E1756"/>
    <w:rsid w:val="003E624B"/>
    <w:rsid w:val="003F147D"/>
    <w:rsid w:val="003F18BC"/>
    <w:rsid w:val="003F589D"/>
    <w:rsid w:val="003F6506"/>
    <w:rsid w:val="003F792F"/>
    <w:rsid w:val="004002BF"/>
    <w:rsid w:val="00401218"/>
    <w:rsid w:val="004031B7"/>
    <w:rsid w:val="004063C8"/>
    <w:rsid w:val="0040694B"/>
    <w:rsid w:val="00411B7C"/>
    <w:rsid w:val="00412991"/>
    <w:rsid w:val="00413944"/>
    <w:rsid w:val="0041566D"/>
    <w:rsid w:val="004160D9"/>
    <w:rsid w:val="004162A1"/>
    <w:rsid w:val="00416D3B"/>
    <w:rsid w:val="0042316F"/>
    <w:rsid w:val="00424B29"/>
    <w:rsid w:val="00425BAD"/>
    <w:rsid w:val="00427B2F"/>
    <w:rsid w:val="00430195"/>
    <w:rsid w:val="004315B8"/>
    <w:rsid w:val="0043259B"/>
    <w:rsid w:val="00437191"/>
    <w:rsid w:val="00437E85"/>
    <w:rsid w:val="00440AD0"/>
    <w:rsid w:val="004426C1"/>
    <w:rsid w:val="004432AC"/>
    <w:rsid w:val="00443335"/>
    <w:rsid w:val="00445A34"/>
    <w:rsid w:val="00445EE0"/>
    <w:rsid w:val="00446262"/>
    <w:rsid w:val="0045060C"/>
    <w:rsid w:val="00454E54"/>
    <w:rsid w:val="00455850"/>
    <w:rsid w:val="0045673D"/>
    <w:rsid w:val="0045739F"/>
    <w:rsid w:val="0046007A"/>
    <w:rsid w:val="004605CB"/>
    <w:rsid w:val="004627D7"/>
    <w:rsid w:val="00462E35"/>
    <w:rsid w:val="00464675"/>
    <w:rsid w:val="00465C5D"/>
    <w:rsid w:val="004709BB"/>
    <w:rsid w:val="00471DB0"/>
    <w:rsid w:val="00477C6C"/>
    <w:rsid w:val="00480324"/>
    <w:rsid w:val="00481A93"/>
    <w:rsid w:val="004825CA"/>
    <w:rsid w:val="004838F0"/>
    <w:rsid w:val="00485108"/>
    <w:rsid w:val="0048528A"/>
    <w:rsid w:val="004860BF"/>
    <w:rsid w:val="004869EE"/>
    <w:rsid w:val="00487773"/>
    <w:rsid w:val="004878F4"/>
    <w:rsid w:val="00490AB4"/>
    <w:rsid w:val="00491EB2"/>
    <w:rsid w:val="004933F5"/>
    <w:rsid w:val="0049413A"/>
    <w:rsid w:val="00495E8A"/>
    <w:rsid w:val="00496176"/>
    <w:rsid w:val="00497D9F"/>
    <w:rsid w:val="004A07E3"/>
    <w:rsid w:val="004A76A9"/>
    <w:rsid w:val="004B1D2B"/>
    <w:rsid w:val="004B4AB1"/>
    <w:rsid w:val="004B5B59"/>
    <w:rsid w:val="004C101B"/>
    <w:rsid w:val="004C4C29"/>
    <w:rsid w:val="004C4D1B"/>
    <w:rsid w:val="004D2800"/>
    <w:rsid w:val="004D41D3"/>
    <w:rsid w:val="004D4FA4"/>
    <w:rsid w:val="004D5676"/>
    <w:rsid w:val="004D7CC5"/>
    <w:rsid w:val="004E0D4A"/>
    <w:rsid w:val="004E2E04"/>
    <w:rsid w:val="004E5491"/>
    <w:rsid w:val="004E664A"/>
    <w:rsid w:val="004F11E6"/>
    <w:rsid w:val="0050046F"/>
    <w:rsid w:val="00500F72"/>
    <w:rsid w:val="00501835"/>
    <w:rsid w:val="00501BC2"/>
    <w:rsid w:val="00501F87"/>
    <w:rsid w:val="005030F0"/>
    <w:rsid w:val="00503BC4"/>
    <w:rsid w:val="0050458C"/>
    <w:rsid w:val="00507E96"/>
    <w:rsid w:val="00510FDA"/>
    <w:rsid w:val="00514D0B"/>
    <w:rsid w:val="00514EE1"/>
    <w:rsid w:val="00515027"/>
    <w:rsid w:val="005161AB"/>
    <w:rsid w:val="0052040E"/>
    <w:rsid w:val="0052051B"/>
    <w:rsid w:val="00520B73"/>
    <w:rsid w:val="00521231"/>
    <w:rsid w:val="005250D1"/>
    <w:rsid w:val="00525D83"/>
    <w:rsid w:val="005278B7"/>
    <w:rsid w:val="00530A9E"/>
    <w:rsid w:val="00530EC0"/>
    <w:rsid w:val="00533F3B"/>
    <w:rsid w:val="00535E1E"/>
    <w:rsid w:val="00535F14"/>
    <w:rsid w:val="005375EA"/>
    <w:rsid w:val="00540EBB"/>
    <w:rsid w:val="00541D78"/>
    <w:rsid w:val="00543BD7"/>
    <w:rsid w:val="00547C8B"/>
    <w:rsid w:val="00547E3C"/>
    <w:rsid w:val="005509D8"/>
    <w:rsid w:val="0055154F"/>
    <w:rsid w:val="00551DA4"/>
    <w:rsid w:val="00553AC4"/>
    <w:rsid w:val="00553E34"/>
    <w:rsid w:val="00554D62"/>
    <w:rsid w:val="00560530"/>
    <w:rsid w:val="00563EC6"/>
    <w:rsid w:val="0056687F"/>
    <w:rsid w:val="0057241D"/>
    <w:rsid w:val="005763D9"/>
    <w:rsid w:val="005770D3"/>
    <w:rsid w:val="00577E8C"/>
    <w:rsid w:val="00581B96"/>
    <w:rsid w:val="0058619F"/>
    <w:rsid w:val="0058671F"/>
    <w:rsid w:val="00586F9D"/>
    <w:rsid w:val="005909F8"/>
    <w:rsid w:val="0059148A"/>
    <w:rsid w:val="00593E3C"/>
    <w:rsid w:val="00594A48"/>
    <w:rsid w:val="00595639"/>
    <w:rsid w:val="00595B39"/>
    <w:rsid w:val="0059687D"/>
    <w:rsid w:val="00597167"/>
    <w:rsid w:val="005A0B5F"/>
    <w:rsid w:val="005A611D"/>
    <w:rsid w:val="005A6C50"/>
    <w:rsid w:val="005A74C2"/>
    <w:rsid w:val="005B0B87"/>
    <w:rsid w:val="005B1CAF"/>
    <w:rsid w:val="005B30FC"/>
    <w:rsid w:val="005B3F76"/>
    <w:rsid w:val="005B56E1"/>
    <w:rsid w:val="005C1F8B"/>
    <w:rsid w:val="005C51B5"/>
    <w:rsid w:val="005C684B"/>
    <w:rsid w:val="005D6425"/>
    <w:rsid w:val="005D680A"/>
    <w:rsid w:val="005D74A7"/>
    <w:rsid w:val="005E1756"/>
    <w:rsid w:val="005E4373"/>
    <w:rsid w:val="005E44F6"/>
    <w:rsid w:val="005E620F"/>
    <w:rsid w:val="005E71A5"/>
    <w:rsid w:val="005E7A72"/>
    <w:rsid w:val="005F25D8"/>
    <w:rsid w:val="005F3ECD"/>
    <w:rsid w:val="005F47A6"/>
    <w:rsid w:val="0060038B"/>
    <w:rsid w:val="00600F0D"/>
    <w:rsid w:val="0060332E"/>
    <w:rsid w:val="00603778"/>
    <w:rsid w:val="0060452E"/>
    <w:rsid w:val="00604A2A"/>
    <w:rsid w:val="00611376"/>
    <w:rsid w:val="00613995"/>
    <w:rsid w:val="00613D7F"/>
    <w:rsid w:val="00614ADC"/>
    <w:rsid w:val="00617923"/>
    <w:rsid w:val="00621B7E"/>
    <w:rsid w:val="00621C0D"/>
    <w:rsid w:val="00627A83"/>
    <w:rsid w:val="00630868"/>
    <w:rsid w:val="006317FE"/>
    <w:rsid w:val="00631FD4"/>
    <w:rsid w:val="006320BF"/>
    <w:rsid w:val="006330F3"/>
    <w:rsid w:val="00634BE0"/>
    <w:rsid w:val="0063615F"/>
    <w:rsid w:val="00641CA0"/>
    <w:rsid w:val="00641DFD"/>
    <w:rsid w:val="00644791"/>
    <w:rsid w:val="0064532D"/>
    <w:rsid w:val="0064577A"/>
    <w:rsid w:val="006469BF"/>
    <w:rsid w:val="006519D4"/>
    <w:rsid w:val="00652F40"/>
    <w:rsid w:val="00654252"/>
    <w:rsid w:val="00654EC0"/>
    <w:rsid w:val="00655ED4"/>
    <w:rsid w:val="00656217"/>
    <w:rsid w:val="006564C9"/>
    <w:rsid w:val="0065781C"/>
    <w:rsid w:val="00660475"/>
    <w:rsid w:val="006626BC"/>
    <w:rsid w:val="006642A0"/>
    <w:rsid w:val="006646B3"/>
    <w:rsid w:val="006671A8"/>
    <w:rsid w:val="00672078"/>
    <w:rsid w:val="00673CA3"/>
    <w:rsid w:val="00676CB0"/>
    <w:rsid w:val="00677308"/>
    <w:rsid w:val="00677738"/>
    <w:rsid w:val="00677F13"/>
    <w:rsid w:val="00680158"/>
    <w:rsid w:val="0068032F"/>
    <w:rsid w:val="00681841"/>
    <w:rsid w:val="00681CE6"/>
    <w:rsid w:val="00685DFA"/>
    <w:rsid w:val="00694607"/>
    <w:rsid w:val="00694F98"/>
    <w:rsid w:val="00695AF0"/>
    <w:rsid w:val="00696A87"/>
    <w:rsid w:val="00697C66"/>
    <w:rsid w:val="006A15E3"/>
    <w:rsid w:val="006A1D9E"/>
    <w:rsid w:val="006A1E41"/>
    <w:rsid w:val="006A2861"/>
    <w:rsid w:val="006A43A4"/>
    <w:rsid w:val="006A5D1D"/>
    <w:rsid w:val="006A756F"/>
    <w:rsid w:val="006A76A1"/>
    <w:rsid w:val="006B0BF5"/>
    <w:rsid w:val="006B191A"/>
    <w:rsid w:val="006B40ED"/>
    <w:rsid w:val="006B743C"/>
    <w:rsid w:val="006B79C2"/>
    <w:rsid w:val="006C26AB"/>
    <w:rsid w:val="006C407A"/>
    <w:rsid w:val="006C6184"/>
    <w:rsid w:val="006C6A10"/>
    <w:rsid w:val="006D01F6"/>
    <w:rsid w:val="006D10E2"/>
    <w:rsid w:val="006D1421"/>
    <w:rsid w:val="006D28DE"/>
    <w:rsid w:val="006D6F0A"/>
    <w:rsid w:val="006E1AC4"/>
    <w:rsid w:val="006E285D"/>
    <w:rsid w:val="006E37BE"/>
    <w:rsid w:val="006E4154"/>
    <w:rsid w:val="006E7A65"/>
    <w:rsid w:val="006E7BAB"/>
    <w:rsid w:val="006F1F6B"/>
    <w:rsid w:val="006F1FC2"/>
    <w:rsid w:val="006F5314"/>
    <w:rsid w:val="006F63FC"/>
    <w:rsid w:val="006F6432"/>
    <w:rsid w:val="0070030E"/>
    <w:rsid w:val="007006AD"/>
    <w:rsid w:val="0070149D"/>
    <w:rsid w:val="00702408"/>
    <w:rsid w:val="007056DD"/>
    <w:rsid w:val="007071C6"/>
    <w:rsid w:val="00707B53"/>
    <w:rsid w:val="00710CC1"/>
    <w:rsid w:val="00715287"/>
    <w:rsid w:val="0071540A"/>
    <w:rsid w:val="00715555"/>
    <w:rsid w:val="0071578B"/>
    <w:rsid w:val="00715A71"/>
    <w:rsid w:val="00716194"/>
    <w:rsid w:val="00716E73"/>
    <w:rsid w:val="007173F8"/>
    <w:rsid w:val="00717A13"/>
    <w:rsid w:val="00720EF9"/>
    <w:rsid w:val="00722494"/>
    <w:rsid w:val="007271BB"/>
    <w:rsid w:val="00731285"/>
    <w:rsid w:val="007318D3"/>
    <w:rsid w:val="00733112"/>
    <w:rsid w:val="0073371D"/>
    <w:rsid w:val="00740C60"/>
    <w:rsid w:val="007414FA"/>
    <w:rsid w:val="00742D3E"/>
    <w:rsid w:val="00746C36"/>
    <w:rsid w:val="00747711"/>
    <w:rsid w:val="00753C52"/>
    <w:rsid w:val="007553B1"/>
    <w:rsid w:val="007555F6"/>
    <w:rsid w:val="00757467"/>
    <w:rsid w:val="00762DD1"/>
    <w:rsid w:val="007650D4"/>
    <w:rsid w:val="0077132B"/>
    <w:rsid w:val="007757C3"/>
    <w:rsid w:val="00775805"/>
    <w:rsid w:val="00780DE2"/>
    <w:rsid w:val="00782F0E"/>
    <w:rsid w:val="00784E9A"/>
    <w:rsid w:val="00792A46"/>
    <w:rsid w:val="00794E65"/>
    <w:rsid w:val="00796E01"/>
    <w:rsid w:val="007976EC"/>
    <w:rsid w:val="007A2F23"/>
    <w:rsid w:val="007A3AFA"/>
    <w:rsid w:val="007B01D8"/>
    <w:rsid w:val="007B0756"/>
    <w:rsid w:val="007B167E"/>
    <w:rsid w:val="007B21F7"/>
    <w:rsid w:val="007B4D1A"/>
    <w:rsid w:val="007C1624"/>
    <w:rsid w:val="007C27A6"/>
    <w:rsid w:val="007C4A3A"/>
    <w:rsid w:val="007C4ACC"/>
    <w:rsid w:val="007C4D84"/>
    <w:rsid w:val="007C4E4C"/>
    <w:rsid w:val="007C5563"/>
    <w:rsid w:val="007C7DFA"/>
    <w:rsid w:val="007D2609"/>
    <w:rsid w:val="007D27D6"/>
    <w:rsid w:val="007D30D5"/>
    <w:rsid w:val="007D3757"/>
    <w:rsid w:val="007D46E0"/>
    <w:rsid w:val="007D5EAE"/>
    <w:rsid w:val="007D65E5"/>
    <w:rsid w:val="007D7F96"/>
    <w:rsid w:val="007E16D3"/>
    <w:rsid w:val="007E482B"/>
    <w:rsid w:val="007E6266"/>
    <w:rsid w:val="007E6CFD"/>
    <w:rsid w:val="007F0E88"/>
    <w:rsid w:val="007F119B"/>
    <w:rsid w:val="007F4DA3"/>
    <w:rsid w:val="007F76C2"/>
    <w:rsid w:val="00800A5C"/>
    <w:rsid w:val="00801C3B"/>
    <w:rsid w:val="00805275"/>
    <w:rsid w:val="008056D2"/>
    <w:rsid w:val="008125A3"/>
    <w:rsid w:val="008137BE"/>
    <w:rsid w:val="00820692"/>
    <w:rsid w:val="008206F5"/>
    <w:rsid w:val="00820D81"/>
    <w:rsid w:val="008224D5"/>
    <w:rsid w:val="00824DCC"/>
    <w:rsid w:val="00831A3A"/>
    <w:rsid w:val="00833286"/>
    <w:rsid w:val="00833D1C"/>
    <w:rsid w:val="008353FF"/>
    <w:rsid w:val="0083795A"/>
    <w:rsid w:val="00837B79"/>
    <w:rsid w:val="00840CEC"/>
    <w:rsid w:val="00841902"/>
    <w:rsid w:val="00842426"/>
    <w:rsid w:val="008431FD"/>
    <w:rsid w:val="00843E30"/>
    <w:rsid w:val="0084470C"/>
    <w:rsid w:val="008450FC"/>
    <w:rsid w:val="0084510C"/>
    <w:rsid w:val="008456FE"/>
    <w:rsid w:val="00847685"/>
    <w:rsid w:val="00847BD7"/>
    <w:rsid w:val="008516F0"/>
    <w:rsid w:val="0085177D"/>
    <w:rsid w:val="008521AC"/>
    <w:rsid w:val="008529F5"/>
    <w:rsid w:val="00852A72"/>
    <w:rsid w:val="00852AE4"/>
    <w:rsid w:val="00855F31"/>
    <w:rsid w:val="00856434"/>
    <w:rsid w:val="00860713"/>
    <w:rsid w:val="008654A0"/>
    <w:rsid w:val="00867CB2"/>
    <w:rsid w:val="00867FC1"/>
    <w:rsid w:val="00870646"/>
    <w:rsid w:val="0087191C"/>
    <w:rsid w:val="00871A10"/>
    <w:rsid w:val="00872C71"/>
    <w:rsid w:val="00882372"/>
    <w:rsid w:val="0088258E"/>
    <w:rsid w:val="00882AA7"/>
    <w:rsid w:val="00884D93"/>
    <w:rsid w:val="00891633"/>
    <w:rsid w:val="0089729B"/>
    <w:rsid w:val="00897639"/>
    <w:rsid w:val="008A094F"/>
    <w:rsid w:val="008A247D"/>
    <w:rsid w:val="008A4194"/>
    <w:rsid w:val="008A4424"/>
    <w:rsid w:val="008A4A7F"/>
    <w:rsid w:val="008A511D"/>
    <w:rsid w:val="008B437C"/>
    <w:rsid w:val="008B53B7"/>
    <w:rsid w:val="008B73A4"/>
    <w:rsid w:val="008C3454"/>
    <w:rsid w:val="008C3EBC"/>
    <w:rsid w:val="008C4952"/>
    <w:rsid w:val="008C67C6"/>
    <w:rsid w:val="008C77DA"/>
    <w:rsid w:val="008D27AC"/>
    <w:rsid w:val="008D4116"/>
    <w:rsid w:val="008D4F0F"/>
    <w:rsid w:val="008D706E"/>
    <w:rsid w:val="008D7945"/>
    <w:rsid w:val="008E0646"/>
    <w:rsid w:val="008E0DEC"/>
    <w:rsid w:val="008E3361"/>
    <w:rsid w:val="008E7998"/>
    <w:rsid w:val="008F1522"/>
    <w:rsid w:val="008F258D"/>
    <w:rsid w:val="008F3B58"/>
    <w:rsid w:val="008F55AC"/>
    <w:rsid w:val="008F7699"/>
    <w:rsid w:val="009005AE"/>
    <w:rsid w:val="00903E75"/>
    <w:rsid w:val="00905C0B"/>
    <w:rsid w:val="00906CAC"/>
    <w:rsid w:val="009075D6"/>
    <w:rsid w:val="009101B2"/>
    <w:rsid w:val="00910788"/>
    <w:rsid w:val="009141BE"/>
    <w:rsid w:val="00931932"/>
    <w:rsid w:val="00933470"/>
    <w:rsid w:val="009351C8"/>
    <w:rsid w:val="00936AE2"/>
    <w:rsid w:val="009410D5"/>
    <w:rsid w:val="009415FC"/>
    <w:rsid w:val="009416F5"/>
    <w:rsid w:val="00945531"/>
    <w:rsid w:val="0094579E"/>
    <w:rsid w:val="0094604D"/>
    <w:rsid w:val="00946EB2"/>
    <w:rsid w:val="0095041A"/>
    <w:rsid w:val="00951106"/>
    <w:rsid w:val="00951190"/>
    <w:rsid w:val="00952490"/>
    <w:rsid w:val="00954AAD"/>
    <w:rsid w:val="009603AA"/>
    <w:rsid w:val="00964212"/>
    <w:rsid w:val="00964A90"/>
    <w:rsid w:val="009651F3"/>
    <w:rsid w:val="00970FE1"/>
    <w:rsid w:val="00971145"/>
    <w:rsid w:val="00977BE8"/>
    <w:rsid w:val="00984D09"/>
    <w:rsid w:val="0098608A"/>
    <w:rsid w:val="0098680B"/>
    <w:rsid w:val="00986C65"/>
    <w:rsid w:val="00987661"/>
    <w:rsid w:val="00987CE9"/>
    <w:rsid w:val="00987E49"/>
    <w:rsid w:val="00990800"/>
    <w:rsid w:val="00991252"/>
    <w:rsid w:val="009919C6"/>
    <w:rsid w:val="00991DD1"/>
    <w:rsid w:val="0099583D"/>
    <w:rsid w:val="009A5121"/>
    <w:rsid w:val="009B2744"/>
    <w:rsid w:val="009B4F69"/>
    <w:rsid w:val="009B5A8C"/>
    <w:rsid w:val="009B68B3"/>
    <w:rsid w:val="009C11DB"/>
    <w:rsid w:val="009C475A"/>
    <w:rsid w:val="009D0F4F"/>
    <w:rsid w:val="009D2F2A"/>
    <w:rsid w:val="009D4DED"/>
    <w:rsid w:val="009D5D6E"/>
    <w:rsid w:val="009D5F15"/>
    <w:rsid w:val="009E03E0"/>
    <w:rsid w:val="009E22D2"/>
    <w:rsid w:val="009E66C6"/>
    <w:rsid w:val="009E7163"/>
    <w:rsid w:val="009F12EE"/>
    <w:rsid w:val="009F14BF"/>
    <w:rsid w:val="009F1E24"/>
    <w:rsid w:val="009F305F"/>
    <w:rsid w:val="009F4A59"/>
    <w:rsid w:val="009F4C0E"/>
    <w:rsid w:val="009F4F6B"/>
    <w:rsid w:val="009F58F4"/>
    <w:rsid w:val="00A00F62"/>
    <w:rsid w:val="00A02997"/>
    <w:rsid w:val="00A03698"/>
    <w:rsid w:val="00A05A76"/>
    <w:rsid w:val="00A05F50"/>
    <w:rsid w:val="00A114A2"/>
    <w:rsid w:val="00A13853"/>
    <w:rsid w:val="00A15FFC"/>
    <w:rsid w:val="00A16A8A"/>
    <w:rsid w:val="00A21A5A"/>
    <w:rsid w:val="00A21E8C"/>
    <w:rsid w:val="00A2451B"/>
    <w:rsid w:val="00A258F5"/>
    <w:rsid w:val="00A25DF3"/>
    <w:rsid w:val="00A26EF0"/>
    <w:rsid w:val="00A2779A"/>
    <w:rsid w:val="00A27BEA"/>
    <w:rsid w:val="00A34B28"/>
    <w:rsid w:val="00A34D0A"/>
    <w:rsid w:val="00A357CD"/>
    <w:rsid w:val="00A35ED9"/>
    <w:rsid w:val="00A4465B"/>
    <w:rsid w:val="00A44BCD"/>
    <w:rsid w:val="00A44F0C"/>
    <w:rsid w:val="00A45533"/>
    <w:rsid w:val="00A45869"/>
    <w:rsid w:val="00A45947"/>
    <w:rsid w:val="00A469B1"/>
    <w:rsid w:val="00A507DF"/>
    <w:rsid w:val="00A544E0"/>
    <w:rsid w:val="00A5599D"/>
    <w:rsid w:val="00A568C1"/>
    <w:rsid w:val="00A6074D"/>
    <w:rsid w:val="00A637C9"/>
    <w:rsid w:val="00A70C62"/>
    <w:rsid w:val="00A71D53"/>
    <w:rsid w:val="00A731FE"/>
    <w:rsid w:val="00A73321"/>
    <w:rsid w:val="00A76441"/>
    <w:rsid w:val="00A774FC"/>
    <w:rsid w:val="00A831BD"/>
    <w:rsid w:val="00A861D8"/>
    <w:rsid w:val="00A866E3"/>
    <w:rsid w:val="00A90D34"/>
    <w:rsid w:val="00A9311E"/>
    <w:rsid w:val="00A9717F"/>
    <w:rsid w:val="00A971D3"/>
    <w:rsid w:val="00A974D8"/>
    <w:rsid w:val="00AA09BF"/>
    <w:rsid w:val="00AA0B02"/>
    <w:rsid w:val="00AA217B"/>
    <w:rsid w:val="00AA2B23"/>
    <w:rsid w:val="00AA36DC"/>
    <w:rsid w:val="00AA5F3A"/>
    <w:rsid w:val="00AB0734"/>
    <w:rsid w:val="00AB09F6"/>
    <w:rsid w:val="00AB4663"/>
    <w:rsid w:val="00AB6FA3"/>
    <w:rsid w:val="00AC0531"/>
    <w:rsid w:val="00AC0F61"/>
    <w:rsid w:val="00AC10A5"/>
    <w:rsid w:val="00AC1CAA"/>
    <w:rsid w:val="00AC2162"/>
    <w:rsid w:val="00AC2AD9"/>
    <w:rsid w:val="00AC349D"/>
    <w:rsid w:val="00AC49D7"/>
    <w:rsid w:val="00AC6DEB"/>
    <w:rsid w:val="00AD09EA"/>
    <w:rsid w:val="00AD2194"/>
    <w:rsid w:val="00AD49DB"/>
    <w:rsid w:val="00AD5780"/>
    <w:rsid w:val="00AD789B"/>
    <w:rsid w:val="00AD7A8E"/>
    <w:rsid w:val="00AE0E72"/>
    <w:rsid w:val="00AE10FE"/>
    <w:rsid w:val="00AE1AA9"/>
    <w:rsid w:val="00AE2479"/>
    <w:rsid w:val="00AE2524"/>
    <w:rsid w:val="00AE4345"/>
    <w:rsid w:val="00AE5F06"/>
    <w:rsid w:val="00AE7A53"/>
    <w:rsid w:val="00AF116F"/>
    <w:rsid w:val="00AF128B"/>
    <w:rsid w:val="00AF1F2B"/>
    <w:rsid w:val="00AF3BFA"/>
    <w:rsid w:val="00AF5326"/>
    <w:rsid w:val="00B01D16"/>
    <w:rsid w:val="00B04B6A"/>
    <w:rsid w:val="00B0605B"/>
    <w:rsid w:val="00B0619F"/>
    <w:rsid w:val="00B06CBA"/>
    <w:rsid w:val="00B13C67"/>
    <w:rsid w:val="00B1549C"/>
    <w:rsid w:val="00B15DFB"/>
    <w:rsid w:val="00B16DB6"/>
    <w:rsid w:val="00B16E26"/>
    <w:rsid w:val="00B177C8"/>
    <w:rsid w:val="00B24113"/>
    <w:rsid w:val="00B24928"/>
    <w:rsid w:val="00B24DB2"/>
    <w:rsid w:val="00B2550E"/>
    <w:rsid w:val="00B27876"/>
    <w:rsid w:val="00B27BAA"/>
    <w:rsid w:val="00B32F8D"/>
    <w:rsid w:val="00B33F59"/>
    <w:rsid w:val="00B43B43"/>
    <w:rsid w:val="00B45ADD"/>
    <w:rsid w:val="00B465CA"/>
    <w:rsid w:val="00B530F8"/>
    <w:rsid w:val="00B5404E"/>
    <w:rsid w:val="00B55391"/>
    <w:rsid w:val="00B565C1"/>
    <w:rsid w:val="00B57109"/>
    <w:rsid w:val="00B60916"/>
    <w:rsid w:val="00B612F1"/>
    <w:rsid w:val="00B66565"/>
    <w:rsid w:val="00B711B2"/>
    <w:rsid w:val="00B71462"/>
    <w:rsid w:val="00B71BCB"/>
    <w:rsid w:val="00B73A20"/>
    <w:rsid w:val="00B800B1"/>
    <w:rsid w:val="00B82B88"/>
    <w:rsid w:val="00B8422A"/>
    <w:rsid w:val="00B863D0"/>
    <w:rsid w:val="00B8650F"/>
    <w:rsid w:val="00B8668E"/>
    <w:rsid w:val="00B86A5F"/>
    <w:rsid w:val="00B86A6D"/>
    <w:rsid w:val="00B922D9"/>
    <w:rsid w:val="00B93A22"/>
    <w:rsid w:val="00B94379"/>
    <w:rsid w:val="00BA0F1F"/>
    <w:rsid w:val="00BA1C65"/>
    <w:rsid w:val="00BA49AB"/>
    <w:rsid w:val="00BA51CD"/>
    <w:rsid w:val="00BA587C"/>
    <w:rsid w:val="00BA5DC3"/>
    <w:rsid w:val="00BA615E"/>
    <w:rsid w:val="00BA691C"/>
    <w:rsid w:val="00BA6A26"/>
    <w:rsid w:val="00BA6A55"/>
    <w:rsid w:val="00BB1008"/>
    <w:rsid w:val="00BB4329"/>
    <w:rsid w:val="00BB512F"/>
    <w:rsid w:val="00BC0D81"/>
    <w:rsid w:val="00BC1519"/>
    <w:rsid w:val="00BC2F57"/>
    <w:rsid w:val="00BC7010"/>
    <w:rsid w:val="00BD0C41"/>
    <w:rsid w:val="00BD2B28"/>
    <w:rsid w:val="00BD3B8B"/>
    <w:rsid w:val="00BD3DE8"/>
    <w:rsid w:val="00BD6571"/>
    <w:rsid w:val="00BD6DAD"/>
    <w:rsid w:val="00BE21A0"/>
    <w:rsid w:val="00BE2B67"/>
    <w:rsid w:val="00BE49CC"/>
    <w:rsid w:val="00BE732D"/>
    <w:rsid w:val="00BF26A4"/>
    <w:rsid w:val="00BF2F9E"/>
    <w:rsid w:val="00BF3474"/>
    <w:rsid w:val="00BF4F60"/>
    <w:rsid w:val="00BF550E"/>
    <w:rsid w:val="00C00647"/>
    <w:rsid w:val="00C019B2"/>
    <w:rsid w:val="00C02E26"/>
    <w:rsid w:val="00C03833"/>
    <w:rsid w:val="00C0554B"/>
    <w:rsid w:val="00C06942"/>
    <w:rsid w:val="00C10AC7"/>
    <w:rsid w:val="00C12437"/>
    <w:rsid w:val="00C153D3"/>
    <w:rsid w:val="00C16027"/>
    <w:rsid w:val="00C16B09"/>
    <w:rsid w:val="00C21240"/>
    <w:rsid w:val="00C21A49"/>
    <w:rsid w:val="00C22464"/>
    <w:rsid w:val="00C226BC"/>
    <w:rsid w:val="00C249C0"/>
    <w:rsid w:val="00C25221"/>
    <w:rsid w:val="00C269C1"/>
    <w:rsid w:val="00C31906"/>
    <w:rsid w:val="00C326D1"/>
    <w:rsid w:val="00C33203"/>
    <w:rsid w:val="00C33217"/>
    <w:rsid w:val="00C33E91"/>
    <w:rsid w:val="00C3448A"/>
    <w:rsid w:val="00C35688"/>
    <w:rsid w:val="00C3652D"/>
    <w:rsid w:val="00C40F2A"/>
    <w:rsid w:val="00C44070"/>
    <w:rsid w:val="00C4586D"/>
    <w:rsid w:val="00C477C1"/>
    <w:rsid w:val="00C53C0D"/>
    <w:rsid w:val="00C55247"/>
    <w:rsid w:val="00C55F43"/>
    <w:rsid w:val="00C56EE9"/>
    <w:rsid w:val="00C611D7"/>
    <w:rsid w:val="00C643E0"/>
    <w:rsid w:val="00C6627C"/>
    <w:rsid w:val="00C70268"/>
    <w:rsid w:val="00C7044B"/>
    <w:rsid w:val="00C745E5"/>
    <w:rsid w:val="00C74DC4"/>
    <w:rsid w:val="00C757D0"/>
    <w:rsid w:val="00C76312"/>
    <w:rsid w:val="00C76BF4"/>
    <w:rsid w:val="00C826C6"/>
    <w:rsid w:val="00C84B31"/>
    <w:rsid w:val="00C8504D"/>
    <w:rsid w:val="00C861DF"/>
    <w:rsid w:val="00C877DC"/>
    <w:rsid w:val="00C90EF3"/>
    <w:rsid w:val="00C918FB"/>
    <w:rsid w:val="00C92973"/>
    <w:rsid w:val="00C94BE7"/>
    <w:rsid w:val="00C94EC4"/>
    <w:rsid w:val="00C9635C"/>
    <w:rsid w:val="00C96995"/>
    <w:rsid w:val="00C975B9"/>
    <w:rsid w:val="00CA195A"/>
    <w:rsid w:val="00CA1F8D"/>
    <w:rsid w:val="00CA3BF1"/>
    <w:rsid w:val="00CA6853"/>
    <w:rsid w:val="00CB0DF2"/>
    <w:rsid w:val="00CB52D7"/>
    <w:rsid w:val="00CB6142"/>
    <w:rsid w:val="00CB628B"/>
    <w:rsid w:val="00CC2A60"/>
    <w:rsid w:val="00CC5A8F"/>
    <w:rsid w:val="00CC5F5C"/>
    <w:rsid w:val="00CC62DF"/>
    <w:rsid w:val="00CC79E9"/>
    <w:rsid w:val="00CD124F"/>
    <w:rsid w:val="00CD32EE"/>
    <w:rsid w:val="00CD5759"/>
    <w:rsid w:val="00CD5CA1"/>
    <w:rsid w:val="00CE20A3"/>
    <w:rsid w:val="00CE4E9F"/>
    <w:rsid w:val="00CE60D8"/>
    <w:rsid w:val="00CF0326"/>
    <w:rsid w:val="00CF04A3"/>
    <w:rsid w:val="00CF0811"/>
    <w:rsid w:val="00CF0CFF"/>
    <w:rsid w:val="00CF208C"/>
    <w:rsid w:val="00CF349E"/>
    <w:rsid w:val="00D00EFD"/>
    <w:rsid w:val="00D0326C"/>
    <w:rsid w:val="00D03BC0"/>
    <w:rsid w:val="00D043DB"/>
    <w:rsid w:val="00D04C80"/>
    <w:rsid w:val="00D053EE"/>
    <w:rsid w:val="00D06E76"/>
    <w:rsid w:val="00D07D6F"/>
    <w:rsid w:val="00D100AB"/>
    <w:rsid w:val="00D12AA9"/>
    <w:rsid w:val="00D13EFC"/>
    <w:rsid w:val="00D14FEC"/>
    <w:rsid w:val="00D170B6"/>
    <w:rsid w:val="00D17EFF"/>
    <w:rsid w:val="00D2142B"/>
    <w:rsid w:val="00D22466"/>
    <w:rsid w:val="00D23785"/>
    <w:rsid w:val="00D31D1B"/>
    <w:rsid w:val="00D35D67"/>
    <w:rsid w:val="00D3627E"/>
    <w:rsid w:val="00D36E24"/>
    <w:rsid w:val="00D46E96"/>
    <w:rsid w:val="00D4730B"/>
    <w:rsid w:val="00D50EB5"/>
    <w:rsid w:val="00D514B8"/>
    <w:rsid w:val="00D5344A"/>
    <w:rsid w:val="00D540B1"/>
    <w:rsid w:val="00D60FB3"/>
    <w:rsid w:val="00D62CC8"/>
    <w:rsid w:val="00D63421"/>
    <w:rsid w:val="00D644DC"/>
    <w:rsid w:val="00D65495"/>
    <w:rsid w:val="00D65CAB"/>
    <w:rsid w:val="00D66E87"/>
    <w:rsid w:val="00D70876"/>
    <w:rsid w:val="00D71272"/>
    <w:rsid w:val="00D71E28"/>
    <w:rsid w:val="00D7701A"/>
    <w:rsid w:val="00D8264C"/>
    <w:rsid w:val="00D8270F"/>
    <w:rsid w:val="00D8286F"/>
    <w:rsid w:val="00D84125"/>
    <w:rsid w:val="00D8507B"/>
    <w:rsid w:val="00D850C4"/>
    <w:rsid w:val="00D873D3"/>
    <w:rsid w:val="00D90726"/>
    <w:rsid w:val="00D9074F"/>
    <w:rsid w:val="00D917C7"/>
    <w:rsid w:val="00D94ADA"/>
    <w:rsid w:val="00D95232"/>
    <w:rsid w:val="00D953F0"/>
    <w:rsid w:val="00D96105"/>
    <w:rsid w:val="00D972A9"/>
    <w:rsid w:val="00DA05F4"/>
    <w:rsid w:val="00DA21C1"/>
    <w:rsid w:val="00DA3DCC"/>
    <w:rsid w:val="00DA528E"/>
    <w:rsid w:val="00DA54F9"/>
    <w:rsid w:val="00DB064C"/>
    <w:rsid w:val="00DB11ED"/>
    <w:rsid w:val="00DB25CE"/>
    <w:rsid w:val="00DB2BEE"/>
    <w:rsid w:val="00DB6597"/>
    <w:rsid w:val="00DB6981"/>
    <w:rsid w:val="00DC0236"/>
    <w:rsid w:val="00DC4175"/>
    <w:rsid w:val="00DC5E4B"/>
    <w:rsid w:val="00DC7059"/>
    <w:rsid w:val="00DD057C"/>
    <w:rsid w:val="00DD2B82"/>
    <w:rsid w:val="00DD6C15"/>
    <w:rsid w:val="00DD7F0C"/>
    <w:rsid w:val="00DE356A"/>
    <w:rsid w:val="00DE44A9"/>
    <w:rsid w:val="00DF08F4"/>
    <w:rsid w:val="00DF1AD2"/>
    <w:rsid w:val="00DF3429"/>
    <w:rsid w:val="00DF40FF"/>
    <w:rsid w:val="00DF4C22"/>
    <w:rsid w:val="00DF586A"/>
    <w:rsid w:val="00E00C49"/>
    <w:rsid w:val="00E02173"/>
    <w:rsid w:val="00E02FD3"/>
    <w:rsid w:val="00E03663"/>
    <w:rsid w:val="00E05132"/>
    <w:rsid w:val="00E06FA4"/>
    <w:rsid w:val="00E07434"/>
    <w:rsid w:val="00E07581"/>
    <w:rsid w:val="00E0798C"/>
    <w:rsid w:val="00E07DF1"/>
    <w:rsid w:val="00E12226"/>
    <w:rsid w:val="00E15FB1"/>
    <w:rsid w:val="00E232DE"/>
    <w:rsid w:val="00E23F27"/>
    <w:rsid w:val="00E24216"/>
    <w:rsid w:val="00E24761"/>
    <w:rsid w:val="00E2659E"/>
    <w:rsid w:val="00E279C4"/>
    <w:rsid w:val="00E31733"/>
    <w:rsid w:val="00E32E4B"/>
    <w:rsid w:val="00E33136"/>
    <w:rsid w:val="00E343C1"/>
    <w:rsid w:val="00E3502D"/>
    <w:rsid w:val="00E3606C"/>
    <w:rsid w:val="00E40A01"/>
    <w:rsid w:val="00E4144D"/>
    <w:rsid w:val="00E420F0"/>
    <w:rsid w:val="00E421B7"/>
    <w:rsid w:val="00E428C7"/>
    <w:rsid w:val="00E42AFF"/>
    <w:rsid w:val="00E44BE3"/>
    <w:rsid w:val="00E44E8B"/>
    <w:rsid w:val="00E457D6"/>
    <w:rsid w:val="00E461C6"/>
    <w:rsid w:val="00E46749"/>
    <w:rsid w:val="00E507F2"/>
    <w:rsid w:val="00E52B90"/>
    <w:rsid w:val="00E53999"/>
    <w:rsid w:val="00E54C53"/>
    <w:rsid w:val="00E56699"/>
    <w:rsid w:val="00E611F1"/>
    <w:rsid w:val="00E61FD8"/>
    <w:rsid w:val="00E621EB"/>
    <w:rsid w:val="00E6485E"/>
    <w:rsid w:val="00E65A34"/>
    <w:rsid w:val="00E65FD3"/>
    <w:rsid w:val="00E669BC"/>
    <w:rsid w:val="00E67996"/>
    <w:rsid w:val="00E67FE8"/>
    <w:rsid w:val="00E67FF0"/>
    <w:rsid w:val="00E741AD"/>
    <w:rsid w:val="00E755D3"/>
    <w:rsid w:val="00E77586"/>
    <w:rsid w:val="00E80E78"/>
    <w:rsid w:val="00E81E0B"/>
    <w:rsid w:val="00E86826"/>
    <w:rsid w:val="00E911F8"/>
    <w:rsid w:val="00E9428C"/>
    <w:rsid w:val="00E94BF7"/>
    <w:rsid w:val="00E97F5A"/>
    <w:rsid w:val="00EA4ABE"/>
    <w:rsid w:val="00EA6540"/>
    <w:rsid w:val="00EA7801"/>
    <w:rsid w:val="00EB156F"/>
    <w:rsid w:val="00EB1CCD"/>
    <w:rsid w:val="00EB2973"/>
    <w:rsid w:val="00EB47EF"/>
    <w:rsid w:val="00EB5546"/>
    <w:rsid w:val="00EB6B2F"/>
    <w:rsid w:val="00EB6DF0"/>
    <w:rsid w:val="00EC3352"/>
    <w:rsid w:val="00EC399C"/>
    <w:rsid w:val="00EC5246"/>
    <w:rsid w:val="00EC69BC"/>
    <w:rsid w:val="00EC71F5"/>
    <w:rsid w:val="00ED3755"/>
    <w:rsid w:val="00ED3E2E"/>
    <w:rsid w:val="00ED4694"/>
    <w:rsid w:val="00ED563F"/>
    <w:rsid w:val="00ED6120"/>
    <w:rsid w:val="00EE0355"/>
    <w:rsid w:val="00EE07D0"/>
    <w:rsid w:val="00EE15C1"/>
    <w:rsid w:val="00EE24EB"/>
    <w:rsid w:val="00EE3EE5"/>
    <w:rsid w:val="00EE4ED4"/>
    <w:rsid w:val="00EE5DEC"/>
    <w:rsid w:val="00EE5EE2"/>
    <w:rsid w:val="00EE7C86"/>
    <w:rsid w:val="00EF0CD7"/>
    <w:rsid w:val="00EF2906"/>
    <w:rsid w:val="00EF4B20"/>
    <w:rsid w:val="00EF5A30"/>
    <w:rsid w:val="00EF75AC"/>
    <w:rsid w:val="00F018FD"/>
    <w:rsid w:val="00F042B1"/>
    <w:rsid w:val="00F0547A"/>
    <w:rsid w:val="00F0647A"/>
    <w:rsid w:val="00F07AD6"/>
    <w:rsid w:val="00F07F6D"/>
    <w:rsid w:val="00F1077B"/>
    <w:rsid w:val="00F11F72"/>
    <w:rsid w:val="00F126EC"/>
    <w:rsid w:val="00F12E27"/>
    <w:rsid w:val="00F150FD"/>
    <w:rsid w:val="00F16EC5"/>
    <w:rsid w:val="00F17498"/>
    <w:rsid w:val="00F176AA"/>
    <w:rsid w:val="00F21910"/>
    <w:rsid w:val="00F23C77"/>
    <w:rsid w:val="00F30DEE"/>
    <w:rsid w:val="00F32A94"/>
    <w:rsid w:val="00F3541D"/>
    <w:rsid w:val="00F429A9"/>
    <w:rsid w:val="00F503FA"/>
    <w:rsid w:val="00F5167B"/>
    <w:rsid w:val="00F5523C"/>
    <w:rsid w:val="00F56422"/>
    <w:rsid w:val="00F56B00"/>
    <w:rsid w:val="00F631C7"/>
    <w:rsid w:val="00F67D73"/>
    <w:rsid w:val="00F71C2B"/>
    <w:rsid w:val="00F73248"/>
    <w:rsid w:val="00F73A5C"/>
    <w:rsid w:val="00F74001"/>
    <w:rsid w:val="00F74CF1"/>
    <w:rsid w:val="00F77D5A"/>
    <w:rsid w:val="00F8007D"/>
    <w:rsid w:val="00F819AF"/>
    <w:rsid w:val="00F84E3A"/>
    <w:rsid w:val="00F86789"/>
    <w:rsid w:val="00F93C3E"/>
    <w:rsid w:val="00F96824"/>
    <w:rsid w:val="00F97CF9"/>
    <w:rsid w:val="00F97DE7"/>
    <w:rsid w:val="00FA20B8"/>
    <w:rsid w:val="00FA4422"/>
    <w:rsid w:val="00FA5672"/>
    <w:rsid w:val="00FA5B06"/>
    <w:rsid w:val="00FB039B"/>
    <w:rsid w:val="00FB379D"/>
    <w:rsid w:val="00FB69F1"/>
    <w:rsid w:val="00FC7018"/>
    <w:rsid w:val="00FD0DB1"/>
    <w:rsid w:val="00FD38F2"/>
    <w:rsid w:val="00FD489F"/>
    <w:rsid w:val="00FD7885"/>
    <w:rsid w:val="00FE0C40"/>
    <w:rsid w:val="00FE13B4"/>
    <w:rsid w:val="00FE150B"/>
    <w:rsid w:val="00FE3776"/>
    <w:rsid w:val="00FF0878"/>
    <w:rsid w:val="00FF1681"/>
    <w:rsid w:val="00FF44C3"/>
    <w:rsid w:val="00FF4ED1"/>
    <w:rsid w:val="00FF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84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Cordia New"/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eastAsia="Times New Roman" w:hAnsi="Times New Roman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36"/>
      <w:szCs w:val="36"/>
    </w:rPr>
  </w:style>
  <w:style w:type="paragraph" w:styleId="Heading4">
    <w:name w:val="heading 4"/>
    <w:basedOn w:val="Normal"/>
    <w:next w:val="Normal"/>
    <w:qFormat/>
    <w:pPr>
      <w:keepNext/>
      <w:ind w:left="1530" w:firstLine="540"/>
      <w:jc w:val="both"/>
      <w:outlineLvl w:val="3"/>
    </w:pPr>
    <w:rPr>
      <w:rFonts w:ascii="Angsana New" w:hAnsi="Angsana New" w:cs="Angsana New"/>
      <w:sz w:val="32"/>
      <w:szCs w:val="32"/>
    </w:rPr>
  </w:style>
  <w:style w:type="paragraph" w:styleId="Heading5">
    <w:name w:val="heading 5"/>
    <w:basedOn w:val="Normal"/>
    <w:next w:val="Normal"/>
    <w:qFormat/>
    <w:pPr>
      <w:keepNext/>
      <w:jc w:val="thaiDistribute"/>
      <w:outlineLvl w:val="4"/>
    </w:pPr>
    <w:rPr>
      <w:b/>
      <w:bCs/>
      <w:sz w:val="32"/>
      <w:szCs w:val="32"/>
      <w:u w:val="single"/>
    </w:rPr>
  </w:style>
  <w:style w:type="paragraph" w:styleId="Heading6">
    <w:name w:val="heading 6"/>
    <w:basedOn w:val="Normal"/>
    <w:next w:val="Normal"/>
    <w:qFormat/>
    <w:rsid w:val="00437191"/>
    <w:pPr>
      <w:keepNext/>
      <w:jc w:val="center"/>
      <w:outlineLvl w:val="5"/>
    </w:pPr>
    <w:rPr>
      <w:sz w:val="32"/>
      <w:szCs w:val="32"/>
    </w:rPr>
  </w:style>
  <w:style w:type="paragraph" w:styleId="Heading7">
    <w:name w:val="heading 7"/>
    <w:basedOn w:val="Normal"/>
    <w:next w:val="Normal"/>
    <w:qFormat/>
    <w:rsid w:val="00437191"/>
    <w:pPr>
      <w:keepNext/>
      <w:ind w:left="1440" w:firstLine="360"/>
      <w:outlineLvl w:val="6"/>
    </w:pPr>
    <w:rPr>
      <w:rFonts w:ascii="Angsana New" w:hAnsi="Angsana New" w:cs="Angsana New"/>
      <w:sz w:val="32"/>
      <w:szCs w:val="32"/>
    </w:rPr>
  </w:style>
  <w:style w:type="paragraph" w:styleId="Heading9">
    <w:name w:val="heading 9"/>
    <w:basedOn w:val="Normal"/>
    <w:next w:val="Normal"/>
    <w:qFormat/>
    <w:rsid w:val="00437191"/>
    <w:pPr>
      <w:keepNext/>
      <w:ind w:left="1440"/>
      <w:jc w:val="both"/>
      <w:outlineLvl w:val="8"/>
    </w:pPr>
    <w:rPr>
      <w:rFonts w:ascii="Angsana New" w:hAnsi="Angsana New" w:cs="Angsana New"/>
      <w:sz w:val="32"/>
      <w:szCs w:val="32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</w:style>
  <w:style w:type="paragraph" w:styleId="BodyText">
    <w:name w:val="Body Text"/>
    <w:basedOn w:val="Normal"/>
    <w:pPr>
      <w:jc w:val="center"/>
    </w:pPr>
    <w:rPr>
      <w:rFonts w:ascii="Times New Roman" w:eastAsia="Times New Roman" w:hAnsi="Times New Roman"/>
      <w:b/>
      <w:bCs/>
      <w:sz w:val="32"/>
      <w:szCs w:val="32"/>
    </w:rPr>
  </w:style>
  <w:style w:type="character" w:styleId="PageNumber">
    <w:name w:val="page number"/>
    <w:basedOn w:val="DefaultParagraphFont"/>
  </w:style>
  <w:style w:type="character" w:styleId="FootnoteReference">
    <w:name w:val="footnote reference"/>
    <w:semiHidden/>
    <w:rPr>
      <w:sz w:val="32"/>
      <w:szCs w:val="32"/>
      <w:vertAlign w:val="superscript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rFonts w:cs="Angsana New"/>
      <w:szCs w:val="32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rFonts w:cs="Angsana New"/>
      <w:szCs w:val="32"/>
    </w:rPr>
  </w:style>
  <w:style w:type="paragraph" w:styleId="BalloonText">
    <w:name w:val="Balloon Text"/>
    <w:basedOn w:val="Normal"/>
    <w:semiHidden/>
    <w:rsid w:val="003022E1"/>
    <w:rPr>
      <w:rFonts w:ascii="Tahoma" w:hAnsi="Tahoma" w:cs="Angsana New"/>
      <w:sz w:val="16"/>
      <w:szCs w:val="18"/>
    </w:rPr>
  </w:style>
  <w:style w:type="paragraph" w:styleId="Title">
    <w:name w:val="Title"/>
    <w:basedOn w:val="Normal"/>
    <w:qFormat/>
    <w:rsid w:val="00437191"/>
    <w:pPr>
      <w:jc w:val="center"/>
    </w:pPr>
    <w:rPr>
      <w:b/>
      <w:bCs/>
      <w:sz w:val="36"/>
      <w:szCs w:val="36"/>
    </w:rPr>
  </w:style>
  <w:style w:type="paragraph" w:styleId="BodyTextIndent2">
    <w:name w:val="Body Text Indent 2"/>
    <w:basedOn w:val="Normal"/>
    <w:rsid w:val="00437191"/>
    <w:pPr>
      <w:ind w:firstLine="1080"/>
      <w:jc w:val="thaiDistribute"/>
    </w:pPr>
    <w:rPr>
      <w:rFonts w:ascii="Angsana New" w:cs="Angsana New"/>
      <w:sz w:val="32"/>
      <w:szCs w:val="32"/>
    </w:rPr>
  </w:style>
  <w:style w:type="paragraph" w:styleId="BodyTextIndent">
    <w:name w:val="Body Text Indent"/>
    <w:basedOn w:val="Normal"/>
    <w:rsid w:val="00437191"/>
    <w:pPr>
      <w:ind w:left="720" w:firstLine="360"/>
      <w:jc w:val="thaiDistribute"/>
    </w:pPr>
    <w:rPr>
      <w:rFonts w:ascii="Angsana New" w:cs="Angsana New"/>
      <w:sz w:val="32"/>
      <w:szCs w:val="32"/>
      <w:lang w:val="th-TH"/>
    </w:rPr>
  </w:style>
  <w:style w:type="paragraph" w:styleId="ListBullet">
    <w:name w:val="List Bullet"/>
    <w:basedOn w:val="Normal"/>
    <w:autoRedefine/>
    <w:rsid w:val="00437191"/>
    <w:pPr>
      <w:numPr>
        <w:numId w:val="11"/>
      </w:numPr>
    </w:pPr>
    <w:rPr>
      <w:szCs w:val="32"/>
    </w:rPr>
  </w:style>
  <w:style w:type="character" w:customStyle="1" w:styleId="FooterChar">
    <w:name w:val="Footer Char"/>
    <w:link w:val="Footer"/>
    <w:uiPriority w:val="99"/>
    <w:rsid w:val="007071C6"/>
    <w:rPr>
      <w:sz w:val="28"/>
      <w:szCs w:val="32"/>
    </w:rPr>
  </w:style>
  <w:style w:type="character" w:customStyle="1" w:styleId="HeaderChar">
    <w:name w:val="Header Char"/>
    <w:link w:val="Header"/>
    <w:uiPriority w:val="99"/>
    <w:rsid w:val="00AC1CAA"/>
    <w:rPr>
      <w:sz w:val="28"/>
      <w:szCs w:val="32"/>
    </w:rPr>
  </w:style>
  <w:style w:type="table" w:styleId="TableGrid">
    <w:name w:val="Table Grid"/>
    <w:basedOn w:val="TableNormal"/>
    <w:uiPriority w:val="59"/>
    <w:rsid w:val="00AC6D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DE44A9"/>
    <w:rPr>
      <w:sz w:val="16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DE44A9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semiHidden/>
    <w:rsid w:val="00DE44A9"/>
    <w:rPr>
      <w:rFonts w:cs="Cordia New"/>
      <w:szCs w:val="25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E44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E44A9"/>
    <w:rPr>
      <w:rFonts w:cs="Cordia New"/>
      <w:b/>
      <w:bCs/>
      <w:szCs w:val="25"/>
    </w:rPr>
  </w:style>
  <w:style w:type="paragraph" w:styleId="z-TopofForm">
    <w:name w:val="HTML Top of Form"/>
    <w:basedOn w:val="Normal"/>
    <w:next w:val="Normal"/>
    <w:link w:val="z-TopofFormChar"/>
    <w:hidden/>
    <w:semiHidden/>
    <w:unhideWhenUsed/>
    <w:rsid w:val="00E77586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semiHidden/>
    <w:rsid w:val="00E77586"/>
    <w:rPr>
      <w:rFonts w:ascii="Arial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semiHidden/>
    <w:unhideWhenUsed/>
    <w:rsid w:val="00E77586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semiHidden/>
    <w:rsid w:val="00E77586"/>
    <w:rPr>
      <w:rFonts w:ascii="Arial" w:hAnsi="Arial" w:cs="Cordia New"/>
      <w:vanish/>
      <w:sz w:val="16"/>
    </w:rPr>
  </w:style>
  <w:style w:type="paragraph" w:styleId="ListParagraph">
    <w:name w:val="List Paragraph"/>
    <w:basedOn w:val="Normal"/>
    <w:uiPriority w:val="34"/>
    <w:qFormat/>
    <w:rsid w:val="00E77586"/>
    <w:pPr>
      <w:ind w:left="720"/>
      <w:contextualSpacing/>
    </w:pPr>
    <w:rPr>
      <w:szCs w:val="35"/>
    </w:rPr>
  </w:style>
  <w:style w:type="paragraph" w:styleId="NormalWeb">
    <w:name w:val="Normal (Web)"/>
    <w:basedOn w:val="Normal"/>
    <w:uiPriority w:val="99"/>
    <w:unhideWhenUsed/>
    <w:rsid w:val="00631FD4"/>
    <w:pPr>
      <w:spacing w:before="100" w:beforeAutospacing="1" w:after="100" w:afterAutospacing="1"/>
    </w:pPr>
    <w:rPr>
      <w:rFonts w:ascii="Tahoma" w:eastAsia="Times New Roman" w:hAnsi="Tahoma" w:cs="Tahoma"/>
      <w:sz w:val="24"/>
      <w:szCs w:val="24"/>
    </w:rPr>
  </w:style>
  <w:style w:type="character" w:styleId="Strong">
    <w:name w:val="Strong"/>
    <w:basedOn w:val="DefaultParagraphFont"/>
    <w:uiPriority w:val="22"/>
    <w:qFormat/>
    <w:rsid w:val="00631FD4"/>
    <w:rPr>
      <w:b/>
      <w:bCs/>
    </w:rPr>
  </w:style>
  <w:style w:type="character" w:styleId="Emphasis">
    <w:name w:val="Emphasis"/>
    <w:basedOn w:val="DefaultParagraphFont"/>
    <w:uiPriority w:val="20"/>
    <w:qFormat/>
    <w:rsid w:val="00631FD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FB69F1"/>
    <w:rPr>
      <w:color w:val="808080"/>
    </w:rPr>
  </w:style>
  <w:style w:type="character" w:customStyle="1" w:styleId="Style1">
    <w:name w:val="Style1"/>
    <w:basedOn w:val="DefaultParagraphFont"/>
    <w:uiPriority w:val="1"/>
    <w:rsid w:val="00186B30"/>
    <w:rPr>
      <w:bdr w:val="single" w:sz="4" w:space="0" w:color="auto"/>
    </w:rPr>
  </w:style>
  <w:style w:type="character" w:customStyle="1" w:styleId="Style2">
    <w:name w:val="Style2"/>
    <w:basedOn w:val="DefaultParagraphFont"/>
    <w:uiPriority w:val="1"/>
    <w:rsid w:val="00186B30"/>
    <w:rPr>
      <w:bdr w:val="none" w:sz="0" w:space="0" w:color="auto"/>
    </w:rPr>
  </w:style>
  <w:style w:type="character" w:customStyle="1" w:styleId="Style3">
    <w:name w:val="Style3"/>
    <w:basedOn w:val="DefaultParagraphFont"/>
    <w:uiPriority w:val="1"/>
    <w:rsid w:val="00186B30"/>
    <w:rPr>
      <w:rFonts w:cs="TH SarabunPSK"/>
      <w:szCs w:val="32"/>
    </w:rPr>
  </w:style>
  <w:style w:type="character" w:customStyle="1" w:styleId="Style4">
    <w:name w:val="Style4"/>
    <w:basedOn w:val="DefaultParagraphFont"/>
    <w:uiPriority w:val="1"/>
    <w:rsid w:val="00652F40"/>
    <w:rPr>
      <w:rFonts w:cs="TH SarabunPSK"/>
      <w:szCs w:val="32"/>
      <w:bdr w:val="single" w:sz="4" w:space="0" w:color="auto"/>
    </w:rPr>
  </w:style>
  <w:style w:type="character" w:customStyle="1" w:styleId="Style5">
    <w:name w:val="Style5"/>
    <w:basedOn w:val="DefaultParagraphFont"/>
    <w:uiPriority w:val="1"/>
    <w:rsid w:val="00652F40"/>
    <w:rPr>
      <w:bdr w:val="none" w:sz="0" w:space="0" w:color="auto"/>
    </w:rPr>
  </w:style>
  <w:style w:type="paragraph" w:customStyle="1" w:styleId="a">
    <w:name w:val="เนื้อเรื่อง"/>
    <w:basedOn w:val="Normal"/>
    <w:uiPriority w:val="99"/>
    <w:rsid w:val="005D6425"/>
    <w:pPr>
      <w:ind w:right="386"/>
    </w:pPr>
    <w:rPr>
      <w:rFonts w:eastAsia="Times New Roman" w:cs="Angsana New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Cordia New"/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eastAsia="Times New Roman" w:hAnsi="Times New Roman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36"/>
      <w:szCs w:val="36"/>
    </w:rPr>
  </w:style>
  <w:style w:type="paragraph" w:styleId="Heading4">
    <w:name w:val="heading 4"/>
    <w:basedOn w:val="Normal"/>
    <w:next w:val="Normal"/>
    <w:qFormat/>
    <w:pPr>
      <w:keepNext/>
      <w:ind w:left="1530" w:firstLine="540"/>
      <w:jc w:val="both"/>
      <w:outlineLvl w:val="3"/>
    </w:pPr>
    <w:rPr>
      <w:rFonts w:ascii="Angsana New" w:hAnsi="Angsana New" w:cs="Angsana New"/>
      <w:sz w:val="32"/>
      <w:szCs w:val="32"/>
    </w:rPr>
  </w:style>
  <w:style w:type="paragraph" w:styleId="Heading5">
    <w:name w:val="heading 5"/>
    <w:basedOn w:val="Normal"/>
    <w:next w:val="Normal"/>
    <w:qFormat/>
    <w:pPr>
      <w:keepNext/>
      <w:jc w:val="thaiDistribute"/>
      <w:outlineLvl w:val="4"/>
    </w:pPr>
    <w:rPr>
      <w:b/>
      <w:bCs/>
      <w:sz w:val="32"/>
      <w:szCs w:val="32"/>
      <w:u w:val="single"/>
    </w:rPr>
  </w:style>
  <w:style w:type="paragraph" w:styleId="Heading6">
    <w:name w:val="heading 6"/>
    <w:basedOn w:val="Normal"/>
    <w:next w:val="Normal"/>
    <w:qFormat/>
    <w:rsid w:val="00437191"/>
    <w:pPr>
      <w:keepNext/>
      <w:jc w:val="center"/>
      <w:outlineLvl w:val="5"/>
    </w:pPr>
    <w:rPr>
      <w:sz w:val="32"/>
      <w:szCs w:val="32"/>
    </w:rPr>
  </w:style>
  <w:style w:type="paragraph" w:styleId="Heading7">
    <w:name w:val="heading 7"/>
    <w:basedOn w:val="Normal"/>
    <w:next w:val="Normal"/>
    <w:qFormat/>
    <w:rsid w:val="00437191"/>
    <w:pPr>
      <w:keepNext/>
      <w:ind w:left="1440" w:firstLine="360"/>
      <w:outlineLvl w:val="6"/>
    </w:pPr>
    <w:rPr>
      <w:rFonts w:ascii="Angsana New" w:hAnsi="Angsana New" w:cs="Angsana New"/>
      <w:sz w:val="32"/>
      <w:szCs w:val="32"/>
    </w:rPr>
  </w:style>
  <w:style w:type="paragraph" w:styleId="Heading9">
    <w:name w:val="heading 9"/>
    <w:basedOn w:val="Normal"/>
    <w:next w:val="Normal"/>
    <w:qFormat/>
    <w:rsid w:val="00437191"/>
    <w:pPr>
      <w:keepNext/>
      <w:ind w:left="1440"/>
      <w:jc w:val="both"/>
      <w:outlineLvl w:val="8"/>
    </w:pPr>
    <w:rPr>
      <w:rFonts w:ascii="Angsana New" w:hAnsi="Angsana New" w:cs="Angsana New"/>
      <w:sz w:val="32"/>
      <w:szCs w:val="32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</w:style>
  <w:style w:type="paragraph" w:styleId="BodyText">
    <w:name w:val="Body Text"/>
    <w:basedOn w:val="Normal"/>
    <w:pPr>
      <w:jc w:val="center"/>
    </w:pPr>
    <w:rPr>
      <w:rFonts w:ascii="Times New Roman" w:eastAsia="Times New Roman" w:hAnsi="Times New Roman"/>
      <w:b/>
      <w:bCs/>
      <w:sz w:val="32"/>
      <w:szCs w:val="32"/>
    </w:rPr>
  </w:style>
  <w:style w:type="character" w:styleId="PageNumber">
    <w:name w:val="page number"/>
    <w:basedOn w:val="DefaultParagraphFont"/>
  </w:style>
  <w:style w:type="character" w:styleId="FootnoteReference">
    <w:name w:val="footnote reference"/>
    <w:semiHidden/>
    <w:rPr>
      <w:sz w:val="32"/>
      <w:szCs w:val="32"/>
      <w:vertAlign w:val="superscript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rFonts w:cs="Angsana New"/>
      <w:szCs w:val="32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rFonts w:cs="Angsana New"/>
      <w:szCs w:val="32"/>
    </w:rPr>
  </w:style>
  <w:style w:type="paragraph" w:styleId="BalloonText">
    <w:name w:val="Balloon Text"/>
    <w:basedOn w:val="Normal"/>
    <w:semiHidden/>
    <w:rsid w:val="003022E1"/>
    <w:rPr>
      <w:rFonts w:ascii="Tahoma" w:hAnsi="Tahoma" w:cs="Angsana New"/>
      <w:sz w:val="16"/>
      <w:szCs w:val="18"/>
    </w:rPr>
  </w:style>
  <w:style w:type="paragraph" w:styleId="Title">
    <w:name w:val="Title"/>
    <w:basedOn w:val="Normal"/>
    <w:qFormat/>
    <w:rsid w:val="00437191"/>
    <w:pPr>
      <w:jc w:val="center"/>
    </w:pPr>
    <w:rPr>
      <w:b/>
      <w:bCs/>
      <w:sz w:val="36"/>
      <w:szCs w:val="36"/>
    </w:rPr>
  </w:style>
  <w:style w:type="paragraph" w:styleId="BodyTextIndent2">
    <w:name w:val="Body Text Indent 2"/>
    <w:basedOn w:val="Normal"/>
    <w:rsid w:val="00437191"/>
    <w:pPr>
      <w:ind w:firstLine="1080"/>
      <w:jc w:val="thaiDistribute"/>
    </w:pPr>
    <w:rPr>
      <w:rFonts w:ascii="Angsana New" w:cs="Angsana New"/>
      <w:sz w:val="32"/>
      <w:szCs w:val="32"/>
    </w:rPr>
  </w:style>
  <w:style w:type="paragraph" w:styleId="BodyTextIndent">
    <w:name w:val="Body Text Indent"/>
    <w:basedOn w:val="Normal"/>
    <w:rsid w:val="00437191"/>
    <w:pPr>
      <w:ind w:left="720" w:firstLine="360"/>
      <w:jc w:val="thaiDistribute"/>
    </w:pPr>
    <w:rPr>
      <w:rFonts w:ascii="Angsana New" w:cs="Angsana New"/>
      <w:sz w:val="32"/>
      <w:szCs w:val="32"/>
      <w:lang w:val="th-TH"/>
    </w:rPr>
  </w:style>
  <w:style w:type="paragraph" w:styleId="ListBullet">
    <w:name w:val="List Bullet"/>
    <w:basedOn w:val="Normal"/>
    <w:autoRedefine/>
    <w:rsid w:val="00437191"/>
    <w:pPr>
      <w:numPr>
        <w:numId w:val="11"/>
      </w:numPr>
    </w:pPr>
    <w:rPr>
      <w:szCs w:val="32"/>
    </w:rPr>
  </w:style>
  <w:style w:type="character" w:customStyle="1" w:styleId="FooterChar">
    <w:name w:val="Footer Char"/>
    <w:link w:val="Footer"/>
    <w:uiPriority w:val="99"/>
    <w:rsid w:val="007071C6"/>
    <w:rPr>
      <w:sz w:val="28"/>
      <w:szCs w:val="32"/>
    </w:rPr>
  </w:style>
  <w:style w:type="character" w:customStyle="1" w:styleId="HeaderChar">
    <w:name w:val="Header Char"/>
    <w:link w:val="Header"/>
    <w:uiPriority w:val="99"/>
    <w:rsid w:val="00AC1CAA"/>
    <w:rPr>
      <w:sz w:val="28"/>
      <w:szCs w:val="32"/>
    </w:rPr>
  </w:style>
  <w:style w:type="table" w:styleId="TableGrid">
    <w:name w:val="Table Grid"/>
    <w:basedOn w:val="TableNormal"/>
    <w:uiPriority w:val="59"/>
    <w:rsid w:val="00AC6D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DE44A9"/>
    <w:rPr>
      <w:sz w:val="16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DE44A9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semiHidden/>
    <w:rsid w:val="00DE44A9"/>
    <w:rPr>
      <w:rFonts w:cs="Cordia New"/>
      <w:szCs w:val="25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E44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E44A9"/>
    <w:rPr>
      <w:rFonts w:cs="Cordia New"/>
      <w:b/>
      <w:bCs/>
      <w:szCs w:val="25"/>
    </w:rPr>
  </w:style>
  <w:style w:type="paragraph" w:styleId="z-TopofForm">
    <w:name w:val="HTML Top of Form"/>
    <w:basedOn w:val="Normal"/>
    <w:next w:val="Normal"/>
    <w:link w:val="z-TopofFormChar"/>
    <w:hidden/>
    <w:semiHidden/>
    <w:unhideWhenUsed/>
    <w:rsid w:val="00E77586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semiHidden/>
    <w:rsid w:val="00E77586"/>
    <w:rPr>
      <w:rFonts w:ascii="Arial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semiHidden/>
    <w:unhideWhenUsed/>
    <w:rsid w:val="00E77586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semiHidden/>
    <w:rsid w:val="00E77586"/>
    <w:rPr>
      <w:rFonts w:ascii="Arial" w:hAnsi="Arial" w:cs="Cordia New"/>
      <w:vanish/>
      <w:sz w:val="16"/>
    </w:rPr>
  </w:style>
  <w:style w:type="paragraph" w:styleId="ListParagraph">
    <w:name w:val="List Paragraph"/>
    <w:basedOn w:val="Normal"/>
    <w:uiPriority w:val="34"/>
    <w:qFormat/>
    <w:rsid w:val="00E77586"/>
    <w:pPr>
      <w:ind w:left="720"/>
      <w:contextualSpacing/>
    </w:pPr>
    <w:rPr>
      <w:szCs w:val="35"/>
    </w:rPr>
  </w:style>
  <w:style w:type="paragraph" w:styleId="NormalWeb">
    <w:name w:val="Normal (Web)"/>
    <w:basedOn w:val="Normal"/>
    <w:uiPriority w:val="99"/>
    <w:unhideWhenUsed/>
    <w:rsid w:val="00631FD4"/>
    <w:pPr>
      <w:spacing w:before="100" w:beforeAutospacing="1" w:after="100" w:afterAutospacing="1"/>
    </w:pPr>
    <w:rPr>
      <w:rFonts w:ascii="Tahoma" w:eastAsia="Times New Roman" w:hAnsi="Tahoma" w:cs="Tahoma"/>
      <w:sz w:val="24"/>
      <w:szCs w:val="24"/>
    </w:rPr>
  </w:style>
  <w:style w:type="character" w:styleId="Strong">
    <w:name w:val="Strong"/>
    <w:basedOn w:val="DefaultParagraphFont"/>
    <w:uiPriority w:val="22"/>
    <w:qFormat/>
    <w:rsid w:val="00631FD4"/>
    <w:rPr>
      <w:b/>
      <w:bCs/>
    </w:rPr>
  </w:style>
  <w:style w:type="character" w:styleId="Emphasis">
    <w:name w:val="Emphasis"/>
    <w:basedOn w:val="DefaultParagraphFont"/>
    <w:uiPriority w:val="20"/>
    <w:qFormat/>
    <w:rsid w:val="00631FD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FB69F1"/>
    <w:rPr>
      <w:color w:val="808080"/>
    </w:rPr>
  </w:style>
  <w:style w:type="character" w:customStyle="1" w:styleId="Style1">
    <w:name w:val="Style1"/>
    <w:basedOn w:val="DefaultParagraphFont"/>
    <w:uiPriority w:val="1"/>
    <w:rsid w:val="00186B30"/>
    <w:rPr>
      <w:bdr w:val="single" w:sz="4" w:space="0" w:color="auto"/>
    </w:rPr>
  </w:style>
  <w:style w:type="character" w:customStyle="1" w:styleId="Style2">
    <w:name w:val="Style2"/>
    <w:basedOn w:val="DefaultParagraphFont"/>
    <w:uiPriority w:val="1"/>
    <w:rsid w:val="00186B30"/>
    <w:rPr>
      <w:bdr w:val="none" w:sz="0" w:space="0" w:color="auto"/>
    </w:rPr>
  </w:style>
  <w:style w:type="character" w:customStyle="1" w:styleId="Style3">
    <w:name w:val="Style3"/>
    <w:basedOn w:val="DefaultParagraphFont"/>
    <w:uiPriority w:val="1"/>
    <w:rsid w:val="00186B30"/>
    <w:rPr>
      <w:rFonts w:cs="TH SarabunPSK"/>
      <w:szCs w:val="32"/>
    </w:rPr>
  </w:style>
  <w:style w:type="character" w:customStyle="1" w:styleId="Style4">
    <w:name w:val="Style4"/>
    <w:basedOn w:val="DefaultParagraphFont"/>
    <w:uiPriority w:val="1"/>
    <w:rsid w:val="00652F40"/>
    <w:rPr>
      <w:rFonts w:cs="TH SarabunPSK"/>
      <w:szCs w:val="32"/>
      <w:bdr w:val="single" w:sz="4" w:space="0" w:color="auto"/>
    </w:rPr>
  </w:style>
  <w:style w:type="character" w:customStyle="1" w:styleId="Style5">
    <w:name w:val="Style5"/>
    <w:basedOn w:val="DefaultParagraphFont"/>
    <w:uiPriority w:val="1"/>
    <w:rsid w:val="00652F40"/>
    <w:rPr>
      <w:bdr w:val="none" w:sz="0" w:space="0" w:color="auto"/>
    </w:rPr>
  </w:style>
  <w:style w:type="paragraph" w:customStyle="1" w:styleId="a">
    <w:name w:val="เนื้อเรื่อง"/>
    <w:basedOn w:val="Normal"/>
    <w:uiPriority w:val="99"/>
    <w:rsid w:val="005D6425"/>
    <w:pPr>
      <w:ind w:right="386"/>
    </w:pPr>
    <w:rPr>
      <w:rFonts w:eastAsia="Times New Roman" w:cs="Angsana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1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9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26" Type="http://schemas.openxmlformats.org/officeDocument/2006/relationships/control" Target="activeX/activeX11.xml"/><Relationship Id="rId39" Type="http://schemas.openxmlformats.org/officeDocument/2006/relationships/control" Target="activeX/activeX20.xml"/><Relationship Id="rId21" Type="http://schemas.openxmlformats.org/officeDocument/2006/relationships/control" Target="activeX/activeX7.xml"/><Relationship Id="rId34" Type="http://schemas.openxmlformats.org/officeDocument/2006/relationships/control" Target="activeX/activeX17.xml"/><Relationship Id="rId42" Type="http://schemas.openxmlformats.org/officeDocument/2006/relationships/image" Target="media/image12.wmf"/><Relationship Id="rId47" Type="http://schemas.openxmlformats.org/officeDocument/2006/relationships/image" Target="media/image13.wmf"/><Relationship Id="rId50" Type="http://schemas.openxmlformats.org/officeDocument/2006/relationships/control" Target="activeX/activeX28.xml"/><Relationship Id="rId55" Type="http://schemas.openxmlformats.org/officeDocument/2006/relationships/image" Target="media/image17.wmf"/><Relationship Id="rId63" Type="http://schemas.openxmlformats.org/officeDocument/2006/relationships/image" Target="media/image21.wmf"/><Relationship Id="rId68" Type="http://schemas.openxmlformats.org/officeDocument/2006/relationships/control" Target="activeX/activeX37.xml"/><Relationship Id="rId76" Type="http://schemas.openxmlformats.org/officeDocument/2006/relationships/theme" Target="theme/theme1.xml"/><Relationship Id="rId7" Type="http://schemas.openxmlformats.org/officeDocument/2006/relationships/footnotes" Target="footnotes.xml"/><Relationship Id="rId71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9" Type="http://schemas.openxmlformats.org/officeDocument/2006/relationships/control" Target="activeX/activeX14.xml"/><Relationship Id="rId11" Type="http://schemas.openxmlformats.org/officeDocument/2006/relationships/image" Target="media/image2.wmf"/><Relationship Id="rId24" Type="http://schemas.openxmlformats.org/officeDocument/2006/relationships/control" Target="activeX/activeX9.xml"/><Relationship Id="rId32" Type="http://schemas.openxmlformats.org/officeDocument/2006/relationships/image" Target="media/image9.wmf"/><Relationship Id="rId37" Type="http://schemas.openxmlformats.org/officeDocument/2006/relationships/control" Target="activeX/activeX19.xml"/><Relationship Id="rId40" Type="http://schemas.openxmlformats.org/officeDocument/2006/relationships/control" Target="activeX/activeX21.xml"/><Relationship Id="rId45" Type="http://schemas.openxmlformats.org/officeDocument/2006/relationships/control" Target="activeX/activeX25.xml"/><Relationship Id="rId53" Type="http://schemas.openxmlformats.org/officeDocument/2006/relationships/image" Target="media/image16.wmf"/><Relationship Id="rId58" Type="http://schemas.openxmlformats.org/officeDocument/2006/relationships/control" Target="activeX/activeX32.xml"/><Relationship Id="rId66" Type="http://schemas.openxmlformats.org/officeDocument/2006/relationships/control" Target="activeX/activeX36.xml"/><Relationship Id="rId7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7.wmf"/><Relationship Id="rId28" Type="http://schemas.openxmlformats.org/officeDocument/2006/relationships/control" Target="activeX/activeX13.xml"/><Relationship Id="rId36" Type="http://schemas.openxmlformats.org/officeDocument/2006/relationships/image" Target="media/image10.wmf"/><Relationship Id="rId49" Type="http://schemas.openxmlformats.org/officeDocument/2006/relationships/image" Target="media/image14.wmf"/><Relationship Id="rId57" Type="http://schemas.openxmlformats.org/officeDocument/2006/relationships/image" Target="media/image18.wmf"/><Relationship Id="rId61" Type="http://schemas.openxmlformats.org/officeDocument/2006/relationships/image" Target="media/image20.wmf"/><Relationship Id="rId10" Type="http://schemas.openxmlformats.org/officeDocument/2006/relationships/control" Target="activeX/activeX1.xml"/><Relationship Id="rId19" Type="http://schemas.openxmlformats.org/officeDocument/2006/relationships/image" Target="media/image6.wmf"/><Relationship Id="rId31" Type="http://schemas.openxmlformats.org/officeDocument/2006/relationships/control" Target="activeX/activeX15.xml"/><Relationship Id="rId44" Type="http://schemas.openxmlformats.org/officeDocument/2006/relationships/control" Target="activeX/activeX24.xml"/><Relationship Id="rId52" Type="http://schemas.openxmlformats.org/officeDocument/2006/relationships/control" Target="activeX/activeX29.xml"/><Relationship Id="rId60" Type="http://schemas.openxmlformats.org/officeDocument/2006/relationships/control" Target="activeX/activeX33.xml"/><Relationship Id="rId65" Type="http://schemas.openxmlformats.org/officeDocument/2006/relationships/image" Target="media/image22.wmf"/><Relationship Id="rId73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control" Target="activeX/activeX8.xml"/><Relationship Id="rId27" Type="http://schemas.openxmlformats.org/officeDocument/2006/relationships/control" Target="activeX/activeX12.xml"/><Relationship Id="rId30" Type="http://schemas.openxmlformats.org/officeDocument/2006/relationships/image" Target="media/image8.wmf"/><Relationship Id="rId35" Type="http://schemas.openxmlformats.org/officeDocument/2006/relationships/control" Target="activeX/activeX18.xml"/><Relationship Id="rId43" Type="http://schemas.openxmlformats.org/officeDocument/2006/relationships/control" Target="activeX/activeX23.xml"/><Relationship Id="rId48" Type="http://schemas.openxmlformats.org/officeDocument/2006/relationships/control" Target="activeX/activeX27.xml"/><Relationship Id="rId56" Type="http://schemas.openxmlformats.org/officeDocument/2006/relationships/control" Target="activeX/activeX31.xml"/><Relationship Id="rId64" Type="http://schemas.openxmlformats.org/officeDocument/2006/relationships/control" Target="activeX/activeX35.xml"/><Relationship Id="rId69" Type="http://schemas.openxmlformats.org/officeDocument/2006/relationships/image" Target="media/image24.wmf"/><Relationship Id="rId8" Type="http://schemas.openxmlformats.org/officeDocument/2006/relationships/endnotes" Target="endnotes.xml"/><Relationship Id="rId51" Type="http://schemas.openxmlformats.org/officeDocument/2006/relationships/image" Target="media/image15.wmf"/><Relationship Id="rId72" Type="http://schemas.openxmlformats.org/officeDocument/2006/relationships/header" Target="header2.xml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5" Type="http://schemas.openxmlformats.org/officeDocument/2006/relationships/control" Target="activeX/activeX10.xml"/><Relationship Id="rId33" Type="http://schemas.openxmlformats.org/officeDocument/2006/relationships/control" Target="activeX/activeX16.xml"/><Relationship Id="rId38" Type="http://schemas.openxmlformats.org/officeDocument/2006/relationships/image" Target="media/image11.wmf"/><Relationship Id="rId46" Type="http://schemas.openxmlformats.org/officeDocument/2006/relationships/control" Target="activeX/activeX26.xml"/><Relationship Id="rId59" Type="http://schemas.openxmlformats.org/officeDocument/2006/relationships/image" Target="media/image19.wmf"/><Relationship Id="rId67" Type="http://schemas.openxmlformats.org/officeDocument/2006/relationships/image" Target="media/image23.wmf"/><Relationship Id="rId20" Type="http://schemas.openxmlformats.org/officeDocument/2006/relationships/control" Target="activeX/activeX6.xml"/><Relationship Id="rId41" Type="http://schemas.openxmlformats.org/officeDocument/2006/relationships/control" Target="activeX/activeX22.xml"/><Relationship Id="rId54" Type="http://schemas.openxmlformats.org/officeDocument/2006/relationships/control" Target="activeX/activeX30.xml"/><Relationship Id="rId62" Type="http://schemas.openxmlformats.org/officeDocument/2006/relationships/control" Target="activeX/activeX34.xml"/><Relationship Id="rId70" Type="http://schemas.openxmlformats.org/officeDocument/2006/relationships/control" Target="activeX/activeX38.xml"/><Relationship Id="rId75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615;&#3629;&#3619;&#3660;&#3617;&#3586;&#3657;&#3629;&#3648;&#3626;&#3609;&#3629;&#3585;&#3634;&#3619;&#3623;&#3636;&#3592;&#3633;&#3618;&#3611;&#3637;_2561\template%20&#3650;&#3588;&#3619;&#3591;&#3585;&#3634;&#3619;&#3648;&#3604;&#3637;&#3656;&#3618;&#3623;.dot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8FC7B81763D40848A85E50F22B18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29F207-CF24-4DD6-9018-31127E614C88}"/>
      </w:docPartPr>
      <w:docPartBody>
        <w:p w:rsidR="00461D17" w:rsidRDefault="008212B1" w:rsidP="00136293">
          <w:pPr>
            <w:pStyle w:val="E8FC7B81763D40848A85E50F22B1891D77"/>
          </w:pPr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1. ผู้รับผิดชอบ</w:t>
          </w:r>
        </w:p>
      </w:docPartBody>
    </w:docPart>
    <w:docPart>
      <w:docPartPr>
        <w:name w:val="B3543A1066514C7BA592362E7B16E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EA21A-FF36-470B-AE66-24493400A6BB}"/>
      </w:docPartPr>
      <w:docPartBody>
        <w:p w:rsidR="00461D17" w:rsidRDefault="008212B1" w:rsidP="00136293">
          <w:pPr>
            <w:pStyle w:val="B3543A1066514C7BA592362E7B16EAED70"/>
          </w:pPr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6. วัตถุประสงค์</w:t>
          </w:r>
          <w:r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หลัก</w:t>
          </w:r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ของ</w:t>
          </w:r>
          <w:r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ชุด</w:t>
          </w:r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โครงการวิจัย</w:t>
          </w:r>
        </w:p>
      </w:docPartBody>
    </w:docPart>
    <w:docPart>
      <w:docPartPr>
        <w:name w:val="30DB58DA3CF24A41AD8CEED29D58B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C9389-364F-4B28-8FE7-20E5FA814F0A}"/>
      </w:docPartPr>
      <w:docPartBody>
        <w:p w:rsidR="00BE1816" w:rsidRDefault="008212B1" w:rsidP="00136293">
          <w:pPr>
            <w:pStyle w:val="30DB58DA3CF24A41AD8CEED29D58BADC64"/>
          </w:pPr>
          <w:r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</w:t>
          </w:r>
          <w:r>
            <w:rPr>
              <w:rFonts w:ascii="TH SarabunPSK" w:hAnsi="TH SarabunPSK" w:cs="TH SarabunPSK"/>
              <w:b/>
              <w:bCs/>
              <w:sz w:val="32"/>
              <w:szCs w:val="32"/>
            </w:rPr>
            <w:t>5</w:t>
          </w:r>
          <w:r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.</w:t>
          </w:r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 xml:space="preserve"> ระยะเวลาการวิจัย</w:t>
          </w:r>
        </w:p>
      </w:docPartBody>
    </w:docPart>
    <w:docPart>
      <w:docPartPr>
        <w:name w:val="49B84D2C6B7C4A6FAC0C4EEA16628F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484984-6C3F-4FCB-8B02-CD71B2B3B691}"/>
      </w:docPartPr>
      <w:docPartBody>
        <w:p w:rsidR="00AF44D1" w:rsidRDefault="008212B1">
          <w:r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8</w:t>
          </w:r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 xml:space="preserve">. ทฤษฎี สมมุติฐาน </w:t>
          </w:r>
          <w:r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(ถ้ามี) </w:t>
          </w:r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และกรอบแนวคิดของ</w:t>
          </w:r>
          <w:r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ชุด</w:t>
          </w:r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โครงการวิจัย</w:t>
          </w:r>
        </w:p>
      </w:docPartBody>
    </w:docPart>
    <w:docPart>
      <w:docPartPr>
        <w:name w:val="905102EEF0C249C1B7952560E4B45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B5D81F-7EA4-4628-BDE4-C2878C2C6349}"/>
      </w:docPartPr>
      <w:docPartBody>
        <w:p w:rsidR="00AF44D1" w:rsidRDefault="008212B1">
          <w:r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</w:t>
          </w:r>
          <w:r>
            <w:rPr>
              <w:rFonts w:ascii="TH SarabunPSK" w:hAnsi="TH SarabunPSK" w:cs="TH SarabunPSK"/>
              <w:b/>
              <w:bCs/>
              <w:sz w:val="32"/>
              <w:szCs w:val="32"/>
            </w:rPr>
            <w:t>2</w:t>
          </w:r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 xml:space="preserve">. </w:t>
          </w:r>
          <w:r w:rsidRPr="00AE0E72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แผนการบริหารชุดโครงการวิจัยและการบริหารความเสี่ยง (ถ้ามี)</w:t>
          </w:r>
        </w:p>
      </w:docPartBody>
    </w:docPart>
    <w:docPart>
      <w:docPartPr>
        <w:name w:val="DDC2FA20EBFA495CA518822BA0C884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B2A18D-5DC9-415E-B6DF-5D73F189BE60}"/>
      </w:docPartPr>
      <w:docPartBody>
        <w:p w:rsidR="00EE4442" w:rsidRDefault="008212B1"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ชื่อ-สกุล</w:t>
          </w:r>
        </w:p>
      </w:docPartBody>
    </w:docPart>
    <w:docPart>
      <w:docPartPr>
        <w:name w:val="0016D8FB3288412881BC61E25B20DF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81B5D4-14F7-438B-AC46-C6C862A2CE23}"/>
      </w:docPartPr>
      <w:docPartBody>
        <w:p w:rsidR="00EE4442" w:rsidRDefault="008212B1"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ตำแหน่งในโครงการ</w:t>
          </w:r>
        </w:p>
      </w:docPartBody>
    </w:docPart>
    <w:docPart>
      <w:docPartPr>
        <w:name w:val="1E0297C3ECE84DC7B5838A0843D0CF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AAA593-8CF0-4224-A112-2B6DA215B6D1}"/>
      </w:docPartPr>
      <w:docPartBody>
        <w:p w:rsidR="00EE4442" w:rsidRDefault="008212B1"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คำนำหน้า</w:t>
          </w:r>
        </w:p>
      </w:docPartBody>
    </w:docPart>
    <w:docPart>
      <w:docPartPr>
        <w:name w:val="6E5E7A2BE3864E5ABD3717528A8B7C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FDA6A9-31B2-4E86-BDE5-7BD95490ACC0}"/>
      </w:docPartPr>
      <w:docPartBody>
        <w:p w:rsidR="00FE3DDA" w:rsidRDefault="008212B1">
          <w:r>
            <w:rPr>
              <w:rFonts w:ascii="TH SarabunPSK" w:hAnsi="TH SarabunPSK" w:cs="TH SarabunPSK"/>
              <w:b/>
              <w:bCs/>
              <w:sz w:val="32"/>
              <w:szCs w:val="32"/>
            </w:rPr>
            <w:t>11</w:t>
          </w:r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. ประโยชน์ที่คาดว่าจะได้รับ</w:t>
          </w:r>
        </w:p>
      </w:docPartBody>
    </w:docPart>
    <w:docPart>
      <w:docPartPr>
        <w:name w:val="37486F731BE64145A70565687E5EB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FC1EA5-DA24-4585-9881-1CC11E5C44F2}"/>
      </w:docPartPr>
      <w:docPartBody>
        <w:p w:rsidR="00D13DE1" w:rsidRDefault="008212B1"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สัดส่วนการมีส่วนร่วม</w:t>
          </w:r>
        </w:p>
      </w:docPartBody>
    </w:docPart>
    <w:docPart>
      <w:docPartPr>
        <w:name w:val="82A974B17A5C41C8937CEBC9A01BFB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86F71E-CAE5-40B4-8D54-6EBF624A21DD}"/>
      </w:docPartPr>
      <w:docPartBody>
        <w:p w:rsidR="00D13DE1" w:rsidRDefault="008212B1"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เวลาที่ทำวิจัย (ชั่วโมง/สัปดาห์)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149720-3E7C-4521-B7FA-33443DA3265F}"/>
      </w:docPartPr>
      <w:docPartBody>
        <w:p w:rsidR="00755DCD" w:rsidRDefault="00755DCD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7651A9329ED94D58A248EB1A4CA1C6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7DFAE-9289-49FA-A7CA-A3731378D0F9}"/>
      </w:docPartPr>
      <w:docPartBody>
        <w:p w:rsidR="00755DCD" w:rsidRDefault="008212B1"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ชื่อ</w:t>
          </w:r>
          <w:r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ชุด</w:t>
          </w:r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โครงการวิจัย (ภาษาไทย)</w:t>
          </w:r>
        </w:p>
      </w:docPartBody>
    </w:docPart>
    <w:docPart>
      <w:docPartPr>
        <w:name w:val="48653DE08CF346FA917B9F86D5C85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6BE431-BDAA-4418-8785-0456B5DF9B20}"/>
      </w:docPartPr>
      <w:docPartBody>
        <w:p w:rsidR="00755DCD" w:rsidRDefault="00755DCD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E05A688815B04505BFAAF4F54E3FAF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F6AEE-E47E-47C1-A6A3-CDB8D3AC6BD0}"/>
      </w:docPartPr>
      <w:docPartBody>
        <w:p w:rsidR="00755DCD" w:rsidRDefault="008212B1"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(ภาษาอังกฤษ)</w:t>
          </w:r>
        </w:p>
      </w:docPartBody>
    </w:docPart>
    <w:docPart>
      <w:docPartPr>
        <w:name w:val="3FC0E51DCDB345BC93FBA2E4D50896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85B144-5355-4094-A9E5-3A54797D140F}"/>
      </w:docPartPr>
      <w:docPartBody>
        <w:p w:rsidR="00755DCD" w:rsidRDefault="008212B1">
          <w:r>
            <w:rPr>
              <w:rFonts w:ascii="TH SarabunPSK" w:hAnsi="TH SarabunPSK" w:cs="TH SarabunPSK" w:hint="cs"/>
              <w:sz w:val="32"/>
              <w:szCs w:val="32"/>
              <w:cs/>
            </w:rPr>
            <w:t>ชุด</w:t>
          </w:r>
          <w:r w:rsidRPr="00DA3DCC">
            <w:rPr>
              <w:rFonts w:ascii="TH SarabunPSK" w:hAnsi="TH SarabunPSK" w:cs="TH SarabunPSK"/>
              <w:sz w:val="32"/>
              <w:szCs w:val="32"/>
              <w:cs/>
            </w:rPr>
            <w:t>โครงการวิจัย</w:t>
          </w:r>
          <w:r>
            <w:rPr>
              <w:rFonts w:ascii="TH SarabunPSK" w:hAnsi="TH SarabunPSK" w:cs="TH SarabunPSK" w:hint="cs"/>
              <w:sz w:val="32"/>
              <w:szCs w:val="32"/>
              <w:cs/>
            </w:rPr>
            <w:t>ใหม่</w:t>
          </w:r>
        </w:p>
      </w:docPartBody>
    </w:docPart>
    <w:docPart>
      <w:docPartPr>
        <w:name w:val="108C0597D82C4E29BC4EE4C76E1A8E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C819AF-1BB2-4748-89A1-6BC61A0E84B6}"/>
      </w:docPartPr>
      <w:docPartBody>
        <w:p w:rsidR="00755DCD" w:rsidRDefault="008212B1">
          <w:r>
            <w:rPr>
              <w:rFonts w:ascii="TH SarabunPSK" w:hAnsi="TH SarabunPSK" w:cs="TH SarabunPSK" w:hint="cs"/>
              <w:sz w:val="32"/>
              <w:szCs w:val="32"/>
              <w:cs/>
            </w:rPr>
            <w:t>ชุด</w:t>
          </w:r>
          <w:r w:rsidRPr="00DA3DCC">
            <w:rPr>
              <w:rFonts w:ascii="TH SarabunPSK" w:hAnsi="TH SarabunPSK" w:cs="TH SarabunPSK"/>
              <w:sz w:val="32"/>
              <w:szCs w:val="32"/>
              <w:cs/>
            </w:rPr>
            <w:t>โครงการวิจัยต่อเนื่อง</w:t>
          </w:r>
        </w:p>
      </w:docPartBody>
    </w:docPart>
    <w:docPart>
      <w:docPartPr>
        <w:name w:val="B17B59DEF8B8486B86ED0E07C00C8F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7417E1-F89D-4275-ADF8-BFC7B2263F65}"/>
      </w:docPartPr>
      <w:docPartBody>
        <w:p w:rsidR="00755DCD" w:rsidRDefault="00755DCD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2C9566B4F5FC4C40B00111FAF09F70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6C6E5-4184-47CA-A802-E2ABA041AAF3}"/>
      </w:docPartPr>
      <w:docPartBody>
        <w:p w:rsidR="00755DCD" w:rsidRDefault="008212B1"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2. ยุทธศาสตร์การพัฒนาประเทศตามแผนพัฒนาเศรษฐกิจและสังคมแห่งชาติ</w:t>
          </w:r>
        </w:p>
      </w:docPartBody>
    </w:docPart>
    <w:docPart>
      <w:docPartPr>
        <w:name w:val="757E7C22CD534C9283AFAD07DD69AB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3B1A6-E0D7-413B-BF65-00EF17716EBB}"/>
      </w:docPartPr>
      <w:docPartBody>
        <w:p w:rsidR="00755DCD" w:rsidRDefault="008212B1"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ยุทธศาสตร์</w:t>
          </w:r>
        </w:p>
      </w:docPartBody>
    </w:docPart>
    <w:docPart>
      <w:docPartPr>
        <w:name w:val="F034DD15F8264317B68E6B3B1BE951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26BB3D-90B6-4D53-8FB6-95873F920080}"/>
      </w:docPartPr>
      <w:docPartBody>
        <w:p w:rsidR="00755DCD" w:rsidRDefault="00755DCD">
          <w:r w:rsidRPr="00D81798">
            <w:rPr>
              <w:rStyle w:val="PlaceholderText"/>
            </w:rPr>
            <w:t>Choose an item.</w:t>
          </w:r>
        </w:p>
      </w:docPartBody>
    </w:docPart>
    <w:docPart>
      <w:docPartPr>
        <w:name w:val="83310D7C883341938A9400CB0E5C9D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C4239-E21F-4572-8AE0-3EE4605E2CC1}"/>
      </w:docPartPr>
      <w:docPartBody>
        <w:p w:rsidR="00755DCD" w:rsidRDefault="008212B1"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เป้าประสงค์</w:t>
          </w:r>
        </w:p>
      </w:docPartBody>
    </w:docPart>
    <w:docPart>
      <w:docPartPr>
        <w:name w:val="DCA7326FADF14ADE83F383C75A30B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CDB6E7-7E67-4A0A-AF7C-027E02257FBB}"/>
      </w:docPartPr>
      <w:docPartBody>
        <w:p w:rsidR="00755DCD" w:rsidRDefault="008212B1">
          <w:r w:rsidRPr="00DA3DCC">
            <w:rPr>
              <w:rFonts w:ascii="TH SarabunPSK" w:hAnsi="TH SarabunPSK" w:cs="TH SarabunPSK"/>
              <w:sz w:val="32"/>
              <w:szCs w:val="32"/>
              <w:cs/>
            </w:rPr>
            <w:t xml:space="preserve">-ไม่ต้องระบุ-                                                                            </w:t>
          </w:r>
        </w:p>
      </w:docPartBody>
    </w:docPart>
    <w:docPart>
      <w:docPartPr>
        <w:name w:val="ED0700CB485047DBB49907A9AF18AF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2689F-0971-44CE-A562-5F84A7A8DBA3}"/>
      </w:docPartPr>
      <w:docPartBody>
        <w:p w:rsidR="00755DCD" w:rsidRDefault="008212B1"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lang w:val="en-GB"/>
            </w:rPr>
            <w:t xml:space="preserve">2. </w:t>
          </w:r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 xml:space="preserve">สาขาการวิจัยหลัก </w:t>
          </w:r>
          <w:r w:rsidRPr="00DA3DCC">
            <w:rPr>
              <w:rFonts w:ascii="TH SarabunPSK" w:hAnsi="TH SarabunPSK" w:cs="TH SarabunPSK"/>
              <w:b/>
              <w:bCs/>
              <w:sz w:val="32"/>
              <w:szCs w:val="32"/>
            </w:rPr>
            <w:t>OECD</w:t>
          </w:r>
        </w:p>
      </w:docPartBody>
    </w:docPart>
    <w:docPart>
      <w:docPartPr>
        <w:name w:val="090218C2965F4D2BB3665299C437E5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91A49C-B2AA-4A8D-8565-59A6D9E35BE9}"/>
      </w:docPartPr>
      <w:docPartBody>
        <w:p w:rsidR="00755DCD" w:rsidRDefault="00755DCD">
          <w:r w:rsidRPr="00403790">
            <w:rPr>
              <w:rStyle w:val="PlaceholderText"/>
            </w:rPr>
            <w:t>Choose an item.</w:t>
          </w:r>
        </w:p>
      </w:docPartBody>
    </w:docPart>
    <w:docPart>
      <w:docPartPr>
        <w:name w:val="4C01CAD12EBA4C258CFBA0A59ECB23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5BB471-C5A6-4270-9875-83453F1193E3}"/>
      </w:docPartPr>
      <w:docPartBody>
        <w:p w:rsidR="00755DCD" w:rsidRDefault="008212B1"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 xml:space="preserve">สาขาการวิจัยย่อย </w:t>
          </w:r>
          <w:r w:rsidRPr="00DA3DCC">
            <w:rPr>
              <w:rFonts w:ascii="TH SarabunPSK" w:hAnsi="TH SarabunPSK" w:cs="TH SarabunPSK"/>
              <w:b/>
              <w:bCs/>
              <w:sz w:val="32"/>
              <w:szCs w:val="32"/>
            </w:rPr>
            <w:t>OECD</w:t>
          </w:r>
        </w:p>
      </w:docPartBody>
    </w:docPart>
    <w:docPart>
      <w:docPartPr>
        <w:name w:val="96287ADF07014839BFB8F4CA1FDC0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F9752-2936-4AF7-B37C-E8E3D714E18A}"/>
      </w:docPartPr>
      <w:docPartBody>
        <w:p w:rsidR="00755DCD" w:rsidRDefault="00755DCD">
          <w:r w:rsidRPr="000D76CE">
            <w:rPr>
              <w:rStyle w:val="PlaceholderText"/>
            </w:rPr>
            <w:t>Choose an item.</w:t>
          </w:r>
        </w:p>
      </w:docPartBody>
    </w:docPart>
    <w:docPart>
      <w:docPartPr>
        <w:name w:val="17DFC64C3723405D927D0620DF1A4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C2799-3A96-4008-B017-8C8A24DFF7E8}"/>
      </w:docPartPr>
      <w:docPartBody>
        <w:p w:rsidR="00755DCD" w:rsidRDefault="008212B1"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ด้านการวิจัย</w:t>
          </w:r>
        </w:p>
      </w:docPartBody>
    </w:docPart>
    <w:docPart>
      <w:docPartPr>
        <w:name w:val="B83008374D1A4F90B66C735887368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8FA16-14E1-4E6D-A4F7-44954728D2C4}"/>
      </w:docPartPr>
      <w:docPartBody>
        <w:p w:rsidR="00755DCD" w:rsidRDefault="00755DCD">
          <w:r w:rsidRPr="000D76CE">
            <w:rPr>
              <w:rStyle w:val="PlaceholderText"/>
            </w:rPr>
            <w:t>Choose an item.</w:t>
          </w:r>
        </w:p>
      </w:docPartBody>
    </w:docPart>
    <w:docPart>
      <w:docPartPr>
        <w:name w:val="D294DD27513149EE923B0CEFEC9049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91E214-B03B-42E8-BC1D-962E707B17B9}"/>
      </w:docPartPr>
      <w:docPartBody>
        <w:p w:rsidR="00755DCD" w:rsidRDefault="008212B1"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 xml:space="preserve">4. คำสำคัญ </w:t>
          </w:r>
          <w:r w:rsidRPr="00DA3DCC">
            <w:rPr>
              <w:rFonts w:ascii="TH SarabunPSK" w:hAnsi="TH SarabunPSK" w:cs="TH SarabunPSK"/>
              <w:b/>
              <w:bCs/>
              <w:sz w:val="32"/>
              <w:szCs w:val="32"/>
            </w:rPr>
            <w:t>(</w:t>
          </w:r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k</w:t>
          </w:r>
          <w:r w:rsidRPr="00DA3DCC">
            <w:rPr>
              <w:rFonts w:ascii="TH SarabunPSK" w:hAnsi="TH SarabunPSK" w:cs="TH SarabunPSK"/>
              <w:b/>
              <w:bCs/>
              <w:sz w:val="32"/>
              <w:szCs w:val="32"/>
            </w:rPr>
            <w:t>eyword)</w:t>
          </w:r>
        </w:p>
      </w:docPartBody>
    </w:docPart>
    <w:docPart>
      <w:docPartPr>
        <w:name w:val="67D8F0D6A1694AB3B6360AFFECD1A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124FA-D8C6-4A8C-A098-DAEFDA81956C}"/>
      </w:docPartPr>
      <w:docPartBody>
        <w:p w:rsidR="00755DCD" w:rsidRDefault="008212B1"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คำสำคัญ (</w:t>
          </w:r>
          <w:r w:rsidRPr="00DA3DCC">
            <w:rPr>
              <w:rFonts w:ascii="TH SarabunPSK" w:hAnsi="TH SarabunPSK" w:cs="TH SarabunPSK"/>
              <w:b/>
              <w:bCs/>
              <w:sz w:val="32"/>
              <w:szCs w:val="32"/>
            </w:rPr>
            <w:t>TH)</w:t>
          </w:r>
        </w:p>
      </w:docPartBody>
    </w:docPart>
    <w:docPart>
      <w:docPartPr>
        <w:name w:val="BEF3C5C7C45F4C91AFC3F0042975B0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3C696-BCD1-49D4-917E-F9A079F1C620}"/>
      </w:docPartPr>
      <w:docPartBody>
        <w:p w:rsidR="00755DCD" w:rsidRDefault="00755DCD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7E25C189E03548EF82D83EDA9D6F4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A98789-ED2D-4345-95DD-251FFFF2233A}"/>
      </w:docPartPr>
      <w:docPartBody>
        <w:p w:rsidR="00755DCD" w:rsidRDefault="008212B1"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 xml:space="preserve">คำสำคัญ </w:t>
          </w:r>
          <w:r w:rsidRPr="00DA3DCC">
            <w:rPr>
              <w:rFonts w:ascii="TH SarabunPSK" w:hAnsi="TH SarabunPSK" w:cs="TH SarabunPSK"/>
              <w:b/>
              <w:bCs/>
              <w:sz w:val="32"/>
              <w:szCs w:val="32"/>
            </w:rPr>
            <w:t>(EN)</w:t>
          </w:r>
        </w:p>
      </w:docPartBody>
    </w:docPart>
    <w:docPart>
      <w:docPartPr>
        <w:name w:val="D6395E4097F1429B9CE1AA6BFD260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70511-487E-4EB5-B322-54213DD59DF9}"/>
      </w:docPartPr>
      <w:docPartBody>
        <w:p w:rsidR="00755DCD" w:rsidRDefault="008212B1"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5. ความสำคัญและที่มาของปัญหาที่ทำการวิจัย</w:t>
          </w:r>
        </w:p>
      </w:docPartBody>
    </w:docPart>
    <w:docPart>
      <w:docPartPr>
        <w:name w:val="096326AB4C594FE1A6330946FE66E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7D2CEB-2450-48EF-90B5-E40072A794D8}"/>
      </w:docPartPr>
      <w:docPartBody>
        <w:p w:rsidR="00755DCD" w:rsidRDefault="00755DCD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836DAC36EEE143358105A560E5E6F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08FED-2CB6-449F-AE2F-37495712D136}"/>
      </w:docPartPr>
      <w:docPartBody>
        <w:p w:rsidR="00755DCD" w:rsidRDefault="008212B1">
          <w:r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ผู้</w:t>
          </w:r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ที่นำผลการวิจัยไปใช้ประโยชน์</w:t>
          </w:r>
        </w:p>
      </w:docPartBody>
    </w:docPart>
    <w:docPart>
      <w:docPartPr>
        <w:name w:val="9D5B6B56B60C4953ADCAEAC842B86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8A39FE-7F60-4443-84C7-049C7734415E}"/>
      </w:docPartPr>
      <w:docPartBody>
        <w:p w:rsidR="00755DCD" w:rsidRDefault="008212B1">
          <w:r w:rsidRPr="00DA3DCC">
            <w:rPr>
              <w:rFonts w:ascii="TH SarabunPSK" w:hAnsi="TH SarabunPSK" w:cs="TH SarabunPSK"/>
              <w:sz w:val="32"/>
              <w:szCs w:val="32"/>
              <w:cs/>
            </w:rPr>
            <w:t>ระยะเวลาโครงการ</w:t>
          </w:r>
        </w:p>
      </w:docPartBody>
    </w:docPart>
    <w:docPart>
      <w:docPartPr>
        <w:name w:val="A1E91E633E524BA69C1A6417EEFF1F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48F2BC-BD7F-4AD0-8DA6-7E8B65BD49E9}"/>
      </w:docPartPr>
      <w:docPartBody>
        <w:p w:rsidR="00755DCD" w:rsidRDefault="00755DCD">
          <w:r w:rsidRPr="000D76CE">
            <w:rPr>
              <w:rStyle w:val="PlaceholderText"/>
            </w:rPr>
            <w:t>Choose an item.</w:t>
          </w:r>
        </w:p>
      </w:docPartBody>
    </w:docPart>
    <w:docPart>
      <w:docPartPr>
        <w:name w:val="0F9EB2560B874C5EAFA3DC715568BE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C1E64C-6E19-4234-AE2B-65C716D3900E}"/>
      </w:docPartPr>
      <w:docPartBody>
        <w:p w:rsidR="00755DCD" w:rsidRDefault="008212B1">
          <w:r w:rsidRPr="00DA3DCC">
            <w:rPr>
              <w:rFonts w:ascii="TH SarabunPSK" w:hAnsi="TH SarabunPSK" w:cs="TH SarabunPSK"/>
              <w:sz w:val="32"/>
              <w:szCs w:val="32"/>
              <w:cs/>
            </w:rPr>
            <w:t>ปี</w:t>
          </w:r>
        </w:p>
      </w:docPartBody>
    </w:docPart>
    <w:docPart>
      <w:docPartPr>
        <w:name w:val="9EA888B5B9AF4C95B390F3C852C862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2AE22-6B16-4FD1-8D37-54308381300B}"/>
      </w:docPartPr>
      <w:docPartBody>
        <w:p w:rsidR="00755DCD" w:rsidRDefault="00755DCD">
          <w:r w:rsidRPr="000D76CE">
            <w:rPr>
              <w:rStyle w:val="PlaceholderText"/>
            </w:rPr>
            <w:t>Choose an item.</w:t>
          </w:r>
        </w:p>
      </w:docPartBody>
    </w:docPart>
    <w:docPart>
      <w:docPartPr>
        <w:name w:val="499F293579324EF788809F2649B61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4A372-22D7-4234-8B9C-EB913B1B8499}"/>
      </w:docPartPr>
      <w:docPartBody>
        <w:p w:rsidR="00755DCD" w:rsidRDefault="008212B1">
          <w:r w:rsidRPr="00DA3DCC">
            <w:rPr>
              <w:rFonts w:ascii="TH SarabunPSK" w:hAnsi="TH SarabunPSK" w:cs="TH SarabunPSK"/>
              <w:sz w:val="32"/>
              <w:szCs w:val="32"/>
              <w:cs/>
            </w:rPr>
            <w:t>เดือน</w:t>
          </w:r>
        </w:p>
      </w:docPartBody>
    </w:docPart>
    <w:docPart>
      <w:docPartPr>
        <w:name w:val="F8943E3772C5487FABB57247CFC9B6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D5557-8CD5-4C44-B505-6479071E1601}"/>
      </w:docPartPr>
      <w:docPartBody>
        <w:p w:rsidR="00755DCD" w:rsidRDefault="008212B1"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แผนการดำเนินงานวิจัย</w:t>
          </w:r>
          <w:r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 (ปีที่เริ่มต้น </w:t>
          </w:r>
          <w:r>
            <w:rPr>
              <w:rFonts w:ascii="TH SarabunPSK" w:hAnsi="TH SarabunPSK" w:cs="TH SarabunPSK"/>
              <w:b/>
              <w:bCs/>
              <w:sz w:val="32"/>
              <w:szCs w:val="32"/>
              <w:lang w:val="en-GB"/>
            </w:rPr>
            <w:t xml:space="preserve">– </w:t>
          </w:r>
          <w:r>
            <w:rPr>
              <w:rFonts w:ascii="TH SarabunPSK" w:hAnsi="TH SarabunPSK" w:cs="TH SarabunPSK" w:hint="cs"/>
              <w:b/>
              <w:bCs/>
              <w:sz w:val="32"/>
              <w:szCs w:val="32"/>
              <w:cs/>
              <w:lang w:val="en-GB"/>
            </w:rPr>
            <w:t>สิ้นสุด)</w:t>
          </w:r>
        </w:p>
      </w:docPartBody>
    </w:docPart>
    <w:docPart>
      <w:docPartPr>
        <w:name w:val="2B069CB0A53343D687E23E69A1CCE8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15F98B-F459-44E2-91A3-30EB62E2CB16}"/>
      </w:docPartPr>
      <w:docPartBody>
        <w:p w:rsidR="00BB5688" w:rsidRDefault="008212B1"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 xml:space="preserve">การนำไปใช้ประโยชน์ในด้าน </w:t>
          </w:r>
          <w:r w:rsidRPr="00DA3DCC">
            <w:rPr>
              <w:rFonts w:ascii="TH SarabunPSK" w:hAnsi="TH SarabunPSK" w:cs="TH SarabunPSK"/>
              <w:b/>
              <w:bCs/>
              <w:sz w:val="32"/>
              <w:szCs w:val="32"/>
            </w:rPr>
            <w:t xml:space="preserve"> </w:t>
          </w:r>
        </w:p>
      </w:docPartBody>
    </w:docPart>
    <w:docPart>
      <w:docPartPr>
        <w:name w:val="98D823DA9BB347288B01B5DA2E74B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8CED9E-EEC3-4E9D-B363-845D46C3797B}"/>
      </w:docPartPr>
      <w:docPartBody>
        <w:p w:rsidR="00B77960" w:rsidRDefault="00A12BFB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9DB858DA92B646D89E88296E5D1E23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43EF0B-8C89-467B-AC64-E684E8851101}"/>
      </w:docPartPr>
      <w:docPartBody>
        <w:p w:rsidR="00B77960" w:rsidRDefault="00A12BFB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6A9AC-A580-46D6-B723-DCAADCFF7070}"/>
      </w:docPartPr>
      <w:docPartBody>
        <w:p w:rsidR="006B47DF" w:rsidRDefault="006B47DF">
          <w:r w:rsidRPr="00F9016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2065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469B3C-7B8D-4C8D-83E3-4816C2B6F7F1}"/>
      </w:docPartPr>
      <w:docPartBody>
        <w:p w:rsidR="006B47DF" w:rsidRDefault="006B47DF">
          <w:r w:rsidRPr="00F9016D">
            <w:rPr>
              <w:rStyle w:val="PlaceholderText"/>
            </w:rPr>
            <w:t>Click here to enter a date.</w:t>
          </w:r>
        </w:p>
      </w:docPartBody>
    </w:docPart>
    <w:docPart>
      <w:docPartPr>
        <w:name w:val="F7051069F4CC461CB97751CE06A00C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C4D28-D4B4-425C-A9EA-26D6DF4831A6}"/>
      </w:docPartPr>
      <w:docPartBody>
        <w:p w:rsidR="003D7A10" w:rsidRDefault="008212B1">
          <w:r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</w:t>
          </w:r>
          <w:r>
            <w:rPr>
              <w:rFonts w:ascii="TH SarabunPSK" w:hAnsi="TH SarabunPSK" w:cs="TH SarabunPSK"/>
              <w:b/>
              <w:bCs/>
              <w:sz w:val="32"/>
              <w:szCs w:val="32"/>
              <w:lang w:val="en-GB"/>
            </w:rPr>
            <w:t>6</w:t>
          </w:r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. งบประมาณของ</w:t>
          </w:r>
          <w:r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ชุด</w:t>
          </w:r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โครงการวิจัย</w:t>
          </w:r>
        </w:p>
      </w:docPartBody>
    </w:docPart>
    <w:docPart>
      <w:docPartPr>
        <w:name w:val="D5955468460E4B60B2B64E86F6983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0B7304-974F-4322-8CF5-9019B3E40C17}"/>
      </w:docPartPr>
      <w:docPartBody>
        <w:p w:rsidR="002C7FC4" w:rsidRDefault="003D7A10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13398C-0298-4D2B-98A6-C2A8286D771F}"/>
      </w:docPartPr>
      <w:docPartBody>
        <w:p w:rsidR="006E7D14" w:rsidRDefault="006E7D14">
          <w:r w:rsidRPr="00253851">
            <w:rPr>
              <w:rStyle w:val="PlaceholderText"/>
            </w:rPr>
            <w:t>Choose an item.</w:t>
          </w:r>
        </w:p>
      </w:docPartBody>
    </w:docPart>
    <w:docPart>
      <w:docPartPr>
        <w:name w:val="CCF0471DE05F485E9451C4335BA7FAE0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7A4F9866-A372-41BB-AF25-DD0933226572}"/>
      </w:docPartPr>
      <w:docPartBody>
        <w:p w:rsidR="0098107B" w:rsidRDefault="0098107B">
          <w:r w:rsidRPr="00403790">
            <w:rPr>
              <w:rStyle w:val="PlaceholderText"/>
            </w:rPr>
            <w:t>Choose an item.</w:t>
          </w:r>
        </w:p>
      </w:docPartBody>
    </w:docPart>
    <w:docPart>
      <w:docPartPr>
        <w:name w:val="0E8DDDD3F8DC47D799899C3596375A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F6854-2354-4F64-B3D1-6644225EDB8C}"/>
      </w:docPartPr>
      <w:docPartBody>
        <w:p w:rsidR="00C02816" w:rsidRDefault="008212B1"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 xml:space="preserve">3. </w:t>
          </w:r>
          <w:r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สาขา </w:t>
          </w:r>
          <w:r w:rsidRPr="00DA3DCC">
            <w:rPr>
              <w:rFonts w:ascii="TH SarabunPSK" w:hAnsi="TH SarabunPSK" w:cs="TH SarabunPSK"/>
              <w:b/>
              <w:bCs/>
              <w:sz w:val="32"/>
              <w:szCs w:val="32"/>
            </w:rPr>
            <w:t>ISCED</w:t>
          </w:r>
        </w:p>
      </w:docPartBody>
    </w:docPart>
    <w:docPart>
      <w:docPartPr>
        <w:name w:val="DefaultPlaceholder_1082065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1366B-B9B8-4BF7-823F-19714AA4B733}"/>
      </w:docPartPr>
      <w:docPartBody>
        <w:p w:rsidR="00336FC4" w:rsidRDefault="00682CA0">
          <w:r w:rsidRPr="009C4626">
            <w:rPr>
              <w:rStyle w:val="PlaceholderText"/>
            </w:rPr>
            <w:t>Choose an item.</w:t>
          </w:r>
        </w:p>
      </w:docPartBody>
    </w:docPart>
    <w:docPart>
      <w:docPartPr>
        <w:name w:val="6D6ABA3BD00A4074B5FA99BA31DEFD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2D07C1-CD36-4DCE-A26E-1BB3258AC2F0}"/>
      </w:docPartPr>
      <w:docPartBody>
        <w:p w:rsidR="0071319D" w:rsidRDefault="008212B1">
          <w:r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1. ยุทธศาสตร์ชาติ 20 ปี</w:t>
          </w:r>
        </w:p>
      </w:docPartBody>
    </w:docPart>
    <w:docPart>
      <w:docPartPr>
        <w:name w:val="677BC0A4EE824FD6BBFBAF3B7F5AE6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45A3D5-6DF4-4328-B662-421D6310F011}"/>
      </w:docPartPr>
      <w:docPartBody>
        <w:p w:rsidR="0071319D" w:rsidRDefault="008212B1">
          <w:r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ยุทธศาสตร์</w:t>
          </w:r>
        </w:p>
      </w:docPartBody>
    </w:docPart>
    <w:docPart>
      <w:docPartPr>
        <w:name w:val="54174A15B652429F829132A9D1AF6C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A3B22C-D3F9-407A-A069-F378A6212C1F}"/>
      </w:docPartPr>
      <w:docPartBody>
        <w:p w:rsidR="0071319D" w:rsidRDefault="008212B1">
          <w:r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เป้าประสงค์</w:t>
          </w:r>
        </w:p>
      </w:docPartBody>
    </w:docPart>
    <w:docPart>
      <w:docPartPr>
        <w:name w:val="24CC6D9E8EDF48A696E49D90BD557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B399D1-0431-4115-A3B0-6C0D3DAD834B}"/>
      </w:docPartPr>
      <w:docPartBody>
        <w:p w:rsidR="0071319D" w:rsidRDefault="002C29FF">
          <w:r w:rsidRPr="00403790">
            <w:rPr>
              <w:rStyle w:val="PlaceholderText"/>
            </w:rPr>
            <w:t>Choose an item.</w:t>
          </w:r>
        </w:p>
      </w:docPartBody>
    </w:docPart>
    <w:docPart>
      <w:docPartPr>
        <w:name w:val="C08A24C406D04309B3E2C864D29406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11FD41-BE63-4656-B698-221E6F190994}"/>
      </w:docPartPr>
      <w:docPartBody>
        <w:p w:rsidR="0071319D" w:rsidRDefault="002C29FF">
          <w:r w:rsidRPr="00403790">
            <w:rPr>
              <w:rStyle w:val="PlaceholderText"/>
            </w:rPr>
            <w:t>Choose an item.</w:t>
          </w:r>
        </w:p>
      </w:docPartBody>
    </w:docPart>
    <w:docPart>
      <w:docPartPr>
        <w:name w:val="6339407DE80748A6899DFF252D8F5A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85C95A-EDC3-4C04-94FE-BD2ECF710813}"/>
      </w:docPartPr>
      <w:docPartBody>
        <w:p w:rsidR="0071319D" w:rsidRDefault="008212B1">
          <w:r w:rsidRPr="00DA3DCC">
            <w:rPr>
              <w:rFonts w:ascii="TH SarabunPSK" w:hAnsi="TH SarabunPSK" w:cs="TH SarabunPSK"/>
              <w:b/>
              <w:bCs/>
              <w:sz w:val="32"/>
              <w:szCs w:val="32"/>
            </w:rPr>
            <w:t xml:space="preserve">4. </w:t>
          </w:r>
          <w:r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ยุทธศาสตร์การวิจัยของชาติรายประเด็น</w:t>
          </w:r>
        </w:p>
      </w:docPartBody>
    </w:docPart>
    <w:docPart>
      <w:docPartPr>
        <w:name w:val="2A20B23C5B0C4045BEB3F2FBD40C4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B92AA-7EED-4476-B9A2-821FDF62745A}"/>
      </w:docPartPr>
      <w:docPartBody>
        <w:p w:rsidR="0071319D" w:rsidRDefault="002C29FF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D08EB8BF9E4842D7A1B5BC9EE7C283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A6948-EAD0-4179-93DE-31039506FBEB}"/>
      </w:docPartPr>
      <w:docPartBody>
        <w:p w:rsidR="0071319D" w:rsidRDefault="008212B1"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ปี</w:t>
          </w:r>
          <w:r w:rsidRPr="00DA3DCC">
            <w:rPr>
              <w:rFonts w:ascii="TH SarabunPSK" w:hAnsi="TH SarabunPSK" w:cs="TH SarabunPSK" w:hint="cs"/>
              <w:sz w:val="20"/>
              <w:szCs w:val="20"/>
              <w:cs/>
            </w:rPr>
            <w:t>(งบประมาณ)</w:t>
          </w:r>
        </w:p>
      </w:docPartBody>
    </w:docPart>
    <w:docPart>
      <w:docPartPr>
        <w:name w:val="33AD992698114DEDA49869B2057B5A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AACB7B-BD46-4FF8-90D9-A332074B5F1D}"/>
      </w:docPartPr>
      <w:docPartBody>
        <w:p w:rsidR="0071319D" w:rsidRDefault="008212B1"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กิจกรรม</w:t>
          </w:r>
        </w:p>
      </w:docPartBody>
    </w:docPart>
    <w:docPart>
      <w:docPartPr>
        <w:name w:val="CD5C82DA3CA9477A83569D8A1D14E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9FC7B-E1C0-4CF3-93FB-D06618153994}"/>
      </w:docPartPr>
      <w:docPartBody>
        <w:p w:rsidR="0071319D" w:rsidRDefault="008212B1">
          <w:r w:rsidRPr="00DA3DCC">
            <w:rPr>
              <w:rFonts w:ascii="TH SarabunPSK" w:hAnsi="TH SarabunPSK" w:cs="TH SarabunPSK"/>
              <w:b/>
              <w:bCs/>
              <w:sz w:val="20"/>
              <w:szCs w:val="20"/>
              <w:cs/>
            </w:rPr>
            <w:t>ต.ค.</w:t>
          </w:r>
        </w:p>
      </w:docPartBody>
    </w:docPart>
    <w:docPart>
      <w:docPartPr>
        <w:name w:val="6AEC752C369E447BB3EF5B64A96715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D90D94-CC4B-43CD-ADFB-98FB244FF56B}"/>
      </w:docPartPr>
      <w:docPartBody>
        <w:p w:rsidR="0071319D" w:rsidRDefault="008212B1">
          <w:r w:rsidRPr="00DA3DCC">
            <w:rPr>
              <w:rFonts w:ascii="TH SarabunPSK" w:hAnsi="TH SarabunPSK" w:cs="TH SarabunPSK"/>
              <w:b/>
              <w:bCs/>
              <w:sz w:val="20"/>
              <w:szCs w:val="20"/>
              <w:cs/>
            </w:rPr>
            <w:t>พ.ย.</w:t>
          </w:r>
        </w:p>
      </w:docPartBody>
    </w:docPart>
    <w:docPart>
      <w:docPartPr>
        <w:name w:val="85077EA6C60F4B4C9276E9911013F9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1AA84-893F-4E0B-AB50-0336DDCD3CA4}"/>
      </w:docPartPr>
      <w:docPartBody>
        <w:p w:rsidR="0071319D" w:rsidRDefault="008212B1">
          <w:r w:rsidRPr="00DA3DCC">
            <w:rPr>
              <w:rFonts w:ascii="TH SarabunPSK" w:hAnsi="TH SarabunPSK" w:cs="TH SarabunPSK"/>
              <w:b/>
              <w:bCs/>
              <w:sz w:val="20"/>
              <w:szCs w:val="20"/>
              <w:cs/>
            </w:rPr>
            <w:t>ธ.ค.</w:t>
          </w:r>
        </w:p>
      </w:docPartBody>
    </w:docPart>
    <w:docPart>
      <w:docPartPr>
        <w:name w:val="D1BD8D84844B4392AC41934D51207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64BAAD-7372-438F-AEA3-FA864CD8B3EC}"/>
      </w:docPartPr>
      <w:docPartBody>
        <w:p w:rsidR="0071319D" w:rsidRDefault="008212B1">
          <w:r w:rsidRPr="00DA3DCC">
            <w:rPr>
              <w:rFonts w:ascii="TH SarabunPSK" w:hAnsi="TH SarabunPSK" w:cs="TH SarabunPSK"/>
              <w:b/>
              <w:bCs/>
              <w:sz w:val="20"/>
              <w:szCs w:val="20"/>
              <w:cs/>
            </w:rPr>
            <w:t>ม.ค.</w:t>
          </w:r>
        </w:p>
      </w:docPartBody>
    </w:docPart>
    <w:docPart>
      <w:docPartPr>
        <w:name w:val="5B89A71415C8408D937B10E973FCA3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70D94E-A8C3-41A7-81A4-6115035164D6}"/>
      </w:docPartPr>
      <w:docPartBody>
        <w:p w:rsidR="0071319D" w:rsidRDefault="008212B1">
          <w:r w:rsidRPr="00DA3DCC">
            <w:rPr>
              <w:rFonts w:ascii="TH SarabunPSK" w:hAnsi="TH SarabunPSK" w:cs="TH SarabunPSK"/>
              <w:b/>
              <w:bCs/>
              <w:sz w:val="20"/>
              <w:szCs w:val="20"/>
              <w:cs/>
            </w:rPr>
            <w:t>ก.พ.</w:t>
          </w:r>
        </w:p>
      </w:docPartBody>
    </w:docPart>
    <w:docPart>
      <w:docPartPr>
        <w:name w:val="FB0F3ED8C3424B70A819633C2B97C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5F9B20-AD97-4FCC-BF91-7614AEC956D0}"/>
      </w:docPartPr>
      <w:docPartBody>
        <w:p w:rsidR="0071319D" w:rsidRDefault="008212B1">
          <w:r w:rsidRPr="00DA3DCC">
            <w:rPr>
              <w:rFonts w:ascii="TH SarabunPSK" w:hAnsi="TH SarabunPSK" w:cs="TH SarabunPSK"/>
              <w:b/>
              <w:bCs/>
              <w:sz w:val="20"/>
              <w:szCs w:val="20"/>
              <w:cs/>
            </w:rPr>
            <w:t>มี.ค.</w:t>
          </w:r>
        </w:p>
      </w:docPartBody>
    </w:docPart>
    <w:docPart>
      <w:docPartPr>
        <w:name w:val="7669827C176A4ADEA94FBDBF4BCF30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F0184F-3C3D-4B92-B5F9-489980FF442D}"/>
      </w:docPartPr>
      <w:docPartBody>
        <w:p w:rsidR="0071319D" w:rsidRDefault="008212B1">
          <w:r w:rsidRPr="00DA3DCC">
            <w:rPr>
              <w:rFonts w:ascii="TH SarabunPSK" w:hAnsi="TH SarabunPSK" w:cs="TH SarabunPSK"/>
              <w:b/>
              <w:bCs/>
              <w:sz w:val="20"/>
              <w:szCs w:val="20"/>
              <w:cs/>
            </w:rPr>
            <w:t>เม.ย.</w:t>
          </w:r>
        </w:p>
      </w:docPartBody>
    </w:docPart>
    <w:docPart>
      <w:docPartPr>
        <w:name w:val="D21859EEC8804A75BABD5C8FD38E3C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5AC667-88B7-44BB-BDFB-663A4696F6C4}"/>
      </w:docPartPr>
      <w:docPartBody>
        <w:p w:rsidR="0071319D" w:rsidRDefault="008212B1">
          <w:r w:rsidRPr="00DA3DCC">
            <w:rPr>
              <w:rFonts w:ascii="TH SarabunPSK" w:hAnsi="TH SarabunPSK" w:cs="TH SarabunPSK"/>
              <w:b/>
              <w:bCs/>
              <w:sz w:val="20"/>
              <w:szCs w:val="20"/>
              <w:cs/>
            </w:rPr>
            <w:t>พ.ค.</w:t>
          </w:r>
        </w:p>
      </w:docPartBody>
    </w:docPart>
    <w:docPart>
      <w:docPartPr>
        <w:name w:val="1CB2C9C93FA64CCEBEC227EC1EB2DC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B3ED92-B30F-4C07-9F8B-83B59AC62E13}"/>
      </w:docPartPr>
      <w:docPartBody>
        <w:p w:rsidR="0071319D" w:rsidRDefault="008212B1">
          <w:r w:rsidRPr="00DA3DCC">
            <w:rPr>
              <w:rFonts w:ascii="TH SarabunPSK" w:hAnsi="TH SarabunPSK" w:cs="TH SarabunPSK"/>
              <w:b/>
              <w:bCs/>
              <w:sz w:val="20"/>
              <w:szCs w:val="20"/>
              <w:cs/>
            </w:rPr>
            <w:t>มิ.ย.</w:t>
          </w:r>
        </w:p>
      </w:docPartBody>
    </w:docPart>
    <w:docPart>
      <w:docPartPr>
        <w:name w:val="6E61288B04E444CA9B4E443089041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33B24D-CAD9-48AE-B5EA-C468C5501B7F}"/>
      </w:docPartPr>
      <w:docPartBody>
        <w:p w:rsidR="0071319D" w:rsidRDefault="008212B1">
          <w:r w:rsidRPr="00DA3DCC">
            <w:rPr>
              <w:rFonts w:ascii="TH SarabunPSK" w:hAnsi="TH SarabunPSK" w:cs="TH SarabunPSK"/>
              <w:b/>
              <w:bCs/>
              <w:sz w:val="20"/>
              <w:szCs w:val="20"/>
              <w:cs/>
            </w:rPr>
            <w:t>ก.ค.</w:t>
          </w:r>
        </w:p>
      </w:docPartBody>
    </w:docPart>
    <w:docPart>
      <w:docPartPr>
        <w:name w:val="08F629B463D54A8FB54F2E1FDE2C90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071BD6-EFAF-444C-8322-FC20B72DAD09}"/>
      </w:docPartPr>
      <w:docPartBody>
        <w:p w:rsidR="0071319D" w:rsidRDefault="008212B1">
          <w:r w:rsidRPr="00DA3DCC">
            <w:rPr>
              <w:rFonts w:ascii="TH SarabunPSK" w:hAnsi="TH SarabunPSK" w:cs="TH SarabunPSK"/>
              <w:b/>
              <w:bCs/>
              <w:sz w:val="20"/>
              <w:szCs w:val="20"/>
              <w:cs/>
            </w:rPr>
            <w:t>ส.ค.</w:t>
          </w:r>
        </w:p>
      </w:docPartBody>
    </w:docPart>
    <w:docPart>
      <w:docPartPr>
        <w:name w:val="00D58ED0134447748CF26124B08C9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34205-62E9-41DD-9D40-62C7A821BA9F}"/>
      </w:docPartPr>
      <w:docPartBody>
        <w:p w:rsidR="0071319D" w:rsidRDefault="008212B1">
          <w:r w:rsidRPr="00DA3DCC">
            <w:rPr>
              <w:rFonts w:ascii="TH SarabunPSK" w:hAnsi="TH SarabunPSK" w:cs="TH SarabunPSK"/>
              <w:b/>
              <w:bCs/>
              <w:sz w:val="20"/>
              <w:szCs w:val="20"/>
              <w:cs/>
            </w:rPr>
            <w:t>ก.ย.</w:t>
          </w:r>
        </w:p>
      </w:docPartBody>
    </w:docPart>
    <w:docPart>
      <w:docPartPr>
        <w:name w:val="9A38E86BE5EC4D82ADC246F3E97AD8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C0272-2A05-45F6-9127-0B24008C1354}"/>
      </w:docPartPr>
      <w:docPartBody>
        <w:p w:rsidR="00A82A5A" w:rsidRDefault="00A82A5A"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F8A28A5F7894DB7A28BFA53FD175E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021AC-8141-4A26-904F-3458642F20AA}"/>
      </w:docPartPr>
      <w:docPartBody>
        <w:p w:rsidR="00A82A5A" w:rsidRDefault="00A82A5A"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8D604D6382040E59FA02603063710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D95F9A-258E-4E72-9532-82CBF332C9E8}"/>
      </w:docPartPr>
      <w:docPartBody>
        <w:p w:rsidR="006834A7" w:rsidRDefault="008212B1">
          <w:r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ชื่อโครงการวิจัยภายใต้</w:t>
          </w:r>
          <w:r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ชุดโครงการ</w:t>
          </w:r>
          <w:r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 xml:space="preserve">วิจัย (ภาษาไทย </w:t>
          </w:r>
          <w:r>
            <w:rPr>
              <w:rFonts w:ascii="TH SarabunPSK" w:hAnsi="TH SarabunPSK" w:cs="TH SarabunPSK"/>
              <w:b/>
              <w:bCs/>
              <w:sz w:val="32"/>
              <w:szCs w:val="32"/>
            </w:rPr>
            <w:t xml:space="preserve">– </w:t>
          </w:r>
          <w:r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ภาษาอังกฤษ)</w:t>
          </w:r>
        </w:p>
      </w:docPartBody>
    </w:docPart>
    <w:docPart>
      <w:docPartPr>
        <w:name w:val="2B2DDF6AD48B4993AE2A88210C726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288B4F-0FD3-4DAA-B850-A1916C6B2D33}"/>
      </w:docPartPr>
      <w:docPartBody>
        <w:p w:rsidR="006834A7" w:rsidRDefault="00D91BF1"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B98BA454C63425D862792BF44057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296E5-E74A-4712-A071-6FEEF50017F2}"/>
      </w:docPartPr>
      <w:docPartBody>
        <w:p w:rsidR="006834A7" w:rsidRDefault="008212B1">
          <w:r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1</w:t>
          </w:r>
          <w:r>
            <w:rPr>
              <w:rFonts w:ascii="TH SarabunPSK" w:hAnsi="TH SarabunPSK" w:cs="TH SarabunPSK"/>
              <w:b/>
              <w:bCs/>
              <w:sz w:val="32"/>
              <w:szCs w:val="32"/>
            </w:rPr>
            <w:t>3</w:t>
          </w:r>
          <w:r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. แผนการสร้างนักวิจัยรุ่นใหม่จากการทำการวิจัยตาม</w:t>
          </w:r>
          <w:r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ชุดโครงการวิจัย</w:t>
          </w:r>
        </w:p>
      </w:docPartBody>
    </w:docPart>
    <w:docPart>
      <w:docPartPr>
        <w:name w:val="711F151E1F55491EA68C713F4142A4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1F3D65-F6AE-4139-BB61-8CB66D8A3CDB}"/>
      </w:docPartPr>
      <w:docPartBody>
        <w:p w:rsidR="006834A7" w:rsidRDefault="00D91BF1"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631A57B15206427F8F5BCD2ABC2E5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10D7A-AC67-49DD-B387-4C98B34ECA30}"/>
      </w:docPartPr>
      <w:docPartBody>
        <w:p w:rsidR="00841AC2" w:rsidRDefault="008212B1">
          <w:r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</w:t>
          </w:r>
          <w:r>
            <w:rPr>
              <w:rFonts w:ascii="TH SarabunPSK" w:hAnsi="TH SarabunPSK" w:cs="TH SarabunPSK"/>
              <w:b/>
              <w:bCs/>
              <w:sz w:val="32"/>
              <w:szCs w:val="32"/>
            </w:rPr>
            <w:t>4</w:t>
          </w:r>
          <w:r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. </w:t>
          </w:r>
          <w:r w:rsidRPr="00731633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กลยุทธ์ของ</w:t>
          </w:r>
          <w:r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ชุดโครงการวิจัย</w:t>
          </w:r>
        </w:p>
      </w:docPartBody>
    </w:docPart>
    <w:docPart>
      <w:docPartPr>
        <w:name w:val="B289B5DA6306432A828B3830688F7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AE4FC7-F36B-4658-ACCC-6E84B730E75B}"/>
      </w:docPartPr>
      <w:docPartBody>
        <w:p w:rsidR="00841AC2" w:rsidRDefault="006834A7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7DE3FED0D0984A699BF6D87D13B8E6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F1801-A20F-4884-B5C3-1705E2BF23E8}"/>
      </w:docPartPr>
      <w:docPartBody>
        <w:p w:rsidR="00841AC2" w:rsidRDefault="00841AC2"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1A2518784A2E4DBF9D1A73AAD33D88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67778-AB78-4D8F-8F0B-35D42495C1B6}"/>
      </w:docPartPr>
      <w:docPartBody>
        <w:p w:rsidR="00841AC2" w:rsidRDefault="00841AC2"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0C763F713D4F42418E8718E9134C6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403688-480C-4A4A-A640-F0717D76D7F6}"/>
      </w:docPartPr>
      <w:docPartBody>
        <w:p w:rsidR="00841AC2" w:rsidRDefault="008212B1">
          <w:r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7.  เป้าหมายเชิงยุทธศาสตร์ของ</w:t>
          </w:r>
          <w:r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ชุดโครงการ</w:t>
          </w:r>
          <w:r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วิจัย</w:t>
          </w:r>
        </w:p>
      </w:docPartBody>
    </w:docPart>
    <w:docPart>
      <w:docPartPr>
        <w:name w:val="0AC47F8164B047EA9D9AB42234AF5F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B73DC7-AA53-4458-B962-13372B3313C9}"/>
      </w:docPartPr>
      <w:docPartBody>
        <w:p w:rsidR="00841AC2" w:rsidRDefault="00841AC2"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2F44F06FD91C4951A17BC2E4EDF15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18B08-0B08-4A3D-8A26-8327DB90E3B5}"/>
      </w:docPartPr>
      <w:docPartBody>
        <w:p w:rsidR="00841AC2" w:rsidRDefault="00841AC2"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FE5543591356418DB2155B8D60A6C5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FC1A59-7ADD-4A42-8A6F-67331F24BD49}"/>
      </w:docPartPr>
      <w:docPartBody>
        <w:p w:rsidR="00841AC2" w:rsidRDefault="00841AC2"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38FCE4DE492F43ABBFC636401C78C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F872D7-05F2-4B87-AE16-A5BE8E55459E}"/>
      </w:docPartPr>
      <w:docPartBody>
        <w:p w:rsidR="00841AC2" w:rsidRDefault="00841AC2"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3C08D51FA5DE484486ACDC13D55E72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F6AA4-0B70-4F8F-AE14-357D400EE3E9}"/>
      </w:docPartPr>
      <w:docPartBody>
        <w:p w:rsidR="00841AC2" w:rsidRDefault="00841AC2"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39E622BF61B41AC86DB83958698A6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588C8-2E02-4D0F-8E3A-F8AC3B8AB49C}"/>
      </w:docPartPr>
      <w:docPartBody>
        <w:p w:rsidR="00326DA2" w:rsidRDefault="00841AC2"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52A655261F70483CB4E59646715CA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A85A62-30F4-4D5B-B4CF-AE9F2DEB9F5E}"/>
      </w:docPartPr>
      <w:docPartBody>
        <w:p w:rsidR="00326DA2" w:rsidRDefault="00841AC2"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49AA7AD3F4248649989EE594170B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7D020C-AA4F-455D-905C-545DF640418A}"/>
      </w:docPartPr>
      <w:docPartBody>
        <w:p w:rsidR="00326DA2" w:rsidRDefault="00841AC2"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E29006A1C3649449C6F94D5E9E702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9310A6-0ED3-4303-A8F5-62F56D097938}"/>
      </w:docPartPr>
      <w:docPartBody>
        <w:p w:rsidR="00326DA2" w:rsidRDefault="00841AC2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57A2CB632DCD44A4B78C2A8BD83FAA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497D7-B927-4E7E-8B38-DAA6C1D66289}"/>
      </w:docPartPr>
      <w:docPartBody>
        <w:p w:rsidR="00326DA2" w:rsidRDefault="008212B1"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ประเภทงบประมาณ</w:t>
          </w:r>
        </w:p>
      </w:docPartBody>
    </w:docPart>
    <w:docPart>
      <w:docPartPr>
        <w:name w:val="C1D9744DFF654B79B568EF6C4AB85A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83B0C0-D92F-4969-A5B5-663BE88026F4}"/>
      </w:docPartPr>
      <w:docPartBody>
        <w:p w:rsidR="00326DA2" w:rsidRDefault="008212B1"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รายละเอียด</w:t>
          </w:r>
        </w:p>
      </w:docPartBody>
    </w:docPart>
    <w:docPart>
      <w:docPartPr>
        <w:name w:val="2160C130DF0A460AACC80F9AD37A3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8D7FBA-7028-449D-999D-EFE054311CDD}"/>
      </w:docPartPr>
      <w:docPartBody>
        <w:p w:rsidR="00326DA2" w:rsidRDefault="008212B1"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งบประมาณ (บาท)</w:t>
          </w:r>
        </w:p>
      </w:docPartBody>
    </w:docPart>
    <w:docPart>
      <w:docPartPr>
        <w:name w:val="B379B2A99C5347DF9AFCFA12F3581D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84BCF-219F-4F04-ADF9-B9D2336CA8A2}"/>
      </w:docPartPr>
      <w:docPartBody>
        <w:p w:rsidR="00C32379" w:rsidRDefault="00116844"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C3B2CAE442B4252B7FB963ED6D251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3F7EB-ACCF-4EE7-AE44-B6E87FC9B2A0}"/>
      </w:docPartPr>
      <w:docPartBody>
        <w:p w:rsidR="00C32379" w:rsidRDefault="00116844"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1345907565A4334971996BAA7B95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8996A-7159-4364-9D9A-1C6C0A8356A8}"/>
      </w:docPartPr>
      <w:docPartBody>
        <w:p w:rsidR="00C32379" w:rsidRDefault="00116844"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49EFC80B7414B63B4AC878EEB0D5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57797C-0E6D-490A-88C1-919D0F9B1BDB}"/>
      </w:docPartPr>
      <w:docPartBody>
        <w:p w:rsidR="00C32379" w:rsidRDefault="00116844"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F8996B5CC5E4A3682896298ACD99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FC6C48-0DC9-4556-A455-F5B0E282C5A8}"/>
      </w:docPartPr>
      <w:docPartBody>
        <w:p w:rsidR="00CA6B0F" w:rsidRDefault="00DC56A2">
          <w:r w:rsidRPr="00F9016D">
            <w:rPr>
              <w:rStyle w:val="PlaceholderText"/>
            </w:rPr>
            <w:t>Click here to enter text.</w:t>
          </w:r>
        </w:p>
      </w:docPartBody>
    </w:docPart>
    <w:docPart>
      <w:docPartPr>
        <w:name w:val="F348977355AF4209B54D1293DE32A9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E1551-331E-4A82-99E1-A8E137CE2C0B}"/>
      </w:docPartPr>
      <w:docPartBody>
        <w:p w:rsidR="00CA6B0F" w:rsidRDefault="00DC56A2">
          <w:r w:rsidRPr="00F9016D">
            <w:rPr>
              <w:rStyle w:val="PlaceholderText"/>
            </w:rPr>
            <w:t>Click here to enter text.</w:t>
          </w:r>
        </w:p>
      </w:docPartBody>
    </w:docPart>
    <w:docPart>
      <w:docPartPr>
        <w:name w:val="724094420E3741669E67813D171A38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D33E7-A62E-4E59-8F2A-F69D6D66D933}"/>
      </w:docPartPr>
      <w:docPartBody>
        <w:p w:rsidR="00CA6B0F" w:rsidRDefault="00DC56A2">
          <w:r w:rsidRPr="00F9016D">
            <w:rPr>
              <w:rStyle w:val="PlaceholderText"/>
            </w:rPr>
            <w:t>Click here to enter text.</w:t>
          </w:r>
        </w:p>
      </w:docPartBody>
    </w:docPart>
    <w:docPart>
      <w:docPartPr>
        <w:name w:val="5B9ED00540A24E7D9273D70454E3B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FFD693-5327-4DF2-84ED-34E68A7744A6}"/>
      </w:docPartPr>
      <w:docPartBody>
        <w:p w:rsidR="00CA6B0F" w:rsidRDefault="00DC56A2">
          <w:r w:rsidRPr="00F9016D">
            <w:rPr>
              <w:rStyle w:val="PlaceholderText"/>
            </w:rPr>
            <w:t>Click here to enter text.</w:t>
          </w:r>
        </w:p>
      </w:docPartBody>
    </w:docPart>
    <w:docPart>
      <w:docPartPr>
        <w:name w:val="D12FDE768BB64910B4F611117287D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561DF-27BF-4DFD-9C7B-686910B1CA56}"/>
      </w:docPartPr>
      <w:docPartBody>
        <w:p w:rsidR="00CA6B0F" w:rsidRDefault="00DC56A2">
          <w:r w:rsidRPr="00F9016D">
            <w:rPr>
              <w:rStyle w:val="PlaceholderText"/>
            </w:rPr>
            <w:t>Click here to enter text.</w:t>
          </w:r>
        </w:p>
      </w:docPartBody>
    </w:docPart>
    <w:docPart>
      <w:docPartPr>
        <w:name w:val="98A4E4C7AA3E413F94DC8D4E711F0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067085-7300-4007-B2EF-5D0E343CBF3C}"/>
      </w:docPartPr>
      <w:docPartBody>
        <w:p w:rsidR="00CA6B0F" w:rsidRDefault="00DC56A2">
          <w:r w:rsidRPr="00F9016D">
            <w:rPr>
              <w:rStyle w:val="PlaceholderText"/>
            </w:rPr>
            <w:t>Click here to enter text.</w:t>
          </w:r>
        </w:p>
      </w:docPartBody>
    </w:docPart>
    <w:docPart>
      <w:docPartPr>
        <w:name w:val="03C35B79352B4505AFBE872AA1EFF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40BA9-CAE0-4A25-9E1C-1BA56ECC4746}"/>
      </w:docPartPr>
      <w:docPartBody>
        <w:p w:rsidR="00F21924" w:rsidRDefault="008212B1">
          <w:r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3. ยุทธศาสตร์วิจัยและนวัตกรรมแห่งชาติ 20 ปี</w:t>
          </w:r>
        </w:p>
      </w:docPartBody>
    </w:docPart>
    <w:docPart>
      <w:docPartPr>
        <w:name w:val="BBCAFC12C61348B8A9A228295A06FC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9641E-6196-4C74-BF8B-D5BE792E4089}"/>
      </w:docPartPr>
      <w:docPartBody>
        <w:p w:rsidR="00F21924" w:rsidRDefault="008212B1">
          <w:r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ยุทธศาสตร์</w:t>
          </w:r>
        </w:p>
      </w:docPartBody>
    </w:docPart>
    <w:docPart>
      <w:docPartPr>
        <w:name w:val="2180A04B870143CDA1F70E3E3BACD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A4763-F6EF-42FF-8C23-13B7A437DCDE}"/>
      </w:docPartPr>
      <w:docPartBody>
        <w:p w:rsidR="00F21924" w:rsidRDefault="00FA5A1C">
          <w:r w:rsidRPr="00403790">
            <w:rPr>
              <w:rStyle w:val="PlaceholderText"/>
            </w:rPr>
            <w:t>Choose an item.</w:t>
          </w:r>
        </w:p>
      </w:docPartBody>
    </w:docPart>
    <w:docPart>
      <w:docPartPr>
        <w:name w:val="D203ABCF26FA4179AB85555409BD74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2C241-5F5A-4063-AB74-FF49034BADAF}"/>
      </w:docPartPr>
      <w:docPartBody>
        <w:p w:rsidR="00F21924" w:rsidRDefault="008212B1">
          <w:r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ประเด็นยุทธศาสตร์</w:t>
          </w:r>
        </w:p>
      </w:docPartBody>
    </w:docPart>
    <w:docPart>
      <w:docPartPr>
        <w:name w:val="46D68D432D8B4D10B76D53E86D69F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595F3-36B2-4EA7-8F94-83CC41BCC25B}"/>
      </w:docPartPr>
      <w:docPartBody>
        <w:p w:rsidR="00F21924" w:rsidRDefault="00FA5A1C">
          <w:r w:rsidRPr="000D76CE">
            <w:rPr>
              <w:rStyle w:val="PlaceholderText"/>
            </w:rPr>
            <w:t>Choose an item.</w:t>
          </w:r>
        </w:p>
      </w:docPartBody>
    </w:docPart>
    <w:docPart>
      <w:docPartPr>
        <w:name w:val="CC8DD057351C4BCE927E531736D52C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68125-8C60-4E84-8308-87E2D7F64CD7}"/>
      </w:docPartPr>
      <w:docPartBody>
        <w:p w:rsidR="0018041F" w:rsidRDefault="008212B1">
          <w:r w:rsidRPr="00860713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แผนงาน</w:t>
          </w:r>
        </w:p>
      </w:docPartBody>
    </w:docPart>
    <w:docPart>
      <w:docPartPr>
        <w:name w:val="E1295382001D4643A281A54C3EFF1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2553D9-B435-44F5-A884-A10823C979D3}"/>
      </w:docPartPr>
      <w:docPartBody>
        <w:p w:rsidR="0018041F" w:rsidRDefault="00AD3B19">
          <w:r w:rsidRPr="00253851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D3E"/>
    <w:rsid w:val="000109C8"/>
    <w:rsid w:val="00087B0B"/>
    <w:rsid w:val="000A185E"/>
    <w:rsid w:val="000B37FF"/>
    <w:rsid w:val="000C0201"/>
    <w:rsid w:val="00116844"/>
    <w:rsid w:val="00126B9E"/>
    <w:rsid w:val="00136293"/>
    <w:rsid w:val="0016429C"/>
    <w:rsid w:val="0018041F"/>
    <w:rsid w:val="001830E0"/>
    <w:rsid w:val="00184CEA"/>
    <w:rsid w:val="001864DE"/>
    <w:rsid w:val="00192CF3"/>
    <w:rsid w:val="001C18AC"/>
    <w:rsid w:val="001C5C27"/>
    <w:rsid w:val="001C6989"/>
    <w:rsid w:val="001D4DC9"/>
    <w:rsid w:val="00204ED8"/>
    <w:rsid w:val="002100AD"/>
    <w:rsid w:val="00212AC9"/>
    <w:rsid w:val="0022096A"/>
    <w:rsid w:val="00230B14"/>
    <w:rsid w:val="0027270C"/>
    <w:rsid w:val="002B6020"/>
    <w:rsid w:val="002C29FF"/>
    <w:rsid w:val="002C7FC4"/>
    <w:rsid w:val="002D4430"/>
    <w:rsid w:val="002D628D"/>
    <w:rsid w:val="002D768D"/>
    <w:rsid w:val="002E0E41"/>
    <w:rsid w:val="00326DA2"/>
    <w:rsid w:val="0033516A"/>
    <w:rsid w:val="00336FC4"/>
    <w:rsid w:val="00351CF8"/>
    <w:rsid w:val="00383F54"/>
    <w:rsid w:val="00387858"/>
    <w:rsid w:val="003B39DA"/>
    <w:rsid w:val="003D6732"/>
    <w:rsid w:val="003D7A10"/>
    <w:rsid w:val="003E2903"/>
    <w:rsid w:val="003F375C"/>
    <w:rsid w:val="003F7FE1"/>
    <w:rsid w:val="00410445"/>
    <w:rsid w:val="00414CB6"/>
    <w:rsid w:val="004521EA"/>
    <w:rsid w:val="00461A63"/>
    <w:rsid w:val="00461D17"/>
    <w:rsid w:val="0046621E"/>
    <w:rsid w:val="004876DC"/>
    <w:rsid w:val="00492340"/>
    <w:rsid w:val="004B2FD5"/>
    <w:rsid w:val="004C6515"/>
    <w:rsid w:val="004D1D01"/>
    <w:rsid w:val="00501919"/>
    <w:rsid w:val="00511627"/>
    <w:rsid w:val="00520CC4"/>
    <w:rsid w:val="00542888"/>
    <w:rsid w:val="00577BFF"/>
    <w:rsid w:val="00596ECA"/>
    <w:rsid w:val="005A005F"/>
    <w:rsid w:val="005A311A"/>
    <w:rsid w:val="005C2A23"/>
    <w:rsid w:val="005C3CE1"/>
    <w:rsid w:val="005E22FE"/>
    <w:rsid w:val="005F3AFF"/>
    <w:rsid w:val="0063456F"/>
    <w:rsid w:val="006530BC"/>
    <w:rsid w:val="00662EA9"/>
    <w:rsid w:val="00682CA0"/>
    <w:rsid w:val="006834A7"/>
    <w:rsid w:val="00686D9C"/>
    <w:rsid w:val="006A122F"/>
    <w:rsid w:val="006B3338"/>
    <w:rsid w:val="006B47DF"/>
    <w:rsid w:val="006B4A4D"/>
    <w:rsid w:val="006D4C4D"/>
    <w:rsid w:val="006E7319"/>
    <w:rsid w:val="006E7D14"/>
    <w:rsid w:val="006F080B"/>
    <w:rsid w:val="0071319D"/>
    <w:rsid w:val="00747FEF"/>
    <w:rsid w:val="00755DCD"/>
    <w:rsid w:val="007649C4"/>
    <w:rsid w:val="0078323F"/>
    <w:rsid w:val="0078589F"/>
    <w:rsid w:val="007A5EF1"/>
    <w:rsid w:val="007B4030"/>
    <w:rsid w:val="007B67B0"/>
    <w:rsid w:val="007D140A"/>
    <w:rsid w:val="008212B1"/>
    <w:rsid w:val="008332AE"/>
    <w:rsid w:val="00841AC2"/>
    <w:rsid w:val="008506C8"/>
    <w:rsid w:val="0088646A"/>
    <w:rsid w:val="00891CA2"/>
    <w:rsid w:val="008A7F76"/>
    <w:rsid w:val="008C2145"/>
    <w:rsid w:val="008D485A"/>
    <w:rsid w:val="008F1C92"/>
    <w:rsid w:val="00915BF2"/>
    <w:rsid w:val="009420E2"/>
    <w:rsid w:val="00960BCD"/>
    <w:rsid w:val="0098107B"/>
    <w:rsid w:val="0098321D"/>
    <w:rsid w:val="009869CB"/>
    <w:rsid w:val="009B6BDA"/>
    <w:rsid w:val="009C02C8"/>
    <w:rsid w:val="009C2D18"/>
    <w:rsid w:val="009D393B"/>
    <w:rsid w:val="009E44A7"/>
    <w:rsid w:val="009F5105"/>
    <w:rsid w:val="00A02C32"/>
    <w:rsid w:val="00A108ED"/>
    <w:rsid w:val="00A12BFB"/>
    <w:rsid w:val="00A167E7"/>
    <w:rsid w:val="00A56C8E"/>
    <w:rsid w:val="00A6018A"/>
    <w:rsid w:val="00A70C2C"/>
    <w:rsid w:val="00A7500F"/>
    <w:rsid w:val="00A82A5A"/>
    <w:rsid w:val="00A95087"/>
    <w:rsid w:val="00AC6C91"/>
    <w:rsid w:val="00AD3B19"/>
    <w:rsid w:val="00AE28D5"/>
    <w:rsid w:val="00AF44D1"/>
    <w:rsid w:val="00B02A32"/>
    <w:rsid w:val="00B64615"/>
    <w:rsid w:val="00B70A8A"/>
    <w:rsid w:val="00B77960"/>
    <w:rsid w:val="00BA77F4"/>
    <w:rsid w:val="00BB5688"/>
    <w:rsid w:val="00BB5F56"/>
    <w:rsid w:val="00BD3BE3"/>
    <w:rsid w:val="00BE1816"/>
    <w:rsid w:val="00C02816"/>
    <w:rsid w:val="00C0605E"/>
    <w:rsid w:val="00C07D75"/>
    <w:rsid w:val="00C138E4"/>
    <w:rsid w:val="00C32379"/>
    <w:rsid w:val="00C36EB4"/>
    <w:rsid w:val="00C60D7B"/>
    <w:rsid w:val="00C632CE"/>
    <w:rsid w:val="00C667D6"/>
    <w:rsid w:val="00C76F2F"/>
    <w:rsid w:val="00C90C38"/>
    <w:rsid w:val="00CA1E36"/>
    <w:rsid w:val="00CA3F97"/>
    <w:rsid w:val="00CA6B0F"/>
    <w:rsid w:val="00CC58F9"/>
    <w:rsid w:val="00CD14D5"/>
    <w:rsid w:val="00D05155"/>
    <w:rsid w:val="00D13DE1"/>
    <w:rsid w:val="00D43FA4"/>
    <w:rsid w:val="00D55FF6"/>
    <w:rsid w:val="00D60CD4"/>
    <w:rsid w:val="00D907F6"/>
    <w:rsid w:val="00D91BF1"/>
    <w:rsid w:val="00DB6AE5"/>
    <w:rsid w:val="00DC56A2"/>
    <w:rsid w:val="00E80936"/>
    <w:rsid w:val="00E956CE"/>
    <w:rsid w:val="00EC5031"/>
    <w:rsid w:val="00ED355E"/>
    <w:rsid w:val="00EE4442"/>
    <w:rsid w:val="00F12B16"/>
    <w:rsid w:val="00F13AB5"/>
    <w:rsid w:val="00F21924"/>
    <w:rsid w:val="00F21F43"/>
    <w:rsid w:val="00F227F1"/>
    <w:rsid w:val="00F24951"/>
    <w:rsid w:val="00F44D3E"/>
    <w:rsid w:val="00F5356C"/>
    <w:rsid w:val="00F97728"/>
    <w:rsid w:val="00FA5A1C"/>
    <w:rsid w:val="00FA5E90"/>
    <w:rsid w:val="00FC37A8"/>
    <w:rsid w:val="00FD1B87"/>
    <w:rsid w:val="00FE0C4A"/>
    <w:rsid w:val="00FE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3B19"/>
    <w:rPr>
      <w:color w:val="808080"/>
    </w:rPr>
  </w:style>
  <w:style w:type="paragraph" w:customStyle="1" w:styleId="3839F78F840941579EBDC6579D871EAB">
    <w:name w:val="3839F78F840941579EBDC6579D871EAB"/>
    <w:rsid w:val="00F44D3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765886FFE494ACAA5AF36843A3F39F9">
    <w:name w:val="5765886FFE494ACAA5AF36843A3F39F9"/>
    <w:rsid w:val="001C18AC"/>
    <w:pPr>
      <w:spacing w:after="200" w:line="276" w:lineRule="auto"/>
    </w:pPr>
  </w:style>
  <w:style w:type="paragraph" w:customStyle="1" w:styleId="BE4A231FAA164B4483C8D8BB32996198">
    <w:name w:val="BE4A231FAA164B4483C8D8BB32996198"/>
    <w:rsid w:val="001C18AC"/>
    <w:pPr>
      <w:spacing w:after="200" w:line="276" w:lineRule="auto"/>
    </w:pPr>
  </w:style>
  <w:style w:type="paragraph" w:customStyle="1" w:styleId="33944286F0724B7EAA6746F33018726B">
    <w:name w:val="33944286F0724B7EAA6746F33018726B"/>
    <w:rsid w:val="00126B9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FEBD80517114D16BC4EFFE9B01DC168">
    <w:name w:val="DFEBD80517114D16BC4EFFE9B01DC168"/>
    <w:rsid w:val="00126B9E"/>
  </w:style>
  <w:style w:type="paragraph" w:customStyle="1" w:styleId="CC9A9C2F55DB490F8A2E6093238E134A">
    <w:name w:val="CC9A9C2F55DB490F8A2E6093238E134A"/>
    <w:rsid w:val="006530BC"/>
  </w:style>
  <w:style w:type="paragraph" w:customStyle="1" w:styleId="C5D9900133BE467E8950304FC9C19384">
    <w:name w:val="C5D9900133BE467E8950304FC9C19384"/>
    <w:rsid w:val="006530BC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C5D9900133BE467E8950304FC9C193841">
    <w:name w:val="C5D9900133BE467E8950304FC9C193841"/>
    <w:rsid w:val="006530BC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C5D9900133BE467E8950304FC9C193842">
    <w:name w:val="C5D9900133BE467E8950304FC9C193842"/>
    <w:rsid w:val="006530BC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C5D9900133BE467E8950304FC9C193843">
    <w:name w:val="C5D9900133BE467E8950304FC9C193843"/>
    <w:rsid w:val="00A02C32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C5D9900133BE467E8950304FC9C193844">
    <w:name w:val="C5D9900133BE467E8950304FC9C193844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C5D9900133BE467E8950304FC9C193845">
    <w:name w:val="C5D9900133BE467E8950304FC9C193845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">
    <w:name w:val="3BCB0669306B4E42873A2B93EE0699D2"/>
    <w:rsid w:val="00461D17"/>
  </w:style>
  <w:style w:type="paragraph" w:customStyle="1" w:styleId="C5D9900133BE467E8950304FC9C193846">
    <w:name w:val="C5D9900133BE467E8950304FC9C193846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1">
    <w:name w:val="3BCB0669306B4E42873A2B93EE0699D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7">
    <w:name w:val="C5D9900133BE467E8950304FC9C193847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2">
    <w:name w:val="3BCB0669306B4E42873A2B93EE0699D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8">
    <w:name w:val="C5D9900133BE467E8950304FC9C193848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3">
    <w:name w:val="3BCB0669306B4E42873A2B93EE0699D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9">
    <w:name w:val="C5D9900133BE467E8950304FC9C193849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4">
    <w:name w:val="3BCB0669306B4E42873A2B93EE0699D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">
    <w:name w:val="A5FD04CF97BC4FB990880A4F739ECA41"/>
    <w:rsid w:val="00461D17"/>
  </w:style>
  <w:style w:type="paragraph" w:customStyle="1" w:styleId="C5D9900133BE467E8950304FC9C1938410">
    <w:name w:val="C5D9900133BE467E8950304FC9C1938410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5">
    <w:name w:val="3BCB0669306B4E42873A2B93EE0699D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1">
    <w:name w:val="A5FD04CF97BC4FB990880A4F739ECA4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11">
    <w:name w:val="C5D9900133BE467E8950304FC9C1938411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6">
    <w:name w:val="3BCB0669306B4E42873A2B93EE0699D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2">
    <w:name w:val="A5FD04CF97BC4FB990880A4F739ECA4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12">
    <w:name w:val="C5D9900133BE467E8950304FC9C1938412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7">
    <w:name w:val="3BCB0669306B4E42873A2B93EE0699D2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3">
    <w:name w:val="A5FD04CF97BC4FB990880A4F739ECA4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">
    <w:name w:val="F828A76578CE4B968CD4A630D36E48E4"/>
    <w:rsid w:val="00461D17"/>
  </w:style>
  <w:style w:type="paragraph" w:customStyle="1" w:styleId="C5D9900133BE467E8950304FC9C1938413">
    <w:name w:val="C5D9900133BE467E8950304FC9C1938413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8">
    <w:name w:val="3BCB0669306B4E42873A2B93EE0699D2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4">
    <w:name w:val="A5FD04CF97BC4FB990880A4F739ECA4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1">
    <w:name w:val="F828A76578CE4B968CD4A630D36E48E4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">
    <w:name w:val="57C2ECC2A4454631B39B38F4CA556865"/>
    <w:rsid w:val="00461D17"/>
  </w:style>
  <w:style w:type="paragraph" w:customStyle="1" w:styleId="176B1659637F41209B8972A263FCC012">
    <w:name w:val="176B1659637F41209B8972A263FCC012"/>
    <w:rsid w:val="00461D17"/>
  </w:style>
  <w:style w:type="paragraph" w:customStyle="1" w:styleId="C5D9900133BE467E8950304FC9C1938414">
    <w:name w:val="C5D9900133BE467E8950304FC9C1938414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9">
    <w:name w:val="3BCB0669306B4E42873A2B93EE0699D2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5">
    <w:name w:val="A5FD04CF97BC4FB990880A4F739ECA4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2">
    <w:name w:val="F828A76578CE4B968CD4A630D36E48E4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1">
    <w:name w:val="57C2ECC2A4454631B39B38F4CA556865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1">
    <w:name w:val="176B1659637F41209B8972A263FCC01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15">
    <w:name w:val="C5D9900133BE467E8950304FC9C1938415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10">
    <w:name w:val="3BCB0669306B4E42873A2B93EE0699D2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6">
    <w:name w:val="A5FD04CF97BC4FB990880A4F739ECA4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3">
    <w:name w:val="F828A76578CE4B968CD4A630D36E48E4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2">
    <w:name w:val="57C2ECC2A4454631B39B38F4CA556865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2">
    <w:name w:val="176B1659637F41209B8972A263FCC01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">
    <w:name w:val="C38609FDD2E74E8A81CA394A3B30E01E"/>
    <w:rsid w:val="00461D17"/>
  </w:style>
  <w:style w:type="paragraph" w:customStyle="1" w:styleId="C5D9900133BE467E8950304FC9C1938416">
    <w:name w:val="C5D9900133BE467E8950304FC9C1938416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11">
    <w:name w:val="3BCB0669306B4E42873A2B93EE0699D2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7">
    <w:name w:val="A5FD04CF97BC4FB990880A4F739ECA4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4">
    <w:name w:val="F828A76578CE4B968CD4A630D36E48E4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3">
    <w:name w:val="57C2ECC2A4454631B39B38F4CA556865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3">
    <w:name w:val="176B1659637F41209B8972A263FCC01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1">
    <w:name w:val="C38609FDD2E74E8A81CA394A3B30E01E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">
    <w:name w:val="FC9231AFD5DA4C6B8FB6FD782591ACEF"/>
    <w:rsid w:val="00461D17"/>
  </w:style>
  <w:style w:type="paragraph" w:customStyle="1" w:styleId="5278E0B3E2BD47128FD803E0E2FA3965">
    <w:name w:val="5278E0B3E2BD47128FD803E0E2FA3965"/>
    <w:rsid w:val="00461D17"/>
  </w:style>
  <w:style w:type="paragraph" w:customStyle="1" w:styleId="9B5A005C727747D2BB7135EE6835DEFD">
    <w:name w:val="9B5A005C727747D2BB7135EE6835DEFD"/>
    <w:rsid w:val="00461D17"/>
  </w:style>
  <w:style w:type="paragraph" w:customStyle="1" w:styleId="C5D9900133BE467E8950304FC9C1938417">
    <w:name w:val="C5D9900133BE467E8950304FC9C1938417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12">
    <w:name w:val="3BCB0669306B4E42873A2B93EE0699D2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8">
    <w:name w:val="A5FD04CF97BC4FB990880A4F739ECA4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5">
    <w:name w:val="F828A76578CE4B968CD4A630D36E48E4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4">
    <w:name w:val="57C2ECC2A4454631B39B38F4CA556865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4">
    <w:name w:val="176B1659637F41209B8972A263FCC01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2">
    <w:name w:val="C38609FDD2E74E8A81CA394A3B30E01E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1">
    <w:name w:val="FC9231AFD5DA4C6B8FB6FD782591ACEF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1">
    <w:name w:val="5278E0B3E2BD47128FD803E0E2FA3965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1">
    <w:name w:val="9B5A005C727747D2BB7135EE6835DEFD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5D9900133BE467E8950304FC9C1938418">
    <w:name w:val="C5D9900133BE467E8950304FC9C1938418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13">
    <w:name w:val="3BCB0669306B4E42873A2B93EE0699D2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9">
    <w:name w:val="A5FD04CF97BC4FB990880A4F739ECA4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6">
    <w:name w:val="F828A76578CE4B968CD4A630D36E48E4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5">
    <w:name w:val="57C2ECC2A4454631B39B38F4CA556865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5">
    <w:name w:val="176B1659637F41209B8972A263FCC01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3">
    <w:name w:val="C38609FDD2E74E8A81CA394A3B30E01E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2">
    <w:name w:val="FC9231AFD5DA4C6B8FB6FD782591ACEF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2">
    <w:name w:val="5278E0B3E2BD47128FD803E0E2FA3965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2">
    <w:name w:val="9B5A005C727747D2BB7135EE6835DEFD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">
    <w:name w:val="B67AFDED896F43069C77F8CD0F1A125C"/>
    <w:rsid w:val="00461D17"/>
  </w:style>
  <w:style w:type="paragraph" w:customStyle="1" w:styleId="C5D9900133BE467E8950304FC9C1938419">
    <w:name w:val="C5D9900133BE467E8950304FC9C1938419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14">
    <w:name w:val="3BCB0669306B4E42873A2B93EE0699D2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10">
    <w:name w:val="A5FD04CF97BC4FB990880A4F739ECA41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7">
    <w:name w:val="F828A76578CE4B968CD4A630D36E48E4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6">
    <w:name w:val="57C2ECC2A4454631B39B38F4CA556865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6">
    <w:name w:val="176B1659637F41209B8972A263FCC01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4">
    <w:name w:val="C38609FDD2E74E8A81CA394A3B30E01E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3">
    <w:name w:val="FC9231AFD5DA4C6B8FB6FD782591ACEF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3">
    <w:name w:val="5278E0B3E2BD47128FD803E0E2FA3965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3">
    <w:name w:val="9B5A005C727747D2BB7135EE6835DEFD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1">
    <w:name w:val="B67AFDED896F43069C77F8CD0F1A125C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20">
    <w:name w:val="C5D9900133BE467E8950304FC9C1938420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15">
    <w:name w:val="3BCB0669306B4E42873A2B93EE0699D2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11">
    <w:name w:val="A5FD04CF97BC4FB990880A4F739ECA41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8">
    <w:name w:val="F828A76578CE4B968CD4A630D36E48E4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7">
    <w:name w:val="57C2ECC2A4454631B39B38F4CA556865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7">
    <w:name w:val="176B1659637F41209B8972A263FCC012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5">
    <w:name w:val="C38609FDD2E74E8A81CA394A3B30E01E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4">
    <w:name w:val="FC9231AFD5DA4C6B8FB6FD782591ACEF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4">
    <w:name w:val="5278E0B3E2BD47128FD803E0E2FA3965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4">
    <w:name w:val="9B5A005C727747D2BB7135EE6835DEFD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2">
    <w:name w:val="B67AFDED896F43069C77F8CD0F1A125C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">
    <w:name w:val="33F0F4C78D204D5183E00EF2C7D6F91C"/>
    <w:rsid w:val="00461D17"/>
  </w:style>
  <w:style w:type="paragraph" w:customStyle="1" w:styleId="212BE3807F8E44F7BBB4617D6712426D">
    <w:name w:val="212BE3807F8E44F7BBB4617D6712426D"/>
    <w:rsid w:val="00461D17"/>
  </w:style>
  <w:style w:type="paragraph" w:customStyle="1" w:styleId="E8FC7B81763D40848A85E50F22B1891D">
    <w:name w:val="E8FC7B81763D40848A85E50F22B1891D"/>
    <w:rsid w:val="00461D17"/>
  </w:style>
  <w:style w:type="paragraph" w:customStyle="1" w:styleId="10796BECA19A43D88FECB57FE0D3EA98">
    <w:name w:val="10796BECA19A43D88FECB57FE0D3EA98"/>
    <w:rsid w:val="00461D17"/>
  </w:style>
  <w:style w:type="paragraph" w:customStyle="1" w:styleId="A4F651BD0E2F476AB81F39E14DB7D3D4">
    <w:name w:val="A4F651BD0E2F476AB81F39E14DB7D3D4"/>
    <w:rsid w:val="00461D17"/>
  </w:style>
  <w:style w:type="paragraph" w:customStyle="1" w:styleId="30FCF513BF684BD99D60DB8F3D396623">
    <w:name w:val="30FCF513BF684BD99D60DB8F3D396623"/>
    <w:rsid w:val="00461D17"/>
  </w:style>
  <w:style w:type="paragraph" w:customStyle="1" w:styleId="C5D9900133BE467E8950304FC9C1938421">
    <w:name w:val="C5D9900133BE467E8950304FC9C1938421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16">
    <w:name w:val="3BCB0669306B4E42873A2B93EE0699D2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12">
    <w:name w:val="A5FD04CF97BC4FB990880A4F739ECA41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9">
    <w:name w:val="F828A76578CE4B968CD4A630D36E48E4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8">
    <w:name w:val="57C2ECC2A4454631B39B38F4CA556865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8">
    <w:name w:val="176B1659637F41209B8972A263FCC012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6">
    <w:name w:val="C38609FDD2E74E8A81CA394A3B30E01E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5">
    <w:name w:val="FC9231AFD5DA4C6B8FB6FD782591ACEF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5">
    <w:name w:val="5278E0B3E2BD47128FD803E0E2FA3965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5">
    <w:name w:val="9B5A005C727747D2BB7135EE6835DEFD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3">
    <w:name w:val="B67AFDED896F43069C77F8CD0F1A125C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1">
    <w:name w:val="33F0F4C78D204D5183E00EF2C7D6F91C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1">
    <w:name w:val="212BE3807F8E44F7BBB4617D6712426D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1">
    <w:name w:val="E8FC7B81763D40848A85E50F22B1891D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0796BECA19A43D88FECB57FE0D3EA981">
    <w:name w:val="10796BECA19A43D88FECB57FE0D3EA98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1">
    <w:name w:val="A4F651BD0E2F476AB81F39E14DB7D3D4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1">
    <w:name w:val="30FCF513BF684BD99D60DB8F3D396623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22">
    <w:name w:val="C5D9900133BE467E8950304FC9C1938422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17">
    <w:name w:val="3BCB0669306B4E42873A2B93EE0699D2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13">
    <w:name w:val="A5FD04CF97BC4FB990880A4F739ECA41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10">
    <w:name w:val="F828A76578CE4B968CD4A630D36E48E4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9">
    <w:name w:val="57C2ECC2A4454631B39B38F4CA556865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9">
    <w:name w:val="176B1659637F41209B8972A263FCC012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7">
    <w:name w:val="C38609FDD2E74E8A81CA394A3B30E01E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6">
    <w:name w:val="FC9231AFD5DA4C6B8FB6FD782591ACEF6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6">
    <w:name w:val="5278E0B3E2BD47128FD803E0E2FA39656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6">
    <w:name w:val="9B5A005C727747D2BB7135EE6835DEFD6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4">
    <w:name w:val="B67AFDED896F43069C77F8CD0F1A125C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2">
    <w:name w:val="33F0F4C78D204D5183E00EF2C7D6F91C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2">
    <w:name w:val="212BE3807F8E44F7BBB4617D6712426D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2">
    <w:name w:val="E8FC7B81763D40848A85E50F22B1891D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0796BECA19A43D88FECB57FE0D3EA982">
    <w:name w:val="10796BECA19A43D88FECB57FE0D3EA98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2">
    <w:name w:val="A4F651BD0E2F476AB81F39E14DB7D3D4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2">
    <w:name w:val="30FCF513BF684BD99D60DB8F3D396623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">
    <w:name w:val="57AC4A9F0A324504B4E9C13AD96FCED0"/>
    <w:rsid w:val="00461D17"/>
  </w:style>
  <w:style w:type="paragraph" w:customStyle="1" w:styleId="C5D9900133BE467E8950304FC9C1938423">
    <w:name w:val="C5D9900133BE467E8950304FC9C1938423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18">
    <w:name w:val="3BCB0669306B4E42873A2B93EE0699D2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14">
    <w:name w:val="A5FD04CF97BC4FB990880A4F739ECA41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11">
    <w:name w:val="F828A76578CE4B968CD4A630D36E48E4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10">
    <w:name w:val="57C2ECC2A4454631B39B38F4CA556865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10">
    <w:name w:val="176B1659637F41209B8972A263FCC012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8">
    <w:name w:val="C38609FDD2E74E8A81CA394A3B30E01E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7">
    <w:name w:val="FC9231AFD5DA4C6B8FB6FD782591ACEF7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7">
    <w:name w:val="5278E0B3E2BD47128FD803E0E2FA39657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7">
    <w:name w:val="9B5A005C727747D2BB7135EE6835DEFD7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5">
    <w:name w:val="B67AFDED896F43069C77F8CD0F1A125C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3">
    <w:name w:val="33F0F4C78D204D5183E00EF2C7D6F91C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3">
    <w:name w:val="212BE3807F8E44F7BBB4617D6712426D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3">
    <w:name w:val="E8FC7B81763D40848A85E50F22B1891D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0796BECA19A43D88FECB57FE0D3EA983">
    <w:name w:val="10796BECA19A43D88FECB57FE0D3EA98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3">
    <w:name w:val="A4F651BD0E2F476AB81F39E14DB7D3D4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3">
    <w:name w:val="30FCF513BF684BD99D60DB8F3D396623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1">
    <w:name w:val="57AC4A9F0A324504B4E9C13AD96FCED0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24">
    <w:name w:val="C5D9900133BE467E8950304FC9C1938424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19">
    <w:name w:val="3BCB0669306B4E42873A2B93EE0699D2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15">
    <w:name w:val="A5FD04CF97BC4FB990880A4F739ECA41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12">
    <w:name w:val="F828A76578CE4B968CD4A630D36E48E4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11">
    <w:name w:val="57C2ECC2A4454631B39B38F4CA556865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11">
    <w:name w:val="176B1659637F41209B8972A263FCC012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9">
    <w:name w:val="C38609FDD2E74E8A81CA394A3B30E01E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8">
    <w:name w:val="FC9231AFD5DA4C6B8FB6FD782591ACEF8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8">
    <w:name w:val="5278E0B3E2BD47128FD803E0E2FA39658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8">
    <w:name w:val="9B5A005C727747D2BB7135EE6835DEFD8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6">
    <w:name w:val="B67AFDED896F43069C77F8CD0F1A125C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4">
    <w:name w:val="33F0F4C78D204D5183E00EF2C7D6F91C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4">
    <w:name w:val="212BE3807F8E44F7BBB4617D6712426D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4">
    <w:name w:val="E8FC7B81763D40848A85E50F22B1891D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0796BECA19A43D88FECB57FE0D3EA984">
    <w:name w:val="10796BECA19A43D88FECB57FE0D3EA98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4">
    <w:name w:val="A4F651BD0E2F476AB81F39E14DB7D3D4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4">
    <w:name w:val="30FCF513BF684BD99D60DB8F3D396623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2">
    <w:name w:val="57AC4A9F0A324504B4E9C13AD96FCED0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">
    <w:name w:val="E84B598DE7704FC98C5FD5F5915E6DC2"/>
    <w:rsid w:val="00461D17"/>
  </w:style>
  <w:style w:type="paragraph" w:customStyle="1" w:styleId="7E06194E7E27425B9FE7E056CD8669EB">
    <w:name w:val="7E06194E7E27425B9FE7E056CD8669EB"/>
    <w:rsid w:val="00461D17"/>
  </w:style>
  <w:style w:type="paragraph" w:customStyle="1" w:styleId="9E481B5C5B26497E8BEEF33DA840C478">
    <w:name w:val="9E481B5C5B26497E8BEEF33DA840C478"/>
    <w:rsid w:val="00461D17"/>
  </w:style>
  <w:style w:type="paragraph" w:customStyle="1" w:styleId="C5D9900133BE467E8950304FC9C1938425">
    <w:name w:val="C5D9900133BE467E8950304FC9C1938425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20">
    <w:name w:val="3BCB0669306B4E42873A2B93EE0699D2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16">
    <w:name w:val="A5FD04CF97BC4FB990880A4F739ECA41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13">
    <w:name w:val="F828A76578CE4B968CD4A630D36E48E4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12">
    <w:name w:val="57C2ECC2A4454631B39B38F4CA556865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12">
    <w:name w:val="176B1659637F41209B8972A263FCC012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10">
    <w:name w:val="C38609FDD2E74E8A81CA394A3B30E01E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9">
    <w:name w:val="FC9231AFD5DA4C6B8FB6FD782591ACEF9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9">
    <w:name w:val="5278E0B3E2BD47128FD803E0E2FA39659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9">
    <w:name w:val="9B5A005C727747D2BB7135EE6835DEFD9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7">
    <w:name w:val="B67AFDED896F43069C77F8CD0F1A125C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5">
    <w:name w:val="33F0F4C78D204D5183E00EF2C7D6F91C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5">
    <w:name w:val="212BE3807F8E44F7BBB4617D6712426D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5">
    <w:name w:val="E8FC7B81763D40848A85E50F22B1891D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0796BECA19A43D88FECB57FE0D3EA985">
    <w:name w:val="10796BECA19A43D88FECB57FE0D3EA98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5">
    <w:name w:val="A4F651BD0E2F476AB81F39E14DB7D3D4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5">
    <w:name w:val="30FCF513BF684BD99D60DB8F3D396623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3">
    <w:name w:val="57AC4A9F0A324504B4E9C13AD96FCED0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1">
    <w:name w:val="E84B598DE7704FC98C5FD5F5915E6DC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1">
    <w:name w:val="7E06194E7E27425B9FE7E056CD8669EB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1">
    <w:name w:val="9E481B5C5B26497E8BEEF33DA840C478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26">
    <w:name w:val="C5D9900133BE467E8950304FC9C1938426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21">
    <w:name w:val="3BCB0669306B4E42873A2B93EE0699D2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17">
    <w:name w:val="A5FD04CF97BC4FB990880A4F739ECA41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14">
    <w:name w:val="F828A76578CE4B968CD4A630D36E48E4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13">
    <w:name w:val="57C2ECC2A4454631B39B38F4CA556865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13">
    <w:name w:val="176B1659637F41209B8972A263FCC012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11">
    <w:name w:val="C38609FDD2E74E8A81CA394A3B30E01E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10">
    <w:name w:val="FC9231AFD5DA4C6B8FB6FD782591ACEF10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10">
    <w:name w:val="5278E0B3E2BD47128FD803E0E2FA396510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10">
    <w:name w:val="9B5A005C727747D2BB7135EE6835DEFD10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8">
    <w:name w:val="B67AFDED896F43069C77F8CD0F1A125C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6">
    <w:name w:val="33F0F4C78D204D5183E00EF2C7D6F91C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6">
    <w:name w:val="212BE3807F8E44F7BBB4617D6712426D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6">
    <w:name w:val="E8FC7B81763D40848A85E50F22B1891D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0796BECA19A43D88FECB57FE0D3EA986">
    <w:name w:val="10796BECA19A43D88FECB57FE0D3EA98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6">
    <w:name w:val="A4F651BD0E2F476AB81F39E14DB7D3D4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6">
    <w:name w:val="30FCF513BF684BD99D60DB8F3D396623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4">
    <w:name w:val="57AC4A9F0A324504B4E9C13AD96FCED0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2">
    <w:name w:val="E84B598DE7704FC98C5FD5F5915E6DC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2">
    <w:name w:val="7E06194E7E27425B9FE7E056CD8669EB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2">
    <w:name w:val="9E481B5C5B26497E8BEEF33DA840C478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">
    <w:name w:val="FCDB477BF28E44618B5D80AB79D47B1F"/>
    <w:rsid w:val="00461D17"/>
  </w:style>
  <w:style w:type="paragraph" w:customStyle="1" w:styleId="C5D9900133BE467E8950304FC9C1938427">
    <w:name w:val="C5D9900133BE467E8950304FC9C1938427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22">
    <w:name w:val="3BCB0669306B4E42873A2B93EE0699D2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18">
    <w:name w:val="A5FD04CF97BC4FB990880A4F739ECA41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15">
    <w:name w:val="F828A76578CE4B968CD4A630D36E48E4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14">
    <w:name w:val="57C2ECC2A4454631B39B38F4CA556865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14">
    <w:name w:val="176B1659637F41209B8972A263FCC012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12">
    <w:name w:val="C38609FDD2E74E8A81CA394A3B30E01E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11">
    <w:name w:val="FC9231AFD5DA4C6B8FB6FD782591ACEF1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11">
    <w:name w:val="5278E0B3E2BD47128FD803E0E2FA39651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11">
    <w:name w:val="9B5A005C727747D2BB7135EE6835DEFD1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9">
    <w:name w:val="B67AFDED896F43069C77F8CD0F1A125C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7">
    <w:name w:val="33F0F4C78D204D5183E00EF2C7D6F91C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7">
    <w:name w:val="212BE3807F8E44F7BBB4617D6712426D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7">
    <w:name w:val="E8FC7B81763D40848A85E50F22B1891D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7">
    <w:name w:val="A4F651BD0E2F476AB81F39E14DB7D3D4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7">
    <w:name w:val="30FCF513BF684BD99D60DB8F3D396623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5">
    <w:name w:val="57AC4A9F0A324504B4E9C13AD96FCED0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3">
    <w:name w:val="E84B598DE7704FC98C5FD5F5915E6DC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3">
    <w:name w:val="7E06194E7E27425B9FE7E056CD8669EB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3">
    <w:name w:val="9E481B5C5B26497E8BEEF33DA840C478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1">
    <w:name w:val="FCDB477BF28E44618B5D80AB79D47B1F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">
    <w:name w:val="B3543A1066514C7BA592362E7B16EAED"/>
    <w:rsid w:val="00461D17"/>
  </w:style>
  <w:style w:type="paragraph" w:customStyle="1" w:styleId="C5D9900133BE467E8950304FC9C1938428">
    <w:name w:val="C5D9900133BE467E8950304FC9C1938428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23">
    <w:name w:val="3BCB0669306B4E42873A2B93EE0699D2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19">
    <w:name w:val="A5FD04CF97BC4FB990880A4F739ECA41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16">
    <w:name w:val="F828A76578CE4B968CD4A630D36E48E4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15">
    <w:name w:val="57C2ECC2A4454631B39B38F4CA556865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15">
    <w:name w:val="176B1659637F41209B8972A263FCC012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13">
    <w:name w:val="C38609FDD2E74E8A81CA394A3B30E01E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12">
    <w:name w:val="FC9231AFD5DA4C6B8FB6FD782591ACEF1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12">
    <w:name w:val="5278E0B3E2BD47128FD803E0E2FA39651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12">
    <w:name w:val="9B5A005C727747D2BB7135EE6835DEFD1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10">
    <w:name w:val="B67AFDED896F43069C77F8CD0F1A125C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8">
    <w:name w:val="33F0F4C78D204D5183E00EF2C7D6F91C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8">
    <w:name w:val="212BE3807F8E44F7BBB4617D6712426D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8">
    <w:name w:val="E8FC7B81763D40848A85E50F22B1891D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8">
    <w:name w:val="A4F651BD0E2F476AB81F39E14DB7D3D4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8">
    <w:name w:val="30FCF513BF684BD99D60DB8F3D396623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6">
    <w:name w:val="57AC4A9F0A324504B4E9C13AD96FCED0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4">
    <w:name w:val="E84B598DE7704FC98C5FD5F5915E6DC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4">
    <w:name w:val="7E06194E7E27425B9FE7E056CD8669EB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4">
    <w:name w:val="9E481B5C5B26497E8BEEF33DA840C478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2">
    <w:name w:val="FCDB477BF28E44618B5D80AB79D47B1F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1">
    <w:name w:val="B3543A1066514C7BA592362E7B16EAED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">
    <w:name w:val="2471995D23E44DEBAF16EE77EF4B4F1A"/>
    <w:rsid w:val="00461D17"/>
  </w:style>
  <w:style w:type="paragraph" w:customStyle="1" w:styleId="C5D9900133BE467E8950304FC9C1938429">
    <w:name w:val="C5D9900133BE467E8950304FC9C1938429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24">
    <w:name w:val="3BCB0669306B4E42873A2B93EE0699D2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20">
    <w:name w:val="A5FD04CF97BC4FB990880A4F739ECA41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17">
    <w:name w:val="F828A76578CE4B968CD4A630D36E48E4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16">
    <w:name w:val="57C2ECC2A4454631B39B38F4CA556865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16">
    <w:name w:val="176B1659637F41209B8972A263FCC012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14">
    <w:name w:val="C38609FDD2E74E8A81CA394A3B30E01E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13">
    <w:name w:val="FC9231AFD5DA4C6B8FB6FD782591ACEF1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13">
    <w:name w:val="5278E0B3E2BD47128FD803E0E2FA39651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13">
    <w:name w:val="9B5A005C727747D2BB7135EE6835DEFD1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11">
    <w:name w:val="B67AFDED896F43069C77F8CD0F1A125C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9">
    <w:name w:val="33F0F4C78D204D5183E00EF2C7D6F91C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9">
    <w:name w:val="212BE3807F8E44F7BBB4617D6712426D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9">
    <w:name w:val="E8FC7B81763D40848A85E50F22B1891D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9">
    <w:name w:val="A4F651BD0E2F476AB81F39E14DB7D3D4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9">
    <w:name w:val="30FCF513BF684BD99D60DB8F3D396623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7">
    <w:name w:val="57AC4A9F0A324504B4E9C13AD96FCED0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5">
    <w:name w:val="E84B598DE7704FC98C5FD5F5915E6DC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5">
    <w:name w:val="7E06194E7E27425B9FE7E056CD8669EB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5">
    <w:name w:val="9E481B5C5B26497E8BEEF33DA840C478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3">
    <w:name w:val="FCDB477BF28E44618B5D80AB79D47B1F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2">
    <w:name w:val="B3543A1066514C7BA592362E7B16EAED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1">
    <w:name w:val="2471995D23E44DEBAF16EE77EF4B4F1A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">
    <w:name w:val="4E7191AA60874559AE4B2CEA2205B6D9"/>
    <w:rsid w:val="00461D17"/>
  </w:style>
  <w:style w:type="paragraph" w:customStyle="1" w:styleId="C5D9900133BE467E8950304FC9C1938430">
    <w:name w:val="C5D9900133BE467E8950304FC9C1938430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25">
    <w:name w:val="3BCB0669306B4E42873A2B93EE0699D2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21">
    <w:name w:val="A5FD04CF97BC4FB990880A4F739ECA41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18">
    <w:name w:val="F828A76578CE4B968CD4A630D36E48E4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17">
    <w:name w:val="57C2ECC2A4454631B39B38F4CA556865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17">
    <w:name w:val="176B1659637F41209B8972A263FCC012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15">
    <w:name w:val="C38609FDD2E74E8A81CA394A3B30E01E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14">
    <w:name w:val="FC9231AFD5DA4C6B8FB6FD782591ACEF1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14">
    <w:name w:val="5278E0B3E2BD47128FD803E0E2FA39651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14">
    <w:name w:val="9B5A005C727747D2BB7135EE6835DEFD1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12">
    <w:name w:val="B67AFDED896F43069C77F8CD0F1A125C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10">
    <w:name w:val="33F0F4C78D204D5183E00EF2C7D6F91C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10">
    <w:name w:val="212BE3807F8E44F7BBB4617D6712426D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10">
    <w:name w:val="E8FC7B81763D40848A85E50F22B1891D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10">
    <w:name w:val="A4F651BD0E2F476AB81F39E14DB7D3D4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10">
    <w:name w:val="30FCF513BF684BD99D60DB8F3D396623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8">
    <w:name w:val="57AC4A9F0A324504B4E9C13AD96FCED0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6">
    <w:name w:val="E84B598DE7704FC98C5FD5F5915E6DC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6">
    <w:name w:val="7E06194E7E27425B9FE7E056CD8669EB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6">
    <w:name w:val="9E481B5C5B26497E8BEEF33DA840C478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4">
    <w:name w:val="FCDB477BF28E44618B5D80AB79D47B1F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3">
    <w:name w:val="B3543A1066514C7BA592362E7B16EAED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2">
    <w:name w:val="2471995D23E44DEBAF16EE77EF4B4F1A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1">
    <w:name w:val="4E7191AA60874559AE4B2CEA2205B6D9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31">
    <w:name w:val="C5D9900133BE467E8950304FC9C1938431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26">
    <w:name w:val="3BCB0669306B4E42873A2B93EE0699D2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22">
    <w:name w:val="A5FD04CF97BC4FB990880A4F739ECA41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19">
    <w:name w:val="F828A76578CE4B968CD4A630D36E48E4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18">
    <w:name w:val="57C2ECC2A4454631B39B38F4CA556865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18">
    <w:name w:val="176B1659637F41209B8972A263FCC012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16">
    <w:name w:val="C38609FDD2E74E8A81CA394A3B30E01E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15">
    <w:name w:val="FC9231AFD5DA4C6B8FB6FD782591ACEF1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15">
    <w:name w:val="5278E0B3E2BD47128FD803E0E2FA39651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15">
    <w:name w:val="9B5A005C727747D2BB7135EE6835DEFD1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13">
    <w:name w:val="B67AFDED896F43069C77F8CD0F1A125C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11">
    <w:name w:val="33F0F4C78D204D5183E00EF2C7D6F91C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11">
    <w:name w:val="212BE3807F8E44F7BBB4617D6712426D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11">
    <w:name w:val="E8FC7B81763D40848A85E50F22B1891D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11">
    <w:name w:val="A4F651BD0E2F476AB81F39E14DB7D3D4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11">
    <w:name w:val="30FCF513BF684BD99D60DB8F3D396623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9">
    <w:name w:val="57AC4A9F0A324504B4E9C13AD96FCED0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7">
    <w:name w:val="E84B598DE7704FC98C5FD5F5915E6DC2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7">
    <w:name w:val="7E06194E7E27425B9FE7E056CD8669EB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7">
    <w:name w:val="9E481B5C5B26497E8BEEF33DA840C478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5">
    <w:name w:val="FCDB477BF28E44618B5D80AB79D47B1F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4">
    <w:name w:val="B3543A1066514C7BA592362E7B16EAED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3">
    <w:name w:val="2471995D23E44DEBAF16EE77EF4B4F1A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2">
    <w:name w:val="4E7191AA60874559AE4B2CEA2205B6D9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">
    <w:name w:val="726FE0ADBBB243159EBF3E46DA929AE2"/>
    <w:rsid w:val="00461D17"/>
  </w:style>
  <w:style w:type="paragraph" w:customStyle="1" w:styleId="C5D9900133BE467E8950304FC9C1938432">
    <w:name w:val="C5D9900133BE467E8950304FC9C1938432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27">
    <w:name w:val="3BCB0669306B4E42873A2B93EE0699D22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23">
    <w:name w:val="A5FD04CF97BC4FB990880A4F739ECA41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20">
    <w:name w:val="F828A76578CE4B968CD4A630D36E48E4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19">
    <w:name w:val="57C2ECC2A4454631B39B38F4CA556865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19">
    <w:name w:val="176B1659637F41209B8972A263FCC012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17">
    <w:name w:val="C38609FDD2E74E8A81CA394A3B30E01E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16">
    <w:name w:val="FC9231AFD5DA4C6B8FB6FD782591ACEF16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16">
    <w:name w:val="5278E0B3E2BD47128FD803E0E2FA396516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16">
    <w:name w:val="9B5A005C727747D2BB7135EE6835DEFD16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14">
    <w:name w:val="B67AFDED896F43069C77F8CD0F1A125C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12">
    <w:name w:val="33F0F4C78D204D5183E00EF2C7D6F91C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12">
    <w:name w:val="212BE3807F8E44F7BBB4617D6712426D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12">
    <w:name w:val="E8FC7B81763D40848A85E50F22B1891D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12">
    <w:name w:val="A4F651BD0E2F476AB81F39E14DB7D3D4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12">
    <w:name w:val="30FCF513BF684BD99D60DB8F3D396623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10">
    <w:name w:val="57AC4A9F0A324504B4E9C13AD96FCED0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8">
    <w:name w:val="E84B598DE7704FC98C5FD5F5915E6DC2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8">
    <w:name w:val="7E06194E7E27425B9FE7E056CD8669EB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8">
    <w:name w:val="9E481B5C5B26497E8BEEF33DA840C478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6">
    <w:name w:val="FCDB477BF28E44618B5D80AB79D47B1F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5">
    <w:name w:val="B3543A1066514C7BA592362E7B16EAED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4">
    <w:name w:val="2471995D23E44DEBAF16EE77EF4B4F1A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3">
    <w:name w:val="4E7191AA60874559AE4B2CEA2205B6D9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1">
    <w:name w:val="726FE0ADBBB243159EBF3E46DA929AE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">
    <w:name w:val="C522CD3105974C999D11DB249EC63644"/>
    <w:rsid w:val="00461D17"/>
  </w:style>
  <w:style w:type="paragraph" w:customStyle="1" w:styleId="A5DF707281AB4C2AB86430454FB8BB77">
    <w:name w:val="A5DF707281AB4C2AB86430454FB8BB77"/>
    <w:rsid w:val="00461D17"/>
  </w:style>
  <w:style w:type="paragraph" w:customStyle="1" w:styleId="C5D9900133BE467E8950304FC9C1938433">
    <w:name w:val="C5D9900133BE467E8950304FC9C1938433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28">
    <w:name w:val="3BCB0669306B4E42873A2B93EE0699D22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24">
    <w:name w:val="A5FD04CF97BC4FB990880A4F739ECA41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21">
    <w:name w:val="F828A76578CE4B968CD4A630D36E48E4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20">
    <w:name w:val="57C2ECC2A4454631B39B38F4CA556865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20">
    <w:name w:val="176B1659637F41209B8972A263FCC012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18">
    <w:name w:val="C38609FDD2E74E8A81CA394A3B30E01E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17">
    <w:name w:val="FC9231AFD5DA4C6B8FB6FD782591ACEF17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17">
    <w:name w:val="5278E0B3E2BD47128FD803E0E2FA396517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17">
    <w:name w:val="9B5A005C727747D2BB7135EE6835DEFD17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15">
    <w:name w:val="B67AFDED896F43069C77F8CD0F1A125C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13">
    <w:name w:val="33F0F4C78D204D5183E00EF2C7D6F91C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13">
    <w:name w:val="212BE3807F8E44F7BBB4617D6712426D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13">
    <w:name w:val="E8FC7B81763D40848A85E50F22B1891D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13">
    <w:name w:val="A4F651BD0E2F476AB81F39E14DB7D3D4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13">
    <w:name w:val="30FCF513BF684BD99D60DB8F3D396623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11">
    <w:name w:val="57AC4A9F0A324504B4E9C13AD96FCED0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9">
    <w:name w:val="E84B598DE7704FC98C5FD5F5915E6DC2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9">
    <w:name w:val="7E06194E7E27425B9FE7E056CD8669EB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9">
    <w:name w:val="9E481B5C5B26497E8BEEF33DA840C478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7">
    <w:name w:val="FCDB477BF28E44618B5D80AB79D47B1F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6">
    <w:name w:val="B3543A1066514C7BA592362E7B16EAED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5">
    <w:name w:val="2471995D23E44DEBAF16EE77EF4B4F1A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4">
    <w:name w:val="4E7191AA60874559AE4B2CEA2205B6D9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2">
    <w:name w:val="726FE0ADBBB243159EBF3E46DA929AE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1">
    <w:name w:val="C522CD3105974C999D11DB249EC63644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1">
    <w:name w:val="A5DF707281AB4C2AB86430454FB8BB77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">
    <w:name w:val="30DB58DA3CF24A41AD8CEED29D58BADC"/>
    <w:rsid w:val="00461D17"/>
  </w:style>
  <w:style w:type="paragraph" w:customStyle="1" w:styleId="CA0FE7F298294EF5A463DFE0630662F6">
    <w:name w:val="CA0FE7F298294EF5A463DFE0630662F6"/>
    <w:rsid w:val="00461D17"/>
  </w:style>
  <w:style w:type="paragraph" w:customStyle="1" w:styleId="8FA13A9A7ED64238B7710A5FC0DBFCF0">
    <w:name w:val="8FA13A9A7ED64238B7710A5FC0DBFCF0"/>
    <w:rsid w:val="00461D17"/>
  </w:style>
  <w:style w:type="paragraph" w:customStyle="1" w:styleId="50EC3043D1C74BB3B9132C8EB1A21DA0">
    <w:name w:val="50EC3043D1C74BB3B9132C8EB1A21DA0"/>
    <w:rsid w:val="00461D17"/>
  </w:style>
  <w:style w:type="paragraph" w:customStyle="1" w:styleId="C5D9900133BE467E8950304FC9C1938434">
    <w:name w:val="C5D9900133BE467E8950304FC9C1938434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29">
    <w:name w:val="3BCB0669306B4E42873A2B93EE0699D22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25">
    <w:name w:val="A5FD04CF97BC4FB990880A4F739ECA41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22">
    <w:name w:val="F828A76578CE4B968CD4A630D36E48E4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21">
    <w:name w:val="57C2ECC2A4454631B39B38F4CA556865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21">
    <w:name w:val="176B1659637F41209B8972A263FCC012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19">
    <w:name w:val="C38609FDD2E74E8A81CA394A3B30E01E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18">
    <w:name w:val="FC9231AFD5DA4C6B8FB6FD782591ACEF18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18">
    <w:name w:val="5278E0B3E2BD47128FD803E0E2FA396518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18">
    <w:name w:val="9B5A005C727747D2BB7135EE6835DEFD18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16">
    <w:name w:val="B67AFDED896F43069C77F8CD0F1A125C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14">
    <w:name w:val="33F0F4C78D204D5183E00EF2C7D6F91C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14">
    <w:name w:val="212BE3807F8E44F7BBB4617D6712426D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14">
    <w:name w:val="E8FC7B81763D40848A85E50F22B1891D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14">
    <w:name w:val="A4F651BD0E2F476AB81F39E14DB7D3D4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14">
    <w:name w:val="30FCF513BF684BD99D60DB8F3D396623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12">
    <w:name w:val="57AC4A9F0A324504B4E9C13AD96FCED0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10">
    <w:name w:val="E84B598DE7704FC98C5FD5F5915E6DC2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10">
    <w:name w:val="7E06194E7E27425B9FE7E056CD8669EB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10">
    <w:name w:val="9E481B5C5B26497E8BEEF33DA840C478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8">
    <w:name w:val="FCDB477BF28E44618B5D80AB79D47B1F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7">
    <w:name w:val="B3543A1066514C7BA592362E7B16EAED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6">
    <w:name w:val="2471995D23E44DEBAF16EE77EF4B4F1A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5">
    <w:name w:val="4E7191AA60874559AE4B2CEA2205B6D9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3">
    <w:name w:val="726FE0ADBBB243159EBF3E46DA929AE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2">
    <w:name w:val="C522CD3105974C999D11DB249EC63644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2">
    <w:name w:val="A5DF707281AB4C2AB86430454FB8BB77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1">
    <w:name w:val="30DB58DA3CF24A41AD8CEED29D58BADC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1">
    <w:name w:val="CA0FE7F298294EF5A463DFE0630662F6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1">
    <w:name w:val="8FA13A9A7ED64238B7710A5FC0DBFCF0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1">
    <w:name w:val="50EC3043D1C74BB3B9132C8EB1A21DA0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35">
    <w:name w:val="C5D9900133BE467E8950304FC9C1938435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30">
    <w:name w:val="3BCB0669306B4E42873A2B93EE0699D23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26">
    <w:name w:val="A5FD04CF97BC4FB990880A4F739ECA41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23">
    <w:name w:val="F828A76578CE4B968CD4A630D36E48E4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22">
    <w:name w:val="57C2ECC2A4454631B39B38F4CA556865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22">
    <w:name w:val="176B1659637F41209B8972A263FCC012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20">
    <w:name w:val="C38609FDD2E74E8A81CA394A3B30E01E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19">
    <w:name w:val="FC9231AFD5DA4C6B8FB6FD782591ACEF19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19">
    <w:name w:val="5278E0B3E2BD47128FD803E0E2FA396519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19">
    <w:name w:val="9B5A005C727747D2BB7135EE6835DEFD19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17">
    <w:name w:val="B67AFDED896F43069C77F8CD0F1A125C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15">
    <w:name w:val="33F0F4C78D204D5183E00EF2C7D6F91C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15">
    <w:name w:val="212BE3807F8E44F7BBB4617D6712426D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15">
    <w:name w:val="E8FC7B81763D40848A85E50F22B1891D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15">
    <w:name w:val="A4F651BD0E2F476AB81F39E14DB7D3D4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15">
    <w:name w:val="30FCF513BF684BD99D60DB8F3D396623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13">
    <w:name w:val="57AC4A9F0A324504B4E9C13AD96FCED0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11">
    <w:name w:val="E84B598DE7704FC98C5FD5F5915E6DC2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11">
    <w:name w:val="7E06194E7E27425B9FE7E056CD8669EB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11">
    <w:name w:val="9E481B5C5B26497E8BEEF33DA840C478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9">
    <w:name w:val="FCDB477BF28E44618B5D80AB79D47B1F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8">
    <w:name w:val="B3543A1066514C7BA592362E7B16EAED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7">
    <w:name w:val="2471995D23E44DEBAF16EE77EF4B4F1A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6">
    <w:name w:val="4E7191AA60874559AE4B2CEA2205B6D9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4">
    <w:name w:val="726FE0ADBBB243159EBF3E46DA929AE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3">
    <w:name w:val="C522CD3105974C999D11DB249EC63644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3">
    <w:name w:val="A5DF707281AB4C2AB86430454FB8BB77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2">
    <w:name w:val="30DB58DA3CF24A41AD8CEED29D58BADC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2">
    <w:name w:val="CA0FE7F298294EF5A463DFE0630662F6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2">
    <w:name w:val="8FA13A9A7ED64238B7710A5FC0DBFCF0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2">
    <w:name w:val="50EC3043D1C74BB3B9132C8EB1A21DA0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36">
    <w:name w:val="C5D9900133BE467E8950304FC9C1938436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31">
    <w:name w:val="3BCB0669306B4E42873A2B93EE0699D23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27">
    <w:name w:val="A5FD04CF97BC4FB990880A4F739ECA412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24">
    <w:name w:val="F828A76578CE4B968CD4A630D36E48E4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23">
    <w:name w:val="57C2ECC2A4454631B39B38F4CA556865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23">
    <w:name w:val="176B1659637F41209B8972A263FCC012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21">
    <w:name w:val="C38609FDD2E74E8A81CA394A3B30E01E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20">
    <w:name w:val="FC9231AFD5DA4C6B8FB6FD782591ACEF20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20">
    <w:name w:val="5278E0B3E2BD47128FD803E0E2FA396520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20">
    <w:name w:val="9B5A005C727747D2BB7135EE6835DEFD20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18">
    <w:name w:val="B67AFDED896F43069C77F8CD0F1A125C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16">
    <w:name w:val="33F0F4C78D204D5183E00EF2C7D6F91C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16">
    <w:name w:val="212BE3807F8E44F7BBB4617D6712426D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16">
    <w:name w:val="E8FC7B81763D40848A85E50F22B1891D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16">
    <w:name w:val="A4F651BD0E2F476AB81F39E14DB7D3D4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16">
    <w:name w:val="30FCF513BF684BD99D60DB8F3D396623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14">
    <w:name w:val="57AC4A9F0A324504B4E9C13AD96FCED0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12">
    <w:name w:val="E84B598DE7704FC98C5FD5F5915E6DC2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12">
    <w:name w:val="7E06194E7E27425B9FE7E056CD8669EB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12">
    <w:name w:val="9E481B5C5B26497E8BEEF33DA840C478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10">
    <w:name w:val="FCDB477BF28E44618B5D80AB79D47B1F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9">
    <w:name w:val="B3543A1066514C7BA592362E7B16EAED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8">
    <w:name w:val="2471995D23E44DEBAF16EE77EF4B4F1A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7">
    <w:name w:val="4E7191AA60874559AE4B2CEA2205B6D9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5">
    <w:name w:val="726FE0ADBBB243159EBF3E46DA929AE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4">
    <w:name w:val="C522CD3105974C999D11DB249EC63644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4">
    <w:name w:val="A5DF707281AB4C2AB86430454FB8BB77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3">
    <w:name w:val="30DB58DA3CF24A41AD8CEED29D58BADC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3">
    <w:name w:val="CA0FE7F298294EF5A463DFE0630662F6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3">
    <w:name w:val="8FA13A9A7ED64238B7710A5FC0DBFCF0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3">
    <w:name w:val="50EC3043D1C74BB3B9132C8EB1A21DA0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">
    <w:name w:val="F6E40D19C34D472EBCABA87CACE2154E"/>
    <w:rsid w:val="00461D17"/>
  </w:style>
  <w:style w:type="paragraph" w:customStyle="1" w:styleId="C5D9900133BE467E8950304FC9C1938437">
    <w:name w:val="C5D9900133BE467E8950304FC9C1938437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32">
    <w:name w:val="3BCB0669306B4E42873A2B93EE0699D23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28">
    <w:name w:val="A5FD04CF97BC4FB990880A4F739ECA412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25">
    <w:name w:val="F828A76578CE4B968CD4A630D36E48E4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24">
    <w:name w:val="57C2ECC2A4454631B39B38F4CA556865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24">
    <w:name w:val="176B1659637F41209B8972A263FCC012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22">
    <w:name w:val="C38609FDD2E74E8A81CA394A3B30E01E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21">
    <w:name w:val="FC9231AFD5DA4C6B8FB6FD782591ACEF2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21">
    <w:name w:val="5278E0B3E2BD47128FD803E0E2FA39652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21">
    <w:name w:val="9B5A005C727747D2BB7135EE6835DEFD2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19">
    <w:name w:val="B67AFDED896F43069C77F8CD0F1A125C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17">
    <w:name w:val="33F0F4C78D204D5183E00EF2C7D6F91C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17">
    <w:name w:val="212BE3807F8E44F7BBB4617D6712426D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17">
    <w:name w:val="E8FC7B81763D40848A85E50F22B1891D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17">
    <w:name w:val="A4F651BD0E2F476AB81F39E14DB7D3D4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17">
    <w:name w:val="30FCF513BF684BD99D60DB8F3D396623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15">
    <w:name w:val="57AC4A9F0A324504B4E9C13AD96FCED0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13">
    <w:name w:val="E84B598DE7704FC98C5FD5F5915E6DC2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13">
    <w:name w:val="7E06194E7E27425B9FE7E056CD8669EB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13">
    <w:name w:val="9E481B5C5B26497E8BEEF33DA840C478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11">
    <w:name w:val="FCDB477BF28E44618B5D80AB79D47B1F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10">
    <w:name w:val="B3543A1066514C7BA592362E7B16EAED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9">
    <w:name w:val="2471995D23E44DEBAF16EE77EF4B4F1A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8">
    <w:name w:val="4E7191AA60874559AE4B2CEA2205B6D9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6">
    <w:name w:val="726FE0ADBBB243159EBF3E46DA929AE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5">
    <w:name w:val="C522CD3105974C999D11DB249EC63644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5">
    <w:name w:val="A5DF707281AB4C2AB86430454FB8BB77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4">
    <w:name w:val="30DB58DA3CF24A41AD8CEED29D58BADC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4">
    <w:name w:val="CA0FE7F298294EF5A463DFE0630662F6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4">
    <w:name w:val="8FA13A9A7ED64238B7710A5FC0DBFCF0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4">
    <w:name w:val="50EC3043D1C74BB3B9132C8EB1A21DA0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1">
    <w:name w:val="F6E40D19C34D472EBCABA87CACE2154E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">
    <w:name w:val="BB3943D1558C471A9F45C426365326D4"/>
    <w:rsid w:val="00461D17"/>
  </w:style>
  <w:style w:type="paragraph" w:customStyle="1" w:styleId="343211EB60104C5F85098919ED62B6E9">
    <w:name w:val="343211EB60104C5F85098919ED62B6E9"/>
    <w:rsid w:val="00461D17"/>
  </w:style>
  <w:style w:type="paragraph" w:customStyle="1" w:styleId="949B2936A9124EDE99019817C7C99EF1">
    <w:name w:val="949B2936A9124EDE99019817C7C99EF1"/>
    <w:rsid w:val="00461D17"/>
  </w:style>
  <w:style w:type="paragraph" w:customStyle="1" w:styleId="7D427A09134B46DB87E47C9077656868">
    <w:name w:val="7D427A09134B46DB87E47C9077656868"/>
    <w:rsid w:val="00461D17"/>
  </w:style>
  <w:style w:type="paragraph" w:customStyle="1" w:styleId="C5D9900133BE467E8950304FC9C1938438">
    <w:name w:val="C5D9900133BE467E8950304FC9C1938438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33">
    <w:name w:val="3BCB0669306B4E42873A2B93EE0699D23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29">
    <w:name w:val="A5FD04CF97BC4FB990880A4F739ECA412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26">
    <w:name w:val="F828A76578CE4B968CD4A630D36E48E4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25">
    <w:name w:val="57C2ECC2A4454631B39B38F4CA556865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25">
    <w:name w:val="176B1659637F41209B8972A263FCC012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23">
    <w:name w:val="C38609FDD2E74E8A81CA394A3B30E01E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22">
    <w:name w:val="FC9231AFD5DA4C6B8FB6FD782591ACEF2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22">
    <w:name w:val="5278E0B3E2BD47128FD803E0E2FA39652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22">
    <w:name w:val="9B5A005C727747D2BB7135EE6835DEFD2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20">
    <w:name w:val="B67AFDED896F43069C77F8CD0F1A125C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18">
    <w:name w:val="33F0F4C78D204D5183E00EF2C7D6F91C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18">
    <w:name w:val="212BE3807F8E44F7BBB4617D6712426D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18">
    <w:name w:val="E8FC7B81763D40848A85E50F22B1891D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18">
    <w:name w:val="A4F651BD0E2F476AB81F39E14DB7D3D4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18">
    <w:name w:val="30FCF513BF684BD99D60DB8F3D396623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16">
    <w:name w:val="57AC4A9F0A324504B4E9C13AD96FCED0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14">
    <w:name w:val="E84B598DE7704FC98C5FD5F5915E6DC2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14">
    <w:name w:val="7E06194E7E27425B9FE7E056CD8669EB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14">
    <w:name w:val="9E481B5C5B26497E8BEEF33DA840C478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12">
    <w:name w:val="FCDB477BF28E44618B5D80AB79D47B1F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11">
    <w:name w:val="B3543A1066514C7BA592362E7B16EAED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10">
    <w:name w:val="2471995D23E44DEBAF16EE77EF4B4F1A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9">
    <w:name w:val="4E7191AA60874559AE4B2CEA2205B6D9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7">
    <w:name w:val="726FE0ADBBB243159EBF3E46DA929AE2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6">
    <w:name w:val="C522CD3105974C999D11DB249EC63644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6">
    <w:name w:val="A5DF707281AB4C2AB86430454FB8BB77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5">
    <w:name w:val="30DB58DA3CF24A41AD8CEED29D58BADC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5">
    <w:name w:val="CA0FE7F298294EF5A463DFE0630662F6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5">
    <w:name w:val="8FA13A9A7ED64238B7710A5FC0DBFCF0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5">
    <w:name w:val="50EC3043D1C74BB3B9132C8EB1A21DA0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2">
    <w:name w:val="F6E40D19C34D472EBCABA87CACE2154E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1">
    <w:name w:val="BB3943D1558C471A9F45C426365326D4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1">
    <w:name w:val="343211EB60104C5F85098919ED62B6E9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">
    <w:name w:val="1E0A09FFD2F84346BB2A0BF4519483F2"/>
    <w:rsid w:val="00461D17"/>
  </w:style>
  <w:style w:type="paragraph" w:customStyle="1" w:styleId="FE958F5B75BB4FB8B6D33BD5FFBB035D">
    <w:name w:val="FE958F5B75BB4FB8B6D33BD5FFBB035D"/>
    <w:rsid w:val="00461D17"/>
  </w:style>
  <w:style w:type="paragraph" w:customStyle="1" w:styleId="04DCD786363546C79F30A6EDBE5EDFF0">
    <w:name w:val="04DCD786363546C79F30A6EDBE5EDFF0"/>
    <w:rsid w:val="00461D17"/>
  </w:style>
  <w:style w:type="paragraph" w:customStyle="1" w:styleId="23196BB6D23B4B53AD6E64FE8DB3A3AA">
    <w:name w:val="23196BB6D23B4B53AD6E64FE8DB3A3AA"/>
    <w:rsid w:val="00461D17"/>
  </w:style>
  <w:style w:type="paragraph" w:customStyle="1" w:styleId="C5D9900133BE467E8950304FC9C1938439">
    <w:name w:val="C5D9900133BE467E8950304FC9C1938439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34">
    <w:name w:val="3BCB0669306B4E42873A2B93EE0699D23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30">
    <w:name w:val="A5FD04CF97BC4FB990880A4F739ECA413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27">
    <w:name w:val="F828A76578CE4B968CD4A630D36E48E42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26">
    <w:name w:val="57C2ECC2A4454631B39B38F4CA556865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26">
    <w:name w:val="176B1659637F41209B8972A263FCC012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24">
    <w:name w:val="C38609FDD2E74E8A81CA394A3B30E01E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23">
    <w:name w:val="FC9231AFD5DA4C6B8FB6FD782591ACEF2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23">
    <w:name w:val="5278E0B3E2BD47128FD803E0E2FA39652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23">
    <w:name w:val="9B5A005C727747D2BB7135EE6835DEFD2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21">
    <w:name w:val="B67AFDED896F43069C77F8CD0F1A125C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19">
    <w:name w:val="33F0F4C78D204D5183E00EF2C7D6F91C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19">
    <w:name w:val="212BE3807F8E44F7BBB4617D6712426D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19">
    <w:name w:val="E8FC7B81763D40848A85E50F22B1891D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19">
    <w:name w:val="A4F651BD0E2F476AB81F39E14DB7D3D4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19">
    <w:name w:val="30FCF513BF684BD99D60DB8F3D396623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17">
    <w:name w:val="57AC4A9F0A324504B4E9C13AD96FCED0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15">
    <w:name w:val="E84B598DE7704FC98C5FD5F5915E6DC2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15">
    <w:name w:val="7E06194E7E27425B9FE7E056CD8669EB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15">
    <w:name w:val="9E481B5C5B26497E8BEEF33DA840C478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13">
    <w:name w:val="FCDB477BF28E44618B5D80AB79D47B1F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12">
    <w:name w:val="B3543A1066514C7BA592362E7B16EAED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11">
    <w:name w:val="2471995D23E44DEBAF16EE77EF4B4F1A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10">
    <w:name w:val="4E7191AA60874559AE4B2CEA2205B6D9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8">
    <w:name w:val="726FE0ADBBB243159EBF3E46DA929AE2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7">
    <w:name w:val="C522CD3105974C999D11DB249EC63644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7">
    <w:name w:val="A5DF707281AB4C2AB86430454FB8BB77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6">
    <w:name w:val="30DB58DA3CF24A41AD8CEED29D58BADC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6">
    <w:name w:val="CA0FE7F298294EF5A463DFE0630662F6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6">
    <w:name w:val="8FA13A9A7ED64238B7710A5FC0DBFCF0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6">
    <w:name w:val="50EC3043D1C74BB3B9132C8EB1A21DA0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3">
    <w:name w:val="F6E40D19C34D472EBCABA87CACE2154E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2">
    <w:name w:val="BB3943D1558C471A9F45C426365326D4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2">
    <w:name w:val="343211EB60104C5F85098919ED62B6E9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1">
    <w:name w:val="1E0A09FFD2F84346BB2A0BF4519483F2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1">
    <w:name w:val="FE958F5B75BB4FB8B6D33BD5FFBB035D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1">
    <w:name w:val="23196BB6D23B4B53AD6E64FE8DB3A3AA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5D9900133BE467E8950304FC9C1938440">
    <w:name w:val="C5D9900133BE467E8950304FC9C1938440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35">
    <w:name w:val="3BCB0669306B4E42873A2B93EE0699D23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31">
    <w:name w:val="A5FD04CF97BC4FB990880A4F739ECA413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28">
    <w:name w:val="F828A76578CE4B968CD4A630D36E48E42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27">
    <w:name w:val="57C2ECC2A4454631B39B38F4CA5568652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27">
    <w:name w:val="176B1659637F41209B8972A263FCC0122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25">
    <w:name w:val="C38609FDD2E74E8A81CA394A3B30E01E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24">
    <w:name w:val="FC9231AFD5DA4C6B8FB6FD782591ACEF2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24">
    <w:name w:val="5278E0B3E2BD47128FD803E0E2FA39652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24">
    <w:name w:val="9B5A005C727747D2BB7135EE6835DEFD2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22">
    <w:name w:val="B67AFDED896F43069C77F8CD0F1A125C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20">
    <w:name w:val="33F0F4C78D204D5183E00EF2C7D6F91C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20">
    <w:name w:val="212BE3807F8E44F7BBB4617D6712426D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20">
    <w:name w:val="E8FC7B81763D40848A85E50F22B1891D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20">
    <w:name w:val="A4F651BD0E2F476AB81F39E14DB7D3D4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20">
    <w:name w:val="30FCF513BF684BD99D60DB8F3D396623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18">
    <w:name w:val="57AC4A9F0A324504B4E9C13AD96FCED0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16">
    <w:name w:val="E84B598DE7704FC98C5FD5F5915E6DC2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16">
    <w:name w:val="7E06194E7E27425B9FE7E056CD8669EB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16">
    <w:name w:val="9E481B5C5B26497E8BEEF33DA840C478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14">
    <w:name w:val="FCDB477BF28E44618B5D80AB79D47B1F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13">
    <w:name w:val="B3543A1066514C7BA592362E7B16EAED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12">
    <w:name w:val="2471995D23E44DEBAF16EE77EF4B4F1A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11">
    <w:name w:val="4E7191AA60874559AE4B2CEA2205B6D9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9">
    <w:name w:val="726FE0ADBBB243159EBF3E46DA929AE2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8">
    <w:name w:val="C522CD3105974C999D11DB249EC63644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8">
    <w:name w:val="A5DF707281AB4C2AB86430454FB8BB77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7">
    <w:name w:val="30DB58DA3CF24A41AD8CEED29D58BADC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7">
    <w:name w:val="CA0FE7F298294EF5A463DFE0630662F6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7">
    <w:name w:val="8FA13A9A7ED64238B7710A5FC0DBFCF0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7">
    <w:name w:val="50EC3043D1C74BB3B9132C8EB1A21DA0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4">
    <w:name w:val="F6E40D19C34D472EBCABA87CACE2154E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3">
    <w:name w:val="BB3943D1558C471A9F45C426365326D4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3">
    <w:name w:val="343211EB60104C5F85098919ED62B6E9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2">
    <w:name w:val="1E0A09FFD2F84346BB2A0BF4519483F2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2">
    <w:name w:val="FE958F5B75BB4FB8B6D33BD5FFBB035D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2">
    <w:name w:val="23196BB6D23B4B53AD6E64FE8DB3A3AA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5D9900133BE467E8950304FC9C1938441">
    <w:name w:val="C5D9900133BE467E8950304FC9C1938441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36">
    <w:name w:val="3BCB0669306B4E42873A2B93EE0699D23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32">
    <w:name w:val="A5FD04CF97BC4FB990880A4F739ECA413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29">
    <w:name w:val="F828A76578CE4B968CD4A630D36E48E42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28">
    <w:name w:val="57C2ECC2A4454631B39B38F4CA5568652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28">
    <w:name w:val="176B1659637F41209B8972A263FCC0122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26">
    <w:name w:val="C38609FDD2E74E8A81CA394A3B30E01E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25">
    <w:name w:val="FC9231AFD5DA4C6B8FB6FD782591ACEF2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25">
    <w:name w:val="5278E0B3E2BD47128FD803E0E2FA39652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25">
    <w:name w:val="9B5A005C727747D2BB7135EE6835DEFD2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23">
    <w:name w:val="B67AFDED896F43069C77F8CD0F1A125C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21">
    <w:name w:val="33F0F4C78D204D5183E00EF2C7D6F91C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21">
    <w:name w:val="212BE3807F8E44F7BBB4617D6712426D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21">
    <w:name w:val="E8FC7B81763D40848A85E50F22B1891D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21">
    <w:name w:val="A4F651BD0E2F476AB81F39E14DB7D3D4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21">
    <w:name w:val="30FCF513BF684BD99D60DB8F3D396623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19">
    <w:name w:val="57AC4A9F0A324504B4E9C13AD96FCED0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17">
    <w:name w:val="E84B598DE7704FC98C5FD5F5915E6DC2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17">
    <w:name w:val="7E06194E7E27425B9FE7E056CD8669EB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17">
    <w:name w:val="9E481B5C5B26497E8BEEF33DA840C478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15">
    <w:name w:val="FCDB477BF28E44618B5D80AB79D47B1F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14">
    <w:name w:val="B3543A1066514C7BA592362E7B16EAED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13">
    <w:name w:val="2471995D23E44DEBAF16EE77EF4B4F1A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12">
    <w:name w:val="4E7191AA60874559AE4B2CEA2205B6D9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10">
    <w:name w:val="726FE0ADBBB243159EBF3E46DA929AE2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9">
    <w:name w:val="C522CD3105974C999D11DB249EC63644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9">
    <w:name w:val="A5DF707281AB4C2AB86430454FB8BB77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8">
    <w:name w:val="30DB58DA3CF24A41AD8CEED29D58BADC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8">
    <w:name w:val="CA0FE7F298294EF5A463DFE0630662F6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8">
    <w:name w:val="8FA13A9A7ED64238B7710A5FC0DBFCF0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8">
    <w:name w:val="50EC3043D1C74BB3B9132C8EB1A21DA0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5">
    <w:name w:val="F6E40D19C34D472EBCABA87CACE2154E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4">
    <w:name w:val="BB3943D1558C471A9F45C426365326D4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4">
    <w:name w:val="343211EB60104C5F85098919ED62B6E9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3">
    <w:name w:val="1E0A09FFD2F84346BB2A0BF4519483F2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3">
    <w:name w:val="FE958F5B75BB4FB8B6D33BD5FFBB035D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3">
    <w:name w:val="23196BB6D23B4B53AD6E64FE8DB3A3AA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">
    <w:name w:val="442491A077EB4F82A212213E853EED42"/>
    <w:rsid w:val="00461D17"/>
  </w:style>
  <w:style w:type="paragraph" w:customStyle="1" w:styleId="00A34D143BF24D99BD1E2A29CAF8283D">
    <w:name w:val="00A34D143BF24D99BD1E2A29CAF8283D"/>
    <w:rsid w:val="00461D17"/>
  </w:style>
  <w:style w:type="paragraph" w:customStyle="1" w:styleId="4E83E5CB23F14A9E94784DC774A89572">
    <w:name w:val="4E83E5CB23F14A9E94784DC774A89572"/>
    <w:rsid w:val="00461D17"/>
  </w:style>
  <w:style w:type="paragraph" w:customStyle="1" w:styleId="DBAC3E993B7E4624965AF0687FD2D21B">
    <w:name w:val="DBAC3E993B7E4624965AF0687FD2D21B"/>
    <w:rsid w:val="00461D17"/>
  </w:style>
  <w:style w:type="paragraph" w:customStyle="1" w:styleId="283B3192EC674F5C992CF873C5E1D985">
    <w:name w:val="283B3192EC674F5C992CF873C5E1D985"/>
    <w:rsid w:val="00461D17"/>
  </w:style>
  <w:style w:type="paragraph" w:customStyle="1" w:styleId="05844C67794947BDA0EFE2AF72D2EB95">
    <w:name w:val="05844C67794947BDA0EFE2AF72D2EB95"/>
    <w:rsid w:val="00461D17"/>
  </w:style>
  <w:style w:type="paragraph" w:customStyle="1" w:styleId="4957E49D43534804A163FE6CC483F4C2">
    <w:name w:val="4957E49D43534804A163FE6CC483F4C2"/>
    <w:rsid w:val="00461D17"/>
  </w:style>
  <w:style w:type="paragraph" w:customStyle="1" w:styleId="3643248DF3B74ADD918F1CFDF9B68CA3">
    <w:name w:val="3643248DF3B74ADD918F1CFDF9B68CA3"/>
    <w:rsid w:val="00461D17"/>
  </w:style>
  <w:style w:type="paragraph" w:customStyle="1" w:styleId="A60B89DAC2B243759EA92D2E36FC7E15">
    <w:name w:val="A60B89DAC2B243759EA92D2E36FC7E15"/>
    <w:rsid w:val="00461D17"/>
  </w:style>
  <w:style w:type="paragraph" w:customStyle="1" w:styleId="DEE183F0E9CA4320A7CC5C855F0024B3">
    <w:name w:val="DEE183F0E9CA4320A7CC5C855F0024B3"/>
    <w:rsid w:val="00461D17"/>
  </w:style>
  <w:style w:type="paragraph" w:customStyle="1" w:styleId="8E96CBC4C80A435E868714D119D0F516">
    <w:name w:val="8E96CBC4C80A435E868714D119D0F516"/>
    <w:rsid w:val="00461D17"/>
  </w:style>
  <w:style w:type="paragraph" w:customStyle="1" w:styleId="C5D9900133BE467E8950304FC9C1938442">
    <w:name w:val="C5D9900133BE467E8950304FC9C1938442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37">
    <w:name w:val="3BCB0669306B4E42873A2B93EE0699D23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33">
    <w:name w:val="A5FD04CF97BC4FB990880A4F739ECA413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30">
    <w:name w:val="F828A76578CE4B968CD4A630D36E48E43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29">
    <w:name w:val="57C2ECC2A4454631B39B38F4CA5568652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29">
    <w:name w:val="176B1659637F41209B8972A263FCC0122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27">
    <w:name w:val="C38609FDD2E74E8A81CA394A3B30E01E2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26">
    <w:name w:val="FC9231AFD5DA4C6B8FB6FD782591ACEF26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26">
    <w:name w:val="5278E0B3E2BD47128FD803E0E2FA396526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26">
    <w:name w:val="9B5A005C727747D2BB7135EE6835DEFD26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24">
    <w:name w:val="B67AFDED896F43069C77F8CD0F1A125C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22">
    <w:name w:val="33F0F4C78D204D5183E00EF2C7D6F91C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22">
    <w:name w:val="212BE3807F8E44F7BBB4617D6712426D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22">
    <w:name w:val="E8FC7B81763D40848A85E50F22B1891D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22">
    <w:name w:val="A4F651BD0E2F476AB81F39E14DB7D3D4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22">
    <w:name w:val="30FCF513BF684BD99D60DB8F3D396623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20">
    <w:name w:val="57AC4A9F0A324504B4E9C13AD96FCED0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18">
    <w:name w:val="E84B598DE7704FC98C5FD5F5915E6DC2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18">
    <w:name w:val="7E06194E7E27425B9FE7E056CD8669EB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18">
    <w:name w:val="9E481B5C5B26497E8BEEF33DA840C478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16">
    <w:name w:val="FCDB477BF28E44618B5D80AB79D47B1F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15">
    <w:name w:val="B3543A1066514C7BA592362E7B16EAED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14">
    <w:name w:val="2471995D23E44DEBAF16EE77EF4B4F1A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13">
    <w:name w:val="4E7191AA60874559AE4B2CEA2205B6D9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11">
    <w:name w:val="726FE0ADBBB243159EBF3E46DA929AE2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10">
    <w:name w:val="C522CD3105974C999D11DB249EC63644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10">
    <w:name w:val="A5DF707281AB4C2AB86430454FB8BB77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9">
    <w:name w:val="30DB58DA3CF24A41AD8CEED29D58BADC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9">
    <w:name w:val="CA0FE7F298294EF5A463DFE0630662F6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9">
    <w:name w:val="8FA13A9A7ED64238B7710A5FC0DBFCF0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9">
    <w:name w:val="50EC3043D1C74BB3B9132C8EB1A21DA0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6">
    <w:name w:val="F6E40D19C34D472EBCABA87CACE2154E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5">
    <w:name w:val="BB3943D1558C471A9F45C426365326D4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5">
    <w:name w:val="343211EB60104C5F85098919ED62B6E9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4">
    <w:name w:val="1E0A09FFD2F84346BB2A0BF4519483F2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4">
    <w:name w:val="FE958F5B75BB4FB8B6D33BD5FFBB035D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4">
    <w:name w:val="23196BB6D23B4B53AD6E64FE8DB3A3AA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1">
    <w:name w:val="442491A077EB4F82A212213E853EED42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1">
    <w:name w:val="00A34D143BF24D99BD1E2A29CAF8283D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1">
    <w:name w:val="4E83E5CB23F14A9E94784DC774A89572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1">
    <w:name w:val="DBAC3E993B7E4624965AF0687FD2D21B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1">
    <w:name w:val="283B3192EC674F5C992CF873C5E1D985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1">
    <w:name w:val="05844C67794947BDA0EFE2AF72D2EB95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1">
    <w:name w:val="4957E49D43534804A163FE6CC483F4C2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1">
    <w:name w:val="3643248DF3B74ADD918F1CFDF9B68CA3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1">
    <w:name w:val="A60B89DAC2B243759EA92D2E36FC7E15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1">
    <w:name w:val="DEE183F0E9CA4320A7CC5C855F0024B3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1">
    <w:name w:val="8E96CBC4C80A435E868714D119D0F516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5D9900133BE467E8950304FC9C1938443">
    <w:name w:val="C5D9900133BE467E8950304FC9C1938443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38">
    <w:name w:val="3BCB0669306B4E42873A2B93EE0699D23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34">
    <w:name w:val="A5FD04CF97BC4FB990880A4F739ECA413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31">
    <w:name w:val="F828A76578CE4B968CD4A630D36E48E43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30">
    <w:name w:val="57C2ECC2A4454631B39B38F4CA5568653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30">
    <w:name w:val="176B1659637F41209B8972A263FCC0123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28">
    <w:name w:val="C38609FDD2E74E8A81CA394A3B30E01E2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27">
    <w:name w:val="FC9231AFD5DA4C6B8FB6FD782591ACEF27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27">
    <w:name w:val="5278E0B3E2BD47128FD803E0E2FA396527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27">
    <w:name w:val="9B5A005C727747D2BB7135EE6835DEFD27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25">
    <w:name w:val="B67AFDED896F43069C77F8CD0F1A125C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23">
    <w:name w:val="33F0F4C78D204D5183E00EF2C7D6F91C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23">
    <w:name w:val="212BE3807F8E44F7BBB4617D6712426D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23">
    <w:name w:val="E8FC7B81763D40848A85E50F22B1891D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23">
    <w:name w:val="A4F651BD0E2F476AB81F39E14DB7D3D4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23">
    <w:name w:val="30FCF513BF684BD99D60DB8F3D396623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21">
    <w:name w:val="57AC4A9F0A324504B4E9C13AD96FCED0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19">
    <w:name w:val="E84B598DE7704FC98C5FD5F5915E6DC2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19">
    <w:name w:val="7E06194E7E27425B9FE7E056CD8669EB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19">
    <w:name w:val="9E481B5C5B26497E8BEEF33DA840C478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17">
    <w:name w:val="FCDB477BF28E44618B5D80AB79D47B1F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16">
    <w:name w:val="B3543A1066514C7BA592362E7B16EAED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15">
    <w:name w:val="2471995D23E44DEBAF16EE77EF4B4F1A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14">
    <w:name w:val="4E7191AA60874559AE4B2CEA2205B6D9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12">
    <w:name w:val="726FE0ADBBB243159EBF3E46DA929AE2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11">
    <w:name w:val="C522CD3105974C999D11DB249EC63644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11">
    <w:name w:val="A5DF707281AB4C2AB86430454FB8BB77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10">
    <w:name w:val="30DB58DA3CF24A41AD8CEED29D58BADC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10">
    <w:name w:val="CA0FE7F298294EF5A463DFE0630662F6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10">
    <w:name w:val="8FA13A9A7ED64238B7710A5FC0DBFCF0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10">
    <w:name w:val="50EC3043D1C74BB3B9132C8EB1A21DA0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7">
    <w:name w:val="F6E40D19C34D472EBCABA87CACE2154E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6">
    <w:name w:val="BB3943D1558C471A9F45C426365326D4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6">
    <w:name w:val="343211EB60104C5F85098919ED62B6E9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5">
    <w:name w:val="1E0A09FFD2F84346BB2A0BF4519483F2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5">
    <w:name w:val="FE958F5B75BB4FB8B6D33BD5FFBB035D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5">
    <w:name w:val="23196BB6D23B4B53AD6E64FE8DB3A3AA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2">
    <w:name w:val="442491A077EB4F82A212213E853EED42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2">
    <w:name w:val="00A34D143BF24D99BD1E2A29CAF8283D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2">
    <w:name w:val="4E83E5CB23F14A9E94784DC774A89572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2">
    <w:name w:val="DBAC3E993B7E4624965AF0687FD2D21B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2">
    <w:name w:val="283B3192EC674F5C992CF873C5E1D985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2">
    <w:name w:val="05844C67794947BDA0EFE2AF72D2EB95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2">
    <w:name w:val="4957E49D43534804A163FE6CC483F4C2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2">
    <w:name w:val="3643248DF3B74ADD918F1CFDF9B68CA3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2">
    <w:name w:val="A60B89DAC2B243759EA92D2E36FC7E15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2">
    <w:name w:val="DEE183F0E9CA4320A7CC5C855F0024B3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2">
    <w:name w:val="8E96CBC4C80A435E868714D119D0F516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">
    <w:name w:val="CFE115AE70254131BB81C321B7FFB912"/>
    <w:rsid w:val="00461D17"/>
  </w:style>
  <w:style w:type="paragraph" w:customStyle="1" w:styleId="8DCBA7AF9BC74617A99E37E8955ACEEB">
    <w:name w:val="8DCBA7AF9BC74617A99E37E8955ACEEB"/>
    <w:rsid w:val="00461D17"/>
  </w:style>
  <w:style w:type="paragraph" w:customStyle="1" w:styleId="219C68271245427987E4DE5DB89E2176">
    <w:name w:val="219C68271245427987E4DE5DB89E2176"/>
    <w:rsid w:val="00461D17"/>
  </w:style>
  <w:style w:type="paragraph" w:customStyle="1" w:styleId="6D68C96828854E2DBA40177EAC754CE8">
    <w:name w:val="6D68C96828854E2DBA40177EAC754CE8"/>
    <w:rsid w:val="00461D17"/>
  </w:style>
  <w:style w:type="paragraph" w:customStyle="1" w:styleId="C5D9900133BE467E8950304FC9C1938444">
    <w:name w:val="C5D9900133BE467E8950304FC9C1938444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39">
    <w:name w:val="3BCB0669306B4E42873A2B93EE0699D23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35">
    <w:name w:val="A5FD04CF97BC4FB990880A4F739ECA413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32">
    <w:name w:val="F828A76578CE4B968CD4A630D36E48E43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31">
    <w:name w:val="57C2ECC2A4454631B39B38F4CA5568653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31">
    <w:name w:val="176B1659637F41209B8972A263FCC0123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29">
    <w:name w:val="C38609FDD2E74E8A81CA394A3B30E01E2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28">
    <w:name w:val="FC9231AFD5DA4C6B8FB6FD782591ACEF28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28">
    <w:name w:val="5278E0B3E2BD47128FD803E0E2FA396528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28">
    <w:name w:val="9B5A005C727747D2BB7135EE6835DEFD28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26">
    <w:name w:val="B67AFDED896F43069C77F8CD0F1A125C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24">
    <w:name w:val="33F0F4C78D204D5183E00EF2C7D6F91C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24">
    <w:name w:val="212BE3807F8E44F7BBB4617D6712426D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24">
    <w:name w:val="E8FC7B81763D40848A85E50F22B1891D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24">
    <w:name w:val="A4F651BD0E2F476AB81F39E14DB7D3D4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24">
    <w:name w:val="30FCF513BF684BD99D60DB8F3D396623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22">
    <w:name w:val="57AC4A9F0A324504B4E9C13AD96FCED0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20">
    <w:name w:val="E84B598DE7704FC98C5FD5F5915E6DC2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20">
    <w:name w:val="7E06194E7E27425B9FE7E056CD8669EB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20">
    <w:name w:val="9E481B5C5B26497E8BEEF33DA840C478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18">
    <w:name w:val="FCDB477BF28E44618B5D80AB79D47B1F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17">
    <w:name w:val="B3543A1066514C7BA592362E7B16EAED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16">
    <w:name w:val="2471995D23E44DEBAF16EE77EF4B4F1A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15">
    <w:name w:val="4E7191AA60874559AE4B2CEA2205B6D9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13">
    <w:name w:val="726FE0ADBBB243159EBF3E46DA929AE2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12">
    <w:name w:val="C522CD3105974C999D11DB249EC63644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12">
    <w:name w:val="A5DF707281AB4C2AB86430454FB8BB77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11">
    <w:name w:val="30DB58DA3CF24A41AD8CEED29D58BADC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11">
    <w:name w:val="CA0FE7F298294EF5A463DFE0630662F6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11">
    <w:name w:val="8FA13A9A7ED64238B7710A5FC0DBFCF0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11">
    <w:name w:val="50EC3043D1C74BB3B9132C8EB1A21DA0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8">
    <w:name w:val="F6E40D19C34D472EBCABA87CACE2154E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7">
    <w:name w:val="BB3943D1558C471A9F45C426365326D4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7">
    <w:name w:val="343211EB60104C5F85098919ED62B6E9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6">
    <w:name w:val="1E0A09FFD2F84346BB2A0BF4519483F26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6">
    <w:name w:val="FE958F5B75BB4FB8B6D33BD5FFBB035D6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6">
    <w:name w:val="23196BB6D23B4B53AD6E64FE8DB3A3AA6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3">
    <w:name w:val="442491A077EB4F82A212213E853EED42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3">
    <w:name w:val="00A34D143BF24D99BD1E2A29CAF8283D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3">
    <w:name w:val="4E83E5CB23F14A9E94784DC774A89572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3">
    <w:name w:val="DBAC3E993B7E4624965AF0687FD2D21B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3">
    <w:name w:val="283B3192EC674F5C992CF873C5E1D985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3">
    <w:name w:val="05844C67794947BDA0EFE2AF72D2EB95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3">
    <w:name w:val="4957E49D43534804A163FE6CC483F4C2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3">
    <w:name w:val="3643248DF3B74ADD918F1CFDF9B68CA3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3">
    <w:name w:val="A60B89DAC2B243759EA92D2E36FC7E15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3">
    <w:name w:val="DEE183F0E9CA4320A7CC5C855F0024B3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3">
    <w:name w:val="8E96CBC4C80A435E868714D119D0F516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1">
    <w:name w:val="CFE115AE70254131BB81C321B7FFB912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1">
    <w:name w:val="8DCBA7AF9BC74617A99E37E8955ACEEB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1">
    <w:name w:val="219C68271245427987E4DE5DB89E2176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1">
    <w:name w:val="6D68C96828854E2DBA40177EAC754CE8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">
    <w:name w:val="0E3BB299C0D645D5901BF955D3036652"/>
    <w:rsid w:val="00461D17"/>
  </w:style>
  <w:style w:type="paragraph" w:customStyle="1" w:styleId="D4D14913F4AB4A84A9BD3F8C1BA9863D">
    <w:name w:val="D4D14913F4AB4A84A9BD3F8C1BA9863D"/>
    <w:rsid w:val="00461D17"/>
  </w:style>
  <w:style w:type="paragraph" w:customStyle="1" w:styleId="10CAB74695DE42CDAA62989921F4BCB0">
    <w:name w:val="10CAB74695DE42CDAA62989921F4BCB0"/>
    <w:rsid w:val="00461D17"/>
  </w:style>
  <w:style w:type="paragraph" w:customStyle="1" w:styleId="C5D9900133BE467E8950304FC9C1938445">
    <w:name w:val="C5D9900133BE467E8950304FC9C1938445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40">
    <w:name w:val="3BCB0669306B4E42873A2B93EE0699D24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36">
    <w:name w:val="A5FD04CF97BC4FB990880A4F739ECA413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33">
    <w:name w:val="F828A76578CE4B968CD4A630D36E48E43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32">
    <w:name w:val="57C2ECC2A4454631B39B38F4CA5568653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32">
    <w:name w:val="176B1659637F41209B8972A263FCC0123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30">
    <w:name w:val="C38609FDD2E74E8A81CA394A3B30E01E3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29">
    <w:name w:val="FC9231AFD5DA4C6B8FB6FD782591ACEF29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29">
    <w:name w:val="5278E0B3E2BD47128FD803E0E2FA396529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29">
    <w:name w:val="9B5A005C727747D2BB7135EE6835DEFD29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27">
    <w:name w:val="B67AFDED896F43069C77F8CD0F1A125C2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25">
    <w:name w:val="33F0F4C78D204D5183E00EF2C7D6F91C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25">
    <w:name w:val="212BE3807F8E44F7BBB4617D6712426D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25">
    <w:name w:val="E8FC7B81763D40848A85E50F22B1891D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25">
    <w:name w:val="A4F651BD0E2F476AB81F39E14DB7D3D4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25">
    <w:name w:val="30FCF513BF684BD99D60DB8F3D396623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23">
    <w:name w:val="57AC4A9F0A324504B4E9C13AD96FCED0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21">
    <w:name w:val="E84B598DE7704FC98C5FD5F5915E6DC2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21">
    <w:name w:val="7E06194E7E27425B9FE7E056CD8669EB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21">
    <w:name w:val="9E481B5C5B26497E8BEEF33DA840C478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19">
    <w:name w:val="FCDB477BF28E44618B5D80AB79D47B1F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18">
    <w:name w:val="B3543A1066514C7BA592362E7B16EAED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17">
    <w:name w:val="2471995D23E44DEBAF16EE77EF4B4F1A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16">
    <w:name w:val="4E7191AA60874559AE4B2CEA2205B6D9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14">
    <w:name w:val="726FE0ADBBB243159EBF3E46DA929AE2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13">
    <w:name w:val="C522CD3105974C999D11DB249EC63644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13">
    <w:name w:val="A5DF707281AB4C2AB86430454FB8BB77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12">
    <w:name w:val="30DB58DA3CF24A41AD8CEED29D58BADC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12">
    <w:name w:val="CA0FE7F298294EF5A463DFE0630662F6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12">
    <w:name w:val="8FA13A9A7ED64238B7710A5FC0DBFCF0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12">
    <w:name w:val="50EC3043D1C74BB3B9132C8EB1A21DA0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9">
    <w:name w:val="F6E40D19C34D472EBCABA87CACE2154E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8">
    <w:name w:val="BB3943D1558C471A9F45C426365326D4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8">
    <w:name w:val="343211EB60104C5F85098919ED62B6E9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7">
    <w:name w:val="1E0A09FFD2F84346BB2A0BF4519483F27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7">
    <w:name w:val="FE958F5B75BB4FB8B6D33BD5FFBB035D7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7">
    <w:name w:val="23196BB6D23B4B53AD6E64FE8DB3A3AA7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4">
    <w:name w:val="442491A077EB4F82A212213E853EED42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4">
    <w:name w:val="00A34D143BF24D99BD1E2A29CAF8283D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4">
    <w:name w:val="4E83E5CB23F14A9E94784DC774A89572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4">
    <w:name w:val="DBAC3E993B7E4624965AF0687FD2D21B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4">
    <w:name w:val="283B3192EC674F5C992CF873C5E1D985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4">
    <w:name w:val="05844C67794947BDA0EFE2AF72D2EB95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4">
    <w:name w:val="4957E49D43534804A163FE6CC483F4C2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4">
    <w:name w:val="3643248DF3B74ADD918F1CFDF9B68CA3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4">
    <w:name w:val="A60B89DAC2B243759EA92D2E36FC7E15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4">
    <w:name w:val="DEE183F0E9CA4320A7CC5C855F0024B3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4">
    <w:name w:val="8E96CBC4C80A435E868714D119D0F516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2">
    <w:name w:val="CFE115AE70254131BB81C321B7FFB912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2">
    <w:name w:val="8DCBA7AF9BC74617A99E37E8955ACEEB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2">
    <w:name w:val="219C68271245427987E4DE5DB89E2176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2">
    <w:name w:val="6D68C96828854E2DBA40177EAC754CE8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1">
    <w:name w:val="0E3BB299C0D645D5901BF955D3036652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1">
    <w:name w:val="D4D14913F4AB4A84A9BD3F8C1BA9863D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1">
    <w:name w:val="10CAB74695DE42CDAA62989921F4BCB0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">
    <w:name w:val="03D154CE148945CEA1CA3616FA20CA9E"/>
    <w:rsid w:val="00461D17"/>
  </w:style>
  <w:style w:type="paragraph" w:customStyle="1" w:styleId="626A7D271C834CEDBF4E8CE769CD67FA">
    <w:name w:val="626A7D271C834CEDBF4E8CE769CD67FA"/>
    <w:rsid w:val="00461D17"/>
  </w:style>
  <w:style w:type="paragraph" w:customStyle="1" w:styleId="C59350D85D874E4CA86D8696A302ACB5">
    <w:name w:val="C59350D85D874E4CA86D8696A302ACB5"/>
    <w:rsid w:val="00461D17"/>
  </w:style>
  <w:style w:type="paragraph" w:customStyle="1" w:styleId="ABAE4497BEC24D61B914E9F50E291AED">
    <w:name w:val="ABAE4497BEC24D61B914E9F50E291AED"/>
    <w:rsid w:val="00461D17"/>
  </w:style>
  <w:style w:type="paragraph" w:customStyle="1" w:styleId="C5D9900133BE467E8950304FC9C1938446">
    <w:name w:val="C5D9900133BE467E8950304FC9C1938446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41">
    <w:name w:val="3BCB0669306B4E42873A2B93EE0699D24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37">
    <w:name w:val="A5FD04CF97BC4FB990880A4F739ECA413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34">
    <w:name w:val="F828A76578CE4B968CD4A630D36E48E43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33">
    <w:name w:val="57C2ECC2A4454631B39B38F4CA5568653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33">
    <w:name w:val="176B1659637F41209B8972A263FCC0123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31">
    <w:name w:val="C38609FDD2E74E8A81CA394A3B30E01E3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30">
    <w:name w:val="FC9231AFD5DA4C6B8FB6FD782591ACEF30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30">
    <w:name w:val="5278E0B3E2BD47128FD803E0E2FA396530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30">
    <w:name w:val="9B5A005C727747D2BB7135EE6835DEFD30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28">
    <w:name w:val="B67AFDED896F43069C77F8CD0F1A125C2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26">
    <w:name w:val="33F0F4C78D204D5183E00EF2C7D6F91C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26">
    <w:name w:val="212BE3807F8E44F7BBB4617D6712426D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26">
    <w:name w:val="E8FC7B81763D40848A85E50F22B1891D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26">
    <w:name w:val="A4F651BD0E2F476AB81F39E14DB7D3D4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26">
    <w:name w:val="30FCF513BF684BD99D60DB8F3D396623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24">
    <w:name w:val="57AC4A9F0A324504B4E9C13AD96FCED0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22">
    <w:name w:val="E84B598DE7704FC98C5FD5F5915E6DC2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22">
    <w:name w:val="7E06194E7E27425B9FE7E056CD8669EB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22">
    <w:name w:val="9E481B5C5B26497E8BEEF33DA840C478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20">
    <w:name w:val="FCDB477BF28E44618B5D80AB79D47B1F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19">
    <w:name w:val="B3543A1066514C7BA592362E7B16EAED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18">
    <w:name w:val="2471995D23E44DEBAF16EE77EF4B4F1A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17">
    <w:name w:val="4E7191AA60874559AE4B2CEA2205B6D9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15">
    <w:name w:val="726FE0ADBBB243159EBF3E46DA929AE2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14">
    <w:name w:val="C522CD3105974C999D11DB249EC63644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14">
    <w:name w:val="A5DF707281AB4C2AB86430454FB8BB77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13">
    <w:name w:val="30DB58DA3CF24A41AD8CEED29D58BADC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13">
    <w:name w:val="CA0FE7F298294EF5A463DFE0630662F6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13">
    <w:name w:val="8FA13A9A7ED64238B7710A5FC0DBFCF0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13">
    <w:name w:val="50EC3043D1C74BB3B9132C8EB1A21DA0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10">
    <w:name w:val="F6E40D19C34D472EBCABA87CACE2154E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9">
    <w:name w:val="BB3943D1558C471A9F45C426365326D4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9">
    <w:name w:val="343211EB60104C5F85098919ED62B6E9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8">
    <w:name w:val="1E0A09FFD2F84346BB2A0BF4519483F28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8">
    <w:name w:val="FE958F5B75BB4FB8B6D33BD5FFBB035D8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8">
    <w:name w:val="23196BB6D23B4B53AD6E64FE8DB3A3AA8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5">
    <w:name w:val="442491A077EB4F82A212213E853EED42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5">
    <w:name w:val="00A34D143BF24D99BD1E2A29CAF8283D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5">
    <w:name w:val="4E83E5CB23F14A9E94784DC774A89572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5">
    <w:name w:val="DBAC3E993B7E4624965AF0687FD2D21B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5">
    <w:name w:val="283B3192EC674F5C992CF873C5E1D985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5">
    <w:name w:val="05844C67794947BDA0EFE2AF72D2EB95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5">
    <w:name w:val="4957E49D43534804A163FE6CC483F4C2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5">
    <w:name w:val="3643248DF3B74ADD918F1CFDF9B68CA3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5">
    <w:name w:val="A60B89DAC2B243759EA92D2E36FC7E15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5">
    <w:name w:val="DEE183F0E9CA4320A7CC5C855F0024B3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5">
    <w:name w:val="8E96CBC4C80A435E868714D119D0F516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3">
    <w:name w:val="CFE115AE70254131BB81C321B7FFB912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3">
    <w:name w:val="8DCBA7AF9BC74617A99E37E8955ACEEB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3">
    <w:name w:val="219C68271245427987E4DE5DB89E2176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3">
    <w:name w:val="6D68C96828854E2DBA40177EAC754CE8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2">
    <w:name w:val="0E3BB299C0D645D5901BF955D3036652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2">
    <w:name w:val="D4D14913F4AB4A84A9BD3F8C1BA9863D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2">
    <w:name w:val="10CAB74695DE42CDAA62989921F4BCB0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1">
    <w:name w:val="03D154CE148945CEA1CA3616FA20CA9E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1">
    <w:name w:val="626A7D271C834CEDBF4E8CE769CD67FA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1">
    <w:name w:val="C59350D85D874E4CA86D8696A302ACB5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1">
    <w:name w:val="ABAE4497BEC24D61B914E9F50E291AED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47">
    <w:name w:val="C5D9900133BE467E8950304FC9C1938447"/>
    <w:rsid w:val="00BA77F4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42">
    <w:name w:val="3BCB0669306B4E42873A2B93EE0699D242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38">
    <w:name w:val="A5FD04CF97BC4FB990880A4F739ECA4138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35">
    <w:name w:val="F828A76578CE4B968CD4A630D36E48E435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34">
    <w:name w:val="57C2ECC2A4454631B39B38F4CA55686534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34">
    <w:name w:val="176B1659637F41209B8972A263FCC01234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32">
    <w:name w:val="C38609FDD2E74E8A81CA394A3B30E01E32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31">
    <w:name w:val="FC9231AFD5DA4C6B8FB6FD782591ACEF31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31">
    <w:name w:val="5278E0B3E2BD47128FD803E0E2FA396531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31">
    <w:name w:val="9B5A005C727747D2BB7135EE6835DEFD31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29">
    <w:name w:val="B67AFDED896F43069C77F8CD0F1A125C29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27">
    <w:name w:val="33F0F4C78D204D5183E00EF2C7D6F91C27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27">
    <w:name w:val="212BE3807F8E44F7BBB4617D6712426D27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27">
    <w:name w:val="E8FC7B81763D40848A85E50F22B1891D27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27">
    <w:name w:val="A4F651BD0E2F476AB81F39E14DB7D3D427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27">
    <w:name w:val="30FCF513BF684BD99D60DB8F3D39662327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25">
    <w:name w:val="57AC4A9F0A324504B4E9C13AD96FCED025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23">
    <w:name w:val="E84B598DE7704FC98C5FD5F5915E6DC223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23">
    <w:name w:val="7E06194E7E27425B9FE7E056CD8669EB23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23">
    <w:name w:val="9E481B5C5B26497E8BEEF33DA840C47823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21">
    <w:name w:val="FCDB477BF28E44618B5D80AB79D47B1F21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20">
    <w:name w:val="B3543A1066514C7BA592362E7B16EAED20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19">
    <w:name w:val="2471995D23E44DEBAF16EE77EF4B4F1A19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18">
    <w:name w:val="4E7191AA60874559AE4B2CEA2205B6D918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16">
    <w:name w:val="726FE0ADBBB243159EBF3E46DA929AE216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15">
    <w:name w:val="C522CD3105974C999D11DB249EC6364415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15">
    <w:name w:val="A5DF707281AB4C2AB86430454FB8BB7715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14">
    <w:name w:val="30DB58DA3CF24A41AD8CEED29D58BADC14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14">
    <w:name w:val="CA0FE7F298294EF5A463DFE0630662F614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14">
    <w:name w:val="8FA13A9A7ED64238B7710A5FC0DBFCF014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14">
    <w:name w:val="50EC3043D1C74BB3B9132C8EB1A21DA014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11">
    <w:name w:val="F6E40D19C34D472EBCABA87CACE2154E11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10">
    <w:name w:val="BB3943D1558C471A9F45C426365326D410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10">
    <w:name w:val="343211EB60104C5F85098919ED62B6E910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9">
    <w:name w:val="1E0A09FFD2F84346BB2A0BF4519483F29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9">
    <w:name w:val="FE958F5B75BB4FB8B6D33BD5FFBB035D9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9">
    <w:name w:val="23196BB6D23B4B53AD6E64FE8DB3A3AA9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6">
    <w:name w:val="442491A077EB4F82A212213E853EED426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6">
    <w:name w:val="00A34D143BF24D99BD1E2A29CAF8283D6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6">
    <w:name w:val="4E83E5CB23F14A9E94784DC774A895726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6">
    <w:name w:val="DBAC3E993B7E4624965AF0687FD2D21B6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6">
    <w:name w:val="283B3192EC674F5C992CF873C5E1D9856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6">
    <w:name w:val="05844C67794947BDA0EFE2AF72D2EB956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6">
    <w:name w:val="4957E49D43534804A163FE6CC483F4C26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6">
    <w:name w:val="3643248DF3B74ADD918F1CFDF9B68CA36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6">
    <w:name w:val="A60B89DAC2B243759EA92D2E36FC7E156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6">
    <w:name w:val="DEE183F0E9CA4320A7CC5C855F0024B36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6">
    <w:name w:val="8E96CBC4C80A435E868714D119D0F5166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4">
    <w:name w:val="CFE115AE70254131BB81C321B7FFB9124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4">
    <w:name w:val="8DCBA7AF9BC74617A99E37E8955ACEEB4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4">
    <w:name w:val="219C68271245427987E4DE5DB89E21764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4">
    <w:name w:val="6D68C96828854E2DBA40177EAC754CE84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3">
    <w:name w:val="0E3BB299C0D645D5901BF955D30366523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3">
    <w:name w:val="D4D14913F4AB4A84A9BD3F8C1BA9863D3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3">
    <w:name w:val="10CAB74695DE42CDAA62989921F4BCB03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2">
    <w:name w:val="03D154CE148945CEA1CA3616FA20CA9E2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2">
    <w:name w:val="626A7D271C834CEDBF4E8CE769CD67FA2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2">
    <w:name w:val="C59350D85D874E4CA86D8696A302ACB52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2">
    <w:name w:val="ABAE4497BEC24D61B914E9F50E291AED2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48">
    <w:name w:val="C5D9900133BE467E8950304FC9C1938448"/>
    <w:rsid w:val="00BA77F4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43">
    <w:name w:val="3BCB0669306B4E42873A2B93EE0699D243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39">
    <w:name w:val="A5FD04CF97BC4FB990880A4F739ECA4139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36">
    <w:name w:val="F828A76578CE4B968CD4A630D36E48E436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35">
    <w:name w:val="57C2ECC2A4454631B39B38F4CA55686535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35">
    <w:name w:val="176B1659637F41209B8972A263FCC01235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33">
    <w:name w:val="C38609FDD2E74E8A81CA394A3B30E01E33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32">
    <w:name w:val="FC9231AFD5DA4C6B8FB6FD782591ACEF32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32">
    <w:name w:val="5278E0B3E2BD47128FD803E0E2FA396532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32">
    <w:name w:val="9B5A005C727747D2BB7135EE6835DEFD32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30">
    <w:name w:val="B67AFDED896F43069C77F8CD0F1A125C30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28">
    <w:name w:val="33F0F4C78D204D5183E00EF2C7D6F91C28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28">
    <w:name w:val="212BE3807F8E44F7BBB4617D6712426D28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28">
    <w:name w:val="E8FC7B81763D40848A85E50F22B1891D28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28">
    <w:name w:val="A4F651BD0E2F476AB81F39E14DB7D3D428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28">
    <w:name w:val="30FCF513BF684BD99D60DB8F3D39662328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26">
    <w:name w:val="57AC4A9F0A324504B4E9C13AD96FCED026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24">
    <w:name w:val="E84B598DE7704FC98C5FD5F5915E6DC224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24">
    <w:name w:val="7E06194E7E27425B9FE7E056CD8669EB24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24">
    <w:name w:val="9E481B5C5B26497E8BEEF33DA840C47824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22">
    <w:name w:val="FCDB477BF28E44618B5D80AB79D47B1F22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21">
    <w:name w:val="B3543A1066514C7BA592362E7B16EAED21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20">
    <w:name w:val="2471995D23E44DEBAF16EE77EF4B4F1A20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19">
    <w:name w:val="4E7191AA60874559AE4B2CEA2205B6D919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17">
    <w:name w:val="726FE0ADBBB243159EBF3E46DA929AE217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16">
    <w:name w:val="C522CD3105974C999D11DB249EC6364416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16">
    <w:name w:val="A5DF707281AB4C2AB86430454FB8BB7716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15">
    <w:name w:val="30DB58DA3CF24A41AD8CEED29D58BADC15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15">
    <w:name w:val="CA0FE7F298294EF5A463DFE0630662F615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15">
    <w:name w:val="8FA13A9A7ED64238B7710A5FC0DBFCF015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15">
    <w:name w:val="50EC3043D1C74BB3B9132C8EB1A21DA015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12">
    <w:name w:val="F6E40D19C34D472EBCABA87CACE2154E12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11">
    <w:name w:val="BB3943D1558C471A9F45C426365326D411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11">
    <w:name w:val="343211EB60104C5F85098919ED62B6E911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10">
    <w:name w:val="1E0A09FFD2F84346BB2A0BF4519483F210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10">
    <w:name w:val="FE958F5B75BB4FB8B6D33BD5FFBB035D10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10">
    <w:name w:val="23196BB6D23B4B53AD6E64FE8DB3A3AA10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7">
    <w:name w:val="442491A077EB4F82A212213E853EED427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7">
    <w:name w:val="00A34D143BF24D99BD1E2A29CAF8283D7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7">
    <w:name w:val="4E83E5CB23F14A9E94784DC774A895727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7">
    <w:name w:val="DBAC3E993B7E4624965AF0687FD2D21B7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7">
    <w:name w:val="283B3192EC674F5C992CF873C5E1D9857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7">
    <w:name w:val="05844C67794947BDA0EFE2AF72D2EB957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7">
    <w:name w:val="4957E49D43534804A163FE6CC483F4C27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7">
    <w:name w:val="3643248DF3B74ADD918F1CFDF9B68CA37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7">
    <w:name w:val="A60B89DAC2B243759EA92D2E36FC7E157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7">
    <w:name w:val="DEE183F0E9CA4320A7CC5C855F0024B37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7">
    <w:name w:val="8E96CBC4C80A435E868714D119D0F5167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5">
    <w:name w:val="CFE115AE70254131BB81C321B7FFB9125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5">
    <w:name w:val="8DCBA7AF9BC74617A99E37E8955ACEEB5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5">
    <w:name w:val="219C68271245427987E4DE5DB89E21765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5">
    <w:name w:val="6D68C96828854E2DBA40177EAC754CE85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4">
    <w:name w:val="0E3BB299C0D645D5901BF955D30366524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4">
    <w:name w:val="D4D14913F4AB4A84A9BD3F8C1BA9863D4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4">
    <w:name w:val="10CAB74695DE42CDAA62989921F4BCB04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3">
    <w:name w:val="03D154CE148945CEA1CA3616FA20CA9E3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3">
    <w:name w:val="626A7D271C834CEDBF4E8CE769CD67FA3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3">
    <w:name w:val="C59350D85D874E4CA86D8696A302ACB53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3">
    <w:name w:val="ABAE4497BEC24D61B914E9F50E291AED3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49">
    <w:name w:val="C5D9900133BE467E8950304FC9C1938449"/>
    <w:rsid w:val="0098321D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44">
    <w:name w:val="3BCB0669306B4E42873A2B93EE0699D244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40">
    <w:name w:val="A5FD04CF97BC4FB990880A4F739ECA4140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37">
    <w:name w:val="F828A76578CE4B968CD4A630D36E48E437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36">
    <w:name w:val="57C2ECC2A4454631B39B38F4CA55686536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36">
    <w:name w:val="176B1659637F41209B8972A263FCC01236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34">
    <w:name w:val="C38609FDD2E74E8A81CA394A3B30E01E34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33">
    <w:name w:val="FC9231AFD5DA4C6B8FB6FD782591ACEF33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33">
    <w:name w:val="5278E0B3E2BD47128FD803E0E2FA396533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33">
    <w:name w:val="9B5A005C727747D2BB7135EE6835DEFD33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31">
    <w:name w:val="B67AFDED896F43069C77F8CD0F1A125C31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29">
    <w:name w:val="33F0F4C78D204D5183E00EF2C7D6F91C29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29">
    <w:name w:val="212BE3807F8E44F7BBB4617D6712426D29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29">
    <w:name w:val="E8FC7B81763D40848A85E50F22B1891D29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29">
    <w:name w:val="A4F651BD0E2F476AB81F39E14DB7D3D429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29">
    <w:name w:val="30FCF513BF684BD99D60DB8F3D39662329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27">
    <w:name w:val="57AC4A9F0A324504B4E9C13AD96FCED027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25">
    <w:name w:val="E84B598DE7704FC98C5FD5F5915E6DC225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25">
    <w:name w:val="7E06194E7E27425B9FE7E056CD8669EB25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25">
    <w:name w:val="9E481B5C5B26497E8BEEF33DA840C47825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23">
    <w:name w:val="FCDB477BF28E44618B5D80AB79D47B1F23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22">
    <w:name w:val="B3543A1066514C7BA592362E7B16EAED22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21">
    <w:name w:val="2471995D23E44DEBAF16EE77EF4B4F1A21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20">
    <w:name w:val="4E7191AA60874559AE4B2CEA2205B6D920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18">
    <w:name w:val="726FE0ADBBB243159EBF3E46DA929AE218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17">
    <w:name w:val="C522CD3105974C999D11DB249EC6364417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17">
    <w:name w:val="A5DF707281AB4C2AB86430454FB8BB7717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16">
    <w:name w:val="30DB58DA3CF24A41AD8CEED29D58BADC16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16">
    <w:name w:val="CA0FE7F298294EF5A463DFE0630662F616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16">
    <w:name w:val="8FA13A9A7ED64238B7710A5FC0DBFCF016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16">
    <w:name w:val="50EC3043D1C74BB3B9132C8EB1A21DA016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13">
    <w:name w:val="F6E40D19C34D472EBCABA87CACE2154E13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12">
    <w:name w:val="BB3943D1558C471A9F45C426365326D412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12">
    <w:name w:val="343211EB60104C5F85098919ED62B6E912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11">
    <w:name w:val="1E0A09FFD2F84346BB2A0BF4519483F211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11">
    <w:name w:val="FE958F5B75BB4FB8B6D33BD5FFBB035D11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11">
    <w:name w:val="23196BB6D23B4B53AD6E64FE8DB3A3AA11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8">
    <w:name w:val="442491A077EB4F82A212213E853EED428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8">
    <w:name w:val="00A34D143BF24D99BD1E2A29CAF8283D8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8">
    <w:name w:val="4E83E5CB23F14A9E94784DC774A895728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8">
    <w:name w:val="DBAC3E993B7E4624965AF0687FD2D21B8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8">
    <w:name w:val="283B3192EC674F5C992CF873C5E1D9858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8">
    <w:name w:val="05844C67794947BDA0EFE2AF72D2EB958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8">
    <w:name w:val="4957E49D43534804A163FE6CC483F4C28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8">
    <w:name w:val="3643248DF3B74ADD918F1CFDF9B68CA38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8">
    <w:name w:val="A60B89DAC2B243759EA92D2E36FC7E158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8">
    <w:name w:val="DEE183F0E9CA4320A7CC5C855F0024B38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8">
    <w:name w:val="8E96CBC4C80A435E868714D119D0F5168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6">
    <w:name w:val="CFE115AE70254131BB81C321B7FFB9126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6">
    <w:name w:val="8DCBA7AF9BC74617A99E37E8955ACEEB6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6">
    <w:name w:val="219C68271245427987E4DE5DB89E21766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6">
    <w:name w:val="6D68C96828854E2DBA40177EAC754CE86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5">
    <w:name w:val="0E3BB299C0D645D5901BF955D30366525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5">
    <w:name w:val="D4D14913F4AB4A84A9BD3F8C1BA9863D5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5">
    <w:name w:val="10CAB74695DE42CDAA62989921F4BCB05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4">
    <w:name w:val="03D154CE148945CEA1CA3616FA20CA9E4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4">
    <w:name w:val="626A7D271C834CEDBF4E8CE769CD67FA4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4">
    <w:name w:val="C59350D85D874E4CA86D8696A302ACB54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4">
    <w:name w:val="ABAE4497BEC24D61B914E9F50E291AED4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D41938592CD433CB64F4865F0C2F75F">
    <w:name w:val="3D41938592CD433CB64F4865F0C2F75F"/>
    <w:rsid w:val="009869CB"/>
  </w:style>
  <w:style w:type="paragraph" w:customStyle="1" w:styleId="F830EFF35EB04AD9990C977F0382D39E">
    <w:name w:val="F830EFF35EB04AD9990C977F0382D39E"/>
    <w:rsid w:val="009869CB"/>
  </w:style>
  <w:style w:type="paragraph" w:customStyle="1" w:styleId="F830EFF35EB04AD9990C977F0382D39E1">
    <w:name w:val="F830EFF35EB04AD9990C977F0382D39E1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45">
    <w:name w:val="3BCB0669306B4E42873A2B93EE0699D245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41">
    <w:name w:val="A5FD04CF97BC4FB990880A4F739ECA4141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38">
    <w:name w:val="F828A76578CE4B968CD4A630D36E48E438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37">
    <w:name w:val="57C2ECC2A4454631B39B38F4CA55686537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37">
    <w:name w:val="176B1659637F41209B8972A263FCC01237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35">
    <w:name w:val="C38609FDD2E74E8A81CA394A3B30E01E35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34">
    <w:name w:val="FC9231AFD5DA4C6B8FB6FD782591ACEF34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34">
    <w:name w:val="5278E0B3E2BD47128FD803E0E2FA396534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34">
    <w:name w:val="9B5A005C727747D2BB7135EE6835DEFD34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32">
    <w:name w:val="B67AFDED896F43069C77F8CD0F1A125C32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30">
    <w:name w:val="33F0F4C78D204D5183E00EF2C7D6F91C30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30">
    <w:name w:val="212BE3807F8E44F7BBB4617D6712426D30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30">
    <w:name w:val="E8FC7B81763D40848A85E50F22B1891D30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30">
    <w:name w:val="A4F651BD0E2F476AB81F39E14DB7D3D430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30">
    <w:name w:val="30FCF513BF684BD99D60DB8F3D39662330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28">
    <w:name w:val="57AC4A9F0A324504B4E9C13AD96FCED028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26">
    <w:name w:val="E84B598DE7704FC98C5FD5F5915E6DC226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26">
    <w:name w:val="7E06194E7E27425B9FE7E056CD8669EB26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26">
    <w:name w:val="9E481B5C5B26497E8BEEF33DA840C47826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24">
    <w:name w:val="FCDB477BF28E44618B5D80AB79D47B1F24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23">
    <w:name w:val="B3543A1066514C7BA592362E7B16EAED23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22">
    <w:name w:val="2471995D23E44DEBAF16EE77EF4B4F1A22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21">
    <w:name w:val="4E7191AA60874559AE4B2CEA2205B6D921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19">
    <w:name w:val="726FE0ADBBB243159EBF3E46DA929AE219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18">
    <w:name w:val="C522CD3105974C999D11DB249EC6364418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18">
    <w:name w:val="A5DF707281AB4C2AB86430454FB8BB7718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17">
    <w:name w:val="30DB58DA3CF24A41AD8CEED29D58BADC17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17">
    <w:name w:val="CA0FE7F298294EF5A463DFE0630662F617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17">
    <w:name w:val="8FA13A9A7ED64238B7710A5FC0DBFCF017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17">
    <w:name w:val="50EC3043D1C74BB3B9132C8EB1A21DA017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14">
    <w:name w:val="F6E40D19C34D472EBCABA87CACE2154E14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13">
    <w:name w:val="BB3943D1558C471A9F45C426365326D413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13">
    <w:name w:val="343211EB60104C5F85098919ED62B6E913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12">
    <w:name w:val="1E0A09FFD2F84346BB2A0BF4519483F212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12">
    <w:name w:val="FE958F5B75BB4FB8B6D33BD5FFBB035D12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12">
    <w:name w:val="23196BB6D23B4B53AD6E64FE8DB3A3AA12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9">
    <w:name w:val="442491A077EB4F82A212213E853EED429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9">
    <w:name w:val="00A34D143BF24D99BD1E2A29CAF8283D9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9">
    <w:name w:val="4E83E5CB23F14A9E94784DC774A895729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9">
    <w:name w:val="DBAC3E993B7E4624965AF0687FD2D21B9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9">
    <w:name w:val="283B3192EC674F5C992CF873C5E1D9859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9">
    <w:name w:val="05844C67794947BDA0EFE2AF72D2EB959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9">
    <w:name w:val="4957E49D43534804A163FE6CC483F4C29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9">
    <w:name w:val="3643248DF3B74ADD918F1CFDF9B68CA39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9">
    <w:name w:val="A60B89DAC2B243759EA92D2E36FC7E159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9">
    <w:name w:val="DEE183F0E9CA4320A7CC5C855F0024B39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9">
    <w:name w:val="8E96CBC4C80A435E868714D119D0F5169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7">
    <w:name w:val="CFE115AE70254131BB81C321B7FFB9127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7">
    <w:name w:val="8DCBA7AF9BC74617A99E37E8955ACEEB7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7">
    <w:name w:val="219C68271245427987E4DE5DB89E21767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7">
    <w:name w:val="6D68C96828854E2DBA40177EAC754CE87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6">
    <w:name w:val="0E3BB299C0D645D5901BF955D30366526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6">
    <w:name w:val="D4D14913F4AB4A84A9BD3F8C1BA9863D6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6">
    <w:name w:val="10CAB74695DE42CDAA62989921F4BCB06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5">
    <w:name w:val="03D154CE148945CEA1CA3616FA20CA9E5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5">
    <w:name w:val="626A7D271C834CEDBF4E8CE769CD67FA5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5">
    <w:name w:val="C59350D85D874E4CA86D8696A302ACB55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5">
    <w:name w:val="ABAE4497BEC24D61B914E9F50E291AED5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30EFF35EB04AD9990C977F0382D39E2">
    <w:name w:val="F830EFF35EB04AD9990C977F0382D39E2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46">
    <w:name w:val="3BCB0669306B4E42873A2B93EE0699D246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42">
    <w:name w:val="A5FD04CF97BC4FB990880A4F739ECA4142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39">
    <w:name w:val="F828A76578CE4B968CD4A630D36E48E439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38">
    <w:name w:val="57C2ECC2A4454631B39B38F4CA55686538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38">
    <w:name w:val="176B1659637F41209B8972A263FCC01238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36">
    <w:name w:val="C38609FDD2E74E8A81CA394A3B30E01E36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35">
    <w:name w:val="FC9231AFD5DA4C6B8FB6FD782591ACEF35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35">
    <w:name w:val="5278E0B3E2BD47128FD803E0E2FA396535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35">
    <w:name w:val="9B5A005C727747D2BB7135EE6835DEFD35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33">
    <w:name w:val="B67AFDED896F43069C77F8CD0F1A125C33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31">
    <w:name w:val="33F0F4C78D204D5183E00EF2C7D6F91C31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31">
    <w:name w:val="212BE3807F8E44F7BBB4617D6712426D31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31">
    <w:name w:val="E8FC7B81763D40848A85E50F22B1891D31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31">
    <w:name w:val="A4F651BD0E2F476AB81F39E14DB7D3D431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31">
    <w:name w:val="30FCF513BF684BD99D60DB8F3D39662331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29">
    <w:name w:val="57AC4A9F0A324504B4E9C13AD96FCED029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27">
    <w:name w:val="E84B598DE7704FC98C5FD5F5915E6DC227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27">
    <w:name w:val="7E06194E7E27425B9FE7E056CD8669EB27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27">
    <w:name w:val="9E481B5C5B26497E8BEEF33DA840C47827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25">
    <w:name w:val="FCDB477BF28E44618B5D80AB79D47B1F25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24">
    <w:name w:val="B3543A1066514C7BA592362E7B16EAED24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23">
    <w:name w:val="2471995D23E44DEBAF16EE77EF4B4F1A23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22">
    <w:name w:val="4E7191AA60874559AE4B2CEA2205B6D922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20">
    <w:name w:val="726FE0ADBBB243159EBF3E46DA929AE220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19">
    <w:name w:val="C522CD3105974C999D11DB249EC6364419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19">
    <w:name w:val="A5DF707281AB4C2AB86430454FB8BB7719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18">
    <w:name w:val="30DB58DA3CF24A41AD8CEED29D58BADC18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18">
    <w:name w:val="CA0FE7F298294EF5A463DFE0630662F618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18">
    <w:name w:val="8FA13A9A7ED64238B7710A5FC0DBFCF018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18">
    <w:name w:val="50EC3043D1C74BB3B9132C8EB1A21DA018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15">
    <w:name w:val="F6E40D19C34D472EBCABA87CACE2154E15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14">
    <w:name w:val="BB3943D1558C471A9F45C426365326D414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14">
    <w:name w:val="343211EB60104C5F85098919ED62B6E914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13">
    <w:name w:val="1E0A09FFD2F84346BB2A0BF4519483F213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13">
    <w:name w:val="FE958F5B75BB4FB8B6D33BD5FFBB035D13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13">
    <w:name w:val="23196BB6D23B4B53AD6E64FE8DB3A3AA13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10">
    <w:name w:val="442491A077EB4F82A212213E853EED4210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10">
    <w:name w:val="00A34D143BF24D99BD1E2A29CAF8283D10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10">
    <w:name w:val="4E83E5CB23F14A9E94784DC774A8957210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10">
    <w:name w:val="DBAC3E993B7E4624965AF0687FD2D21B10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10">
    <w:name w:val="283B3192EC674F5C992CF873C5E1D98510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10">
    <w:name w:val="05844C67794947BDA0EFE2AF72D2EB9510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10">
    <w:name w:val="4957E49D43534804A163FE6CC483F4C210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10">
    <w:name w:val="3643248DF3B74ADD918F1CFDF9B68CA310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10">
    <w:name w:val="A60B89DAC2B243759EA92D2E36FC7E1510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10">
    <w:name w:val="DEE183F0E9CA4320A7CC5C855F0024B310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10">
    <w:name w:val="8E96CBC4C80A435E868714D119D0F51610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8">
    <w:name w:val="CFE115AE70254131BB81C321B7FFB9128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8">
    <w:name w:val="8DCBA7AF9BC74617A99E37E8955ACEEB8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8">
    <w:name w:val="219C68271245427987E4DE5DB89E21768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8">
    <w:name w:val="6D68C96828854E2DBA40177EAC754CE88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7">
    <w:name w:val="0E3BB299C0D645D5901BF955D30366527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7">
    <w:name w:val="D4D14913F4AB4A84A9BD3F8C1BA9863D7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7">
    <w:name w:val="10CAB74695DE42CDAA62989921F4BCB07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6">
    <w:name w:val="03D154CE148945CEA1CA3616FA20CA9E6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6">
    <w:name w:val="626A7D271C834CEDBF4E8CE769CD67FA6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6">
    <w:name w:val="C59350D85D874E4CA86D8696A302ACB56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6">
    <w:name w:val="ABAE4497BEC24D61B914E9F50E291AED6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30EFF35EB04AD9990C977F0382D39E3">
    <w:name w:val="F830EFF35EB04AD9990C977F0382D39E3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47">
    <w:name w:val="3BCB0669306B4E42873A2B93EE0699D247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43">
    <w:name w:val="A5FD04CF97BC4FB990880A4F739ECA4143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40">
    <w:name w:val="F828A76578CE4B968CD4A630D36E48E440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39">
    <w:name w:val="57C2ECC2A4454631B39B38F4CA55686539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39">
    <w:name w:val="176B1659637F41209B8972A263FCC01239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37">
    <w:name w:val="C38609FDD2E74E8A81CA394A3B30E01E37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36">
    <w:name w:val="FC9231AFD5DA4C6B8FB6FD782591ACEF36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36">
    <w:name w:val="5278E0B3E2BD47128FD803E0E2FA396536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36">
    <w:name w:val="9B5A005C727747D2BB7135EE6835DEFD36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34">
    <w:name w:val="B67AFDED896F43069C77F8CD0F1A125C34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32">
    <w:name w:val="33F0F4C78D204D5183E00EF2C7D6F91C32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32">
    <w:name w:val="212BE3807F8E44F7BBB4617D6712426D32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32">
    <w:name w:val="E8FC7B81763D40848A85E50F22B1891D32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32">
    <w:name w:val="A4F651BD0E2F476AB81F39E14DB7D3D432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32">
    <w:name w:val="30FCF513BF684BD99D60DB8F3D39662332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30">
    <w:name w:val="57AC4A9F0A324504B4E9C13AD96FCED030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28">
    <w:name w:val="E84B598DE7704FC98C5FD5F5915E6DC228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28">
    <w:name w:val="7E06194E7E27425B9FE7E056CD8669EB28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28">
    <w:name w:val="9E481B5C5B26497E8BEEF33DA840C47828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26">
    <w:name w:val="FCDB477BF28E44618B5D80AB79D47B1F26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25">
    <w:name w:val="B3543A1066514C7BA592362E7B16EAED25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24">
    <w:name w:val="2471995D23E44DEBAF16EE77EF4B4F1A24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23">
    <w:name w:val="4E7191AA60874559AE4B2CEA2205B6D923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21">
    <w:name w:val="726FE0ADBBB243159EBF3E46DA929AE221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20">
    <w:name w:val="C522CD3105974C999D11DB249EC6364420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20">
    <w:name w:val="A5DF707281AB4C2AB86430454FB8BB7720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19">
    <w:name w:val="30DB58DA3CF24A41AD8CEED29D58BADC19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19">
    <w:name w:val="CA0FE7F298294EF5A463DFE0630662F619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19">
    <w:name w:val="8FA13A9A7ED64238B7710A5FC0DBFCF019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19">
    <w:name w:val="50EC3043D1C74BB3B9132C8EB1A21DA019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16">
    <w:name w:val="F6E40D19C34D472EBCABA87CACE2154E16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15">
    <w:name w:val="BB3943D1558C471A9F45C426365326D415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15">
    <w:name w:val="343211EB60104C5F85098919ED62B6E915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14">
    <w:name w:val="1E0A09FFD2F84346BB2A0BF4519483F214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14">
    <w:name w:val="FE958F5B75BB4FB8B6D33BD5FFBB035D14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14">
    <w:name w:val="23196BB6D23B4B53AD6E64FE8DB3A3AA14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11">
    <w:name w:val="442491A077EB4F82A212213E853EED4211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11">
    <w:name w:val="00A34D143BF24D99BD1E2A29CAF8283D11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11">
    <w:name w:val="4E83E5CB23F14A9E94784DC774A8957211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11">
    <w:name w:val="DBAC3E993B7E4624965AF0687FD2D21B11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11">
    <w:name w:val="283B3192EC674F5C992CF873C5E1D98511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11">
    <w:name w:val="05844C67794947BDA0EFE2AF72D2EB9511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11">
    <w:name w:val="4957E49D43534804A163FE6CC483F4C211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11">
    <w:name w:val="3643248DF3B74ADD918F1CFDF9B68CA311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11">
    <w:name w:val="A60B89DAC2B243759EA92D2E36FC7E1511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11">
    <w:name w:val="DEE183F0E9CA4320A7CC5C855F0024B311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11">
    <w:name w:val="8E96CBC4C80A435E868714D119D0F51611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9">
    <w:name w:val="CFE115AE70254131BB81C321B7FFB9129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9">
    <w:name w:val="8DCBA7AF9BC74617A99E37E8955ACEEB9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9">
    <w:name w:val="219C68271245427987E4DE5DB89E21769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9">
    <w:name w:val="6D68C96828854E2DBA40177EAC754CE89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8">
    <w:name w:val="0E3BB299C0D645D5901BF955D30366528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8">
    <w:name w:val="D4D14913F4AB4A84A9BD3F8C1BA9863D8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8">
    <w:name w:val="10CAB74695DE42CDAA62989921F4BCB08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7">
    <w:name w:val="03D154CE148945CEA1CA3616FA20CA9E7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7">
    <w:name w:val="626A7D271C834CEDBF4E8CE769CD67FA7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7">
    <w:name w:val="C59350D85D874E4CA86D8696A302ACB57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7">
    <w:name w:val="ABAE4497BEC24D61B914E9F50E291AED7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30EFF35EB04AD9990C977F0382D39E4">
    <w:name w:val="F830EFF35EB04AD9990C977F0382D39E4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48">
    <w:name w:val="3BCB0669306B4E42873A2B93EE0699D248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44">
    <w:name w:val="A5FD04CF97BC4FB990880A4F739ECA4144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41">
    <w:name w:val="F828A76578CE4B968CD4A630D36E48E441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40">
    <w:name w:val="57C2ECC2A4454631B39B38F4CA55686540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40">
    <w:name w:val="176B1659637F41209B8972A263FCC01240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38">
    <w:name w:val="C38609FDD2E74E8A81CA394A3B30E01E38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37">
    <w:name w:val="FC9231AFD5DA4C6B8FB6FD782591ACEF37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37">
    <w:name w:val="5278E0B3E2BD47128FD803E0E2FA396537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37">
    <w:name w:val="9B5A005C727747D2BB7135EE6835DEFD37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35">
    <w:name w:val="B67AFDED896F43069C77F8CD0F1A125C35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33">
    <w:name w:val="33F0F4C78D204D5183E00EF2C7D6F91C33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33">
    <w:name w:val="212BE3807F8E44F7BBB4617D6712426D33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33">
    <w:name w:val="E8FC7B81763D40848A85E50F22B1891D33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33">
    <w:name w:val="A4F651BD0E2F476AB81F39E14DB7D3D433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33">
    <w:name w:val="30FCF513BF684BD99D60DB8F3D39662333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31">
    <w:name w:val="57AC4A9F0A324504B4E9C13AD96FCED031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29">
    <w:name w:val="E84B598DE7704FC98C5FD5F5915E6DC229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29">
    <w:name w:val="7E06194E7E27425B9FE7E056CD8669EB29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29">
    <w:name w:val="9E481B5C5B26497E8BEEF33DA840C47829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27">
    <w:name w:val="FCDB477BF28E44618B5D80AB79D47B1F27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26">
    <w:name w:val="B3543A1066514C7BA592362E7B16EAED26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25">
    <w:name w:val="2471995D23E44DEBAF16EE77EF4B4F1A25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24">
    <w:name w:val="4E7191AA60874559AE4B2CEA2205B6D924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22">
    <w:name w:val="726FE0ADBBB243159EBF3E46DA929AE222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21">
    <w:name w:val="C522CD3105974C999D11DB249EC6364421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21">
    <w:name w:val="A5DF707281AB4C2AB86430454FB8BB7721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20">
    <w:name w:val="30DB58DA3CF24A41AD8CEED29D58BADC20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20">
    <w:name w:val="CA0FE7F298294EF5A463DFE0630662F620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20">
    <w:name w:val="8FA13A9A7ED64238B7710A5FC0DBFCF020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20">
    <w:name w:val="50EC3043D1C74BB3B9132C8EB1A21DA020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17">
    <w:name w:val="F6E40D19C34D472EBCABA87CACE2154E17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16">
    <w:name w:val="BB3943D1558C471A9F45C426365326D416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16">
    <w:name w:val="343211EB60104C5F85098919ED62B6E916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15">
    <w:name w:val="1E0A09FFD2F84346BB2A0BF4519483F215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15">
    <w:name w:val="FE958F5B75BB4FB8B6D33BD5FFBB035D15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15">
    <w:name w:val="23196BB6D23B4B53AD6E64FE8DB3A3AA15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12">
    <w:name w:val="442491A077EB4F82A212213E853EED4212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12">
    <w:name w:val="00A34D143BF24D99BD1E2A29CAF8283D12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12">
    <w:name w:val="4E83E5CB23F14A9E94784DC774A8957212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12">
    <w:name w:val="DBAC3E993B7E4624965AF0687FD2D21B12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12">
    <w:name w:val="283B3192EC674F5C992CF873C5E1D98512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12">
    <w:name w:val="05844C67794947BDA0EFE2AF72D2EB9512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12">
    <w:name w:val="4957E49D43534804A163FE6CC483F4C212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12">
    <w:name w:val="3643248DF3B74ADD918F1CFDF9B68CA312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12">
    <w:name w:val="A60B89DAC2B243759EA92D2E36FC7E1512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12">
    <w:name w:val="DEE183F0E9CA4320A7CC5C855F0024B312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12">
    <w:name w:val="8E96CBC4C80A435E868714D119D0F51612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10">
    <w:name w:val="CFE115AE70254131BB81C321B7FFB91210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10">
    <w:name w:val="8DCBA7AF9BC74617A99E37E8955ACEEB10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10">
    <w:name w:val="219C68271245427987E4DE5DB89E217610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10">
    <w:name w:val="6D68C96828854E2DBA40177EAC754CE810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9">
    <w:name w:val="0E3BB299C0D645D5901BF955D30366529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9">
    <w:name w:val="D4D14913F4AB4A84A9BD3F8C1BA9863D9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9">
    <w:name w:val="10CAB74695DE42CDAA62989921F4BCB09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8">
    <w:name w:val="03D154CE148945CEA1CA3616FA20CA9E8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8">
    <w:name w:val="626A7D271C834CEDBF4E8CE769CD67FA8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8">
    <w:name w:val="C59350D85D874E4CA86D8696A302ACB58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8">
    <w:name w:val="ABAE4497BEC24D61B914E9F50E291AED8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30EFF35EB04AD9990C977F0382D39E5">
    <w:name w:val="F830EFF35EB04AD9990C977F0382D39E5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49">
    <w:name w:val="3BCB0669306B4E42873A2B93EE0699D249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45">
    <w:name w:val="A5FD04CF97BC4FB990880A4F739ECA4145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42">
    <w:name w:val="F828A76578CE4B968CD4A630D36E48E442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41">
    <w:name w:val="57C2ECC2A4454631B39B38F4CA55686541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41">
    <w:name w:val="176B1659637F41209B8972A263FCC01241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39">
    <w:name w:val="C38609FDD2E74E8A81CA394A3B30E01E39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38">
    <w:name w:val="FC9231AFD5DA4C6B8FB6FD782591ACEF38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38">
    <w:name w:val="5278E0B3E2BD47128FD803E0E2FA396538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38">
    <w:name w:val="9B5A005C727747D2BB7135EE6835DEFD38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36">
    <w:name w:val="B67AFDED896F43069C77F8CD0F1A125C36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34">
    <w:name w:val="33F0F4C78D204D5183E00EF2C7D6F91C34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34">
    <w:name w:val="212BE3807F8E44F7BBB4617D6712426D34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34">
    <w:name w:val="E8FC7B81763D40848A85E50F22B1891D34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34">
    <w:name w:val="A4F651BD0E2F476AB81F39E14DB7D3D434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34">
    <w:name w:val="30FCF513BF684BD99D60DB8F3D39662334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32">
    <w:name w:val="57AC4A9F0A324504B4E9C13AD96FCED032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30">
    <w:name w:val="E84B598DE7704FC98C5FD5F5915E6DC230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30">
    <w:name w:val="7E06194E7E27425B9FE7E056CD8669EB30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30">
    <w:name w:val="9E481B5C5B26497E8BEEF33DA840C47830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28">
    <w:name w:val="FCDB477BF28E44618B5D80AB79D47B1F28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27">
    <w:name w:val="B3543A1066514C7BA592362E7B16EAED27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26">
    <w:name w:val="2471995D23E44DEBAF16EE77EF4B4F1A26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25">
    <w:name w:val="4E7191AA60874559AE4B2CEA2205B6D925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23">
    <w:name w:val="726FE0ADBBB243159EBF3E46DA929AE223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22">
    <w:name w:val="C522CD3105974C999D11DB249EC6364422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22">
    <w:name w:val="A5DF707281AB4C2AB86430454FB8BB7722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21">
    <w:name w:val="30DB58DA3CF24A41AD8CEED29D58BADC21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21">
    <w:name w:val="CA0FE7F298294EF5A463DFE0630662F621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21">
    <w:name w:val="8FA13A9A7ED64238B7710A5FC0DBFCF021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21">
    <w:name w:val="50EC3043D1C74BB3B9132C8EB1A21DA021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18">
    <w:name w:val="F6E40D19C34D472EBCABA87CACE2154E18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17">
    <w:name w:val="BB3943D1558C471A9F45C426365326D417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17">
    <w:name w:val="343211EB60104C5F85098919ED62B6E917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16">
    <w:name w:val="1E0A09FFD2F84346BB2A0BF4519483F216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16">
    <w:name w:val="FE958F5B75BB4FB8B6D33BD5FFBB035D16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16">
    <w:name w:val="23196BB6D23B4B53AD6E64FE8DB3A3AA16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13">
    <w:name w:val="442491A077EB4F82A212213E853EED4213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13">
    <w:name w:val="00A34D143BF24D99BD1E2A29CAF8283D13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13">
    <w:name w:val="4E83E5CB23F14A9E94784DC774A8957213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13">
    <w:name w:val="DBAC3E993B7E4624965AF0687FD2D21B13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13">
    <w:name w:val="283B3192EC674F5C992CF873C5E1D98513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13">
    <w:name w:val="05844C67794947BDA0EFE2AF72D2EB9513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13">
    <w:name w:val="4957E49D43534804A163FE6CC483F4C213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13">
    <w:name w:val="3643248DF3B74ADD918F1CFDF9B68CA313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13">
    <w:name w:val="A60B89DAC2B243759EA92D2E36FC7E1513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13">
    <w:name w:val="DEE183F0E9CA4320A7CC5C855F0024B313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13">
    <w:name w:val="8E96CBC4C80A435E868714D119D0F51613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11">
    <w:name w:val="CFE115AE70254131BB81C321B7FFB91211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11">
    <w:name w:val="8DCBA7AF9BC74617A99E37E8955ACEEB11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11">
    <w:name w:val="219C68271245427987E4DE5DB89E217611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11">
    <w:name w:val="6D68C96828854E2DBA40177EAC754CE811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10">
    <w:name w:val="0E3BB299C0D645D5901BF955D303665210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10">
    <w:name w:val="D4D14913F4AB4A84A9BD3F8C1BA9863D10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10">
    <w:name w:val="10CAB74695DE42CDAA62989921F4BCB010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9">
    <w:name w:val="03D154CE148945CEA1CA3616FA20CA9E9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9">
    <w:name w:val="626A7D271C834CEDBF4E8CE769CD67FA9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9">
    <w:name w:val="C59350D85D874E4CA86D8696A302ACB59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9">
    <w:name w:val="ABAE4497BEC24D61B914E9F50E291AED9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0031319B6249D4ABF27D2FDC30BB31">
    <w:name w:val="300031319B6249D4ABF27D2FDC30BB31"/>
    <w:rsid w:val="0027270C"/>
  </w:style>
  <w:style w:type="paragraph" w:customStyle="1" w:styleId="0A71C100FD274360B710898E16D8AAB3">
    <w:name w:val="0A71C100FD274360B710898E16D8AAB3"/>
    <w:rsid w:val="0027270C"/>
  </w:style>
  <w:style w:type="paragraph" w:customStyle="1" w:styleId="0A71C100FD274360B710898E16D8AAB31">
    <w:name w:val="0A71C100FD274360B710898E16D8AAB31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50">
    <w:name w:val="3BCB0669306B4E42873A2B93EE0699D250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46">
    <w:name w:val="A5FD04CF97BC4FB990880A4F739ECA4146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43">
    <w:name w:val="F828A76578CE4B968CD4A630D36E48E443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42">
    <w:name w:val="57C2ECC2A4454631B39B38F4CA55686542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42">
    <w:name w:val="176B1659637F41209B8972A263FCC01242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40">
    <w:name w:val="C38609FDD2E74E8A81CA394A3B30E01E40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39">
    <w:name w:val="FC9231AFD5DA4C6B8FB6FD782591ACEF39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39">
    <w:name w:val="5278E0B3E2BD47128FD803E0E2FA396539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39">
    <w:name w:val="9B5A005C727747D2BB7135EE6835DEFD39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37">
    <w:name w:val="B67AFDED896F43069C77F8CD0F1A125C37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35">
    <w:name w:val="33F0F4C78D204D5183E00EF2C7D6F91C35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35">
    <w:name w:val="212BE3807F8E44F7BBB4617D6712426D35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35">
    <w:name w:val="E8FC7B81763D40848A85E50F22B1891D35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35">
    <w:name w:val="A4F651BD0E2F476AB81F39E14DB7D3D435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35">
    <w:name w:val="30FCF513BF684BD99D60DB8F3D39662335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33">
    <w:name w:val="57AC4A9F0A324504B4E9C13AD96FCED033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31">
    <w:name w:val="E84B598DE7704FC98C5FD5F5915E6DC231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31">
    <w:name w:val="7E06194E7E27425B9FE7E056CD8669EB31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31">
    <w:name w:val="9E481B5C5B26497E8BEEF33DA840C47831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29">
    <w:name w:val="FCDB477BF28E44618B5D80AB79D47B1F29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28">
    <w:name w:val="B3543A1066514C7BA592362E7B16EAED28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27">
    <w:name w:val="2471995D23E44DEBAF16EE77EF4B4F1A27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26">
    <w:name w:val="4E7191AA60874559AE4B2CEA2205B6D926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24">
    <w:name w:val="726FE0ADBBB243159EBF3E46DA929AE224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23">
    <w:name w:val="C522CD3105974C999D11DB249EC6364423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23">
    <w:name w:val="A5DF707281AB4C2AB86430454FB8BB7723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22">
    <w:name w:val="30DB58DA3CF24A41AD8CEED29D58BADC22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22">
    <w:name w:val="CA0FE7F298294EF5A463DFE0630662F622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22">
    <w:name w:val="8FA13A9A7ED64238B7710A5FC0DBFCF022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22">
    <w:name w:val="50EC3043D1C74BB3B9132C8EB1A21DA022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19">
    <w:name w:val="F6E40D19C34D472EBCABA87CACE2154E19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18">
    <w:name w:val="BB3943D1558C471A9F45C426365326D418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18">
    <w:name w:val="343211EB60104C5F85098919ED62B6E918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17">
    <w:name w:val="1E0A09FFD2F84346BB2A0BF4519483F217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17">
    <w:name w:val="FE958F5B75BB4FB8B6D33BD5FFBB035D17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17">
    <w:name w:val="23196BB6D23B4B53AD6E64FE8DB3A3AA17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14">
    <w:name w:val="442491A077EB4F82A212213E853EED4214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14">
    <w:name w:val="00A34D143BF24D99BD1E2A29CAF8283D14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14">
    <w:name w:val="4E83E5CB23F14A9E94784DC774A8957214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14">
    <w:name w:val="DBAC3E993B7E4624965AF0687FD2D21B14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14">
    <w:name w:val="283B3192EC674F5C992CF873C5E1D98514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14">
    <w:name w:val="05844C67794947BDA0EFE2AF72D2EB9514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14">
    <w:name w:val="4957E49D43534804A163FE6CC483F4C214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14">
    <w:name w:val="3643248DF3B74ADD918F1CFDF9B68CA314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14">
    <w:name w:val="A60B89DAC2B243759EA92D2E36FC7E1514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14">
    <w:name w:val="DEE183F0E9CA4320A7CC5C855F0024B314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14">
    <w:name w:val="8E96CBC4C80A435E868714D119D0F51614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12">
    <w:name w:val="CFE115AE70254131BB81C321B7FFB91212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12">
    <w:name w:val="8DCBA7AF9BC74617A99E37E8955ACEEB12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12">
    <w:name w:val="219C68271245427987E4DE5DB89E217612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12">
    <w:name w:val="6D68C96828854E2DBA40177EAC754CE812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11">
    <w:name w:val="0E3BB299C0D645D5901BF955D303665211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11">
    <w:name w:val="D4D14913F4AB4A84A9BD3F8C1BA9863D11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11">
    <w:name w:val="10CAB74695DE42CDAA62989921F4BCB011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10">
    <w:name w:val="03D154CE148945CEA1CA3616FA20CA9E10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10">
    <w:name w:val="626A7D271C834CEDBF4E8CE769CD67FA10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10">
    <w:name w:val="C59350D85D874E4CA86D8696A302ACB510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10">
    <w:name w:val="ABAE4497BEC24D61B914E9F50E291AED10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2">
    <w:name w:val="0A71C100FD274360B710898E16D8AAB32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51">
    <w:name w:val="3BCB0669306B4E42873A2B93EE0699D251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47">
    <w:name w:val="A5FD04CF97BC4FB990880A4F739ECA4147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44">
    <w:name w:val="F828A76578CE4B968CD4A630D36E48E444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43">
    <w:name w:val="57C2ECC2A4454631B39B38F4CA55686543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43">
    <w:name w:val="176B1659637F41209B8972A263FCC01243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41">
    <w:name w:val="C38609FDD2E74E8A81CA394A3B30E01E41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40">
    <w:name w:val="FC9231AFD5DA4C6B8FB6FD782591ACEF40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40">
    <w:name w:val="5278E0B3E2BD47128FD803E0E2FA396540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40">
    <w:name w:val="9B5A005C727747D2BB7135EE6835DEFD40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38">
    <w:name w:val="B67AFDED896F43069C77F8CD0F1A125C38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36">
    <w:name w:val="33F0F4C78D204D5183E00EF2C7D6F91C36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36">
    <w:name w:val="212BE3807F8E44F7BBB4617D6712426D36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36">
    <w:name w:val="E8FC7B81763D40848A85E50F22B1891D36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36">
    <w:name w:val="A4F651BD0E2F476AB81F39E14DB7D3D436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36">
    <w:name w:val="30FCF513BF684BD99D60DB8F3D39662336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34">
    <w:name w:val="57AC4A9F0A324504B4E9C13AD96FCED034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32">
    <w:name w:val="E84B598DE7704FC98C5FD5F5915E6DC232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32">
    <w:name w:val="7E06194E7E27425B9FE7E056CD8669EB32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32">
    <w:name w:val="9E481B5C5B26497E8BEEF33DA840C47832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30">
    <w:name w:val="FCDB477BF28E44618B5D80AB79D47B1F30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29">
    <w:name w:val="B3543A1066514C7BA592362E7B16EAED29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28">
    <w:name w:val="2471995D23E44DEBAF16EE77EF4B4F1A28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27">
    <w:name w:val="4E7191AA60874559AE4B2CEA2205B6D927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25">
    <w:name w:val="726FE0ADBBB243159EBF3E46DA929AE225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24">
    <w:name w:val="C522CD3105974C999D11DB249EC6364424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24">
    <w:name w:val="A5DF707281AB4C2AB86430454FB8BB7724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23">
    <w:name w:val="30DB58DA3CF24A41AD8CEED29D58BADC23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23">
    <w:name w:val="CA0FE7F298294EF5A463DFE0630662F623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23">
    <w:name w:val="8FA13A9A7ED64238B7710A5FC0DBFCF023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23">
    <w:name w:val="50EC3043D1C74BB3B9132C8EB1A21DA023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20">
    <w:name w:val="F6E40D19C34D472EBCABA87CACE2154E20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19">
    <w:name w:val="BB3943D1558C471A9F45C426365326D419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19">
    <w:name w:val="343211EB60104C5F85098919ED62B6E919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18">
    <w:name w:val="1E0A09FFD2F84346BB2A0BF4519483F218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18">
    <w:name w:val="FE958F5B75BB4FB8B6D33BD5FFBB035D18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18">
    <w:name w:val="23196BB6D23B4B53AD6E64FE8DB3A3AA18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15">
    <w:name w:val="442491A077EB4F82A212213E853EED4215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15">
    <w:name w:val="00A34D143BF24D99BD1E2A29CAF8283D15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15">
    <w:name w:val="4E83E5CB23F14A9E94784DC774A8957215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15">
    <w:name w:val="DBAC3E993B7E4624965AF0687FD2D21B15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15">
    <w:name w:val="283B3192EC674F5C992CF873C5E1D98515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15">
    <w:name w:val="05844C67794947BDA0EFE2AF72D2EB9515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15">
    <w:name w:val="4957E49D43534804A163FE6CC483F4C215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15">
    <w:name w:val="3643248DF3B74ADD918F1CFDF9B68CA315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15">
    <w:name w:val="A60B89DAC2B243759EA92D2E36FC7E1515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15">
    <w:name w:val="DEE183F0E9CA4320A7CC5C855F0024B315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15">
    <w:name w:val="8E96CBC4C80A435E868714D119D0F51615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13">
    <w:name w:val="CFE115AE70254131BB81C321B7FFB91213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13">
    <w:name w:val="8DCBA7AF9BC74617A99E37E8955ACEEB13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13">
    <w:name w:val="219C68271245427987E4DE5DB89E217613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13">
    <w:name w:val="6D68C96828854E2DBA40177EAC754CE813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12">
    <w:name w:val="0E3BB299C0D645D5901BF955D303665212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12">
    <w:name w:val="D4D14913F4AB4A84A9BD3F8C1BA9863D12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12">
    <w:name w:val="10CAB74695DE42CDAA62989921F4BCB012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11">
    <w:name w:val="03D154CE148945CEA1CA3616FA20CA9E11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11">
    <w:name w:val="626A7D271C834CEDBF4E8CE769CD67FA11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11">
    <w:name w:val="C59350D85D874E4CA86D8696A302ACB511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11">
    <w:name w:val="ABAE4497BEC24D61B914E9F50E291AED11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FFF998E88784B129BAAA1F000CC1FFF">
    <w:name w:val="4FFF998E88784B129BAAA1F000CC1FFF"/>
    <w:rsid w:val="00C667D6"/>
  </w:style>
  <w:style w:type="paragraph" w:customStyle="1" w:styleId="0A71C100FD274360B710898E16D8AAB33">
    <w:name w:val="0A71C100FD274360B710898E16D8AAB33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52">
    <w:name w:val="3BCB0669306B4E42873A2B93EE0699D252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48">
    <w:name w:val="A5FD04CF97BC4FB990880A4F739ECA4148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45">
    <w:name w:val="F828A76578CE4B968CD4A630D36E48E445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44">
    <w:name w:val="57C2ECC2A4454631B39B38F4CA55686544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44">
    <w:name w:val="176B1659637F41209B8972A263FCC01244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42">
    <w:name w:val="C38609FDD2E74E8A81CA394A3B30E01E42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41">
    <w:name w:val="FC9231AFD5DA4C6B8FB6FD782591ACEF41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41">
    <w:name w:val="5278E0B3E2BD47128FD803E0E2FA396541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41">
    <w:name w:val="9B5A005C727747D2BB7135EE6835DEFD41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39">
    <w:name w:val="B67AFDED896F43069C77F8CD0F1A125C39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37">
    <w:name w:val="33F0F4C78D204D5183E00EF2C7D6F91C37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37">
    <w:name w:val="212BE3807F8E44F7BBB4617D6712426D37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37">
    <w:name w:val="E8FC7B81763D40848A85E50F22B1891D37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FFF998E88784B129BAAA1F000CC1FFF1">
    <w:name w:val="4FFF998E88784B129BAAA1F000CC1FFF1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37">
    <w:name w:val="A4F651BD0E2F476AB81F39E14DB7D3D437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37">
    <w:name w:val="30FCF513BF684BD99D60DB8F3D39662337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35">
    <w:name w:val="57AC4A9F0A324504B4E9C13AD96FCED035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33">
    <w:name w:val="E84B598DE7704FC98C5FD5F5915E6DC233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33">
    <w:name w:val="7E06194E7E27425B9FE7E056CD8669EB33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33">
    <w:name w:val="9E481B5C5B26497E8BEEF33DA840C47833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31">
    <w:name w:val="FCDB477BF28E44618B5D80AB79D47B1F31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30">
    <w:name w:val="B3543A1066514C7BA592362E7B16EAED30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29">
    <w:name w:val="2471995D23E44DEBAF16EE77EF4B4F1A29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28">
    <w:name w:val="4E7191AA60874559AE4B2CEA2205B6D928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26">
    <w:name w:val="726FE0ADBBB243159EBF3E46DA929AE226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25">
    <w:name w:val="C522CD3105974C999D11DB249EC6364425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25">
    <w:name w:val="A5DF707281AB4C2AB86430454FB8BB7725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24">
    <w:name w:val="30DB58DA3CF24A41AD8CEED29D58BADC24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24">
    <w:name w:val="CA0FE7F298294EF5A463DFE0630662F624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24">
    <w:name w:val="8FA13A9A7ED64238B7710A5FC0DBFCF024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24">
    <w:name w:val="50EC3043D1C74BB3B9132C8EB1A21DA024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21">
    <w:name w:val="F6E40D19C34D472EBCABA87CACE2154E21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20">
    <w:name w:val="BB3943D1558C471A9F45C426365326D420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20">
    <w:name w:val="343211EB60104C5F85098919ED62B6E920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19">
    <w:name w:val="1E0A09FFD2F84346BB2A0BF4519483F219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19">
    <w:name w:val="FE958F5B75BB4FB8B6D33BD5FFBB035D19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19">
    <w:name w:val="23196BB6D23B4B53AD6E64FE8DB3A3AA19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16">
    <w:name w:val="442491A077EB4F82A212213E853EED4216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16">
    <w:name w:val="00A34D143BF24D99BD1E2A29CAF8283D16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16">
    <w:name w:val="4E83E5CB23F14A9E94784DC774A8957216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16">
    <w:name w:val="DBAC3E993B7E4624965AF0687FD2D21B16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16">
    <w:name w:val="283B3192EC674F5C992CF873C5E1D98516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16">
    <w:name w:val="05844C67794947BDA0EFE2AF72D2EB9516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16">
    <w:name w:val="4957E49D43534804A163FE6CC483F4C216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16">
    <w:name w:val="3643248DF3B74ADD918F1CFDF9B68CA316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16">
    <w:name w:val="A60B89DAC2B243759EA92D2E36FC7E1516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16">
    <w:name w:val="DEE183F0E9CA4320A7CC5C855F0024B316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16">
    <w:name w:val="8E96CBC4C80A435E868714D119D0F51616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14">
    <w:name w:val="CFE115AE70254131BB81C321B7FFB91214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14">
    <w:name w:val="8DCBA7AF9BC74617A99E37E8955ACEEB14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14">
    <w:name w:val="219C68271245427987E4DE5DB89E217614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14">
    <w:name w:val="6D68C96828854E2DBA40177EAC754CE814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13">
    <w:name w:val="0E3BB299C0D645D5901BF955D303665213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13">
    <w:name w:val="D4D14913F4AB4A84A9BD3F8C1BA9863D13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13">
    <w:name w:val="10CAB74695DE42CDAA62989921F4BCB013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12">
    <w:name w:val="03D154CE148945CEA1CA3616FA20CA9E12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12">
    <w:name w:val="626A7D271C834CEDBF4E8CE769CD67FA12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12">
    <w:name w:val="C59350D85D874E4CA86D8696A302ACB512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12">
    <w:name w:val="ABAE4497BEC24D61B914E9F50E291AED12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4">
    <w:name w:val="0A71C100FD274360B710898E16D8AAB34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53">
    <w:name w:val="3BCB0669306B4E42873A2B93EE0699D253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49">
    <w:name w:val="A5FD04CF97BC4FB990880A4F739ECA4149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46">
    <w:name w:val="F828A76578CE4B968CD4A630D36E48E446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45">
    <w:name w:val="57C2ECC2A4454631B39B38F4CA55686545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45">
    <w:name w:val="176B1659637F41209B8972A263FCC01245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43">
    <w:name w:val="C38609FDD2E74E8A81CA394A3B30E01E43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42">
    <w:name w:val="FC9231AFD5DA4C6B8FB6FD782591ACEF42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42">
    <w:name w:val="5278E0B3E2BD47128FD803E0E2FA396542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42">
    <w:name w:val="9B5A005C727747D2BB7135EE6835DEFD42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40">
    <w:name w:val="B67AFDED896F43069C77F8CD0F1A125C40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38">
    <w:name w:val="33F0F4C78D204D5183E00EF2C7D6F91C38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38">
    <w:name w:val="212BE3807F8E44F7BBB4617D6712426D38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38">
    <w:name w:val="E8FC7B81763D40848A85E50F22B1891D38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FFF998E88784B129BAAA1F000CC1FFF2">
    <w:name w:val="4FFF998E88784B129BAAA1F000CC1FFF2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38">
    <w:name w:val="A4F651BD0E2F476AB81F39E14DB7D3D438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38">
    <w:name w:val="30FCF513BF684BD99D60DB8F3D39662338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36">
    <w:name w:val="57AC4A9F0A324504B4E9C13AD96FCED036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34">
    <w:name w:val="E84B598DE7704FC98C5FD5F5915E6DC234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34">
    <w:name w:val="7E06194E7E27425B9FE7E056CD8669EB34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34">
    <w:name w:val="9E481B5C5B26497E8BEEF33DA840C47834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32">
    <w:name w:val="FCDB477BF28E44618B5D80AB79D47B1F32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31">
    <w:name w:val="B3543A1066514C7BA592362E7B16EAED31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30">
    <w:name w:val="2471995D23E44DEBAF16EE77EF4B4F1A30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29">
    <w:name w:val="4E7191AA60874559AE4B2CEA2205B6D929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27">
    <w:name w:val="726FE0ADBBB243159EBF3E46DA929AE227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26">
    <w:name w:val="C522CD3105974C999D11DB249EC6364426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26">
    <w:name w:val="A5DF707281AB4C2AB86430454FB8BB7726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25">
    <w:name w:val="30DB58DA3CF24A41AD8CEED29D58BADC25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25">
    <w:name w:val="CA0FE7F298294EF5A463DFE0630662F625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25">
    <w:name w:val="8FA13A9A7ED64238B7710A5FC0DBFCF025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25">
    <w:name w:val="50EC3043D1C74BB3B9132C8EB1A21DA025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22">
    <w:name w:val="F6E40D19C34D472EBCABA87CACE2154E22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21">
    <w:name w:val="BB3943D1558C471A9F45C426365326D421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21">
    <w:name w:val="343211EB60104C5F85098919ED62B6E921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20">
    <w:name w:val="1E0A09FFD2F84346BB2A0BF4519483F220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20">
    <w:name w:val="FE958F5B75BB4FB8B6D33BD5FFBB035D20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20">
    <w:name w:val="23196BB6D23B4B53AD6E64FE8DB3A3AA20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17">
    <w:name w:val="442491A077EB4F82A212213E853EED4217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17">
    <w:name w:val="00A34D143BF24D99BD1E2A29CAF8283D17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17">
    <w:name w:val="4E83E5CB23F14A9E94784DC774A8957217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17">
    <w:name w:val="DBAC3E993B7E4624965AF0687FD2D21B17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17">
    <w:name w:val="283B3192EC674F5C992CF873C5E1D98517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17">
    <w:name w:val="05844C67794947BDA0EFE2AF72D2EB9517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17">
    <w:name w:val="4957E49D43534804A163FE6CC483F4C217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17">
    <w:name w:val="3643248DF3B74ADD918F1CFDF9B68CA317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17">
    <w:name w:val="A60B89DAC2B243759EA92D2E36FC7E1517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17">
    <w:name w:val="DEE183F0E9CA4320A7CC5C855F0024B317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17">
    <w:name w:val="8E96CBC4C80A435E868714D119D0F51617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15">
    <w:name w:val="CFE115AE70254131BB81C321B7FFB91215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15">
    <w:name w:val="8DCBA7AF9BC74617A99E37E8955ACEEB15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15">
    <w:name w:val="219C68271245427987E4DE5DB89E217615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15">
    <w:name w:val="6D68C96828854E2DBA40177EAC754CE815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14">
    <w:name w:val="0E3BB299C0D645D5901BF955D303665214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14">
    <w:name w:val="D4D14913F4AB4A84A9BD3F8C1BA9863D14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14">
    <w:name w:val="10CAB74695DE42CDAA62989921F4BCB014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13">
    <w:name w:val="03D154CE148945CEA1CA3616FA20CA9E13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13">
    <w:name w:val="626A7D271C834CEDBF4E8CE769CD67FA13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13">
    <w:name w:val="C59350D85D874E4CA86D8696A302ACB513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13">
    <w:name w:val="ABAE4497BEC24D61B914E9F50E291AED13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5">
    <w:name w:val="0A71C100FD274360B710898E16D8AAB35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54">
    <w:name w:val="3BCB0669306B4E42873A2B93EE0699D254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50">
    <w:name w:val="A5FD04CF97BC4FB990880A4F739ECA4150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47">
    <w:name w:val="F828A76578CE4B968CD4A630D36E48E447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46">
    <w:name w:val="57C2ECC2A4454631B39B38F4CA55686546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46">
    <w:name w:val="176B1659637F41209B8972A263FCC01246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44">
    <w:name w:val="C38609FDD2E74E8A81CA394A3B30E01E44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43">
    <w:name w:val="FC9231AFD5DA4C6B8FB6FD782591ACEF43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43">
    <w:name w:val="5278E0B3E2BD47128FD803E0E2FA396543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43">
    <w:name w:val="9B5A005C727747D2BB7135EE6835DEFD43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41">
    <w:name w:val="B67AFDED896F43069C77F8CD0F1A125C41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39">
    <w:name w:val="33F0F4C78D204D5183E00EF2C7D6F91C39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39">
    <w:name w:val="212BE3807F8E44F7BBB4617D6712426D39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39">
    <w:name w:val="E8FC7B81763D40848A85E50F22B1891D39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FFF998E88784B129BAAA1F000CC1FFF3">
    <w:name w:val="4FFF998E88784B129BAAA1F000CC1FFF3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39">
    <w:name w:val="A4F651BD0E2F476AB81F39E14DB7D3D439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39">
    <w:name w:val="30FCF513BF684BD99D60DB8F3D39662339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37">
    <w:name w:val="57AC4A9F0A324504B4E9C13AD96FCED037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35">
    <w:name w:val="E84B598DE7704FC98C5FD5F5915E6DC235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35">
    <w:name w:val="7E06194E7E27425B9FE7E056CD8669EB35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35">
    <w:name w:val="9E481B5C5B26497E8BEEF33DA840C47835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33">
    <w:name w:val="FCDB477BF28E44618B5D80AB79D47B1F33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32">
    <w:name w:val="B3543A1066514C7BA592362E7B16EAED32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31">
    <w:name w:val="2471995D23E44DEBAF16EE77EF4B4F1A31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30">
    <w:name w:val="4E7191AA60874559AE4B2CEA2205B6D930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28">
    <w:name w:val="726FE0ADBBB243159EBF3E46DA929AE228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27">
    <w:name w:val="C522CD3105974C999D11DB249EC6364427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27">
    <w:name w:val="A5DF707281AB4C2AB86430454FB8BB7727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26">
    <w:name w:val="30DB58DA3CF24A41AD8CEED29D58BADC26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26">
    <w:name w:val="CA0FE7F298294EF5A463DFE0630662F626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26">
    <w:name w:val="8FA13A9A7ED64238B7710A5FC0DBFCF026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26">
    <w:name w:val="50EC3043D1C74BB3B9132C8EB1A21DA026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23">
    <w:name w:val="F6E40D19C34D472EBCABA87CACE2154E23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22">
    <w:name w:val="BB3943D1558C471A9F45C426365326D422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22">
    <w:name w:val="343211EB60104C5F85098919ED62B6E922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21">
    <w:name w:val="1E0A09FFD2F84346BB2A0BF4519483F221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21">
    <w:name w:val="FE958F5B75BB4FB8B6D33BD5FFBB035D21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21">
    <w:name w:val="23196BB6D23B4B53AD6E64FE8DB3A3AA21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18">
    <w:name w:val="442491A077EB4F82A212213E853EED4218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18">
    <w:name w:val="00A34D143BF24D99BD1E2A29CAF8283D18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18">
    <w:name w:val="4E83E5CB23F14A9E94784DC774A8957218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18">
    <w:name w:val="DBAC3E993B7E4624965AF0687FD2D21B18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18">
    <w:name w:val="283B3192EC674F5C992CF873C5E1D98518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18">
    <w:name w:val="05844C67794947BDA0EFE2AF72D2EB9518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18">
    <w:name w:val="4957E49D43534804A163FE6CC483F4C218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18">
    <w:name w:val="3643248DF3B74ADD918F1CFDF9B68CA318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18">
    <w:name w:val="A60B89DAC2B243759EA92D2E36FC7E1518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18">
    <w:name w:val="DEE183F0E9CA4320A7CC5C855F0024B318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18">
    <w:name w:val="8E96CBC4C80A435E868714D119D0F51618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16">
    <w:name w:val="CFE115AE70254131BB81C321B7FFB91216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16">
    <w:name w:val="8DCBA7AF9BC74617A99E37E8955ACEEB16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16">
    <w:name w:val="219C68271245427987E4DE5DB89E217616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16">
    <w:name w:val="6D68C96828854E2DBA40177EAC754CE816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15">
    <w:name w:val="0E3BB299C0D645D5901BF955D303665215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15">
    <w:name w:val="D4D14913F4AB4A84A9BD3F8C1BA9863D15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15">
    <w:name w:val="10CAB74695DE42CDAA62989921F4BCB015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14">
    <w:name w:val="03D154CE148945CEA1CA3616FA20CA9E14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14">
    <w:name w:val="626A7D271C834CEDBF4E8CE769CD67FA14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14">
    <w:name w:val="C59350D85D874E4CA86D8696A302ACB514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14">
    <w:name w:val="ABAE4497BEC24D61B914E9F50E291AED14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08C5440FE84FF9B802ACE213DAB5C8">
    <w:name w:val="2108C5440FE84FF9B802ACE213DAB5C8"/>
    <w:rsid w:val="00204ED8"/>
  </w:style>
  <w:style w:type="paragraph" w:customStyle="1" w:styleId="B77FCAA6B3264B9CB8310C754ACA80C6">
    <w:name w:val="B77FCAA6B3264B9CB8310C754ACA80C6"/>
    <w:rsid w:val="00204ED8"/>
  </w:style>
  <w:style w:type="paragraph" w:customStyle="1" w:styleId="0A71C100FD274360B710898E16D8AAB36">
    <w:name w:val="0A71C100FD274360B710898E16D8AAB36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55">
    <w:name w:val="3BCB0669306B4E42873A2B93EE0699D255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51">
    <w:name w:val="A5FD04CF97BC4FB990880A4F739ECA4151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48">
    <w:name w:val="F828A76578CE4B968CD4A630D36E48E44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47">
    <w:name w:val="57C2ECC2A4454631B39B38F4CA5568654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47">
    <w:name w:val="176B1659637F41209B8972A263FCC0124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45">
    <w:name w:val="C38609FDD2E74E8A81CA394A3B30E01E45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44">
    <w:name w:val="FC9231AFD5DA4C6B8FB6FD782591ACEF44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44">
    <w:name w:val="5278E0B3E2BD47128FD803E0E2FA396544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44">
    <w:name w:val="9B5A005C727747D2BB7135EE6835DEFD44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42">
    <w:name w:val="B67AFDED896F43069C77F8CD0F1A125C42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40">
    <w:name w:val="33F0F4C78D204D5183E00EF2C7D6F91C40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40">
    <w:name w:val="212BE3807F8E44F7BBB4617D6712426D40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40">
    <w:name w:val="E8FC7B81763D40848A85E50F22B1891D40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77FCAA6B3264B9CB8310C754ACA80C61">
    <w:name w:val="B77FCAA6B3264B9CB8310C754ACA80C61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40">
    <w:name w:val="A4F651BD0E2F476AB81F39E14DB7D3D440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40">
    <w:name w:val="30FCF513BF684BD99D60DB8F3D39662340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38">
    <w:name w:val="57AC4A9F0A324504B4E9C13AD96FCED03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36">
    <w:name w:val="E84B598DE7704FC98C5FD5F5915E6DC236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36">
    <w:name w:val="7E06194E7E27425B9FE7E056CD8669EB36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36">
    <w:name w:val="9E481B5C5B26497E8BEEF33DA840C47836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34">
    <w:name w:val="FCDB477BF28E44618B5D80AB79D47B1F34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33">
    <w:name w:val="B3543A1066514C7BA592362E7B16EAED33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32">
    <w:name w:val="2471995D23E44DEBAF16EE77EF4B4F1A32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31">
    <w:name w:val="4E7191AA60874559AE4B2CEA2205B6D931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29">
    <w:name w:val="726FE0ADBBB243159EBF3E46DA929AE229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28">
    <w:name w:val="C522CD3105974C999D11DB249EC636442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28">
    <w:name w:val="A5DF707281AB4C2AB86430454FB8BB772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27">
    <w:name w:val="30DB58DA3CF24A41AD8CEED29D58BADC2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27">
    <w:name w:val="CA0FE7F298294EF5A463DFE0630662F62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27">
    <w:name w:val="8FA13A9A7ED64238B7710A5FC0DBFCF02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27">
    <w:name w:val="50EC3043D1C74BB3B9132C8EB1A21DA02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24">
    <w:name w:val="F6E40D19C34D472EBCABA87CACE2154E24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23">
    <w:name w:val="BB3943D1558C471A9F45C426365326D423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23">
    <w:name w:val="343211EB60104C5F85098919ED62B6E923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22">
    <w:name w:val="1E0A09FFD2F84346BB2A0BF4519483F222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22">
    <w:name w:val="FE958F5B75BB4FB8B6D33BD5FFBB035D22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22">
    <w:name w:val="23196BB6D23B4B53AD6E64FE8DB3A3AA22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19">
    <w:name w:val="442491A077EB4F82A212213E853EED42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19">
    <w:name w:val="00A34D143BF24D99BD1E2A29CAF8283D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19">
    <w:name w:val="4E83E5CB23F14A9E94784DC774A89572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19">
    <w:name w:val="DBAC3E993B7E4624965AF0687FD2D21B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19">
    <w:name w:val="283B3192EC674F5C992CF873C5E1D985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19">
    <w:name w:val="05844C67794947BDA0EFE2AF72D2EB95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19">
    <w:name w:val="4957E49D43534804A163FE6CC483F4C2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19">
    <w:name w:val="3643248DF3B74ADD918F1CFDF9B68CA3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19">
    <w:name w:val="A60B89DAC2B243759EA92D2E36FC7E15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19">
    <w:name w:val="DEE183F0E9CA4320A7CC5C855F0024B3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19">
    <w:name w:val="8E96CBC4C80A435E868714D119D0F516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17">
    <w:name w:val="CFE115AE70254131BB81C321B7FFB91217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17">
    <w:name w:val="8DCBA7AF9BC74617A99E37E8955ACEEB17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17">
    <w:name w:val="219C68271245427987E4DE5DB89E217617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17">
    <w:name w:val="6D68C96828854E2DBA40177EAC754CE817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16">
    <w:name w:val="0E3BB299C0D645D5901BF955D303665216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16">
    <w:name w:val="D4D14913F4AB4A84A9BD3F8C1BA9863D16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16">
    <w:name w:val="10CAB74695DE42CDAA62989921F4BCB016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15">
    <w:name w:val="03D154CE148945CEA1CA3616FA20CA9E15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15">
    <w:name w:val="626A7D271C834CEDBF4E8CE769CD67FA15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15">
    <w:name w:val="C59350D85D874E4CA86D8696A302ACB515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15">
    <w:name w:val="ABAE4497BEC24D61B914E9F50E291AED15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7">
    <w:name w:val="0A71C100FD274360B710898E16D8AAB3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56">
    <w:name w:val="3BCB0669306B4E42873A2B93EE0699D256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52">
    <w:name w:val="A5FD04CF97BC4FB990880A4F739ECA4152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49">
    <w:name w:val="F828A76578CE4B968CD4A630D36E48E449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48">
    <w:name w:val="57C2ECC2A4454631B39B38F4CA5568654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48">
    <w:name w:val="176B1659637F41209B8972A263FCC0124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46">
    <w:name w:val="C38609FDD2E74E8A81CA394A3B30E01E46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45">
    <w:name w:val="FC9231AFD5DA4C6B8FB6FD782591ACEF45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45">
    <w:name w:val="5278E0B3E2BD47128FD803E0E2FA396545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45">
    <w:name w:val="9B5A005C727747D2BB7135EE6835DEFD45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43">
    <w:name w:val="B67AFDED896F43069C77F8CD0F1A125C43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41">
    <w:name w:val="33F0F4C78D204D5183E00EF2C7D6F91C41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41">
    <w:name w:val="212BE3807F8E44F7BBB4617D6712426D41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41">
    <w:name w:val="E8FC7B81763D40848A85E50F22B1891D41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77FCAA6B3264B9CB8310C754ACA80C62">
    <w:name w:val="B77FCAA6B3264B9CB8310C754ACA80C62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41">
    <w:name w:val="A4F651BD0E2F476AB81F39E14DB7D3D441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41">
    <w:name w:val="30FCF513BF684BD99D60DB8F3D39662341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39">
    <w:name w:val="57AC4A9F0A324504B4E9C13AD96FCED039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37">
    <w:name w:val="E84B598DE7704FC98C5FD5F5915E6DC23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37">
    <w:name w:val="7E06194E7E27425B9FE7E056CD8669EB3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37">
    <w:name w:val="9E481B5C5B26497E8BEEF33DA840C4783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35">
    <w:name w:val="FCDB477BF28E44618B5D80AB79D47B1F35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34">
    <w:name w:val="B3543A1066514C7BA592362E7B16EAED34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33">
    <w:name w:val="2471995D23E44DEBAF16EE77EF4B4F1A33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32">
    <w:name w:val="4E7191AA60874559AE4B2CEA2205B6D932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30">
    <w:name w:val="726FE0ADBBB243159EBF3E46DA929AE230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29">
    <w:name w:val="C522CD3105974C999D11DB249EC6364429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29">
    <w:name w:val="A5DF707281AB4C2AB86430454FB8BB7729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28">
    <w:name w:val="30DB58DA3CF24A41AD8CEED29D58BADC2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28">
    <w:name w:val="CA0FE7F298294EF5A463DFE0630662F62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28">
    <w:name w:val="8FA13A9A7ED64238B7710A5FC0DBFCF02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28">
    <w:name w:val="50EC3043D1C74BB3B9132C8EB1A21DA02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25">
    <w:name w:val="F6E40D19C34D472EBCABA87CACE2154E25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24">
    <w:name w:val="BB3943D1558C471A9F45C426365326D424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24">
    <w:name w:val="343211EB60104C5F85098919ED62B6E924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23">
    <w:name w:val="1E0A09FFD2F84346BB2A0BF4519483F223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23">
    <w:name w:val="FE958F5B75BB4FB8B6D33BD5FFBB035D23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23">
    <w:name w:val="23196BB6D23B4B53AD6E64FE8DB3A3AA23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20">
    <w:name w:val="442491A077EB4F82A212213E853EED4220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20">
    <w:name w:val="00A34D143BF24D99BD1E2A29CAF8283D20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20">
    <w:name w:val="4E83E5CB23F14A9E94784DC774A8957220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20">
    <w:name w:val="DBAC3E993B7E4624965AF0687FD2D21B20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20">
    <w:name w:val="283B3192EC674F5C992CF873C5E1D98520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20">
    <w:name w:val="05844C67794947BDA0EFE2AF72D2EB9520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20">
    <w:name w:val="4957E49D43534804A163FE6CC483F4C220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20">
    <w:name w:val="3643248DF3B74ADD918F1CFDF9B68CA320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20">
    <w:name w:val="A60B89DAC2B243759EA92D2E36FC7E1520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20">
    <w:name w:val="DEE183F0E9CA4320A7CC5C855F0024B320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20">
    <w:name w:val="8E96CBC4C80A435E868714D119D0F51620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18">
    <w:name w:val="CFE115AE70254131BB81C321B7FFB91218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18">
    <w:name w:val="8DCBA7AF9BC74617A99E37E8955ACEEB18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18">
    <w:name w:val="219C68271245427987E4DE5DB89E217618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18">
    <w:name w:val="6D68C96828854E2DBA40177EAC754CE818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17">
    <w:name w:val="0E3BB299C0D645D5901BF955D303665217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17">
    <w:name w:val="D4D14913F4AB4A84A9BD3F8C1BA9863D17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17">
    <w:name w:val="10CAB74695DE42CDAA62989921F4BCB017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16">
    <w:name w:val="03D154CE148945CEA1CA3616FA20CA9E16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16">
    <w:name w:val="626A7D271C834CEDBF4E8CE769CD67FA16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16">
    <w:name w:val="C59350D85D874E4CA86D8696A302ACB516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16">
    <w:name w:val="ABAE4497BEC24D61B914E9F50E291AED16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8">
    <w:name w:val="0A71C100FD274360B710898E16D8AAB3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57">
    <w:name w:val="3BCB0669306B4E42873A2B93EE0699D25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53">
    <w:name w:val="A5FD04CF97BC4FB990880A4F739ECA4153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50">
    <w:name w:val="F828A76578CE4B968CD4A630D36E48E450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49">
    <w:name w:val="57C2ECC2A4454631B39B38F4CA55686549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49">
    <w:name w:val="176B1659637F41209B8972A263FCC01249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47">
    <w:name w:val="C38609FDD2E74E8A81CA394A3B30E01E4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46">
    <w:name w:val="FC9231AFD5DA4C6B8FB6FD782591ACEF46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46">
    <w:name w:val="5278E0B3E2BD47128FD803E0E2FA396546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46">
    <w:name w:val="9B5A005C727747D2BB7135EE6835DEFD46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44">
    <w:name w:val="B67AFDED896F43069C77F8CD0F1A125C44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42">
    <w:name w:val="33F0F4C78D204D5183E00EF2C7D6F91C42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42">
    <w:name w:val="212BE3807F8E44F7BBB4617D6712426D42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42">
    <w:name w:val="E8FC7B81763D40848A85E50F22B1891D42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77FCAA6B3264B9CB8310C754ACA80C63">
    <w:name w:val="B77FCAA6B3264B9CB8310C754ACA80C63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42">
    <w:name w:val="A4F651BD0E2F476AB81F39E14DB7D3D442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42">
    <w:name w:val="30FCF513BF684BD99D60DB8F3D39662342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40">
    <w:name w:val="57AC4A9F0A324504B4E9C13AD96FCED040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38">
    <w:name w:val="E84B598DE7704FC98C5FD5F5915E6DC23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38">
    <w:name w:val="7E06194E7E27425B9FE7E056CD8669EB3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38">
    <w:name w:val="9E481B5C5B26497E8BEEF33DA840C4783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36">
    <w:name w:val="FCDB477BF28E44618B5D80AB79D47B1F36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35">
    <w:name w:val="B3543A1066514C7BA592362E7B16EAED35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34">
    <w:name w:val="2471995D23E44DEBAF16EE77EF4B4F1A34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33">
    <w:name w:val="4E7191AA60874559AE4B2CEA2205B6D933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31">
    <w:name w:val="726FE0ADBBB243159EBF3E46DA929AE231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30">
    <w:name w:val="C522CD3105974C999D11DB249EC6364430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30">
    <w:name w:val="A5DF707281AB4C2AB86430454FB8BB7730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29">
    <w:name w:val="30DB58DA3CF24A41AD8CEED29D58BADC29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29">
    <w:name w:val="CA0FE7F298294EF5A463DFE0630662F629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29">
    <w:name w:val="8FA13A9A7ED64238B7710A5FC0DBFCF029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29">
    <w:name w:val="50EC3043D1C74BB3B9132C8EB1A21DA029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26">
    <w:name w:val="F6E40D19C34D472EBCABA87CACE2154E26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25">
    <w:name w:val="BB3943D1558C471A9F45C426365326D425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25">
    <w:name w:val="343211EB60104C5F85098919ED62B6E925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24">
    <w:name w:val="1E0A09FFD2F84346BB2A0BF4519483F224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24">
    <w:name w:val="FE958F5B75BB4FB8B6D33BD5FFBB035D24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24">
    <w:name w:val="23196BB6D23B4B53AD6E64FE8DB3A3AA24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21">
    <w:name w:val="442491A077EB4F82A212213E853EED4221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21">
    <w:name w:val="00A34D143BF24D99BD1E2A29CAF8283D21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21">
    <w:name w:val="4E83E5CB23F14A9E94784DC774A8957221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21">
    <w:name w:val="DBAC3E993B7E4624965AF0687FD2D21B21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21">
    <w:name w:val="283B3192EC674F5C992CF873C5E1D98521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21">
    <w:name w:val="05844C67794947BDA0EFE2AF72D2EB9521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21">
    <w:name w:val="4957E49D43534804A163FE6CC483F4C221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21">
    <w:name w:val="3643248DF3B74ADD918F1CFDF9B68CA321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21">
    <w:name w:val="A60B89DAC2B243759EA92D2E36FC7E1521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21">
    <w:name w:val="DEE183F0E9CA4320A7CC5C855F0024B321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21">
    <w:name w:val="8E96CBC4C80A435E868714D119D0F51621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19">
    <w:name w:val="CFE115AE70254131BB81C321B7FFB912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19">
    <w:name w:val="8DCBA7AF9BC74617A99E37E8955ACEEB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19">
    <w:name w:val="219C68271245427987E4DE5DB89E2176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19">
    <w:name w:val="6D68C96828854E2DBA40177EAC754CE8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18">
    <w:name w:val="0E3BB299C0D645D5901BF955D303665218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18">
    <w:name w:val="D4D14913F4AB4A84A9BD3F8C1BA9863D18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18">
    <w:name w:val="10CAB74695DE42CDAA62989921F4BCB018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17">
    <w:name w:val="03D154CE148945CEA1CA3616FA20CA9E1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17">
    <w:name w:val="626A7D271C834CEDBF4E8CE769CD67FA1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17">
    <w:name w:val="C59350D85D874E4CA86D8696A302ACB51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17">
    <w:name w:val="ABAE4497BEC24D61B914E9F50E291AED1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9">
    <w:name w:val="0A71C100FD274360B710898E16D8AAB39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58">
    <w:name w:val="3BCB0669306B4E42873A2B93EE0699D258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54">
    <w:name w:val="A5FD04CF97BC4FB990880A4F739ECA4154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51">
    <w:name w:val="F828A76578CE4B968CD4A630D36E48E451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50">
    <w:name w:val="57C2ECC2A4454631B39B38F4CA55686550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50">
    <w:name w:val="176B1659637F41209B8972A263FCC01250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48">
    <w:name w:val="C38609FDD2E74E8A81CA394A3B30E01E48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47">
    <w:name w:val="FC9231AFD5DA4C6B8FB6FD782591ACEF47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47">
    <w:name w:val="5278E0B3E2BD47128FD803E0E2FA396547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47">
    <w:name w:val="9B5A005C727747D2BB7135EE6835DEFD47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45">
    <w:name w:val="B67AFDED896F43069C77F8CD0F1A125C45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43">
    <w:name w:val="33F0F4C78D204D5183E00EF2C7D6F91C43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43">
    <w:name w:val="212BE3807F8E44F7BBB4617D6712426D43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43">
    <w:name w:val="E8FC7B81763D40848A85E50F22B1891D43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77FCAA6B3264B9CB8310C754ACA80C64">
    <w:name w:val="B77FCAA6B3264B9CB8310C754ACA80C64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43">
    <w:name w:val="A4F651BD0E2F476AB81F39E14DB7D3D443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43">
    <w:name w:val="30FCF513BF684BD99D60DB8F3D39662343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41">
    <w:name w:val="57AC4A9F0A324504B4E9C13AD96FCED041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39">
    <w:name w:val="E84B598DE7704FC98C5FD5F5915E6DC239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39">
    <w:name w:val="7E06194E7E27425B9FE7E056CD8669EB39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39">
    <w:name w:val="9E481B5C5B26497E8BEEF33DA840C47839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37">
    <w:name w:val="FCDB477BF28E44618B5D80AB79D47B1F37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36">
    <w:name w:val="B3543A1066514C7BA592362E7B16EAED36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35">
    <w:name w:val="2471995D23E44DEBAF16EE77EF4B4F1A35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34">
    <w:name w:val="4E7191AA60874559AE4B2CEA2205B6D934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32">
    <w:name w:val="726FE0ADBBB243159EBF3E46DA929AE232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31">
    <w:name w:val="C522CD3105974C999D11DB249EC6364431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31">
    <w:name w:val="A5DF707281AB4C2AB86430454FB8BB7731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30">
    <w:name w:val="30DB58DA3CF24A41AD8CEED29D58BADC30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30">
    <w:name w:val="CA0FE7F298294EF5A463DFE0630662F630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30">
    <w:name w:val="8FA13A9A7ED64238B7710A5FC0DBFCF030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30">
    <w:name w:val="50EC3043D1C74BB3B9132C8EB1A21DA030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27">
    <w:name w:val="F6E40D19C34D472EBCABA87CACE2154E27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26">
    <w:name w:val="BB3943D1558C471A9F45C426365326D426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26">
    <w:name w:val="343211EB60104C5F85098919ED62B6E926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25">
    <w:name w:val="1E0A09FFD2F84346BB2A0BF4519483F225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25">
    <w:name w:val="FE958F5B75BB4FB8B6D33BD5FFBB035D25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25">
    <w:name w:val="23196BB6D23B4B53AD6E64FE8DB3A3AA25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22">
    <w:name w:val="442491A077EB4F82A212213E853EED4222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22">
    <w:name w:val="00A34D143BF24D99BD1E2A29CAF8283D22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22">
    <w:name w:val="4E83E5CB23F14A9E94784DC774A8957222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22">
    <w:name w:val="DBAC3E993B7E4624965AF0687FD2D21B22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22">
    <w:name w:val="283B3192EC674F5C992CF873C5E1D98522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22">
    <w:name w:val="05844C67794947BDA0EFE2AF72D2EB9522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22">
    <w:name w:val="4957E49D43534804A163FE6CC483F4C222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22">
    <w:name w:val="3643248DF3B74ADD918F1CFDF9B68CA322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22">
    <w:name w:val="A60B89DAC2B243759EA92D2E36FC7E1522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22">
    <w:name w:val="DEE183F0E9CA4320A7CC5C855F0024B322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22">
    <w:name w:val="8E96CBC4C80A435E868714D119D0F51622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20">
    <w:name w:val="CFE115AE70254131BB81C321B7FFB91220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20">
    <w:name w:val="8DCBA7AF9BC74617A99E37E8955ACEEB20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20">
    <w:name w:val="219C68271245427987E4DE5DB89E217620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20">
    <w:name w:val="6D68C96828854E2DBA40177EAC754CE820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19">
    <w:name w:val="0E3BB299C0D645D5901BF955D303665219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19">
    <w:name w:val="D4D14913F4AB4A84A9BD3F8C1BA9863D19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19">
    <w:name w:val="10CAB74695DE42CDAA62989921F4BCB019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18">
    <w:name w:val="03D154CE148945CEA1CA3616FA20CA9E18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18">
    <w:name w:val="626A7D271C834CEDBF4E8CE769CD67FA18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18">
    <w:name w:val="C59350D85D874E4CA86D8696A302ACB518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18">
    <w:name w:val="ABAE4497BEC24D61B914E9F50E291AED18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">
    <w:name w:val="88F682F0B4B04277B8493F83CFDA9052"/>
    <w:rsid w:val="00C36EB4"/>
  </w:style>
  <w:style w:type="paragraph" w:customStyle="1" w:styleId="0A71C100FD274360B710898E16D8AAB310">
    <w:name w:val="0A71C100FD274360B710898E16D8AAB310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59">
    <w:name w:val="3BCB0669306B4E42873A2B93EE0699D259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55">
    <w:name w:val="A5FD04CF97BC4FB990880A4F739ECA4155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52">
    <w:name w:val="F828A76578CE4B968CD4A630D36E48E452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51">
    <w:name w:val="57C2ECC2A4454631B39B38F4CA55686551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51">
    <w:name w:val="176B1659637F41209B8972A263FCC01251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49">
    <w:name w:val="C38609FDD2E74E8A81CA394A3B30E01E49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48">
    <w:name w:val="FC9231AFD5DA4C6B8FB6FD782591ACEF48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48">
    <w:name w:val="5278E0B3E2BD47128FD803E0E2FA396548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48">
    <w:name w:val="9B5A005C727747D2BB7135EE6835DEFD48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46">
    <w:name w:val="B67AFDED896F43069C77F8CD0F1A125C46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44">
    <w:name w:val="33F0F4C78D204D5183E00EF2C7D6F91C44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44">
    <w:name w:val="212BE3807F8E44F7BBB4617D6712426D44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44">
    <w:name w:val="E8FC7B81763D40848A85E50F22B1891D44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1">
    <w:name w:val="88F682F0B4B04277B8493F83CFDA90521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44">
    <w:name w:val="A4F651BD0E2F476AB81F39E14DB7D3D444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44">
    <w:name w:val="30FCF513BF684BD99D60DB8F3D39662344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42">
    <w:name w:val="57AC4A9F0A324504B4E9C13AD96FCED042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40">
    <w:name w:val="E84B598DE7704FC98C5FD5F5915E6DC240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40">
    <w:name w:val="7E06194E7E27425B9FE7E056CD8669EB40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40">
    <w:name w:val="9E481B5C5B26497E8BEEF33DA840C47840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38">
    <w:name w:val="FCDB477BF28E44618B5D80AB79D47B1F38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37">
    <w:name w:val="B3543A1066514C7BA592362E7B16EAED37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36">
    <w:name w:val="2471995D23E44DEBAF16EE77EF4B4F1A36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35">
    <w:name w:val="4E7191AA60874559AE4B2CEA2205B6D935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33">
    <w:name w:val="726FE0ADBBB243159EBF3E46DA929AE233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32">
    <w:name w:val="C522CD3105974C999D11DB249EC6364432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32">
    <w:name w:val="A5DF707281AB4C2AB86430454FB8BB7732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31">
    <w:name w:val="30DB58DA3CF24A41AD8CEED29D58BADC31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31">
    <w:name w:val="CA0FE7F298294EF5A463DFE0630662F631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31">
    <w:name w:val="8FA13A9A7ED64238B7710A5FC0DBFCF031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31">
    <w:name w:val="50EC3043D1C74BB3B9132C8EB1A21DA031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28">
    <w:name w:val="F6E40D19C34D472EBCABA87CACE2154E28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27">
    <w:name w:val="BB3943D1558C471A9F45C426365326D427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27">
    <w:name w:val="343211EB60104C5F85098919ED62B6E927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26">
    <w:name w:val="1E0A09FFD2F84346BB2A0BF4519483F226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26">
    <w:name w:val="FE958F5B75BB4FB8B6D33BD5FFBB035D26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26">
    <w:name w:val="23196BB6D23B4B53AD6E64FE8DB3A3AA26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23">
    <w:name w:val="442491A077EB4F82A212213E853EED4223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23">
    <w:name w:val="00A34D143BF24D99BD1E2A29CAF8283D23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23">
    <w:name w:val="4E83E5CB23F14A9E94784DC774A8957223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23">
    <w:name w:val="DBAC3E993B7E4624965AF0687FD2D21B23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23">
    <w:name w:val="283B3192EC674F5C992CF873C5E1D98523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23">
    <w:name w:val="05844C67794947BDA0EFE2AF72D2EB9523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23">
    <w:name w:val="4957E49D43534804A163FE6CC483F4C223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23">
    <w:name w:val="3643248DF3B74ADD918F1CFDF9B68CA323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23">
    <w:name w:val="A60B89DAC2B243759EA92D2E36FC7E1523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23">
    <w:name w:val="DEE183F0E9CA4320A7CC5C855F0024B323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23">
    <w:name w:val="8E96CBC4C80A435E868714D119D0F51623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21">
    <w:name w:val="CFE115AE70254131BB81C321B7FFB91221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21">
    <w:name w:val="8DCBA7AF9BC74617A99E37E8955ACEEB21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21">
    <w:name w:val="219C68271245427987E4DE5DB89E217621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21">
    <w:name w:val="6D68C96828854E2DBA40177EAC754CE821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20">
    <w:name w:val="0E3BB299C0D645D5901BF955D303665220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20">
    <w:name w:val="D4D14913F4AB4A84A9BD3F8C1BA9863D20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20">
    <w:name w:val="10CAB74695DE42CDAA62989921F4BCB020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19">
    <w:name w:val="03D154CE148945CEA1CA3616FA20CA9E19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19">
    <w:name w:val="626A7D271C834CEDBF4E8CE769CD67FA19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19">
    <w:name w:val="C59350D85D874E4CA86D8696A302ACB519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19">
    <w:name w:val="ABAE4497BEC24D61B914E9F50E291AED19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">
    <w:name w:val="47A4A5FA3865486F99CBF138FB1427EF"/>
    <w:rsid w:val="008A7F76"/>
  </w:style>
  <w:style w:type="paragraph" w:customStyle="1" w:styleId="0A71C100FD274360B710898E16D8AAB311">
    <w:name w:val="0A71C100FD274360B710898E16D8AAB311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60">
    <w:name w:val="3BCB0669306B4E42873A2B93EE0699D260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56">
    <w:name w:val="A5FD04CF97BC4FB990880A4F739ECA4156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53">
    <w:name w:val="F828A76578CE4B968CD4A630D36E48E453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1">
    <w:name w:val="47A4A5FA3865486F99CBF138FB1427EF1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52">
    <w:name w:val="176B1659637F41209B8972A263FCC01252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50">
    <w:name w:val="C38609FDD2E74E8A81CA394A3B30E01E50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49">
    <w:name w:val="FC9231AFD5DA4C6B8FB6FD782591ACEF49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49">
    <w:name w:val="5278E0B3E2BD47128FD803E0E2FA396549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49">
    <w:name w:val="9B5A005C727747D2BB7135EE6835DEFD49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47">
    <w:name w:val="B67AFDED896F43069C77F8CD0F1A125C47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45">
    <w:name w:val="33F0F4C78D204D5183E00EF2C7D6F91C45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45">
    <w:name w:val="212BE3807F8E44F7BBB4617D6712426D45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45">
    <w:name w:val="E8FC7B81763D40848A85E50F22B1891D45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2">
    <w:name w:val="88F682F0B4B04277B8493F83CFDA90522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45">
    <w:name w:val="A4F651BD0E2F476AB81F39E14DB7D3D445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45">
    <w:name w:val="30FCF513BF684BD99D60DB8F3D39662345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43">
    <w:name w:val="57AC4A9F0A324504B4E9C13AD96FCED043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41">
    <w:name w:val="E84B598DE7704FC98C5FD5F5915E6DC241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41">
    <w:name w:val="7E06194E7E27425B9FE7E056CD8669EB41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41">
    <w:name w:val="9E481B5C5B26497E8BEEF33DA840C47841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39">
    <w:name w:val="FCDB477BF28E44618B5D80AB79D47B1F39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38">
    <w:name w:val="B3543A1066514C7BA592362E7B16EAED38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37">
    <w:name w:val="2471995D23E44DEBAF16EE77EF4B4F1A37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36">
    <w:name w:val="4E7191AA60874559AE4B2CEA2205B6D936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34">
    <w:name w:val="726FE0ADBBB243159EBF3E46DA929AE234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33">
    <w:name w:val="C522CD3105974C999D11DB249EC6364433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33">
    <w:name w:val="A5DF707281AB4C2AB86430454FB8BB7733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32">
    <w:name w:val="30DB58DA3CF24A41AD8CEED29D58BADC32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32">
    <w:name w:val="CA0FE7F298294EF5A463DFE0630662F632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32">
    <w:name w:val="8FA13A9A7ED64238B7710A5FC0DBFCF032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32">
    <w:name w:val="50EC3043D1C74BB3B9132C8EB1A21DA032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29">
    <w:name w:val="F6E40D19C34D472EBCABA87CACE2154E29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28">
    <w:name w:val="BB3943D1558C471A9F45C426365326D428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28">
    <w:name w:val="343211EB60104C5F85098919ED62B6E928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27">
    <w:name w:val="1E0A09FFD2F84346BB2A0BF4519483F227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27">
    <w:name w:val="FE958F5B75BB4FB8B6D33BD5FFBB035D27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27">
    <w:name w:val="23196BB6D23B4B53AD6E64FE8DB3A3AA27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24">
    <w:name w:val="442491A077EB4F82A212213E853EED4224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24">
    <w:name w:val="00A34D143BF24D99BD1E2A29CAF8283D24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24">
    <w:name w:val="4E83E5CB23F14A9E94784DC774A8957224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24">
    <w:name w:val="DBAC3E993B7E4624965AF0687FD2D21B24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24">
    <w:name w:val="283B3192EC674F5C992CF873C5E1D98524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24">
    <w:name w:val="05844C67794947BDA0EFE2AF72D2EB9524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24">
    <w:name w:val="4957E49D43534804A163FE6CC483F4C224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24">
    <w:name w:val="3643248DF3B74ADD918F1CFDF9B68CA324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24">
    <w:name w:val="A60B89DAC2B243759EA92D2E36FC7E1524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24">
    <w:name w:val="DEE183F0E9CA4320A7CC5C855F0024B324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24">
    <w:name w:val="8E96CBC4C80A435E868714D119D0F51624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22">
    <w:name w:val="CFE115AE70254131BB81C321B7FFB91222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22">
    <w:name w:val="8DCBA7AF9BC74617A99E37E8955ACEEB22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22">
    <w:name w:val="219C68271245427987E4DE5DB89E217622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22">
    <w:name w:val="6D68C96828854E2DBA40177EAC754CE822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21">
    <w:name w:val="0E3BB299C0D645D5901BF955D303665221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21">
    <w:name w:val="D4D14913F4AB4A84A9BD3F8C1BA9863D21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21">
    <w:name w:val="10CAB74695DE42CDAA62989921F4BCB021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20">
    <w:name w:val="03D154CE148945CEA1CA3616FA20CA9E20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20">
    <w:name w:val="626A7D271C834CEDBF4E8CE769CD67FA20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20">
    <w:name w:val="C59350D85D874E4CA86D8696A302ACB520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20">
    <w:name w:val="ABAE4497BEC24D61B914E9F50E291AED20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12">
    <w:name w:val="0A71C100FD274360B710898E16D8AAB312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61">
    <w:name w:val="3BCB0669306B4E42873A2B93EE0699D261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57">
    <w:name w:val="A5FD04CF97BC4FB990880A4F739ECA4157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54">
    <w:name w:val="F828A76578CE4B968CD4A630D36E48E454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2">
    <w:name w:val="47A4A5FA3865486F99CBF138FB1427EF2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53">
    <w:name w:val="176B1659637F41209B8972A263FCC01253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51">
    <w:name w:val="C38609FDD2E74E8A81CA394A3B30E01E51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50">
    <w:name w:val="FC9231AFD5DA4C6B8FB6FD782591ACEF50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50">
    <w:name w:val="5278E0B3E2BD47128FD803E0E2FA396550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50">
    <w:name w:val="9B5A005C727747D2BB7135EE6835DEFD50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48">
    <w:name w:val="B67AFDED896F43069C77F8CD0F1A125C48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46">
    <w:name w:val="33F0F4C78D204D5183E00EF2C7D6F91C46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46">
    <w:name w:val="212BE3807F8E44F7BBB4617D6712426D46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46">
    <w:name w:val="E8FC7B81763D40848A85E50F22B1891D46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3">
    <w:name w:val="88F682F0B4B04277B8493F83CFDA90523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46">
    <w:name w:val="A4F651BD0E2F476AB81F39E14DB7D3D446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46">
    <w:name w:val="30FCF513BF684BD99D60DB8F3D39662346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44">
    <w:name w:val="57AC4A9F0A324504B4E9C13AD96FCED044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42">
    <w:name w:val="E84B598DE7704FC98C5FD5F5915E6DC242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42">
    <w:name w:val="7E06194E7E27425B9FE7E056CD8669EB42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42">
    <w:name w:val="9E481B5C5B26497E8BEEF33DA840C47842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40">
    <w:name w:val="FCDB477BF28E44618B5D80AB79D47B1F40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39">
    <w:name w:val="B3543A1066514C7BA592362E7B16EAED39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38">
    <w:name w:val="2471995D23E44DEBAF16EE77EF4B4F1A38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37">
    <w:name w:val="4E7191AA60874559AE4B2CEA2205B6D937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35">
    <w:name w:val="726FE0ADBBB243159EBF3E46DA929AE235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34">
    <w:name w:val="C522CD3105974C999D11DB249EC6364434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34">
    <w:name w:val="A5DF707281AB4C2AB86430454FB8BB7734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33">
    <w:name w:val="30DB58DA3CF24A41AD8CEED29D58BADC33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33">
    <w:name w:val="CA0FE7F298294EF5A463DFE0630662F633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33">
    <w:name w:val="8FA13A9A7ED64238B7710A5FC0DBFCF033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33">
    <w:name w:val="50EC3043D1C74BB3B9132C8EB1A21DA033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30">
    <w:name w:val="F6E40D19C34D472EBCABA87CACE2154E30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29">
    <w:name w:val="BB3943D1558C471A9F45C426365326D429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29">
    <w:name w:val="343211EB60104C5F85098919ED62B6E929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28">
    <w:name w:val="1E0A09FFD2F84346BB2A0BF4519483F228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28">
    <w:name w:val="FE958F5B75BB4FB8B6D33BD5FFBB035D28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28">
    <w:name w:val="23196BB6D23B4B53AD6E64FE8DB3A3AA28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25">
    <w:name w:val="442491A077EB4F82A212213E853EED4225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25">
    <w:name w:val="00A34D143BF24D99BD1E2A29CAF8283D25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25">
    <w:name w:val="4E83E5CB23F14A9E94784DC774A8957225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25">
    <w:name w:val="DBAC3E993B7E4624965AF0687FD2D21B25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25">
    <w:name w:val="283B3192EC674F5C992CF873C5E1D98525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25">
    <w:name w:val="05844C67794947BDA0EFE2AF72D2EB9525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25">
    <w:name w:val="4957E49D43534804A163FE6CC483F4C225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25">
    <w:name w:val="3643248DF3B74ADD918F1CFDF9B68CA325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25">
    <w:name w:val="A60B89DAC2B243759EA92D2E36FC7E1525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25">
    <w:name w:val="DEE183F0E9CA4320A7CC5C855F0024B325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25">
    <w:name w:val="8E96CBC4C80A435E868714D119D0F51625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23">
    <w:name w:val="CFE115AE70254131BB81C321B7FFB91223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23">
    <w:name w:val="8DCBA7AF9BC74617A99E37E8955ACEEB23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23">
    <w:name w:val="219C68271245427987E4DE5DB89E217623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23">
    <w:name w:val="6D68C96828854E2DBA40177EAC754CE823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22">
    <w:name w:val="0E3BB299C0D645D5901BF955D303665222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22">
    <w:name w:val="D4D14913F4AB4A84A9BD3F8C1BA9863D22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22">
    <w:name w:val="10CAB74695DE42CDAA62989921F4BCB022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21">
    <w:name w:val="03D154CE148945CEA1CA3616FA20CA9E21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21">
    <w:name w:val="626A7D271C834CEDBF4E8CE769CD67FA21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21">
    <w:name w:val="C59350D85D874E4CA86D8696A302ACB521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21">
    <w:name w:val="ABAE4497BEC24D61B914E9F50E291AED21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13">
    <w:name w:val="0A71C100FD274360B710898E16D8AAB313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62">
    <w:name w:val="3BCB0669306B4E42873A2B93EE0699D262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58">
    <w:name w:val="A5FD04CF97BC4FB990880A4F739ECA4158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55">
    <w:name w:val="F828A76578CE4B968CD4A630D36E48E455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3">
    <w:name w:val="47A4A5FA3865486F99CBF138FB1427EF3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54">
    <w:name w:val="176B1659637F41209B8972A263FCC01254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52">
    <w:name w:val="C38609FDD2E74E8A81CA394A3B30E01E52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51">
    <w:name w:val="FC9231AFD5DA4C6B8FB6FD782591ACEF51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51">
    <w:name w:val="5278E0B3E2BD47128FD803E0E2FA396551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51">
    <w:name w:val="9B5A005C727747D2BB7135EE6835DEFD51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49">
    <w:name w:val="B67AFDED896F43069C77F8CD0F1A125C49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47">
    <w:name w:val="33F0F4C78D204D5183E00EF2C7D6F91C47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47">
    <w:name w:val="212BE3807F8E44F7BBB4617D6712426D47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47">
    <w:name w:val="E8FC7B81763D40848A85E50F22B1891D47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4">
    <w:name w:val="88F682F0B4B04277B8493F83CFDA90524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47">
    <w:name w:val="A4F651BD0E2F476AB81F39E14DB7D3D447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47">
    <w:name w:val="30FCF513BF684BD99D60DB8F3D39662347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45">
    <w:name w:val="57AC4A9F0A324504B4E9C13AD96FCED045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43">
    <w:name w:val="E84B598DE7704FC98C5FD5F5915E6DC243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43">
    <w:name w:val="7E06194E7E27425B9FE7E056CD8669EB43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43">
    <w:name w:val="9E481B5C5B26497E8BEEF33DA840C47843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41">
    <w:name w:val="FCDB477BF28E44618B5D80AB79D47B1F41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40">
    <w:name w:val="B3543A1066514C7BA592362E7B16EAED40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39">
    <w:name w:val="2471995D23E44DEBAF16EE77EF4B4F1A39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38">
    <w:name w:val="4E7191AA60874559AE4B2CEA2205B6D938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36">
    <w:name w:val="726FE0ADBBB243159EBF3E46DA929AE236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35">
    <w:name w:val="C522CD3105974C999D11DB249EC6364435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35">
    <w:name w:val="A5DF707281AB4C2AB86430454FB8BB7735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34">
    <w:name w:val="30DB58DA3CF24A41AD8CEED29D58BADC34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34">
    <w:name w:val="CA0FE7F298294EF5A463DFE0630662F634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34">
    <w:name w:val="8FA13A9A7ED64238B7710A5FC0DBFCF034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34">
    <w:name w:val="50EC3043D1C74BB3B9132C8EB1A21DA034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31">
    <w:name w:val="F6E40D19C34D472EBCABA87CACE2154E31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30">
    <w:name w:val="BB3943D1558C471A9F45C426365326D430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30">
    <w:name w:val="343211EB60104C5F85098919ED62B6E930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29">
    <w:name w:val="1E0A09FFD2F84346BB2A0BF4519483F229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29">
    <w:name w:val="FE958F5B75BB4FB8B6D33BD5FFBB035D29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29">
    <w:name w:val="23196BB6D23B4B53AD6E64FE8DB3A3AA29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26">
    <w:name w:val="442491A077EB4F82A212213E853EED4226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26">
    <w:name w:val="00A34D143BF24D99BD1E2A29CAF8283D26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26">
    <w:name w:val="4E83E5CB23F14A9E94784DC774A8957226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26">
    <w:name w:val="DBAC3E993B7E4624965AF0687FD2D21B26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26">
    <w:name w:val="283B3192EC674F5C992CF873C5E1D98526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26">
    <w:name w:val="05844C67794947BDA0EFE2AF72D2EB9526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26">
    <w:name w:val="4957E49D43534804A163FE6CC483F4C226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26">
    <w:name w:val="3643248DF3B74ADD918F1CFDF9B68CA326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26">
    <w:name w:val="A60B89DAC2B243759EA92D2E36FC7E1526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26">
    <w:name w:val="DEE183F0E9CA4320A7CC5C855F0024B326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26">
    <w:name w:val="8E96CBC4C80A435E868714D119D0F51626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24">
    <w:name w:val="CFE115AE70254131BB81C321B7FFB91224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24">
    <w:name w:val="8DCBA7AF9BC74617A99E37E8955ACEEB24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24">
    <w:name w:val="219C68271245427987E4DE5DB89E217624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24">
    <w:name w:val="6D68C96828854E2DBA40177EAC754CE824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23">
    <w:name w:val="0E3BB299C0D645D5901BF955D303665223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23">
    <w:name w:val="D4D14913F4AB4A84A9BD3F8C1BA9863D23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23">
    <w:name w:val="10CAB74695DE42CDAA62989921F4BCB023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22">
    <w:name w:val="03D154CE148945CEA1CA3616FA20CA9E22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22">
    <w:name w:val="626A7D271C834CEDBF4E8CE769CD67FA22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22">
    <w:name w:val="C59350D85D874E4CA86D8696A302ACB522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22">
    <w:name w:val="ABAE4497BEC24D61B914E9F50E291AED22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14">
    <w:name w:val="0A71C100FD274360B710898E16D8AAB314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63">
    <w:name w:val="3BCB0669306B4E42873A2B93EE0699D263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59">
    <w:name w:val="A5FD04CF97BC4FB990880A4F739ECA4159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56">
    <w:name w:val="F828A76578CE4B968CD4A630D36E48E456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4">
    <w:name w:val="47A4A5FA3865486F99CBF138FB1427EF4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55">
    <w:name w:val="176B1659637F41209B8972A263FCC01255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53">
    <w:name w:val="C38609FDD2E74E8A81CA394A3B30E01E53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52">
    <w:name w:val="FC9231AFD5DA4C6B8FB6FD782591ACEF52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52">
    <w:name w:val="5278E0B3E2BD47128FD803E0E2FA396552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52">
    <w:name w:val="9B5A005C727747D2BB7135EE6835DEFD52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50">
    <w:name w:val="B67AFDED896F43069C77F8CD0F1A125C50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48">
    <w:name w:val="33F0F4C78D204D5183E00EF2C7D6F91C48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48">
    <w:name w:val="212BE3807F8E44F7BBB4617D6712426D48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48">
    <w:name w:val="E8FC7B81763D40848A85E50F22B1891D48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5">
    <w:name w:val="88F682F0B4B04277B8493F83CFDA90525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48">
    <w:name w:val="A4F651BD0E2F476AB81F39E14DB7D3D448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48">
    <w:name w:val="30FCF513BF684BD99D60DB8F3D39662348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46">
    <w:name w:val="57AC4A9F0A324504B4E9C13AD96FCED046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44">
    <w:name w:val="E84B598DE7704FC98C5FD5F5915E6DC244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44">
    <w:name w:val="7E06194E7E27425B9FE7E056CD8669EB44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44">
    <w:name w:val="9E481B5C5B26497E8BEEF33DA840C47844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42">
    <w:name w:val="FCDB477BF28E44618B5D80AB79D47B1F42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41">
    <w:name w:val="B3543A1066514C7BA592362E7B16EAED41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40">
    <w:name w:val="2471995D23E44DEBAF16EE77EF4B4F1A40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39">
    <w:name w:val="4E7191AA60874559AE4B2CEA2205B6D939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37">
    <w:name w:val="726FE0ADBBB243159EBF3E46DA929AE237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36">
    <w:name w:val="C522CD3105974C999D11DB249EC6364436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36">
    <w:name w:val="A5DF707281AB4C2AB86430454FB8BB7736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35">
    <w:name w:val="30DB58DA3CF24A41AD8CEED29D58BADC35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35">
    <w:name w:val="CA0FE7F298294EF5A463DFE0630662F635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35">
    <w:name w:val="8FA13A9A7ED64238B7710A5FC0DBFCF035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35">
    <w:name w:val="50EC3043D1C74BB3B9132C8EB1A21DA035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32">
    <w:name w:val="F6E40D19C34D472EBCABA87CACE2154E32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31">
    <w:name w:val="BB3943D1558C471A9F45C426365326D431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31">
    <w:name w:val="343211EB60104C5F85098919ED62B6E931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30">
    <w:name w:val="1E0A09FFD2F84346BB2A0BF4519483F230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30">
    <w:name w:val="FE958F5B75BB4FB8B6D33BD5FFBB035D30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30">
    <w:name w:val="23196BB6D23B4B53AD6E64FE8DB3A3AA30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27">
    <w:name w:val="442491A077EB4F82A212213E853EED4227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27">
    <w:name w:val="00A34D143BF24D99BD1E2A29CAF8283D27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27">
    <w:name w:val="4E83E5CB23F14A9E94784DC774A8957227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27">
    <w:name w:val="DBAC3E993B7E4624965AF0687FD2D21B27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27">
    <w:name w:val="283B3192EC674F5C992CF873C5E1D98527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27">
    <w:name w:val="05844C67794947BDA0EFE2AF72D2EB9527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27">
    <w:name w:val="4957E49D43534804A163FE6CC483F4C227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27">
    <w:name w:val="3643248DF3B74ADD918F1CFDF9B68CA327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27">
    <w:name w:val="A60B89DAC2B243759EA92D2E36FC7E1527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27">
    <w:name w:val="DEE183F0E9CA4320A7CC5C855F0024B327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27">
    <w:name w:val="8E96CBC4C80A435E868714D119D0F51627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25">
    <w:name w:val="CFE115AE70254131BB81C321B7FFB91225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25">
    <w:name w:val="8DCBA7AF9BC74617A99E37E8955ACEEB25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25">
    <w:name w:val="219C68271245427987E4DE5DB89E217625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25">
    <w:name w:val="6D68C96828854E2DBA40177EAC754CE825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24">
    <w:name w:val="0E3BB299C0D645D5901BF955D303665224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24">
    <w:name w:val="D4D14913F4AB4A84A9BD3F8C1BA9863D24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24">
    <w:name w:val="10CAB74695DE42CDAA62989921F4BCB024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23">
    <w:name w:val="03D154CE148945CEA1CA3616FA20CA9E23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23">
    <w:name w:val="626A7D271C834CEDBF4E8CE769CD67FA23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23">
    <w:name w:val="C59350D85D874E4CA86D8696A302ACB523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23">
    <w:name w:val="ABAE4497BEC24D61B914E9F50E291AED23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15">
    <w:name w:val="0A71C100FD274360B710898E16D8AAB315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64">
    <w:name w:val="3BCB0669306B4E42873A2B93EE0699D264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60">
    <w:name w:val="A5FD04CF97BC4FB990880A4F739ECA4160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57">
    <w:name w:val="F828A76578CE4B968CD4A630D36E48E457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5">
    <w:name w:val="47A4A5FA3865486F99CBF138FB1427EF5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56">
    <w:name w:val="176B1659637F41209B8972A263FCC01256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54">
    <w:name w:val="C38609FDD2E74E8A81CA394A3B30E01E54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53">
    <w:name w:val="FC9231AFD5DA4C6B8FB6FD782591ACEF53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53">
    <w:name w:val="5278E0B3E2BD47128FD803E0E2FA396553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53">
    <w:name w:val="9B5A005C727747D2BB7135EE6835DEFD53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51">
    <w:name w:val="B67AFDED896F43069C77F8CD0F1A125C51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49">
    <w:name w:val="33F0F4C78D204D5183E00EF2C7D6F91C49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49">
    <w:name w:val="212BE3807F8E44F7BBB4617D6712426D49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49">
    <w:name w:val="E8FC7B81763D40848A85E50F22B1891D49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6">
    <w:name w:val="88F682F0B4B04277B8493F83CFDA90526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49">
    <w:name w:val="A4F651BD0E2F476AB81F39E14DB7D3D449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49">
    <w:name w:val="30FCF513BF684BD99D60DB8F3D39662349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47">
    <w:name w:val="57AC4A9F0A324504B4E9C13AD96FCED047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45">
    <w:name w:val="E84B598DE7704FC98C5FD5F5915E6DC245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45">
    <w:name w:val="7E06194E7E27425B9FE7E056CD8669EB45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45">
    <w:name w:val="9E481B5C5B26497E8BEEF33DA840C47845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43">
    <w:name w:val="FCDB477BF28E44618B5D80AB79D47B1F43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42">
    <w:name w:val="B3543A1066514C7BA592362E7B16EAED42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41">
    <w:name w:val="2471995D23E44DEBAF16EE77EF4B4F1A41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40">
    <w:name w:val="4E7191AA60874559AE4B2CEA2205B6D940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38">
    <w:name w:val="726FE0ADBBB243159EBF3E46DA929AE238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37">
    <w:name w:val="C522CD3105974C999D11DB249EC6364437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37">
    <w:name w:val="A5DF707281AB4C2AB86430454FB8BB7737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36">
    <w:name w:val="30DB58DA3CF24A41AD8CEED29D58BADC36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36">
    <w:name w:val="CA0FE7F298294EF5A463DFE0630662F636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36">
    <w:name w:val="8FA13A9A7ED64238B7710A5FC0DBFCF036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36">
    <w:name w:val="50EC3043D1C74BB3B9132C8EB1A21DA036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33">
    <w:name w:val="F6E40D19C34D472EBCABA87CACE2154E33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32">
    <w:name w:val="BB3943D1558C471A9F45C426365326D432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32">
    <w:name w:val="343211EB60104C5F85098919ED62B6E932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31">
    <w:name w:val="1E0A09FFD2F84346BB2A0BF4519483F231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31">
    <w:name w:val="FE958F5B75BB4FB8B6D33BD5FFBB035D31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31">
    <w:name w:val="23196BB6D23B4B53AD6E64FE8DB3A3AA31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28">
    <w:name w:val="442491A077EB4F82A212213E853EED4228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28">
    <w:name w:val="00A34D143BF24D99BD1E2A29CAF8283D28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28">
    <w:name w:val="4E83E5CB23F14A9E94784DC774A8957228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28">
    <w:name w:val="DBAC3E993B7E4624965AF0687FD2D21B28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28">
    <w:name w:val="283B3192EC674F5C992CF873C5E1D98528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28">
    <w:name w:val="05844C67794947BDA0EFE2AF72D2EB9528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28">
    <w:name w:val="4957E49D43534804A163FE6CC483F4C228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28">
    <w:name w:val="3643248DF3B74ADD918F1CFDF9B68CA328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28">
    <w:name w:val="A60B89DAC2B243759EA92D2E36FC7E1528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28">
    <w:name w:val="DEE183F0E9CA4320A7CC5C855F0024B328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28">
    <w:name w:val="8E96CBC4C80A435E868714D119D0F51628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26">
    <w:name w:val="CFE115AE70254131BB81C321B7FFB91226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26">
    <w:name w:val="8DCBA7AF9BC74617A99E37E8955ACEEB26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26">
    <w:name w:val="219C68271245427987E4DE5DB89E217626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26">
    <w:name w:val="6D68C96828854E2DBA40177EAC754CE826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25">
    <w:name w:val="0E3BB299C0D645D5901BF955D303665225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25">
    <w:name w:val="D4D14913F4AB4A84A9BD3F8C1BA9863D25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25">
    <w:name w:val="10CAB74695DE42CDAA62989921F4BCB025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24">
    <w:name w:val="03D154CE148945CEA1CA3616FA20CA9E24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24">
    <w:name w:val="626A7D271C834CEDBF4E8CE769CD67FA24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24">
    <w:name w:val="C59350D85D874E4CA86D8696A302ACB524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24">
    <w:name w:val="ABAE4497BEC24D61B914E9F50E291AED24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16">
    <w:name w:val="0A71C100FD274360B710898E16D8AAB316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65">
    <w:name w:val="3BCB0669306B4E42873A2B93EE0699D265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61">
    <w:name w:val="A5FD04CF97BC4FB990880A4F739ECA4161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58">
    <w:name w:val="F828A76578CE4B968CD4A630D36E48E458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6">
    <w:name w:val="47A4A5FA3865486F99CBF138FB1427EF6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57">
    <w:name w:val="176B1659637F41209B8972A263FCC01257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55">
    <w:name w:val="C38609FDD2E74E8A81CA394A3B30E01E55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54">
    <w:name w:val="FC9231AFD5DA4C6B8FB6FD782591ACEF54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54">
    <w:name w:val="5278E0B3E2BD47128FD803E0E2FA396554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54">
    <w:name w:val="9B5A005C727747D2BB7135EE6835DEFD54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52">
    <w:name w:val="B67AFDED896F43069C77F8CD0F1A125C52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50">
    <w:name w:val="33F0F4C78D204D5183E00EF2C7D6F91C50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50">
    <w:name w:val="212BE3807F8E44F7BBB4617D6712426D50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50">
    <w:name w:val="E8FC7B81763D40848A85E50F22B1891D50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7">
    <w:name w:val="88F682F0B4B04277B8493F83CFDA90527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50">
    <w:name w:val="A4F651BD0E2F476AB81F39E14DB7D3D450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50">
    <w:name w:val="30FCF513BF684BD99D60DB8F3D39662350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48">
    <w:name w:val="57AC4A9F0A324504B4E9C13AD96FCED048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46">
    <w:name w:val="E84B598DE7704FC98C5FD5F5915E6DC246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46">
    <w:name w:val="7E06194E7E27425B9FE7E056CD8669EB46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46">
    <w:name w:val="9E481B5C5B26497E8BEEF33DA840C47846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44">
    <w:name w:val="FCDB477BF28E44618B5D80AB79D47B1F44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43">
    <w:name w:val="B3543A1066514C7BA592362E7B16EAED43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42">
    <w:name w:val="2471995D23E44DEBAF16EE77EF4B4F1A42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41">
    <w:name w:val="4E7191AA60874559AE4B2CEA2205B6D941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39">
    <w:name w:val="726FE0ADBBB243159EBF3E46DA929AE239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38">
    <w:name w:val="C522CD3105974C999D11DB249EC6364438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38">
    <w:name w:val="A5DF707281AB4C2AB86430454FB8BB7738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37">
    <w:name w:val="30DB58DA3CF24A41AD8CEED29D58BADC37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37">
    <w:name w:val="CA0FE7F298294EF5A463DFE0630662F637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37">
    <w:name w:val="8FA13A9A7ED64238B7710A5FC0DBFCF037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37">
    <w:name w:val="50EC3043D1C74BB3B9132C8EB1A21DA037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34">
    <w:name w:val="F6E40D19C34D472EBCABA87CACE2154E34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33">
    <w:name w:val="BB3943D1558C471A9F45C426365326D433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33">
    <w:name w:val="343211EB60104C5F85098919ED62B6E933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32">
    <w:name w:val="1E0A09FFD2F84346BB2A0BF4519483F232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32">
    <w:name w:val="FE958F5B75BB4FB8B6D33BD5FFBB035D32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32">
    <w:name w:val="23196BB6D23B4B53AD6E64FE8DB3A3AA32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29">
    <w:name w:val="442491A077EB4F82A212213E853EED4229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29">
    <w:name w:val="00A34D143BF24D99BD1E2A29CAF8283D29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29">
    <w:name w:val="4E83E5CB23F14A9E94784DC774A8957229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29">
    <w:name w:val="DBAC3E993B7E4624965AF0687FD2D21B29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29">
    <w:name w:val="283B3192EC674F5C992CF873C5E1D98529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29">
    <w:name w:val="05844C67794947BDA0EFE2AF72D2EB9529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29">
    <w:name w:val="4957E49D43534804A163FE6CC483F4C229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29">
    <w:name w:val="3643248DF3B74ADD918F1CFDF9B68CA329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29">
    <w:name w:val="A60B89DAC2B243759EA92D2E36FC7E1529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29">
    <w:name w:val="DEE183F0E9CA4320A7CC5C855F0024B329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29">
    <w:name w:val="8E96CBC4C80A435E868714D119D0F51629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27">
    <w:name w:val="CFE115AE70254131BB81C321B7FFB91227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27">
    <w:name w:val="8DCBA7AF9BC74617A99E37E8955ACEEB27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27">
    <w:name w:val="219C68271245427987E4DE5DB89E217627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27">
    <w:name w:val="6D68C96828854E2DBA40177EAC754CE827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26">
    <w:name w:val="0E3BB299C0D645D5901BF955D303665226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26">
    <w:name w:val="D4D14913F4AB4A84A9BD3F8C1BA9863D26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26">
    <w:name w:val="10CAB74695DE42CDAA62989921F4BCB026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25">
    <w:name w:val="03D154CE148945CEA1CA3616FA20CA9E25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25">
    <w:name w:val="626A7D271C834CEDBF4E8CE769CD67FA25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25">
    <w:name w:val="C59350D85D874E4CA86D8696A302ACB525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25">
    <w:name w:val="ABAE4497BEC24D61B914E9F50E291AED25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17">
    <w:name w:val="0A71C100FD274360B710898E16D8AAB317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66">
    <w:name w:val="3BCB0669306B4E42873A2B93EE0699D266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62">
    <w:name w:val="A5FD04CF97BC4FB990880A4F739ECA4162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59">
    <w:name w:val="F828A76578CE4B968CD4A630D36E48E459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7">
    <w:name w:val="47A4A5FA3865486F99CBF138FB1427EF7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58">
    <w:name w:val="176B1659637F41209B8972A263FCC01258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56">
    <w:name w:val="C38609FDD2E74E8A81CA394A3B30E01E56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55">
    <w:name w:val="FC9231AFD5DA4C6B8FB6FD782591ACEF55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55">
    <w:name w:val="5278E0B3E2BD47128FD803E0E2FA396555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55">
    <w:name w:val="9B5A005C727747D2BB7135EE6835DEFD55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53">
    <w:name w:val="B67AFDED896F43069C77F8CD0F1A125C53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51">
    <w:name w:val="33F0F4C78D204D5183E00EF2C7D6F91C51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51">
    <w:name w:val="212BE3807F8E44F7BBB4617D6712426D51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51">
    <w:name w:val="E8FC7B81763D40848A85E50F22B1891D51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8">
    <w:name w:val="88F682F0B4B04277B8493F83CFDA90528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51">
    <w:name w:val="A4F651BD0E2F476AB81F39E14DB7D3D451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51">
    <w:name w:val="30FCF513BF684BD99D60DB8F3D39662351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49">
    <w:name w:val="57AC4A9F0A324504B4E9C13AD96FCED049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47">
    <w:name w:val="E84B598DE7704FC98C5FD5F5915E6DC247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47">
    <w:name w:val="7E06194E7E27425B9FE7E056CD8669EB47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47">
    <w:name w:val="9E481B5C5B26497E8BEEF33DA840C47847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45">
    <w:name w:val="FCDB477BF28E44618B5D80AB79D47B1F45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44">
    <w:name w:val="B3543A1066514C7BA592362E7B16EAED44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43">
    <w:name w:val="2471995D23E44DEBAF16EE77EF4B4F1A43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42">
    <w:name w:val="4E7191AA60874559AE4B2CEA2205B6D942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40">
    <w:name w:val="726FE0ADBBB243159EBF3E46DA929AE240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39">
    <w:name w:val="C522CD3105974C999D11DB249EC6364439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39">
    <w:name w:val="A5DF707281AB4C2AB86430454FB8BB7739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38">
    <w:name w:val="30DB58DA3CF24A41AD8CEED29D58BADC38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38">
    <w:name w:val="CA0FE7F298294EF5A463DFE0630662F638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38">
    <w:name w:val="8FA13A9A7ED64238B7710A5FC0DBFCF038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38">
    <w:name w:val="50EC3043D1C74BB3B9132C8EB1A21DA038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35">
    <w:name w:val="F6E40D19C34D472EBCABA87CACE2154E35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34">
    <w:name w:val="BB3943D1558C471A9F45C426365326D434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34">
    <w:name w:val="343211EB60104C5F85098919ED62B6E934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33">
    <w:name w:val="1E0A09FFD2F84346BB2A0BF4519483F233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33">
    <w:name w:val="FE958F5B75BB4FB8B6D33BD5FFBB035D33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33">
    <w:name w:val="23196BB6D23B4B53AD6E64FE8DB3A3AA33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30">
    <w:name w:val="442491A077EB4F82A212213E853EED4230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30">
    <w:name w:val="00A34D143BF24D99BD1E2A29CAF8283D30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30">
    <w:name w:val="4E83E5CB23F14A9E94784DC774A8957230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30">
    <w:name w:val="DBAC3E993B7E4624965AF0687FD2D21B30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30">
    <w:name w:val="283B3192EC674F5C992CF873C5E1D98530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30">
    <w:name w:val="05844C67794947BDA0EFE2AF72D2EB9530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30">
    <w:name w:val="4957E49D43534804A163FE6CC483F4C230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30">
    <w:name w:val="3643248DF3B74ADD918F1CFDF9B68CA330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30">
    <w:name w:val="A60B89DAC2B243759EA92D2E36FC7E1530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30">
    <w:name w:val="DEE183F0E9CA4320A7CC5C855F0024B330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30">
    <w:name w:val="8E96CBC4C80A435E868714D119D0F51630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28">
    <w:name w:val="CFE115AE70254131BB81C321B7FFB91228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28">
    <w:name w:val="8DCBA7AF9BC74617A99E37E8955ACEEB28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28">
    <w:name w:val="219C68271245427987E4DE5DB89E217628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28">
    <w:name w:val="6D68C96828854E2DBA40177EAC754CE828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27">
    <w:name w:val="0E3BB299C0D645D5901BF955D303665227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27">
    <w:name w:val="D4D14913F4AB4A84A9BD3F8C1BA9863D27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27">
    <w:name w:val="10CAB74695DE42CDAA62989921F4BCB027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26">
    <w:name w:val="03D154CE148945CEA1CA3616FA20CA9E26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26">
    <w:name w:val="626A7D271C834CEDBF4E8CE769CD67FA26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26">
    <w:name w:val="C59350D85D874E4CA86D8696A302ACB526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26">
    <w:name w:val="ABAE4497BEC24D61B914E9F50E291AED26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18">
    <w:name w:val="0A71C100FD274360B710898E16D8AAB318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67">
    <w:name w:val="3BCB0669306B4E42873A2B93EE0699D267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63">
    <w:name w:val="A5FD04CF97BC4FB990880A4F739ECA4163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60">
    <w:name w:val="F828A76578CE4B968CD4A630D36E48E460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8">
    <w:name w:val="47A4A5FA3865486F99CBF138FB1427EF8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59">
    <w:name w:val="176B1659637F41209B8972A263FCC01259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57">
    <w:name w:val="C38609FDD2E74E8A81CA394A3B30E01E57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56">
    <w:name w:val="FC9231AFD5DA4C6B8FB6FD782591ACEF56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56">
    <w:name w:val="5278E0B3E2BD47128FD803E0E2FA396556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56">
    <w:name w:val="9B5A005C727747D2BB7135EE6835DEFD56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54">
    <w:name w:val="B67AFDED896F43069C77F8CD0F1A125C54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52">
    <w:name w:val="33F0F4C78D204D5183E00EF2C7D6F91C52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52">
    <w:name w:val="212BE3807F8E44F7BBB4617D6712426D52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52">
    <w:name w:val="E8FC7B81763D40848A85E50F22B1891D52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9">
    <w:name w:val="88F682F0B4B04277B8493F83CFDA90529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52">
    <w:name w:val="A4F651BD0E2F476AB81F39E14DB7D3D452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52">
    <w:name w:val="30FCF513BF684BD99D60DB8F3D39662352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50">
    <w:name w:val="57AC4A9F0A324504B4E9C13AD96FCED050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48">
    <w:name w:val="E84B598DE7704FC98C5FD5F5915E6DC248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48">
    <w:name w:val="7E06194E7E27425B9FE7E056CD8669EB48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48">
    <w:name w:val="9E481B5C5B26497E8BEEF33DA840C47848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46">
    <w:name w:val="FCDB477BF28E44618B5D80AB79D47B1F46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45">
    <w:name w:val="B3543A1066514C7BA592362E7B16EAED45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44">
    <w:name w:val="2471995D23E44DEBAF16EE77EF4B4F1A44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43">
    <w:name w:val="4E7191AA60874559AE4B2CEA2205B6D943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41">
    <w:name w:val="726FE0ADBBB243159EBF3E46DA929AE241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40">
    <w:name w:val="C522CD3105974C999D11DB249EC6364440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40">
    <w:name w:val="A5DF707281AB4C2AB86430454FB8BB7740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39">
    <w:name w:val="30DB58DA3CF24A41AD8CEED29D58BADC39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39">
    <w:name w:val="CA0FE7F298294EF5A463DFE0630662F639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39">
    <w:name w:val="8FA13A9A7ED64238B7710A5FC0DBFCF039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39">
    <w:name w:val="50EC3043D1C74BB3B9132C8EB1A21DA039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36">
    <w:name w:val="F6E40D19C34D472EBCABA87CACE2154E36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35">
    <w:name w:val="BB3943D1558C471A9F45C426365326D435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35">
    <w:name w:val="343211EB60104C5F85098919ED62B6E935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34">
    <w:name w:val="1E0A09FFD2F84346BB2A0BF4519483F234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34">
    <w:name w:val="FE958F5B75BB4FB8B6D33BD5FFBB035D34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34">
    <w:name w:val="23196BB6D23B4B53AD6E64FE8DB3A3AA34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31">
    <w:name w:val="442491A077EB4F82A212213E853EED4231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31">
    <w:name w:val="00A34D143BF24D99BD1E2A29CAF8283D31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31">
    <w:name w:val="4E83E5CB23F14A9E94784DC774A8957231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31">
    <w:name w:val="DBAC3E993B7E4624965AF0687FD2D21B31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31">
    <w:name w:val="283B3192EC674F5C992CF873C5E1D98531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31">
    <w:name w:val="05844C67794947BDA0EFE2AF72D2EB9531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31">
    <w:name w:val="4957E49D43534804A163FE6CC483F4C231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31">
    <w:name w:val="3643248DF3B74ADD918F1CFDF9B68CA331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31">
    <w:name w:val="A60B89DAC2B243759EA92D2E36FC7E1531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31">
    <w:name w:val="DEE183F0E9CA4320A7CC5C855F0024B331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31">
    <w:name w:val="8E96CBC4C80A435E868714D119D0F51631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29">
    <w:name w:val="CFE115AE70254131BB81C321B7FFB91229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29">
    <w:name w:val="8DCBA7AF9BC74617A99E37E8955ACEEB29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29">
    <w:name w:val="219C68271245427987E4DE5DB89E217629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29">
    <w:name w:val="6D68C96828854E2DBA40177EAC754CE829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28">
    <w:name w:val="0E3BB299C0D645D5901BF955D303665228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28">
    <w:name w:val="D4D14913F4AB4A84A9BD3F8C1BA9863D28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28">
    <w:name w:val="10CAB74695DE42CDAA62989921F4BCB028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27">
    <w:name w:val="03D154CE148945CEA1CA3616FA20CA9E27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27">
    <w:name w:val="626A7D271C834CEDBF4E8CE769CD67FA27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27">
    <w:name w:val="C59350D85D874E4CA86D8696A302ACB527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27">
    <w:name w:val="ABAE4497BEC24D61B914E9F50E291AED27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19">
    <w:name w:val="0A71C100FD274360B710898E16D8AAB319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68">
    <w:name w:val="3BCB0669306B4E42873A2B93EE0699D268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64">
    <w:name w:val="A5FD04CF97BC4FB990880A4F739ECA4164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61">
    <w:name w:val="F828A76578CE4B968CD4A630D36E48E461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9">
    <w:name w:val="47A4A5FA3865486F99CBF138FB1427EF9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60">
    <w:name w:val="176B1659637F41209B8972A263FCC01260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58">
    <w:name w:val="C38609FDD2E74E8A81CA394A3B30E01E58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57">
    <w:name w:val="FC9231AFD5DA4C6B8FB6FD782591ACEF57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57">
    <w:name w:val="5278E0B3E2BD47128FD803E0E2FA396557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57">
    <w:name w:val="9B5A005C727747D2BB7135EE6835DEFD57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55">
    <w:name w:val="B67AFDED896F43069C77F8CD0F1A125C55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53">
    <w:name w:val="33F0F4C78D204D5183E00EF2C7D6F91C53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53">
    <w:name w:val="212BE3807F8E44F7BBB4617D6712426D53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53">
    <w:name w:val="E8FC7B81763D40848A85E50F22B1891D53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10">
    <w:name w:val="88F682F0B4B04277B8493F83CFDA905210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53">
    <w:name w:val="A4F651BD0E2F476AB81F39E14DB7D3D453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53">
    <w:name w:val="30FCF513BF684BD99D60DB8F3D39662353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51">
    <w:name w:val="57AC4A9F0A324504B4E9C13AD96FCED051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49">
    <w:name w:val="E84B598DE7704FC98C5FD5F5915E6DC249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49">
    <w:name w:val="7E06194E7E27425B9FE7E056CD8669EB49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49">
    <w:name w:val="9E481B5C5B26497E8BEEF33DA840C47849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47">
    <w:name w:val="FCDB477BF28E44618B5D80AB79D47B1F47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46">
    <w:name w:val="B3543A1066514C7BA592362E7B16EAED46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45">
    <w:name w:val="2471995D23E44DEBAF16EE77EF4B4F1A45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44">
    <w:name w:val="4E7191AA60874559AE4B2CEA2205B6D944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42">
    <w:name w:val="726FE0ADBBB243159EBF3E46DA929AE242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41">
    <w:name w:val="C522CD3105974C999D11DB249EC6364441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41">
    <w:name w:val="A5DF707281AB4C2AB86430454FB8BB7741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40">
    <w:name w:val="30DB58DA3CF24A41AD8CEED29D58BADC40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40">
    <w:name w:val="CA0FE7F298294EF5A463DFE0630662F640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40">
    <w:name w:val="8FA13A9A7ED64238B7710A5FC0DBFCF040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40">
    <w:name w:val="50EC3043D1C74BB3B9132C8EB1A21DA040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37">
    <w:name w:val="F6E40D19C34D472EBCABA87CACE2154E37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36">
    <w:name w:val="BB3943D1558C471A9F45C426365326D436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36">
    <w:name w:val="343211EB60104C5F85098919ED62B6E936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35">
    <w:name w:val="1E0A09FFD2F84346BB2A0BF4519483F235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35">
    <w:name w:val="FE958F5B75BB4FB8B6D33BD5FFBB035D35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35">
    <w:name w:val="23196BB6D23B4B53AD6E64FE8DB3A3AA35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32">
    <w:name w:val="442491A077EB4F82A212213E853EED4232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32">
    <w:name w:val="00A34D143BF24D99BD1E2A29CAF8283D32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32">
    <w:name w:val="4E83E5CB23F14A9E94784DC774A8957232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32">
    <w:name w:val="DBAC3E993B7E4624965AF0687FD2D21B32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32">
    <w:name w:val="283B3192EC674F5C992CF873C5E1D98532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32">
    <w:name w:val="05844C67794947BDA0EFE2AF72D2EB9532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32">
    <w:name w:val="4957E49D43534804A163FE6CC483F4C232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32">
    <w:name w:val="3643248DF3B74ADD918F1CFDF9B68CA332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32">
    <w:name w:val="A60B89DAC2B243759EA92D2E36FC7E1532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32">
    <w:name w:val="DEE183F0E9CA4320A7CC5C855F0024B332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32">
    <w:name w:val="8E96CBC4C80A435E868714D119D0F51632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30">
    <w:name w:val="CFE115AE70254131BB81C321B7FFB91230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30">
    <w:name w:val="8DCBA7AF9BC74617A99E37E8955ACEEB30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30">
    <w:name w:val="219C68271245427987E4DE5DB89E217630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30">
    <w:name w:val="6D68C96828854E2DBA40177EAC754CE830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29">
    <w:name w:val="0E3BB299C0D645D5901BF955D303665229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29">
    <w:name w:val="D4D14913F4AB4A84A9BD3F8C1BA9863D29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29">
    <w:name w:val="10CAB74695DE42CDAA62989921F4BCB029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28">
    <w:name w:val="03D154CE148945CEA1CA3616FA20CA9E28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28">
    <w:name w:val="626A7D271C834CEDBF4E8CE769CD67FA28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28">
    <w:name w:val="C59350D85D874E4CA86D8696A302ACB528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28">
    <w:name w:val="ABAE4497BEC24D61B914E9F50E291AED28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20">
    <w:name w:val="0A71C100FD274360B710898E16D8AAB320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69">
    <w:name w:val="3BCB0669306B4E42873A2B93EE0699D269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65">
    <w:name w:val="A5FD04CF97BC4FB990880A4F739ECA4165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62">
    <w:name w:val="F828A76578CE4B968CD4A630D36E48E462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10">
    <w:name w:val="47A4A5FA3865486F99CBF138FB1427EF10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61">
    <w:name w:val="176B1659637F41209B8972A263FCC01261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59">
    <w:name w:val="C38609FDD2E74E8A81CA394A3B30E01E59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58">
    <w:name w:val="FC9231AFD5DA4C6B8FB6FD782591ACEF58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58">
    <w:name w:val="5278E0B3E2BD47128FD803E0E2FA396558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58">
    <w:name w:val="9B5A005C727747D2BB7135EE6835DEFD58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56">
    <w:name w:val="B67AFDED896F43069C77F8CD0F1A125C56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54">
    <w:name w:val="33F0F4C78D204D5183E00EF2C7D6F91C54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54">
    <w:name w:val="212BE3807F8E44F7BBB4617D6712426D54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54">
    <w:name w:val="E8FC7B81763D40848A85E50F22B1891D54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11">
    <w:name w:val="88F682F0B4B04277B8493F83CFDA905211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54">
    <w:name w:val="A4F651BD0E2F476AB81F39E14DB7D3D454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54">
    <w:name w:val="30FCF513BF684BD99D60DB8F3D39662354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52">
    <w:name w:val="57AC4A9F0A324504B4E9C13AD96FCED052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50">
    <w:name w:val="E84B598DE7704FC98C5FD5F5915E6DC250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50">
    <w:name w:val="7E06194E7E27425B9FE7E056CD8669EB50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50">
    <w:name w:val="9E481B5C5B26497E8BEEF33DA840C47850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48">
    <w:name w:val="FCDB477BF28E44618B5D80AB79D47B1F48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47">
    <w:name w:val="B3543A1066514C7BA592362E7B16EAED47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46">
    <w:name w:val="2471995D23E44DEBAF16EE77EF4B4F1A46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45">
    <w:name w:val="4E7191AA60874559AE4B2CEA2205B6D945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43">
    <w:name w:val="726FE0ADBBB243159EBF3E46DA929AE243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42">
    <w:name w:val="C522CD3105974C999D11DB249EC6364442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42">
    <w:name w:val="A5DF707281AB4C2AB86430454FB8BB7742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41">
    <w:name w:val="30DB58DA3CF24A41AD8CEED29D58BADC41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41">
    <w:name w:val="CA0FE7F298294EF5A463DFE0630662F641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41">
    <w:name w:val="8FA13A9A7ED64238B7710A5FC0DBFCF041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41">
    <w:name w:val="50EC3043D1C74BB3B9132C8EB1A21DA041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38">
    <w:name w:val="F6E40D19C34D472EBCABA87CACE2154E38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37">
    <w:name w:val="BB3943D1558C471A9F45C426365326D437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37">
    <w:name w:val="343211EB60104C5F85098919ED62B6E937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36">
    <w:name w:val="1E0A09FFD2F84346BB2A0BF4519483F236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36">
    <w:name w:val="FE958F5B75BB4FB8B6D33BD5FFBB035D36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36">
    <w:name w:val="23196BB6D23B4B53AD6E64FE8DB3A3AA36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33">
    <w:name w:val="442491A077EB4F82A212213E853EED4233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33">
    <w:name w:val="00A34D143BF24D99BD1E2A29CAF8283D33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33">
    <w:name w:val="4E83E5CB23F14A9E94784DC774A8957233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33">
    <w:name w:val="DBAC3E993B7E4624965AF0687FD2D21B33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33">
    <w:name w:val="283B3192EC674F5C992CF873C5E1D98533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33">
    <w:name w:val="05844C67794947BDA0EFE2AF72D2EB9533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33">
    <w:name w:val="4957E49D43534804A163FE6CC483F4C233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33">
    <w:name w:val="3643248DF3B74ADD918F1CFDF9B68CA333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33">
    <w:name w:val="A60B89DAC2B243759EA92D2E36FC7E1533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33">
    <w:name w:val="DEE183F0E9CA4320A7CC5C855F0024B333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33">
    <w:name w:val="8E96CBC4C80A435E868714D119D0F51633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31">
    <w:name w:val="CFE115AE70254131BB81C321B7FFB91231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31">
    <w:name w:val="8DCBA7AF9BC74617A99E37E8955ACEEB31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31">
    <w:name w:val="219C68271245427987E4DE5DB89E217631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31">
    <w:name w:val="6D68C96828854E2DBA40177EAC754CE831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30">
    <w:name w:val="0E3BB299C0D645D5901BF955D303665230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30">
    <w:name w:val="D4D14913F4AB4A84A9BD3F8C1BA9863D30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30">
    <w:name w:val="10CAB74695DE42CDAA62989921F4BCB030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29">
    <w:name w:val="03D154CE148945CEA1CA3616FA20CA9E29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29">
    <w:name w:val="626A7D271C834CEDBF4E8CE769CD67FA29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29">
    <w:name w:val="C59350D85D874E4CA86D8696A302ACB529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29">
    <w:name w:val="ABAE4497BEC24D61B914E9F50E291AED29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21">
    <w:name w:val="0A71C100FD274360B710898E16D8AAB321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70">
    <w:name w:val="3BCB0669306B4E42873A2B93EE0699D270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66">
    <w:name w:val="A5FD04CF97BC4FB990880A4F739ECA4166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63">
    <w:name w:val="F828A76578CE4B968CD4A630D36E48E463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11">
    <w:name w:val="47A4A5FA3865486F99CBF138FB1427EF11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62">
    <w:name w:val="176B1659637F41209B8972A263FCC01262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60">
    <w:name w:val="C38609FDD2E74E8A81CA394A3B30E01E60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59">
    <w:name w:val="FC9231AFD5DA4C6B8FB6FD782591ACEF59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59">
    <w:name w:val="5278E0B3E2BD47128FD803E0E2FA396559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59">
    <w:name w:val="9B5A005C727747D2BB7135EE6835DEFD59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57">
    <w:name w:val="B67AFDED896F43069C77F8CD0F1A125C57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55">
    <w:name w:val="33F0F4C78D204D5183E00EF2C7D6F91C55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55">
    <w:name w:val="212BE3807F8E44F7BBB4617D6712426D55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55">
    <w:name w:val="E8FC7B81763D40848A85E50F22B1891D55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12">
    <w:name w:val="88F682F0B4B04277B8493F83CFDA905212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55">
    <w:name w:val="A4F651BD0E2F476AB81F39E14DB7D3D455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55">
    <w:name w:val="30FCF513BF684BD99D60DB8F3D39662355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53">
    <w:name w:val="57AC4A9F0A324504B4E9C13AD96FCED053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51">
    <w:name w:val="E84B598DE7704FC98C5FD5F5915E6DC251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51">
    <w:name w:val="7E06194E7E27425B9FE7E056CD8669EB51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51">
    <w:name w:val="9E481B5C5B26497E8BEEF33DA840C47851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49">
    <w:name w:val="FCDB477BF28E44618B5D80AB79D47B1F49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48">
    <w:name w:val="B3543A1066514C7BA592362E7B16EAED48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47">
    <w:name w:val="2471995D23E44DEBAF16EE77EF4B4F1A47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46">
    <w:name w:val="4E7191AA60874559AE4B2CEA2205B6D946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44">
    <w:name w:val="726FE0ADBBB243159EBF3E46DA929AE244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43">
    <w:name w:val="C522CD3105974C999D11DB249EC6364443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43">
    <w:name w:val="A5DF707281AB4C2AB86430454FB8BB7743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42">
    <w:name w:val="30DB58DA3CF24A41AD8CEED29D58BADC42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42">
    <w:name w:val="CA0FE7F298294EF5A463DFE0630662F642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42">
    <w:name w:val="8FA13A9A7ED64238B7710A5FC0DBFCF042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42">
    <w:name w:val="50EC3043D1C74BB3B9132C8EB1A21DA042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39">
    <w:name w:val="F6E40D19C34D472EBCABA87CACE2154E39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38">
    <w:name w:val="BB3943D1558C471A9F45C426365326D438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38">
    <w:name w:val="343211EB60104C5F85098919ED62B6E938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37">
    <w:name w:val="1E0A09FFD2F84346BB2A0BF4519483F237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37">
    <w:name w:val="FE958F5B75BB4FB8B6D33BD5FFBB035D37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37">
    <w:name w:val="23196BB6D23B4B53AD6E64FE8DB3A3AA37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34">
    <w:name w:val="442491A077EB4F82A212213E853EED4234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34">
    <w:name w:val="00A34D143BF24D99BD1E2A29CAF8283D34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34">
    <w:name w:val="4E83E5CB23F14A9E94784DC774A8957234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34">
    <w:name w:val="DBAC3E993B7E4624965AF0687FD2D21B34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34">
    <w:name w:val="283B3192EC674F5C992CF873C5E1D98534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34">
    <w:name w:val="05844C67794947BDA0EFE2AF72D2EB9534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34">
    <w:name w:val="4957E49D43534804A163FE6CC483F4C234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34">
    <w:name w:val="3643248DF3B74ADD918F1CFDF9B68CA334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34">
    <w:name w:val="A60B89DAC2B243759EA92D2E36FC7E1534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34">
    <w:name w:val="DEE183F0E9CA4320A7CC5C855F0024B334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34">
    <w:name w:val="8E96CBC4C80A435E868714D119D0F51634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32">
    <w:name w:val="CFE115AE70254131BB81C321B7FFB91232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32">
    <w:name w:val="8DCBA7AF9BC74617A99E37E8955ACEEB32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32">
    <w:name w:val="219C68271245427987E4DE5DB89E217632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32">
    <w:name w:val="6D68C96828854E2DBA40177EAC754CE832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31">
    <w:name w:val="0E3BB299C0D645D5901BF955D303665231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31">
    <w:name w:val="D4D14913F4AB4A84A9BD3F8C1BA9863D31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31">
    <w:name w:val="10CAB74695DE42CDAA62989921F4BCB031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30">
    <w:name w:val="03D154CE148945CEA1CA3616FA20CA9E30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30">
    <w:name w:val="626A7D271C834CEDBF4E8CE769CD67FA30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30">
    <w:name w:val="C59350D85D874E4CA86D8696A302ACB530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30">
    <w:name w:val="ABAE4497BEC24D61B914E9F50E291AED30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22">
    <w:name w:val="0A71C100FD274360B710898E16D8AAB322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71">
    <w:name w:val="3BCB0669306B4E42873A2B93EE0699D271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67">
    <w:name w:val="A5FD04CF97BC4FB990880A4F739ECA4167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64">
    <w:name w:val="F828A76578CE4B968CD4A630D36E48E464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12">
    <w:name w:val="47A4A5FA3865486F99CBF138FB1427EF12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63">
    <w:name w:val="176B1659637F41209B8972A263FCC01263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61">
    <w:name w:val="C38609FDD2E74E8A81CA394A3B30E01E61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60">
    <w:name w:val="FC9231AFD5DA4C6B8FB6FD782591ACEF60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60">
    <w:name w:val="5278E0B3E2BD47128FD803E0E2FA396560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60">
    <w:name w:val="9B5A005C727747D2BB7135EE6835DEFD60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58">
    <w:name w:val="B67AFDED896F43069C77F8CD0F1A125C58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56">
    <w:name w:val="33F0F4C78D204D5183E00EF2C7D6F91C56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56">
    <w:name w:val="212BE3807F8E44F7BBB4617D6712426D56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56">
    <w:name w:val="E8FC7B81763D40848A85E50F22B1891D56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13">
    <w:name w:val="88F682F0B4B04277B8493F83CFDA905213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56">
    <w:name w:val="A4F651BD0E2F476AB81F39E14DB7D3D456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56">
    <w:name w:val="30FCF513BF684BD99D60DB8F3D39662356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54">
    <w:name w:val="57AC4A9F0A324504B4E9C13AD96FCED054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52">
    <w:name w:val="E84B598DE7704FC98C5FD5F5915E6DC252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52">
    <w:name w:val="7E06194E7E27425B9FE7E056CD8669EB52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52">
    <w:name w:val="9E481B5C5B26497E8BEEF33DA840C47852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50">
    <w:name w:val="FCDB477BF28E44618B5D80AB79D47B1F50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49">
    <w:name w:val="B3543A1066514C7BA592362E7B16EAED49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48">
    <w:name w:val="2471995D23E44DEBAF16EE77EF4B4F1A48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47">
    <w:name w:val="4E7191AA60874559AE4B2CEA2205B6D947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45">
    <w:name w:val="726FE0ADBBB243159EBF3E46DA929AE245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44">
    <w:name w:val="C522CD3105974C999D11DB249EC6364444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44">
    <w:name w:val="A5DF707281AB4C2AB86430454FB8BB7744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43">
    <w:name w:val="30DB58DA3CF24A41AD8CEED29D58BADC43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43">
    <w:name w:val="CA0FE7F298294EF5A463DFE0630662F643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43">
    <w:name w:val="8FA13A9A7ED64238B7710A5FC0DBFCF043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43">
    <w:name w:val="50EC3043D1C74BB3B9132C8EB1A21DA043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40">
    <w:name w:val="F6E40D19C34D472EBCABA87CACE2154E40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39">
    <w:name w:val="BB3943D1558C471A9F45C426365326D439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39">
    <w:name w:val="343211EB60104C5F85098919ED62B6E939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38">
    <w:name w:val="1E0A09FFD2F84346BB2A0BF4519483F238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38">
    <w:name w:val="FE958F5B75BB4FB8B6D33BD5FFBB035D38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38">
    <w:name w:val="23196BB6D23B4B53AD6E64FE8DB3A3AA38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35">
    <w:name w:val="442491A077EB4F82A212213E853EED4235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35">
    <w:name w:val="00A34D143BF24D99BD1E2A29CAF8283D35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35">
    <w:name w:val="4E83E5CB23F14A9E94784DC774A8957235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35">
    <w:name w:val="DBAC3E993B7E4624965AF0687FD2D21B35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35">
    <w:name w:val="283B3192EC674F5C992CF873C5E1D98535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35">
    <w:name w:val="05844C67794947BDA0EFE2AF72D2EB9535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35">
    <w:name w:val="4957E49D43534804A163FE6CC483F4C235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35">
    <w:name w:val="3643248DF3B74ADD918F1CFDF9B68CA335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35">
    <w:name w:val="A60B89DAC2B243759EA92D2E36FC7E1535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35">
    <w:name w:val="DEE183F0E9CA4320A7CC5C855F0024B335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35">
    <w:name w:val="8E96CBC4C80A435E868714D119D0F51635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33">
    <w:name w:val="CFE115AE70254131BB81C321B7FFB91233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32">
    <w:name w:val="0E3BB299C0D645D5901BF955D303665232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32">
    <w:name w:val="D4D14913F4AB4A84A9BD3F8C1BA9863D32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32">
    <w:name w:val="10CAB74695DE42CDAA62989921F4BCB032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31">
    <w:name w:val="03D154CE148945CEA1CA3616FA20CA9E31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31">
    <w:name w:val="626A7D271C834CEDBF4E8CE769CD67FA31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31">
    <w:name w:val="C59350D85D874E4CA86D8696A302ACB531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31">
    <w:name w:val="ABAE4497BEC24D61B914E9F50E291AED31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322D10DD3CF4F4B93A414EA20CAE140">
    <w:name w:val="2322D10DD3CF4F4B93A414EA20CAE140"/>
    <w:rsid w:val="004D1D01"/>
  </w:style>
  <w:style w:type="paragraph" w:customStyle="1" w:styleId="4B05DBAB221E4EEB9EB682E18DA3F293">
    <w:name w:val="4B05DBAB221E4EEB9EB682E18DA3F293"/>
    <w:rsid w:val="004D1D01"/>
  </w:style>
  <w:style w:type="paragraph" w:customStyle="1" w:styleId="E05B5893602343FE8330C9A9E6ACC950">
    <w:name w:val="E05B5893602343FE8330C9A9E6ACC950"/>
    <w:rsid w:val="004D1D01"/>
  </w:style>
  <w:style w:type="paragraph" w:customStyle="1" w:styleId="0A71C100FD274360B710898E16D8AAB323">
    <w:name w:val="0A71C100FD274360B710898E16D8AAB323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72">
    <w:name w:val="3BCB0669306B4E42873A2B93EE0699D272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68">
    <w:name w:val="A5FD04CF97BC4FB990880A4F739ECA4168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65">
    <w:name w:val="F828A76578CE4B968CD4A630D36E48E465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13">
    <w:name w:val="47A4A5FA3865486F99CBF138FB1427EF13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64">
    <w:name w:val="176B1659637F41209B8972A263FCC01264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62">
    <w:name w:val="C38609FDD2E74E8A81CA394A3B30E01E62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61">
    <w:name w:val="FC9231AFD5DA4C6B8FB6FD782591ACEF61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61">
    <w:name w:val="5278E0B3E2BD47128FD803E0E2FA396561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61">
    <w:name w:val="9B5A005C727747D2BB7135EE6835DEFD61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59">
    <w:name w:val="B67AFDED896F43069C77F8CD0F1A125C59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57">
    <w:name w:val="33F0F4C78D204D5183E00EF2C7D6F91C57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57">
    <w:name w:val="212BE3807F8E44F7BBB4617D6712426D57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57">
    <w:name w:val="E8FC7B81763D40848A85E50F22B1891D57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14">
    <w:name w:val="88F682F0B4B04277B8493F83CFDA905214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57">
    <w:name w:val="A4F651BD0E2F476AB81F39E14DB7D3D457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57">
    <w:name w:val="30FCF513BF684BD99D60DB8F3D39662357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55">
    <w:name w:val="57AC4A9F0A324504B4E9C13AD96FCED055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53">
    <w:name w:val="E84B598DE7704FC98C5FD5F5915E6DC253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53">
    <w:name w:val="7E06194E7E27425B9FE7E056CD8669EB53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53">
    <w:name w:val="9E481B5C5B26497E8BEEF33DA840C47853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51">
    <w:name w:val="FCDB477BF28E44618B5D80AB79D47B1F51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50">
    <w:name w:val="B3543A1066514C7BA592362E7B16EAED50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49">
    <w:name w:val="2471995D23E44DEBAF16EE77EF4B4F1A49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48">
    <w:name w:val="4E7191AA60874559AE4B2CEA2205B6D948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46">
    <w:name w:val="726FE0ADBBB243159EBF3E46DA929AE246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45">
    <w:name w:val="C522CD3105974C999D11DB249EC6364445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45">
    <w:name w:val="A5DF707281AB4C2AB86430454FB8BB7745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44">
    <w:name w:val="30DB58DA3CF24A41AD8CEED29D58BADC44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44">
    <w:name w:val="CA0FE7F298294EF5A463DFE0630662F644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44">
    <w:name w:val="8FA13A9A7ED64238B7710A5FC0DBFCF044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44">
    <w:name w:val="50EC3043D1C74BB3B9132C8EB1A21DA044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41">
    <w:name w:val="F6E40D19C34D472EBCABA87CACE2154E41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40">
    <w:name w:val="BB3943D1558C471A9F45C426365326D440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40">
    <w:name w:val="343211EB60104C5F85098919ED62B6E940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39">
    <w:name w:val="1E0A09FFD2F84346BB2A0BF4519483F239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39">
    <w:name w:val="FE958F5B75BB4FB8B6D33BD5FFBB035D39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39">
    <w:name w:val="23196BB6D23B4B53AD6E64FE8DB3A3AA39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36">
    <w:name w:val="442491A077EB4F82A212213E853EED4236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36">
    <w:name w:val="00A34D143BF24D99BD1E2A29CAF8283D36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36">
    <w:name w:val="4E83E5CB23F14A9E94784DC774A8957236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36">
    <w:name w:val="DBAC3E993B7E4624965AF0687FD2D21B36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36">
    <w:name w:val="283B3192EC674F5C992CF873C5E1D98536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36">
    <w:name w:val="05844C67794947BDA0EFE2AF72D2EB9536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36">
    <w:name w:val="4957E49D43534804A163FE6CC483F4C236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36">
    <w:name w:val="3643248DF3B74ADD918F1CFDF9B68CA336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36">
    <w:name w:val="A60B89DAC2B243759EA92D2E36FC7E1536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36">
    <w:name w:val="DEE183F0E9CA4320A7CC5C855F0024B336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36">
    <w:name w:val="8E96CBC4C80A435E868714D119D0F51636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34">
    <w:name w:val="CFE115AE70254131BB81C321B7FFB91234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1">
    <w:name w:val="2322D10DD3CF4F4B93A414EA20CAE1401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1">
    <w:name w:val="4B05DBAB221E4EEB9EB682E18DA3F2931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1">
    <w:name w:val="E05B5893602343FE8330C9A9E6ACC9501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32">
    <w:name w:val="03D154CE148945CEA1CA3616FA20CA9E32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32">
    <w:name w:val="626A7D271C834CEDBF4E8CE769CD67FA32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32">
    <w:name w:val="C59350D85D874E4CA86D8696A302ACB532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32">
    <w:name w:val="ABAE4497BEC24D61B914E9F50E291AED32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24">
    <w:name w:val="0A71C100FD274360B710898E16D8AAB324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73">
    <w:name w:val="3BCB0669306B4E42873A2B93EE0699D273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69">
    <w:name w:val="A5FD04CF97BC4FB990880A4F739ECA4169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66">
    <w:name w:val="F828A76578CE4B968CD4A630D36E48E466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14">
    <w:name w:val="47A4A5FA3865486F99CBF138FB1427EF14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65">
    <w:name w:val="176B1659637F41209B8972A263FCC01265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63">
    <w:name w:val="C38609FDD2E74E8A81CA394A3B30E01E63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62">
    <w:name w:val="FC9231AFD5DA4C6B8FB6FD782591ACEF62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62">
    <w:name w:val="5278E0B3E2BD47128FD803E0E2FA396562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62">
    <w:name w:val="9B5A005C727747D2BB7135EE6835DEFD62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60">
    <w:name w:val="B67AFDED896F43069C77F8CD0F1A125C60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58">
    <w:name w:val="33F0F4C78D204D5183E00EF2C7D6F91C58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58">
    <w:name w:val="212BE3807F8E44F7BBB4617D6712426D58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58">
    <w:name w:val="E8FC7B81763D40848A85E50F22B1891D58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15">
    <w:name w:val="88F682F0B4B04277B8493F83CFDA905215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58">
    <w:name w:val="A4F651BD0E2F476AB81F39E14DB7D3D458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58">
    <w:name w:val="30FCF513BF684BD99D60DB8F3D39662358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56">
    <w:name w:val="57AC4A9F0A324504B4E9C13AD96FCED056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54">
    <w:name w:val="E84B598DE7704FC98C5FD5F5915E6DC254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54">
    <w:name w:val="7E06194E7E27425B9FE7E056CD8669EB54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54">
    <w:name w:val="9E481B5C5B26497E8BEEF33DA840C47854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52">
    <w:name w:val="FCDB477BF28E44618B5D80AB79D47B1F52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51">
    <w:name w:val="B3543A1066514C7BA592362E7B16EAED51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50">
    <w:name w:val="2471995D23E44DEBAF16EE77EF4B4F1A50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49">
    <w:name w:val="4E7191AA60874559AE4B2CEA2205B6D949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47">
    <w:name w:val="726FE0ADBBB243159EBF3E46DA929AE247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46">
    <w:name w:val="C522CD3105974C999D11DB249EC6364446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46">
    <w:name w:val="A5DF707281AB4C2AB86430454FB8BB7746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45">
    <w:name w:val="30DB58DA3CF24A41AD8CEED29D58BADC45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45">
    <w:name w:val="CA0FE7F298294EF5A463DFE0630662F645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45">
    <w:name w:val="8FA13A9A7ED64238B7710A5FC0DBFCF045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45">
    <w:name w:val="50EC3043D1C74BB3B9132C8EB1A21DA045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42">
    <w:name w:val="F6E40D19C34D472EBCABA87CACE2154E42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41">
    <w:name w:val="BB3943D1558C471A9F45C426365326D441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41">
    <w:name w:val="343211EB60104C5F85098919ED62B6E941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40">
    <w:name w:val="1E0A09FFD2F84346BB2A0BF4519483F240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40">
    <w:name w:val="FE958F5B75BB4FB8B6D33BD5FFBB035D40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40">
    <w:name w:val="23196BB6D23B4B53AD6E64FE8DB3A3AA40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37">
    <w:name w:val="442491A077EB4F82A212213E853EED4237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37">
    <w:name w:val="00A34D143BF24D99BD1E2A29CAF8283D37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37">
    <w:name w:val="4E83E5CB23F14A9E94784DC774A8957237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37">
    <w:name w:val="DBAC3E993B7E4624965AF0687FD2D21B37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37">
    <w:name w:val="283B3192EC674F5C992CF873C5E1D98537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37">
    <w:name w:val="05844C67794947BDA0EFE2AF72D2EB9537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37">
    <w:name w:val="4957E49D43534804A163FE6CC483F4C237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37">
    <w:name w:val="3643248DF3B74ADD918F1CFDF9B68CA337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37">
    <w:name w:val="A60B89DAC2B243759EA92D2E36FC7E1537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37">
    <w:name w:val="DEE183F0E9CA4320A7CC5C855F0024B337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37">
    <w:name w:val="8E96CBC4C80A435E868714D119D0F51637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35">
    <w:name w:val="CFE115AE70254131BB81C321B7FFB91235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2">
    <w:name w:val="2322D10DD3CF4F4B93A414EA20CAE1402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2">
    <w:name w:val="4B05DBAB221E4EEB9EB682E18DA3F2932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2">
    <w:name w:val="E05B5893602343FE8330C9A9E6ACC9502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33">
    <w:name w:val="03D154CE148945CEA1CA3616FA20CA9E33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33">
    <w:name w:val="626A7D271C834CEDBF4E8CE769CD67FA33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33">
    <w:name w:val="C59350D85D874E4CA86D8696A302ACB533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33">
    <w:name w:val="ABAE4497BEC24D61B914E9F50E291AED33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">
    <w:name w:val="E27511814075493A9884E1E1071D0A43"/>
    <w:rsid w:val="00960BCD"/>
  </w:style>
  <w:style w:type="paragraph" w:customStyle="1" w:styleId="2CC4A3F62EAE4953BAF9793DE8E8B42C">
    <w:name w:val="2CC4A3F62EAE4953BAF9793DE8E8B42C"/>
    <w:rsid w:val="00960BCD"/>
  </w:style>
  <w:style w:type="paragraph" w:customStyle="1" w:styleId="D3F9F75D7A834A0B8499D46937E65CCA">
    <w:name w:val="D3F9F75D7A834A0B8499D46937E65CCA"/>
    <w:rsid w:val="00960BCD"/>
  </w:style>
  <w:style w:type="paragraph" w:customStyle="1" w:styleId="B1F0AE7841504992A17A87ABC5E7770B">
    <w:name w:val="B1F0AE7841504992A17A87ABC5E7770B"/>
    <w:rsid w:val="00960BCD"/>
  </w:style>
  <w:style w:type="paragraph" w:customStyle="1" w:styleId="0A71C100FD274360B710898E16D8AAB325">
    <w:name w:val="0A71C100FD274360B710898E16D8AAB325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74">
    <w:name w:val="3BCB0669306B4E42873A2B93EE0699D274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70">
    <w:name w:val="A5FD04CF97BC4FB990880A4F739ECA4170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67">
    <w:name w:val="F828A76578CE4B968CD4A630D36E48E467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15">
    <w:name w:val="47A4A5FA3865486F99CBF138FB1427EF15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66">
    <w:name w:val="176B1659637F41209B8972A263FCC01266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64">
    <w:name w:val="C38609FDD2E74E8A81CA394A3B30E01E64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63">
    <w:name w:val="FC9231AFD5DA4C6B8FB6FD782591ACEF63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63">
    <w:name w:val="5278E0B3E2BD47128FD803E0E2FA396563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63">
    <w:name w:val="9B5A005C727747D2BB7135EE6835DEFD63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61">
    <w:name w:val="B67AFDED896F43069C77F8CD0F1A125C61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59">
    <w:name w:val="33F0F4C78D204D5183E00EF2C7D6F91C59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59">
    <w:name w:val="212BE3807F8E44F7BBB4617D6712426D59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59">
    <w:name w:val="E8FC7B81763D40848A85E50F22B1891D59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1">
    <w:name w:val="E27511814075493A9884E1E1071D0A431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1">
    <w:name w:val="2CC4A3F62EAE4953BAF9793DE8E8B42C1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1">
    <w:name w:val="D3F9F75D7A834A0B8499D46937E65CCA1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1">
    <w:name w:val="B1F0AE7841504992A17A87ABC5E7770B1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16">
    <w:name w:val="88F682F0B4B04277B8493F83CFDA905216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59">
    <w:name w:val="A4F651BD0E2F476AB81F39E14DB7D3D459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59">
    <w:name w:val="30FCF513BF684BD99D60DB8F3D39662359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57">
    <w:name w:val="57AC4A9F0A324504B4E9C13AD96FCED057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55">
    <w:name w:val="E84B598DE7704FC98C5FD5F5915E6DC255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55">
    <w:name w:val="7E06194E7E27425B9FE7E056CD8669EB55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55">
    <w:name w:val="9E481B5C5B26497E8BEEF33DA840C47855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53">
    <w:name w:val="FCDB477BF28E44618B5D80AB79D47B1F53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52">
    <w:name w:val="B3543A1066514C7BA592362E7B16EAED52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51">
    <w:name w:val="2471995D23E44DEBAF16EE77EF4B4F1A51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50">
    <w:name w:val="4E7191AA60874559AE4B2CEA2205B6D950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48">
    <w:name w:val="726FE0ADBBB243159EBF3E46DA929AE248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47">
    <w:name w:val="C522CD3105974C999D11DB249EC6364447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47">
    <w:name w:val="A5DF707281AB4C2AB86430454FB8BB7747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46">
    <w:name w:val="30DB58DA3CF24A41AD8CEED29D58BADC46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46">
    <w:name w:val="CA0FE7F298294EF5A463DFE0630662F646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46">
    <w:name w:val="8FA13A9A7ED64238B7710A5FC0DBFCF046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46">
    <w:name w:val="50EC3043D1C74BB3B9132C8EB1A21DA046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43">
    <w:name w:val="F6E40D19C34D472EBCABA87CACE2154E43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42">
    <w:name w:val="BB3943D1558C471A9F45C426365326D442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42">
    <w:name w:val="343211EB60104C5F85098919ED62B6E942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41">
    <w:name w:val="1E0A09FFD2F84346BB2A0BF4519483F241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41">
    <w:name w:val="FE958F5B75BB4FB8B6D33BD5FFBB035D41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41">
    <w:name w:val="23196BB6D23B4B53AD6E64FE8DB3A3AA41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38">
    <w:name w:val="442491A077EB4F82A212213E853EED4238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38">
    <w:name w:val="00A34D143BF24D99BD1E2A29CAF8283D38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38">
    <w:name w:val="4E83E5CB23F14A9E94784DC774A8957238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38">
    <w:name w:val="DBAC3E993B7E4624965AF0687FD2D21B38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38">
    <w:name w:val="283B3192EC674F5C992CF873C5E1D98538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38">
    <w:name w:val="05844C67794947BDA0EFE2AF72D2EB9538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38">
    <w:name w:val="4957E49D43534804A163FE6CC483F4C238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38">
    <w:name w:val="3643248DF3B74ADD918F1CFDF9B68CA338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38">
    <w:name w:val="A60B89DAC2B243759EA92D2E36FC7E1538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38">
    <w:name w:val="DEE183F0E9CA4320A7CC5C855F0024B338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38">
    <w:name w:val="8E96CBC4C80A435E868714D119D0F51638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36">
    <w:name w:val="CFE115AE70254131BB81C321B7FFB91236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3">
    <w:name w:val="2322D10DD3CF4F4B93A414EA20CAE1403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3">
    <w:name w:val="4B05DBAB221E4EEB9EB682E18DA3F2933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3">
    <w:name w:val="E05B5893602343FE8330C9A9E6ACC9503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34">
    <w:name w:val="03D154CE148945CEA1CA3616FA20CA9E34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34">
    <w:name w:val="626A7D271C834CEDBF4E8CE769CD67FA34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34">
    <w:name w:val="C59350D85D874E4CA86D8696A302ACB534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34">
    <w:name w:val="ABAE4497BEC24D61B914E9F50E291AED34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26">
    <w:name w:val="0A71C100FD274360B710898E16D8AAB326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75">
    <w:name w:val="3BCB0669306B4E42873A2B93EE0699D275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71">
    <w:name w:val="A5FD04CF97BC4FB990880A4F739ECA4171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68">
    <w:name w:val="F828A76578CE4B968CD4A630D36E48E468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16">
    <w:name w:val="47A4A5FA3865486F99CBF138FB1427EF16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67">
    <w:name w:val="176B1659637F41209B8972A263FCC01267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65">
    <w:name w:val="C38609FDD2E74E8A81CA394A3B30E01E65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64">
    <w:name w:val="FC9231AFD5DA4C6B8FB6FD782591ACEF64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64">
    <w:name w:val="5278E0B3E2BD47128FD803E0E2FA396564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64">
    <w:name w:val="9B5A005C727747D2BB7135EE6835DEFD64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62">
    <w:name w:val="B67AFDED896F43069C77F8CD0F1A125C62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60">
    <w:name w:val="33F0F4C78D204D5183E00EF2C7D6F91C60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60">
    <w:name w:val="212BE3807F8E44F7BBB4617D6712426D60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60">
    <w:name w:val="E8FC7B81763D40848A85E50F22B1891D60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2">
    <w:name w:val="E27511814075493A9884E1E1071D0A432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2">
    <w:name w:val="2CC4A3F62EAE4953BAF9793DE8E8B42C2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2">
    <w:name w:val="D3F9F75D7A834A0B8499D46937E65CCA2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2">
    <w:name w:val="B1F0AE7841504992A17A87ABC5E7770B2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17">
    <w:name w:val="88F682F0B4B04277B8493F83CFDA905217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60">
    <w:name w:val="A4F651BD0E2F476AB81F39E14DB7D3D460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60">
    <w:name w:val="30FCF513BF684BD99D60DB8F3D39662360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58">
    <w:name w:val="57AC4A9F0A324504B4E9C13AD96FCED058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56">
    <w:name w:val="E84B598DE7704FC98C5FD5F5915E6DC256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56">
    <w:name w:val="7E06194E7E27425B9FE7E056CD8669EB56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56">
    <w:name w:val="9E481B5C5B26497E8BEEF33DA840C47856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54">
    <w:name w:val="FCDB477BF28E44618B5D80AB79D47B1F54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53">
    <w:name w:val="B3543A1066514C7BA592362E7B16EAED53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52">
    <w:name w:val="2471995D23E44DEBAF16EE77EF4B4F1A52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51">
    <w:name w:val="4E7191AA60874559AE4B2CEA2205B6D951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49">
    <w:name w:val="726FE0ADBBB243159EBF3E46DA929AE249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48">
    <w:name w:val="C522CD3105974C999D11DB249EC6364448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48">
    <w:name w:val="A5DF707281AB4C2AB86430454FB8BB7748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47">
    <w:name w:val="30DB58DA3CF24A41AD8CEED29D58BADC47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47">
    <w:name w:val="CA0FE7F298294EF5A463DFE0630662F647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47">
    <w:name w:val="8FA13A9A7ED64238B7710A5FC0DBFCF047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47">
    <w:name w:val="50EC3043D1C74BB3B9132C8EB1A21DA047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44">
    <w:name w:val="F6E40D19C34D472EBCABA87CACE2154E44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43">
    <w:name w:val="BB3943D1558C471A9F45C426365326D443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43">
    <w:name w:val="343211EB60104C5F85098919ED62B6E943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42">
    <w:name w:val="1E0A09FFD2F84346BB2A0BF4519483F242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42">
    <w:name w:val="FE958F5B75BB4FB8B6D33BD5FFBB035D42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42">
    <w:name w:val="23196BB6D23B4B53AD6E64FE8DB3A3AA42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39">
    <w:name w:val="442491A077EB4F82A212213E853EED4239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39">
    <w:name w:val="00A34D143BF24D99BD1E2A29CAF8283D39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39">
    <w:name w:val="4E83E5CB23F14A9E94784DC774A8957239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39">
    <w:name w:val="DBAC3E993B7E4624965AF0687FD2D21B39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39">
    <w:name w:val="283B3192EC674F5C992CF873C5E1D98539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39">
    <w:name w:val="05844C67794947BDA0EFE2AF72D2EB9539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39">
    <w:name w:val="4957E49D43534804A163FE6CC483F4C239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39">
    <w:name w:val="3643248DF3B74ADD918F1CFDF9B68CA339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39">
    <w:name w:val="A60B89DAC2B243759EA92D2E36FC7E1539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39">
    <w:name w:val="DEE183F0E9CA4320A7CC5C855F0024B339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39">
    <w:name w:val="8E96CBC4C80A435E868714D119D0F51639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37">
    <w:name w:val="CFE115AE70254131BB81C321B7FFB91237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4">
    <w:name w:val="2322D10DD3CF4F4B93A414EA20CAE1404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4">
    <w:name w:val="4B05DBAB221E4EEB9EB682E18DA3F2934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4">
    <w:name w:val="E05B5893602343FE8330C9A9E6ACC9504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35">
    <w:name w:val="03D154CE148945CEA1CA3616FA20CA9E35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35">
    <w:name w:val="626A7D271C834CEDBF4E8CE769CD67FA35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35">
    <w:name w:val="C59350D85D874E4CA86D8696A302ACB535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35">
    <w:name w:val="ABAE4497BEC24D61B914E9F50E291AED35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1F8B189AE0D4D19A68384DE065F98C3">
    <w:name w:val="71F8B189AE0D4D19A68384DE065F98C3"/>
    <w:rsid w:val="00136293"/>
  </w:style>
  <w:style w:type="paragraph" w:customStyle="1" w:styleId="C4C862599A1644A1A0C5A176428A5953">
    <w:name w:val="C4C862599A1644A1A0C5A176428A5953"/>
    <w:rsid w:val="00136293"/>
  </w:style>
  <w:style w:type="paragraph" w:customStyle="1" w:styleId="3B9018EF74D04B3FBA85730CFD79BB41">
    <w:name w:val="3B9018EF74D04B3FBA85730CFD79BB41"/>
    <w:rsid w:val="00136293"/>
  </w:style>
  <w:style w:type="paragraph" w:customStyle="1" w:styleId="0A71C100FD274360B710898E16D8AAB327">
    <w:name w:val="0A71C100FD274360B710898E16D8AAB32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76">
    <w:name w:val="3BCB0669306B4E42873A2B93EE0699D27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72">
    <w:name w:val="A5FD04CF97BC4FB990880A4F739ECA41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69">
    <w:name w:val="F828A76578CE4B968CD4A630D36E48E4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17">
    <w:name w:val="47A4A5FA3865486F99CBF138FB1427EF1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68">
    <w:name w:val="176B1659637F41209B8972A263FCC012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66">
    <w:name w:val="C38609FDD2E74E8A81CA394A3B30E01E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65">
    <w:name w:val="FC9231AFD5DA4C6B8FB6FD782591ACEF6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65">
    <w:name w:val="5278E0B3E2BD47128FD803E0E2FA39656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65">
    <w:name w:val="9B5A005C727747D2BB7135EE6835DEFD6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63">
    <w:name w:val="B67AFDED896F43069C77F8CD0F1A125C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61">
    <w:name w:val="33F0F4C78D204D5183E00EF2C7D6F91C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61">
    <w:name w:val="212BE3807F8E44F7BBB4617D6712426D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61">
    <w:name w:val="E8FC7B81763D40848A85E50F22B1891D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3">
    <w:name w:val="E27511814075493A9884E1E1071D0A43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3">
    <w:name w:val="2CC4A3F62EAE4953BAF9793DE8E8B42C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3">
    <w:name w:val="D3F9F75D7A834A0B8499D46937E65CCA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3">
    <w:name w:val="B1F0AE7841504992A17A87ABC5E7770B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18">
    <w:name w:val="88F682F0B4B04277B8493F83CFDA90521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61">
    <w:name w:val="A4F651BD0E2F476AB81F39E14DB7D3D4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61">
    <w:name w:val="30FCF513BF684BD99D60DB8F3D396623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59">
    <w:name w:val="57AC4A9F0A324504B4E9C13AD96FCED05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57">
    <w:name w:val="E84B598DE7704FC98C5FD5F5915E6DC25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57">
    <w:name w:val="7E06194E7E27425B9FE7E056CD8669EB5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57">
    <w:name w:val="9E481B5C5B26497E8BEEF33DA840C4785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55">
    <w:name w:val="FCDB477BF28E44618B5D80AB79D47B1F5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54">
    <w:name w:val="B3543A1066514C7BA592362E7B16EAED5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53">
    <w:name w:val="2471995D23E44DEBAF16EE77EF4B4F1A5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52">
    <w:name w:val="4E7191AA60874559AE4B2CEA2205B6D95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50">
    <w:name w:val="726FE0ADBBB243159EBF3E46DA929AE25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49">
    <w:name w:val="C522CD3105974C999D11DB249EC636444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49">
    <w:name w:val="A5DF707281AB4C2AB86430454FB8BB774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48">
    <w:name w:val="30DB58DA3CF24A41AD8CEED29D58BADC4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48">
    <w:name w:val="CA0FE7F298294EF5A463DFE0630662F64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48">
    <w:name w:val="8FA13A9A7ED64238B7710A5FC0DBFCF04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48">
    <w:name w:val="50EC3043D1C74BB3B9132C8EB1A21DA04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45">
    <w:name w:val="F6E40D19C34D472EBCABA87CACE2154E4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44">
    <w:name w:val="BB3943D1558C471A9F45C426365326D44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44">
    <w:name w:val="343211EB60104C5F85098919ED62B6E94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43">
    <w:name w:val="1E0A09FFD2F84346BB2A0BF4519483F2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43">
    <w:name w:val="FE958F5B75BB4FB8B6D33BD5FFBB035D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43">
    <w:name w:val="23196BB6D23B4B53AD6E64FE8DB3A3AA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40">
    <w:name w:val="442491A077EB4F82A212213E853EED424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40">
    <w:name w:val="00A34D143BF24D99BD1E2A29CAF8283D4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40">
    <w:name w:val="4E83E5CB23F14A9E94784DC774A895724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40">
    <w:name w:val="DBAC3E993B7E4624965AF0687FD2D21B4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40">
    <w:name w:val="283B3192EC674F5C992CF873C5E1D9854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40">
    <w:name w:val="05844C67794947BDA0EFE2AF72D2EB954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40">
    <w:name w:val="4957E49D43534804A163FE6CC483F4C24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40">
    <w:name w:val="3643248DF3B74ADD918F1CFDF9B68CA34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40">
    <w:name w:val="A60B89DAC2B243759EA92D2E36FC7E154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40">
    <w:name w:val="DEE183F0E9CA4320A7CC5C855F0024B34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40">
    <w:name w:val="8E96CBC4C80A435E868714D119D0F5164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38">
    <w:name w:val="CFE115AE70254131BB81C321B7FFB9123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5">
    <w:name w:val="2322D10DD3CF4F4B93A414EA20CAE140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5">
    <w:name w:val="4B05DBAB221E4EEB9EB682E18DA3F293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5">
    <w:name w:val="E05B5893602343FE8330C9A9E6ACC950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36">
    <w:name w:val="03D154CE148945CEA1CA3616FA20CA9E3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36">
    <w:name w:val="626A7D271C834CEDBF4E8CE769CD67FA3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36">
    <w:name w:val="C59350D85D874E4CA86D8696A302ACB53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36">
    <w:name w:val="ABAE4497BEC24D61B914E9F50E291AED3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">
    <w:name w:val="8F57CB2795E249D991CCE10D1A370B9B"/>
    <w:rsid w:val="00136293"/>
  </w:style>
  <w:style w:type="paragraph" w:customStyle="1" w:styleId="5C849B998F2C41C2B03F4F7760AA7643">
    <w:name w:val="5C849B998F2C41C2B03F4F7760AA7643"/>
    <w:rsid w:val="00136293"/>
  </w:style>
  <w:style w:type="paragraph" w:customStyle="1" w:styleId="A09A93CDEDCA4218BC056081FD7C39A2">
    <w:name w:val="A09A93CDEDCA4218BC056081FD7C39A2"/>
    <w:rsid w:val="00136293"/>
  </w:style>
  <w:style w:type="paragraph" w:customStyle="1" w:styleId="0A71C100FD274360B710898E16D8AAB328">
    <w:name w:val="0A71C100FD274360B710898E16D8AAB32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77">
    <w:name w:val="3BCB0669306B4E42873A2B93EE0699D27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73">
    <w:name w:val="A5FD04CF97BC4FB990880A4F739ECA41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70">
    <w:name w:val="F828A76578CE4B968CD4A630D36E48E4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18">
    <w:name w:val="47A4A5FA3865486F99CBF138FB1427EF1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69">
    <w:name w:val="176B1659637F41209B8972A263FCC012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67">
    <w:name w:val="C38609FDD2E74E8A81CA394A3B30E01E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66">
    <w:name w:val="FC9231AFD5DA4C6B8FB6FD782591ACEF6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66">
    <w:name w:val="5278E0B3E2BD47128FD803E0E2FA39656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66">
    <w:name w:val="9B5A005C727747D2BB7135EE6835DEFD6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64">
    <w:name w:val="B67AFDED896F43069C77F8CD0F1A125C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62">
    <w:name w:val="33F0F4C78D204D5183E00EF2C7D6F91C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62">
    <w:name w:val="212BE3807F8E44F7BBB4617D6712426D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62">
    <w:name w:val="E8FC7B81763D40848A85E50F22B1891D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4">
    <w:name w:val="E27511814075493A9884E1E1071D0A43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4">
    <w:name w:val="2CC4A3F62EAE4953BAF9793DE8E8B42C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4">
    <w:name w:val="D3F9F75D7A834A0B8499D46937E65CCA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4">
    <w:name w:val="B1F0AE7841504992A17A87ABC5E7770B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19">
    <w:name w:val="88F682F0B4B04277B8493F83CFDA90521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62">
    <w:name w:val="A4F651BD0E2F476AB81F39E14DB7D3D4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62">
    <w:name w:val="30FCF513BF684BD99D60DB8F3D396623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60">
    <w:name w:val="57AC4A9F0A324504B4E9C13AD96FCED06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58">
    <w:name w:val="E84B598DE7704FC98C5FD5F5915E6DC25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58">
    <w:name w:val="7E06194E7E27425B9FE7E056CD8669EB5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58">
    <w:name w:val="9E481B5C5B26497E8BEEF33DA840C4785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56">
    <w:name w:val="FCDB477BF28E44618B5D80AB79D47B1F5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55">
    <w:name w:val="B3543A1066514C7BA592362E7B16EAED5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54">
    <w:name w:val="2471995D23E44DEBAF16EE77EF4B4F1A5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1">
    <w:name w:val="8F57CB2795E249D991CCE10D1A370B9B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1">
    <w:name w:val="5C849B998F2C41C2B03F4F7760AA7643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1">
    <w:name w:val="A09A93CDEDCA4218BC056081FD7C39A2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50">
    <w:name w:val="A5DF707281AB4C2AB86430454FB8BB775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49">
    <w:name w:val="30DB58DA3CF24A41AD8CEED29D58BADC4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49">
    <w:name w:val="CA0FE7F298294EF5A463DFE0630662F64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49">
    <w:name w:val="8FA13A9A7ED64238B7710A5FC0DBFCF04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49">
    <w:name w:val="50EC3043D1C74BB3B9132C8EB1A21DA04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46">
    <w:name w:val="F6E40D19C34D472EBCABA87CACE2154E4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45">
    <w:name w:val="BB3943D1558C471A9F45C426365326D44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45">
    <w:name w:val="343211EB60104C5F85098919ED62B6E94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44">
    <w:name w:val="1E0A09FFD2F84346BB2A0BF4519483F2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44">
    <w:name w:val="FE958F5B75BB4FB8B6D33BD5FFBB035D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44">
    <w:name w:val="23196BB6D23B4B53AD6E64FE8DB3A3AA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41">
    <w:name w:val="442491A077EB4F82A212213E853EED424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41">
    <w:name w:val="00A34D143BF24D99BD1E2A29CAF8283D4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41">
    <w:name w:val="4E83E5CB23F14A9E94784DC774A895724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41">
    <w:name w:val="DBAC3E993B7E4624965AF0687FD2D21B4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41">
    <w:name w:val="283B3192EC674F5C992CF873C5E1D9854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41">
    <w:name w:val="05844C67794947BDA0EFE2AF72D2EB954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41">
    <w:name w:val="4957E49D43534804A163FE6CC483F4C24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41">
    <w:name w:val="3643248DF3B74ADD918F1CFDF9B68CA34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41">
    <w:name w:val="A60B89DAC2B243759EA92D2E36FC7E154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41">
    <w:name w:val="DEE183F0E9CA4320A7CC5C855F0024B34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41">
    <w:name w:val="8E96CBC4C80A435E868714D119D0F5164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39">
    <w:name w:val="CFE115AE70254131BB81C321B7FFB9123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6">
    <w:name w:val="2322D10DD3CF4F4B93A414EA20CAE140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6">
    <w:name w:val="4B05DBAB221E4EEB9EB682E18DA3F293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6">
    <w:name w:val="E05B5893602343FE8330C9A9E6ACC950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37">
    <w:name w:val="03D154CE148945CEA1CA3616FA20CA9E3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37">
    <w:name w:val="626A7D271C834CEDBF4E8CE769CD67FA3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37">
    <w:name w:val="C59350D85D874E4CA86D8696A302ACB53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37">
    <w:name w:val="ABAE4497BEC24D61B914E9F50E291AED3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DADA560280D4CC1B27A1E3DB91B0F34">
    <w:name w:val="4DADA560280D4CC1B27A1E3DB91B0F34"/>
    <w:rsid w:val="00136293"/>
  </w:style>
  <w:style w:type="paragraph" w:customStyle="1" w:styleId="F3908E2A8C3E4FE197D28C88E83D4A3F">
    <w:name w:val="F3908E2A8C3E4FE197D28C88E83D4A3F"/>
    <w:rsid w:val="00136293"/>
  </w:style>
  <w:style w:type="paragraph" w:customStyle="1" w:styleId="B66E369343DC499C9D535DC812CF5751">
    <w:name w:val="B66E369343DC499C9D535DC812CF5751"/>
    <w:rsid w:val="00136293"/>
  </w:style>
  <w:style w:type="paragraph" w:customStyle="1" w:styleId="7ABE2A71CB1A4A8F8F44728B2DC3041E">
    <w:name w:val="7ABE2A71CB1A4A8F8F44728B2DC3041E"/>
    <w:rsid w:val="00136293"/>
  </w:style>
  <w:style w:type="paragraph" w:customStyle="1" w:styleId="0A71C100FD274360B710898E16D8AAB329">
    <w:name w:val="0A71C100FD274360B710898E16D8AAB32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78">
    <w:name w:val="3BCB0669306B4E42873A2B93EE0699D27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74">
    <w:name w:val="A5FD04CF97BC4FB990880A4F739ECA417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71">
    <w:name w:val="F828A76578CE4B968CD4A630D36E48E4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19">
    <w:name w:val="47A4A5FA3865486F99CBF138FB1427EF1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70">
    <w:name w:val="176B1659637F41209B8972A263FCC012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68">
    <w:name w:val="C38609FDD2E74E8A81CA394A3B30E01E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67">
    <w:name w:val="FC9231AFD5DA4C6B8FB6FD782591ACEF6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67">
    <w:name w:val="5278E0B3E2BD47128FD803E0E2FA39656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67">
    <w:name w:val="9B5A005C727747D2BB7135EE6835DEFD6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65">
    <w:name w:val="B67AFDED896F43069C77F8CD0F1A125C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63">
    <w:name w:val="33F0F4C78D204D5183E00EF2C7D6F91C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63">
    <w:name w:val="212BE3807F8E44F7BBB4617D6712426D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63">
    <w:name w:val="E8FC7B81763D40848A85E50F22B1891D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5">
    <w:name w:val="E27511814075493A9884E1E1071D0A43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5">
    <w:name w:val="2CC4A3F62EAE4953BAF9793DE8E8B42C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5">
    <w:name w:val="D3F9F75D7A834A0B8499D46937E65CCA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5">
    <w:name w:val="B1F0AE7841504992A17A87ABC5E7770B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20">
    <w:name w:val="88F682F0B4B04277B8493F83CFDA90522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63">
    <w:name w:val="A4F651BD0E2F476AB81F39E14DB7D3D4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63">
    <w:name w:val="30FCF513BF684BD99D60DB8F3D396623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61">
    <w:name w:val="57AC4A9F0A324504B4E9C13AD96FCED0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59">
    <w:name w:val="E84B598DE7704FC98C5FD5F5915E6DC25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59">
    <w:name w:val="7E06194E7E27425B9FE7E056CD8669EB5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59">
    <w:name w:val="9E481B5C5B26497E8BEEF33DA840C4785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57">
    <w:name w:val="FCDB477BF28E44618B5D80AB79D47B1F5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56">
    <w:name w:val="B3543A1066514C7BA592362E7B16EAED5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55">
    <w:name w:val="2471995D23E44DEBAF16EE77EF4B4F1A5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2">
    <w:name w:val="8F57CB2795E249D991CCE10D1A370B9B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2">
    <w:name w:val="5C849B998F2C41C2B03F4F7760AA7643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2">
    <w:name w:val="A09A93CDEDCA4218BC056081FD7C39A2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51">
    <w:name w:val="A5DF707281AB4C2AB86430454FB8BB775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1">
    <w:name w:val="F3908E2A8C3E4FE197D28C88E83D4A3F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1">
    <w:name w:val="B66E369343DC499C9D535DC812CF5751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1">
    <w:name w:val="7ABE2A71CB1A4A8F8F44728B2DC3041E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50">
    <w:name w:val="30DB58DA3CF24A41AD8CEED29D58BADC5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50">
    <w:name w:val="CA0FE7F298294EF5A463DFE0630662F65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50">
    <w:name w:val="8FA13A9A7ED64238B7710A5FC0DBFCF05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50">
    <w:name w:val="50EC3043D1C74BB3B9132C8EB1A21DA05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45">
    <w:name w:val="1E0A09FFD2F84346BB2A0BF4519483F24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45">
    <w:name w:val="FE958F5B75BB4FB8B6D33BD5FFBB035D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45">
    <w:name w:val="23196BB6D23B4B53AD6E64FE8DB3A3AA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42">
    <w:name w:val="442491A077EB4F82A212213E853EED424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42">
    <w:name w:val="00A34D143BF24D99BD1E2A29CAF8283D4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42">
    <w:name w:val="4E83E5CB23F14A9E94784DC774A895724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42">
    <w:name w:val="DBAC3E993B7E4624965AF0687FD2D21B4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42">
    <w:name w:val="283B3192EC674F5C992CF873C5E1D9854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42">
    <w:name w:val="05844C67794947BDA0EFE2AF72D2EB954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42">
    <w:name w:val="4957E49D43534804A163FE6CC483F4C24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42">
    <w:name w:val="3643248DF3B74ADD918F1CFDF9B68CA34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42">
    <w:name w:val="A60B89DAC2B243759EA92D2E36FC7E154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42">
    <w:name w:val="DEE183F0E9CA4320A7CC5C855F0024B34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42">
    <w:name w:val="8E96CBC4C80A435E868714D119D0F5164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40">
    <w:name w:val="CFE115AE70254131BB81C321B7FFB9124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7">
    <w:name w:val="2322D10DD3CF4F4B93A414EA20CAE140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7">
    <w:name w:val="4B05DBAB221E4EEB9EB682E18DA3F293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7">
    <w:name w:val="E05B5893602343FE8330C9A9E6ACC950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38">
    <w:name w:val="03D154CE148945CEA1CA3616FA20CA9E3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38">
    <w:name w:val="626A7D271C834CEDBF4E8CE769CD67FA3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38">
    <w:name w:val="C59350D85D874E4CA86D8696A302ACB53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38">
    <w:name w:val="ABAE4497BEC24D61B914E9F50E291AED3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30">
    <w:name w:val="0A71C100FD274360B710898E16D8AAB33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79">
    <w:name w:val="3BCB0669306B4E42873A2B93EE0699D27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75">
    <w:name w:val="A5FD04CF97BC4FB990880A4F739ECA417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72">
    <w:name w:val="F828A76578CE4B968CD4A630D36E48E4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20">
    <w:name w:val="47A4A5FA3865486F99CBF138FB1427EF2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71">
    <w:name w:val="176B1659637F41209B8972A263FCC012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69">
    <w:name w:val="C38609FDD2E74E8A81CA394A3B30E01E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68">
    <w:name w:val="FC9231AFD5DA4C6B8FB6FD782591ACEF6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68">
    <w:name w:val="5278E0B3E2BD47128FD803E0E2FA39656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68">
    <w:name w:val="9B5A005C727747D2BB7135EE6835DEFD6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66">
    <w:name w:val="B67AFDED896F43069C77F8CD0F1A125C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64">
    <w:name w:val="33F0F4C78D204D5183E00EF2C7D6F91C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64">
    <w:name w:val="212BE3807F8E44F7BBB4617D6712426D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64">
    <w:name w:val="E8FC7B81763D40848A85E50F22B1891D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6">
    <w:name w:val="E27511814075493A9884E1E1071D0A43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6">
    <w:name w:val="2CC4A3F62EAE4953BAF9793DE8E8B42C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6">
    <w:name w:val="D3F9F75D7A834A0B8499D46937E65CCA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6">
    <w:name w:val="B1F0AE7841504992A17A87ABC5E7770B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21">
    <w:name w:val="88F682F0B4B04277B8493F83CFDA90522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64">
    <w:name w:val="A4F651BD0E2F476AB81F39E14DB7D3D4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64">
    <w:name w:val="30FCF513BF684BD99D60DB8F3D396623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62">
    <w:name w:val="57AC4A9F0A324504B4E9C13AD96FCED0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60">
    <w:name w:val="E84B598DE7704FC98C5FD5F5915E6DC26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60">
    <w:name w:val="7E06194E7E27425B9FE7E056CD8669EB6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60">
    <w:name w:val="9E481B5C5B26497E8BEEF33DA840C4786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58">
    <w:name w:val="FCDB477BF28E44618B5D80AB79D47B1F5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57">
    <w:name w:val="B3543A1066514C7BA592362E7B16EAED5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56">
    <w:name w:val="2471995D23E44DEBAF16EE77EF4B4F1A5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3">
    <w:name w:val="8F57CB2795E249D991CCE10D1A370B9B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3">
    <w:name w:val="5C849B998F2C41C2B03F4F7760AA7643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3">
    <w:name w:val="A09A93CDEDCA4218BC056081FD7C39A2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52">
    <w:name w:val="A5DF707281AB4C2AB86430454FB8BB775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2">
    <w:name w:val="F3908E2A8C3E4FE197D28C88E83D4A3F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2">
    <w:name w:val="B66E369343DC499C9D535DC812CF5751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2">
    <w:name w:val="7ABE2A71CB1A4A8F8F44728B2DC3041E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51">
    <w:name w:val="30DB58DA3CF24A41AD8CEED29D58BADC5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51">
    <w:name w:val="CA0FE7F298294EF5A463DFE0630662F65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51">
    <w:name w:val="8FA13A9A7ED64238B7710A5FC0DBFCF05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51">
    <w:name w:val="50EC3043D1C74BB3B9132C8EB1A21DA05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46">
    <w:name w:val="1E0A09FFD2F84346BB2A0BF4519483F24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46">
    <w:name w:val="FE958F5B75BB4FB8B6D33BD5FFBB035D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46">
    <w:name w:val="23196BB6D23B4B53AD6E64FE8DB3A3AA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43">
    <w:name w:val="442491A077EB4F82A212213E853EED42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43">
    <w:name w:val="00A34D143BF24D99BD1E2A29CAF8283D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43">
    <w:name w:val="4E83E5CB23F14A9E94784DC774A89572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43">
    <w:name w:val="DBAC3E993B7E4624965AF0687FD2D21B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43">
    <w:name w:val="283B3192EC674F5C992CF873C5E1D985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43">
    <w:name w:val="05844C67794947BDA0EFE2AF72D2EB95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43">
    <w:name w:val="4957E49D43534804A163FE6CC483F4C2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43">
    <w:name w:val="3643248DF3B74ADD918F1CFDF9B68CA3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43">
    <w:name w:val="A60B89DAC2B243759EA92D2E36FC7E15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43">
    <w:name w:val="DEE183F0E9CA4320A7CC5C855F0024B3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43">
    <w:name w:val="8E96CBC4C80A435E868714D119D0F516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41">
    <w:name w:val="CFE115AE70254131BB81C321B7FFB9124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8">
    <w:name w:val="2322D10DD3CF4F4B93A414EA20CAE140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8">
    <w:name w:val="4B05DBAB221E4EEB9EB682E18DA3F293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8">
    <w:name w:val="E05B5893602343FE8330C9A9E6ACC950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39">
    <w:name w:val="03D154CE148945CEA1CA3616FA20CA9E3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39">
    <w:name w:val="626A7D271C834CEDBF4E8CE769CD67FA3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39">
    <w:name w:val="C59350D85D874E4CA86D8696A302ACB53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39">
    <w:name w:val="ABAE4497BEC24D61B914E9F50E291AED3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FD05FD6FA247D29172768C4FF3C74C">
    <w:name w:val="47FD05FD6FA247D29172768C4FF3C74C"/>
    <w:rsid w:val="00136293"/>
  </w:style>
  <w:style w:type="paragraph" w:customStyle="1" w:styleId="D2914B31E3B74784ABAACA5E95E678BE">
    <w:name w:val="D2914B31E3B74784ABAACA5E95E678BE"/>
    <w:rsid w:val="00136293"/>
  </w:style>
  <w:style w:type="paragraph" w:customStyle="1" w:styleId="0A71C100FD274360B710898E16D8AAB331">
    <w:name w:val="0A71C100FD274360B710898E16D8AAB33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80">
    <w:name w:val="3BCB0669306B4E42873A2B93EE0699D28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76">
    <w:name w:val="A5FD04CF97BC4FB990880A4F739ECA417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73">
    <w:name w:val="F828A76578CE4B968CD4A630D36E48E4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21">
    <w:name w:val="47A4A5FA3865486F99CBF138FB1427EF2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72">
    <w:name w:val="176B1659637F41209B8972A263FCC012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70">
    <w:name w:val="C38609FDD2E74E8A81CA394A3B30E01E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69">
    <w:name w:val="FC9231AFD5DA4C6B8FB6FD782591ACEF6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69">
    <w:name w:val="5278E0B3E2BD47128FD803E0E2FA39656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69">
    <w:name w:val="9B5A005C727747D2BB7135EE6835DEFD6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67">
    <w:name w:val="B67AFDED896F43069C77F8CD0F1A125C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65">
    <w:name w:val="33F0F4C78D204D5183E00EF2C7D6F91C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65">
    <w:name w:val="212BE3807F8E44F7BBB4617D6712426D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FD05FD6FA247D29172768C4FF3C74C1">
    <w:name w:val="47FD05FD6FA247D29172768C4FF3C74C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1">
    <w:name w:val="D2914B31E3B74784ABAACA5E95E678BE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A75225522594334920FB72E7563E563">
    <w:name w:val="1A75225522594334920FB72E7563E56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65">
    <w:name w:val="E8FC7B81763D40848A85E50F22B1891D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7">
    <w:name w:val="E27511814075493A9884E1E1071D0A43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7">
    <w:name w:val="2CC4A3F62EAE4953BAF9793DE8E8B42C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7">
    <w:name w:val="D3F9F75D7A834A0B8499D46937E65CCA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7">
    <w:name w:val="B1F0AE7841504992A17A87ABC5E7770B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22">
    <w:name w:val="88F682F0B4B04277B8493F83CFDA90522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65">
    <w:name w:val="A4F651BD0E2F476AB81F39E14DB7D3D4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65">
    <w:name w:val="30FCF513BF684BD99D60DB8F3D396623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63">
    <w:name w:val="57AC4A9F0A324504B4E9C13AD96FCED0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61">
    <w:name w:val="E84B598DE7704FC98C5FD5F5915E6DC2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61">
    <w:name w:val="7E06194E7E27425B9FE7E056CD8669EB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61">
    <w:name w:val="9E481B5C5B26497E8BEEF33DA840C478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59">
    <w:name w:val="FCDB477BF28E44618B5D80AB79D47B1F5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58">
    <w:name w:val="B3543A1066514C7BA592362E7B16EAED5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57">
    <w:name w:val="2471995D23E44DEBAF16EE77EF4B4F1A5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4">
    <w:name w:val="8F57CB2795E249D991CCE10D1A370B9B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4">
    <w:name w:val="5C849B998F2C41C2B03F4F7760AA7643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4">
    <w:name w:val="A09A93CDEDCA4218BC056081FD7C39A2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53">
    <w:name w:val="A5DF707281AB4C2AB86430454FB8BB775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3">
    <w:name w:val="F3908E2A8C3E4FE197D28C88E83D4A3F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3">
    <w:name w:val="B66E369343DC499C9D535DC812CF5751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3">
    <w:name w:val="7ABE2A71CB1A4A8F8F44728B2DC3041E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52">
    <w:name w:val="30DB58DA3CF24A41AD8CEED29D58BADC5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52">
    <w:name w:val="CA0FE7F298294EF5A463DFE0630662F65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52">
    <w:name w:val="8FA13A9A7ED64238B7710A5FC0DBFCF05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52">
    <w:name w:val="50EC3043D1C74BB3B9132C8EB1A21DA05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47">
    <w:name w:val="1E0A09FFD2F84346BB2A0BF4519483F24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47">
    <w:name w:val="FE958F5B75BB4FB8B6D33BD5FFBB035D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47">
    <w:name w:val="23196BB6D23B4B53AD6E64FE8DB3A3AA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44">
    <w:name w:val="442491A077EB4F82A212213E853EED42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44">
    <w:name w:val="00A34D143BF24D99BD1E2A29CAF8283D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44">
    <w:name w:val="4E83E5CB23F14A9E94784DC774A89572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44">
    <w:name w:val="DBAC3E993B7E4624965AF0687FD2D21B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44">
    <w:name w:val="283B3192EC674F5C992CF873C5E1D985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44">
    <w:name w:val="05844C67794947BDA0EFE2AF72D2EB95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44">
    <w:name w:val="4957E49D43534804A163FE6CC483F4C2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44">
    <w:name w:val="3643248DF3B74ADD918F1CFDF9B68CA3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44">
    <w:name w:val="A60B89DAC2B243759EA92D2E36FC7E15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44">
    <w:name w:val="DEE183F0E9CA4320A7CC5C855F0024B3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44">
    <w:name w:val="8E96CBC4C80A435E868714D119D0F516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42">
    <w:name w:val="CFE115AE70254131BB81C321B7FFB9124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9">
    <w:name w:val="2322D10DD3CF4F4B93A414EA20CAE140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9">
    <w:name w:val="4B05DBAB221E4EEB9EB682E18DA3F293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9">
    <w:name w:val="E05B5893602343FE8330C9A9E6ACC950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40">
    <w:name w:val="03D154CE148945CEA1CA3616FA20CA9E4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40">
    <w:name w:val="626A7D271C834CEDBF4E8CE769CD67FA4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40">
    <w:name w:val="C59350D85D874E4CA86D8696A302ACB54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40">
    <w:name w:val="ABAE4497BEC24D61B914E9F50E291AED4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32">
    <w:name w:val="0A71C100FD274360B710898E16D8AAB33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81">
    <w:name w:val="3BCB0669306B4E42873A2B93EE0699D28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77">
    <w:name w:val="A5FD04CF97BC4FB990880A4F739ECA417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74">
    <w:name w:val="F828A76578CE4B968CD4A630D36E48E47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22">
    <w:name w:val="47A4A5FA3865486F99CBF138FB1427EF2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73">
    <w:name w:val="176B1659637F41209B8972A263FCC012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71">
    <w:name w:val="C38609FDD2E74E8A81CA394A3B30E01E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70">
    <w:name w:val="FC9231AFD5DA4C6B8FB6FD782591ACEF7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70">
    <w:name w:val="5278E0B3E2BD47128FD803E0E2FA39657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70">
    <w:name w:val="9B5A005C727747D2BB7135EE6835DEFD7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68">
    <w:name w:val="B67AFDED896F43069C77F8CD0F1A125C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66">
    <w:name w:val="33F0F4C78D204D5183E00EF2C7D6F91C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66">
    <w:name w:val="212BE3807F8E44F7BBB4617D6712426D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FD05FD6FA247D29172768C4FF3C74C2">
    <w:name w:val="47FD05FD6FA247D29172768C4FF3C74C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2">
    <w:name w:val="D2914B31E3B74784ABAACA5E95E678BE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CF86FF9DF7B40D991FFE8A4F8CAC966">
    <w:name w:val="0CF86FF9DF7B40D991FFE8A4F8CAC96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66">
    <w:name w:val="E8FC7B81763D40848A85E50F22B1891D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8">
    <w:name w:val="E27511814075493A9884E1E1071D0A43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8">
    <w:name w:val="2CC4A3F62EAE4953BAF9793DE8E8B42C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8">
    <w:name w:val="D3F9F75D7A834A0B8499D46937E65CCA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8">
    <w:name w:val="B1F0AE7841504992A17A87ABC5E7770B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23">
    <w:name w:val="88F682F0B4B04277B8493F83CFDA90522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66">
    <w:name w:val="A4F651BD0E2F476AB81F39E14DB7D3D4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66">
    <w:name w:val="30FCF513BF684BD99D60DB8F3D396623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64">
    <w:name w:val="57AC4A9F0A324504B4E9C13AD96FCED0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62">
    <w:name w:val="E84B598DE7704FC98C5FD5F5915E6DC2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62">
    <w:name w:val="7E06194E7E27425B9FE7E056CD8669EB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62">
    <w:name w:val="9E481B5C5B26497E8BEEF33DA840C478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60">
    <w:name w:val="FCDB477BF28E44618B5D80AB79D47B1F6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59">
    <w:name w:val="B3543A1066514C7BA592362E7B16EAED5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58">
    <w:name w:val="2471995D23E44DEBAF16EE77EF4B4F1A5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5">
    <w:name w:val="8F57CB2795E249D991CCE10D1A370B9B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5">
    <w:name w:val="5C849B998F2C41C2B03F4F7760AA7643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5">
    <w:name w:val="A09A93CDEDCA4218BC056081FD7C39A2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54">
    <w:name w:val="A5DF707281AB4C2AB86430454FB8BB775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4">
    <w:name w:val="F3908E2A8C3E4FE197D28C88E83D4A3F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4">
    <w:name w:val="B66E369343DC499C9D535DC812CF5751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4">
    <w:name w:val="7ABE2A71CB1A4A8F8F44728B2DC3041E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53">
    <w:name w:val="30DB58DA3CF24A41AD8CEED29D58BADC5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53">
    <w:name w:val="CA0FE7F298294EF5A463DFE0630662F65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53">
    <w:name w:val="8FA13A9A7ED64238B7710A5FC0DBFCF05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53">
    <w:name w:val="50EC3043D1C74BB3B9132C8EB1A21DA05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48">
    <w:name w:val="1E0A09FFD2F84346BB2A0BF4519483F24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48">
    <w:name w:val="FE958F5B75BB4FB8B6D33BD5FFBB035D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48">
    <w:name w:val="23196BB6D23B4B53AD6E64FE8DB3A3AA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45">
    <w:name w:val="442491A077EB4F82A212213E853EED42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45">
    <w:name w:val="00A34D143BF24D99BD1E2A29CAF8283D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45">
    <w:name w:val="4E83E5CB23F14A9E94784DC774A89572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45">
    <w:name w:val="DBAC3E993B7E4624965AF0687FD2D21B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45">
    <w:name w:val="283B3192EC674F5C992CF873C5E1D985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45">
    <w:name w:val="05844C67794947BDA0EFE2AF72D2EB95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45">
    <w:name w:val="4957E49D43534804A163FE6CC483F4C2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45">
    <w:name w:val="3643248DF3B74ADD918F1CFDF9B68CA3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45">
    <w:name w:val="A60B89DAC2B243759EA92D2E36FC7E15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45">
    <w:name w:val="DEE183F0E9CA4320A7CC5C855F0024B3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45">
    <w:name w:val="8E96CBC4C80A435E868714D119D0F516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43">
    <w:name w:val="CFE115AE70254131BB81C321B7FFB912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10">
    <w:name w:val="2322D10DD3CF4F4B93A414EA20CAE1401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10">
    <w:name w:val="4B05DBAB221E4EEB9EB682E18DA3F2931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10">
    <w:name w:val="E05B5893602343FE8330C9A9E6ACC9501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41">
    <w:name w:val="03D154CE148945CEA1CA3616FA20CA9E4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41">
    <w:name w:val="626A7D271C834CEDBF4E8CE769CD67FA4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41">
    <w:name w:val="C59350D85D874E4CA86D8696A302ACB54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41">
    <w:name w:val="ABAE4497BEC24D61B914E9F50E291AED4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9568E8283944E77AE74120CAEAA8CAB">
    <w:name w:val="09568E8283944E77AE74120CAEAA8CAB"/>
    <w:rsid w:val="00136293"/>
  </w:style>
  <w:style w:type="paragraph" w:customStyle="1" w:styleId="0A71C100FD274360B710898E16D8AAB333">
    <w:name w:val="0A71C100FD274360B710898E16D8AAB33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82">
    <w:name w:val="3BCB0669306B4E42873A2B93EE0699D28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78">
    <w:name w:val="A5FD04CF97BC4FB990880A4F739ECA417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75">
    <w:name w:val="F828A76578CE4B968CD4A630D36E48E47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23">
    <w:name w:val="47A4A5FA3865486F99CBF138FB1427EF2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74">
    <w:name w:val="176B1659637F41209B8972A263FCC0127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72">
    <w:name w:val="C38609FDD2E74E8A81CA394A3B30E01E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71">
    <w:name w:val="FC9231AFD5DA4C6B8FB6FD782591ACEF7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71">
    <w:name w:val="5278E0B3E2BD47128FD803E0E2FA39657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71">
    <w:name w:val="9B5A005C727747D2BB7135EE6835DEFD7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69">
    <w:name w:val="B67AFDED896F43069C77F8CD0F1A125C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67">
    <w:name w:val="33F0F4C78D204D5183E00EF2C7D6F91C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67">
    <w:name w:val="212BE3807F8E44F7BBB4617D6712426D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FD05FD6FA247D29172768C4FF3C74C3">
    <w:name w:val="47FD05FD6FA247D29172768C4FF3C74C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3">
    <w:name w:val="D2914B31E3B74784ABAACA5E95E678BE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7E1D0F2564BA4C5BB70CE74B2DA5A9BA">
    <w:name w:val="7E1D0F2564BA4C5BB70CE74B2DA5A9BA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67">
    <w:name w:val="E8FC7B81763D40848A85E50F22B1891D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9">
    <w:name w:val="E27511814075493A9884E1E1071D0A43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9">
    <w:name w:val="2CC4A3F62EAE4953BAF9793DE8E8B42C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9">
    <w:name w:val="D3F9F75D7A834A0B8499D46937E65CCA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9">
    <w:name w:val="B1F0AE7841504992A17A87ABC5E7770B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24">
    <w:name w:val="88F682F0B4B04277B8493F83CFDA90522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67">
    <w:name w:val="A4F651BD0E2F476AB81F39E14DB7D3D4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67">
    <w:name w:val="30FCF513BF684BD99D60DB8F3D396623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65">
    <w:name w:val="57AC4A9F0A324504B4E9C13AD96FCED0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63">
    <w:name w:val="E84B598DE7704FC98C5FD5F5915E6DC2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63">
    <w:name w:val="7E06194E7E27425B9FE7E056CD8669EB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63">
    <w:name w:val="9E481B5C5B26497E8BEEF33DA840C478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61">
    <w:name w:val="FCDB477BF28E44618B5D80AB79D47B1F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60">
    <w:name w:val="B3543A1066514C7BA592362E7B16EAED6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59">
    <w:name w:val="2471995D23E44DEBAF16EE77EF4B4F1A5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6">
    <w:name w:val="8F57CB2795E249D991CCE10D1A370B9B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6">
    <w:name w:val="5C849B998F2C41C2B03F4F7760AA7643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6">
    <w:name w:val="A09A93CDEDCA4218BC056081FD7C39A2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55">
    <w:name w:val="A5DF707281AB4C2AB86430454FB8BB775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5">
    <w:name w:val="F3908E2A8C3E4FE197D28C88E83D4A3F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5">
    <w:name w:val="B66E369343DC499C9D535DC812CF5751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5">
    <w:name w:val="7ABE2A71CB1A4A8F8F44728B2DC3041E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54">
    <w:name w:val="30DB58DA3CF24A41AD8CEED29D58BADC5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54">
    <w:name w:val="CA0FE7F298294EF5A463DFE0630662F65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54">
    <w:name w:val="8FA13A9A7ED64238B7710A5FC0DBFCF05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54">
    <w:name w:val="50EC3043D1C74BB3B9132C8EB1A21DA05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49">
    <w:name w:val="1E0A09FFD2F84346BB2A0BF4519483F24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49">
    <w:name w:val="FE958F5B75BB4FB8B6D33BD5FFBB035D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49">
    <w:name w:val="23196BB6D23B4B53AD6E64FE8DB3A3AA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46">
    <w:name w:val="442491A077EB4F82A212213E853EED42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46">
    <w:name w:val="00A34D143BF24D99BD1E2A29CAF8283D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46">
    <w:name w:val="4E83E5CB23F14A9E94784DC774A89572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46">
    <w:name w:val="DBAC3E993B7E4624965AF0687FD2D21B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46">
    <w:name w:val="283B3192EC674F5C992CF873C5E1D985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46">
    <w:name w:val="05844C67794947BDA0EFE2AF72D2EB95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46">
    <w:name w:val="4957E49D43534804A163FE6CC483F4C2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46">
    <w:name w:val="3643248DF3B74ADD918F1CFDF9B68CA3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46">
    <w:name w:val="A60B89DAC2B243759EA92D2E36FC7E15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46">
    <w:name w:val="DEE183F0E9CA4320A7CC5C855F0024B3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46">
    <w:name w:val="8E96CBC4C80A435E868714D119D0F516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44">
    <w:name w:val="CFE115AE70254131BB81C321B7FFB912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11">
    <w:name w:val="2322D10DD3CF4F4B93A414EA20CAE1401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11">
    <w:name w:val="4B05DBAB221E4EEB9EB682E18DA3F2931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11">
    <w:name w:val="E05B5893602343FE8330C9A9E6ACC9501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42">
    <w:name w:val="03D154CE148945CEA1CA3616FA20CA9E4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42">
    <w:name w:val="626A7D271C834CEDBF4E8CE769CD67FA4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42">
    <w:name w:val="C59350D85D874E4CA86D8696A302ACB54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42">
    <w:name w:val="ABAE4497BEC24D61B914E9F50E291AED4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34">
    <w:name w:val="0A71C100FD274360B710898E16D8AAB33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83">
    <w:name w:val="3BCB0669306B4E42873A2B93EE0699D28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79">
    <w:name w:val="A5FD04CF97BC4FB990880A4F739ECA417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76">
    <w:name w:val="F828A76578CE4B968CD4A630D36E48E47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24">
    <w:name w:val="47A4A5FA3865486F99CBF138FB1427EF2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75">
    <w:name w:val="176B1659637F41209B8972A263FCC0127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73">
    <w:name w:val="C38609FDD2E74E8A81CA394A3B30E01E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72">
    <w:name w:val="FC9231AFD5DA4C6B8FB6FD782591ACEF7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72">
    <w:name w:val="5278E0B3E2BD47128FD803E0E2FA39657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72">
    <w:name w:val="9B5A005C727747D2BB7135EE6835DEFD7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70">
    <w:name w:val="B67AFDED896F43069C77F8CD0F1A125C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68">
    <w:name w:val="33F0F4C78D204D5183E00EF2C7D6F91C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68">
    <w:name w:val="212BE3807F8E44F7BBB4617D6712426D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FD05FD6FA247D29172768C4FF3C74C4">
    <w:name w:val="47FD05FD6FA247D29172768C4FF3C74C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4">
    <w:name w:val="D2914B31E3B74784ABAACA5E95E678BE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28B8323A6434A4F92611273AFEA8B90">
    <w:name w:val="428B8323A6434A4F92611273AFEA8B9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68">
    <w:name w:val="E8FC7B81763D40848A85E50F22B1891D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10">
    <w:name w:val="E27511814075493A9884E1E1071D0A431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10">
    <w:name w:val="2CC4A3F62EAE4953BAF9793DE8E8B42C1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10">
    <w:name w:val="D3F9F75D7A834A0B8499D46937E65CCA1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10">
    <w:name w:val="B1F0AE7841504992A17A87ABC5E7770B1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25">
    <w:name w:val="88F682F0B4B04277B8493F83CFDA90522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68">
    <w:name w:val="A4F651BD0E2F476AB81F39E14DB7D3D4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68">
    <w:name w:val="30FCF513BF684BD99D60DB8F3D396623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66">
    <w:name w:val="57AC4A9F0A324504B4E9C13AD96FCED0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64">
    <w:name w:val="E84B598DE7704FC98C5FD5F5915E6DC2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64">
    <w:name w:val="7E06194E7E27425B9FE7E056CD8669EB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64">
    <w:name w:val="9E481B5C5B26497E8BEEF33DA840C478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62">
    <w:name w:val="FCDB477BF28E44618B5D80AB79D47B1F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61">
    <w:name w:val="B3543A1066514C7BA592362E7B16EAED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60">
    <w:name w:val="2471995D23E44DEBAF16EE77EF4B4F1A6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7">
    <w:name w:val="8F57CB2795E249D991CCE10D1A370B9B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7">
    <w:name w:val="5C849B998F2C41C2B03F4F7760AA7643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7">
    <w:name w:val="A09A93CDEDCA4218BC056081FD7C39A2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56">
    <w:name w:val="A5DF707281AB4C2AB86430454FB8BB775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6">
    <w:name w:val="F3908E2A8C3E4FE197D28C88E83D4A3F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6">
    <w:name w:val="B66E369343DC499C9D535DC812CF5751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6">
    <w:name w:val="7ABE2A71CB1A4A8F8F44728B2DC3041E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55">
    <w:name w:val="30DB58DA3CF24A41AD8CEED29D58BADC5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55">
    <w:name w:val="CA0FE7F298294EF5A463DFE0630662F65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55">
    <w:name w:val="8FA13A9A7ED64238B7710A5FC0DBFCF05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55">
    <w:name w:val="50EC3043D1C74BB3B9132C8EB1A21DA05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50">
    <w:name w:val="1E0A09FFD2F84346BB2A0BF4519483F25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50">
    <w:name w:val="FE958F5B75BB4FB8B6D33BD5FFBB035D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50">
    <w:name w:val="23196BB6D23B4B53AD6E64FE8DB3A3AA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47">
    <w:name w:val="442491A077EB4F82A212213E853EED42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47">
    <w:name w:val="00A34D143BF24D99BD1E2A29CAF8283D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47">
    <w:name w:val="4E83E5CB23F14A9E94784DC774A89572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47">
    <w:name w:val="DBAC3E993B7E4624965AF0687FD2D21B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47">
    <w:name w:val="283B3192EC674F5C992CF873C5E1D985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47">
    <w:name w:val="05844C67794947BDA0EFE2AF72D2EB95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47">
    <w:name w:val="4957E49D43534804A163FE6CC483F4C2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47">
    <w:name w:val="3643248DF3B74ADD918F1CFDF9B68CA3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47">
    <w:name w:val="A60B89DAC2B243759EA92D2E36FC7E15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47">
    <w:name w:val="DEE183F0E9CA4320A7CC5C855F0024B3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47">
    <w:name w:val="8E96CBC4C80A435E868714D119D0F516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45">
    <w:name w:val="CFE115AE70254131BB81C321B7FFB912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12">
    <w:name w:val="2322D10DD3CF4F4B93A414EA20CAE1401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12">
    <w:name w:val="4B05DBAB221E4EEB9EB682E18DA3F2931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12">
    <w:name w:val="E05B5893602343FE8330C9A9E6ACC9501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43">
    <w:name w:val="03D154CE148945CEA1CA3616FA20CA9E4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43">
    <w:name w:val="626A7D271C834CEDBF4E8CE769CD67FA4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43">
    <w:name w:val="C59350D85D874E4CA86D8696A302ACB54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43">
    <w:name w:val="ABAE4497BEC24D61B914E9F50E291AED4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35">
    <w:name w:val="0A71C100FD274360B710898E16D8AAB33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84">
    <w:name w:val="3BCB0669306B4E42873A2B93EE0699D28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80">
    <w:name w:val="A5FD04CF97BC4FB990880A4F739ECA418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77">
    <w:name w:val="F828A76578CE4B968CD4A630D36E48E47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25">
    <w:name w:val="47A4A5FA3865486F99CBF138FB1427EF2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76">
    <w:name w:val="176B1659637F41209B8972A263FCC0127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74">
    <w:name w:val="C38609FDD2E74E8A81CA394A3B30E01E7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73">
    <w:name w:val="FC9231AFD5DA4C6B8FB6FD782591ACEF7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73">
    <w:name w:val="5278E0B3E2BD47128FD803E0E2FA39657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73">
    <w:name w:val="9B5A005C727747D2BB7135EE6835DEFD7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71">
    <w:name w:val="B67AFDED896F43069C77F8CD0F1A125C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69">
    <w:name w:val="33F0F4C78D204D5183E00EF2C7D6F91C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69">
    <w:name w:val="212BE3807F8E44F7BBB4617D6712426D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FD05FD6FA247D29172768C4FF3C74C5">
    <w:name w:val="47FD05FD6FA247D29172768C4FF3C74C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5">
    <w:name w:val="D2914B31E3B74784ABAACA5E95E678BE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28B8323A6434A4F92611273AFEA8B901">
    <w:name w:val="428B8323A6434A4F92611273AFEA8B90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69">
    <w:name w:val="E8FC7B81763D40848A85E50F22B1891D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11">
    <w:name w:val="E27511814075493A9884E1E1071D0A431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11">
    <w:name w:val="2CC4A3F62EAE4953BAF9793DE8E8B42C1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11">
    <w:name w:val="D3F9F75D7A834A0B8499D46937E65CCA1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11">
    <w:name w:val="B1F0AE7841504992A17A87ABC5E7770B1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26">
    <w:name w:val="88F682F0B4B04277B8493F83CFDA90522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69">
    <w:name w:val="A4F651BD0E2F476AB81F39E14DB7D3D4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69">
    <w:name w:val="30FCF513BF684BD99D60DB8F3D396623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67">
    <w:name w:val="57AC4A9F0A324504B4E9C13AD96FCED0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65">
    <w:name w:val="E84B598DE7704FC98C5FD5F5915E6DC2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65">
    <w:name w:val="7E06194E7E27425B9FE7E056CD8669EB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65">
    <w:name w:val="9E481B5C5B26497E8BEEF33DA840C478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63">
    <w:name w:val="FCDB477BF28E44618B5D80AB79D47B1F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62">
    <w:name w:val="B3543A1066514C7BA592362E7B16EAED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61">
    <w:name w:val="2471995D23E44DEBAF16EE77EF4B4F1A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8">
    <w:name w:val="8F57CB2795E249D991CCE10D1A370B9B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8">
    <w:name w:val="5C849B998F2C41C2B03F4F7760AA7643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8">
    <w:name w:val="A09A93CDEDCA4218BC056081FD7C39A2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57">
    <w:name w:val="A5DF707281AB4C2AB86430454FB8BB775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7">
    <w:name w:val="F3908E2A8C3E4FE197D28C88E83D4A3F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7">
    <w:name w:val="B66E369343DC499C9D535DC812CF5751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7">
    <w:name w:val="7ABE2A71CB1A4A8F8F44728B2DC3041E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56">
    <w:name w:val="30DB58DA3CF24A41AD8CEED29D58BADC5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56">
    <w:name w:val="CA0FE7F298294EF5A463DFE0630662F65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56">
    <w:name w:val="8FA13A9A7ED64238B7710A5FC0DBFCF05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56">
    <w:name w:val="50EC3043D1C74BB3B9132C8EB1A21DA05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51">
    <w:name w:val="1E0A09FFD2F84346BB2A0BF4519483F25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51">
    <w:name w:val="FE958F5B75BB4FB8B6D33BD5FFBB035D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51">
    <w:name w:val="23196BB6D23B4B53AD6E64FE8DB3A3AA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48">
    <w:name w:val="442491A077EB4F82A212213E853EED42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48">
    <w:name w:val="00A34D143BF24D99BD1E2A29CAF8283D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48">
    <w:name w:val="4E83E5CB23F14A9E94784DC774A89572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48">
    <w:name w:val="DBAC3E993B7E4624965AF0687FD2D21B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48">
    <w:name w:val="283B3192EC674F5C992CF873C5E1D985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48">
    <w:name w:val="05844C67794947BDA0EFE2AF72D2EB95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48">
    <w:name w:val="4957E49D43534804A163FE6CC483F4C2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48">
    <w:name w:val="3643248DF3B74ADD918F1CFDF9B68CA3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48">
    <w:name w:val="A60B89DAC2B243759EA92D2E36FC7E15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48">
    <w:name w:val="DEE183F0E9CA4320A7CC5C855F0024B3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48">
    <w:name w:val="8E96CBC4C80A435E868714D119D0F516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46">
    <w:name w:val="CFE115AE70254131BB81C321B7FFB912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13">
    <w:name w:val="2322D10DD3CF4F4B93A414EA20CAE1401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13">
    <w:name w:val="4B05DBAB221E4EEB9EB682E18DA3F2931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13">
    <w:name w:val="E05B5893602343FE8330C9A9E6ACC9501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44">
    <w:name w:val="03D154CE148945CEA1CA3616FA20CA9E4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44">
    <w:name w:val="626A7D271C834CEDBF4E8CE769CD67FA4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44">
    <w:name w:val="C59350D85D874E4CA86D8696A302ACB54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44">
    <w:name w:val="ABAE4497BEC24D61B914E9F50E291AED4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36">
    <w:name w:val="0A71C100FD274360B710898E16D8AAB33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85">
    <w:name w:val="3BCB0669306B4E42873A2B93EE0699D28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81">
    <w:name w:val="A5FD04CF97BC4FB990880A4F739ECA418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78">
    <w:name w:val="F828A76578CE4B968CD4A630D36E48E47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26">
    <w:name w:val="47A4A5FA3865486F99CBF138FB1427EF2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77">
    <w:name w:val="176B1659637F41209B8972A263FCC0127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75">
    <w:name w:val="C38609FDD2E74E8A81CA394A3B30E01E7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74">
    <w:name w:val="FC9231AFD5DA4C6B8FB6FD782591ACEF7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74">
    <w:name w:val="5278E0B3E2BD47128FD803E0E2FA39657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74">
    <w:name w:val="9B5A005C727747D2BB7135EE6835DEFD7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72">
    <w:name w:val="B67AFDED896F43069C77F8CD0F1A125C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70">
    <w:name w:val="33F0F4C78D204D5183E00EF2C7D6F91C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70">
    <w:name w:val="212BE3807F8E44F7BBB4617D6712426D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FD05FD6FA247D29172768C4FF3C74C6">
    <w:name w:val="47FD05FD6FA247D29172768C4FF3C74C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6">
    <w:name w:val="D2914B31E3B74784ABAACA5E95E678BE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70">
    <w:name w:val="E8FC7B81763D40848A85E50F22B1891D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12">
    <w:name w:val="E27511814075493A9884E1E1071D0A431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12">
    <w:name w:val="2CC4A3F62EAE4953BAF9793DE8E8B42C1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12">
    <w:name w:val="D3F9F75D7A834A0B8499D46937E65CCA1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12">
    <w:name w:val="B1F0AE7841504992A17A87ABC5E7770B1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27">
    <w:name w:val="88F682F0B4B04277B8493F83CFDA90522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70">
    <w:name w:val="A4F651BD0E2F476AB81F39E14DB7D3D4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70">
    <w:name w:val="30FCF513BF684BD99D60DB8F3D396623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68">
    <w:name w:val="57AC4A9F0A324504B4E9C13AD96FCED0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66">
    <w:name w:val="E84B598DE7704FC98C5FD5F5915E6DC2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66">
    <w:name w:val="7E06194E7E27425B9FE7E056CD8669EB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66">
    <w:name w:val="9E481B5C5B26497E8BEEF33DA840C478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64">
    <w:name w:val="FCDB477BF28E44618B5D80AB79D47B1F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63">
    <w:name w:val="B3543A1066514C7BA592362E7B16EAED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62">
    <w:name w:val="2471995D23E44DEBAF16EE77EF4B4F1A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9">
    <w:name w:val="8F57CB2795E249D991CCE10D1A370B9B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9">
    <w:name w:val="5C849B998F2C41C2B03F4F7760AA7643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9">
    <w:name w:val="A09A93CDEDCA4218BC056081FD7C39A2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58">
    <w:name w:val="A5DF707281AB4C2AB86430454FB8BB775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8">
    <w:name w:val="F3908E2A8C3E4FE197D28C88E83D4A3F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8">
    <w:name w:val="B66E369343DC499C9D535DC812CF5751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8">
    <w:name w:val="7ABE2A71CB1A4A8F8F44728B2DC3041E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57">
    <w:name w:val="30DB58DA3CF24A41AD8CEED29D58BADC5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57">
    <w:name w:val="CA0FE7F298294EF5A463DFE0630662F65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57">
    <w:name w:val="8FA13A9A7ED64238B7710A5FC0DBFCF05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57">
    <w:name w:val="50EC3043D1C74BB3B9132C8EB1A21DA05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52">
    <w:name w:val="1E0A09FFD2F84346BB2A0BF4519483F25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52">
    <w:name w:val="FE958F5B75BB4FB8B6D33BD5FFBB035D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52">
    <w:name w:val="23196BB6D23B4B53AD6E64FE8DB3A3AA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49">
    <w:name w:val="442491A077EB4F82A212213E853EED42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49">
    <w:name w:val="00A34D143BF24D99BD1E2A29CAF8283D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49">
    <w:name w:val="4E83E5CB23F14A9E94784DC774A89572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49">
    <w:name w:val="DBAC3E993B7E4624965AF0687FD2D21B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49">
    <w:name w:val="283B3192EC674F5C992CF873C5E1D985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49">
    <w:name w:val="05844C67794947BDA0EFE2AF72D2EB95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49">
    <w:name w:val="4957E49D43534804A163FE6CC483F4C2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49">
    <w:name w:val="3643248DF3B74ADD918F1CFDF9B68CA3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49">
    <w:name w:val="A60B89DAC2B243759EA92D2E36FC7E15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49">
    <w:name w:val="DEE183F0E9CA4320A7CC5C855F0024B3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49">
    <w:name w:val="8E96CBC4C80A435E868714D119D0F516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47">
    <w:name w:val="CFE115AE70254131BB81C321B7FFB912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14">
    <w:name w:val="2322D10DD3CF4F4B93A414EA20CAE1401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14">
    <w:name w:val="4B05DBAB221E4EEB9EB682E18DA3F2931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14">
    <w:name w:val="E05B5893602343FE8330C9A9E6ACC9501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45">
    <w:name w:val="03D154CE148945CEA1CA3616FA20CA9E4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45">
    <w:name w:val="626A7D271C834CEDBF4E8CE769CD67FA4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45">
    <w:name w:val="C59350D85D874E4CA86D8696A302ACB54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45">
    <w:name w:val="ABAE4497BEC24D61B914E9F50E291AED4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EEAD3352A4477DAF57EB5315B9C699">
    <w:name w:val="21EEAD3352A4477DAF57EB5315B9C699"/>
    <w:rsid w:val="00136293"/>
  </w:style>
  <w:style w:type="paragraph" w:customStyle="1" w:styleId="0A71C100FD274360B710898E16D8AAB337">
    <w:name w:val="0A71C100FD274360B710898E16D8AAB33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86">
    <w:name w:val="3BCB0669306B4E42873A2B93EE0699D28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82">
    <w:name w:val="A5FD04CF97BC4FB990880A4F739ECA418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79">
    <w:name w:val="F828A76578CE4B968CD4A630D36E48E47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27">
    <w:name w:val="47A4A5FA3865486F99CBF138FB1427EF2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78">
    <w:name w:val="176B1659637F41209B8972A263FCC0127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76">
    <w:name w:val="C38609FDD2E74E8A81CA394A3B30E01E7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75">
    <w:name w:val="FC9231AFD5DA4C6B8FB6FD782591ACEF7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75">
    <w:name w:val="5278E0B3E2BD47128FD803E0E2FA39657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75">
    <w:name w:val="9B5A005C727747D2BB7135EE6835DEFD7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73">
    <w:name w:val="B67AFDED896F43069C77F8CD0F1A125C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71">
    <w:name w:val="33F0F4C78D204D5183E00EF2C7D6F91C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71">
    <w:name w:val="212BE3807F8E44F7BBB4617D6712426D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EEAD3352A4477DAF57EB5315B9C6991">
    <w:name w:val="21EEAD3352A4477DAF57EB5315B9C699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7FD05FD6FA247D29172768C4FF3C74C7">
    <w:name w:val="47FD05FD6FA247D29172768C4FF3C74C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7">
    <w:name w:val="D2914B31E3B74784ABAACA5E95E678BE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71">
    <w:name w:val="E8FC7B81763D40848A85E50F22B1891D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13">
    <w:name w:val="E27511814075493A9884E1E1071D0A431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13">
    <w:name w:val="2CC4A3F62EAE4953BAF9793DE8E8B42C1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13">
    <w:name w:val="D3F9F75D7A834A0B8499D46937E65CCA1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13">
    <w:name w:val="B1F0AE7841504992A17A87ABC5E7770B1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28">
    <w:name w:val="88F682F0B4B04277B8493F83CFDA90522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71">
    <w:name w:val="A4F651BD0E2F476AB81F39E14DB7D3D4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71">
    <w:name w:val="30FCF513BF684BD99D60DB8F3D396623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69">
    <w:name w:val="57AC4A9F0A324504B4E9C13AD96FCED0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67">
    <w:name w:val="E84B598DE7704FC98C5FD5F5915E6DC2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67">
    <w:name w:val="7E06194E7E27425B9FE7E056CD8669EB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67">
    <w:name w:val="9E481B5C5B26497E8BEEF33DA840C478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65">
    <w:name w:val="FCDB477BF28E44618B5D80AB79D47B1F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64">
    <w:name w:val="B3543A1066514C7BA592362E7B16EAED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63">
    <w:name w:val="2471995D23E44DEBAF16EE77EF4B4F1A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10">
    <w:name w:val="8F57CB2795E249D991CCE10D1A370B9B1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10">
    <w:name w:val="5C849B998F2C41C2B03F4F7760AA76431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10">
    <w:name w:val="A09A93CDEDCA4218BC056081FD7C39A21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59">
    <w:name w:val="A5DF707281AB4C2AB86430454FB8BB775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9">
    <w:name w:val="F3908E2A8C3E4FE197D28C88E83D4A3F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9">
    <w:name w:val="B66E369343DC499C9D535DC812CF5751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9">
    <w:name w:val="7ABE2A71CB1A4A8F8F44728B2DC3041E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58">
    <w:name w:val="30DB58DA3CF24A41AD8CEED29D58BADC5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58">
    <w:name w:val="CA0FE7F298294EF5A463DFE0630662F65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58">
    <w:name w:val="8FA13A9A7ED64238B7710A5FC0DBFCF05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58">
    <w:name w:val="50EC3043D1C74BB3B9132C8EB1A21DA05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53">
    <w:name w:val="1E0A09FFD2F84346BB2A0BF4519483F25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53">
    <w:name w:val="FE958F5B75BB4FB8B6D33BD5FFBB035D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53">
    <w:name w:val="23196BB6D23B4B53AD6E64FE8DB3A3AA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50">
    <w:name w:val="442491A077EB4F82A212213E853EED42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50">
    <w:name w:val="00A34D143BF24D99BD1E2A29CAF8283D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50">
    <w:name w:val="4E83E5CB23F14A9E94784DC774A89572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50">
    <w:name w:val="DBAC3E993B7E4624965AF0687FD2D21B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50">
    <w:name w:val="283B3192EC674F5C992CF873C5E1D985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50">
    <w:name w:val="05844C67794947BDA0EFE2AF72D2EB95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50">
    <w:name w:val="4957E49D43534804A163FE6CC483F4C2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50">
    <w:name w:val="3643248DF3B74ADD918F1CFDF9B68CA3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50">
    <w:name w:val="A60B89DAC2B243759EA92D2E36FC7E15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50">
    <w:name w:val="DEE183F0E9CA4320A7CC5C855F0024B3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50">
    <w:name w:val="8E96CBC4C80A435E868714D119D0F516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48">
    <w:name w:val="CFE115AE70254131BB81C321B7FFB912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15">
    <w:name w:val="2322D10DD3CF4F4B93A414EA20CAE1401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15">
    <w:name w:val="4B05DBAB221E4EEB9EB682E18DA3F2931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15">
    <w:name w:val="E05B5893602343FE8330C9A9E6ACC9501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46">
    <w:name w:val="03D154CE148945CEA1CA3616FA20CA9E4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46">
    <w:name w:val="626A7D271C834CEDBF4E8CE769CD67FA4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46">
    <w:name w:val="C59350D85D874E4CA86D8696A302ACB54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46">
    <w:name w:val="ABAE4497BEC24D61B914E9F50E291AED4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C012E4C444E44DFA2E5AD83EA00A74E">
    <w:name w:val="1C012E4C444E44DFA2E5AD83EA00A74E"/>
    <w:rsid w:val="00136293"/>
  </w:style>
  <w:style w:type="paragraph" w:customStyle="1" w:styleId="0A71C100FD274360B710898E16D8AAB338">
    <w:name w:val="0A71C100FD274360B710898E16D8AAB33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87">
    <w:name w:val="3BCB0669306B4E42873A2B93EE0699D28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83">
    <w:name w:val="A5FD04CF97BC4FB990880A4F739ECA418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80">
    <w:name w:val="F828A76578CE4B968CD4A630D36E48E48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28">
    <w:name w:val="47A4A5FA3865486F99CBF138FB1427EF2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79">
    <w:name w:val="176B1659637F41209B8972A263FCC0127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77">
    <w:name w:val="C38609FDD2E74E8A81CA394A3B30E01E7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76">
    <w:name w:val="FC9231AFD5DA4C6B8FB6FD782591ACEF7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76">
    <w:name w:val="5278E0B3E2BD47128FD803E0E2FA39657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76">
    <w:name w:val="9B5A005C727747D2BB7135EE6835DEFD7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74">
    <w:name w:val="B67AFDED896F43069C77F8CD0F1A125C7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72">
    <w:name w:val="33F0F4C78D204D5183E00EF2C7D6F91C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72">
    <w:name w:val="212BE3807F8E44F7BBB4617D6712426D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EEAD3352A4477DAF57EB5315B9C6992">
    <w:name w:val="21EEAD3352A4477DAF57EB5315B9C699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7FD05FD6FA247D29172768C4FF3C74C8">
    <w:name w:val="47FD05FD6FA247D29172768C4FF3C74C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8">
    <w:name w:val="D2914B31E3B74784ABAACA5E95E678BE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C012E4C444E44DFA2E5AD83EA00A74E1">
    <w:name w:val="1C012E4C444E44DFA2E5AD83EA00A74E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72">
    <w:name w:val="E8FC7B81763D40848A85E50F22B1891D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14">
    <w:name w:val="E27511814075493A9884E1E1071D0A431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14">
    <w:name w:val="2CC4A3F62EAE4953BAF9793DE8E8B42C1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14">
    <w:name w:val="D3F9F75D7A834A0B8499D46937E65CCA1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14">
    <w:name w:val="B1F0AE7841504992A17A87ABC5E7770B1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29">
    <w:name w:val="88F682F0B4B04277B8493F83CFDA90522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72">
    <w:name w:val="A4F651BD0E2F476AB81F39E14DB7D3D4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72">
    <w:name w:val="30FCF513BF684BD99D60DB8F3D396623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70">
    <w:name w:val="57AC4A9F0A324504B4E9C13AD96FCED0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68">
    <w:name w:val="E84B598DE7704FC98C5FD5F5915E6DC2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68">
    <w:name w:val="7E06194E7E27425B9FE7E056CD8669EB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68">
    <w:name w:val="9E481B5C5B26497E8BEEF33DA840C478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66">
    <w:name w:val="FCDB477BF28E44618B5D80AB79D47B1F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65">
    <w:name w:val="B3543A1066514C7BA592362E7B16EAED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64">
    <w:name w:val="2471995D23E44DEBAF16EE77EF4B4F1A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11">
    <w:name w:val="8F57CB2795E249D991CCE10D1A370B9B1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11">
    <w:name w:val="5C849B998F2C41C2B03F4F7760AA76431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11">
    <w:name w:val="A09A93CDEDCA4218BC056081FD7C39A21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60">
    <w:name w:val="A5DF707281AB4C2AB86430454FB8BB776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10">
    <w:name w:val="F3908E2A8C3E4FE197D28C88E83D4A3F1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10">
    <w:name w:val="B66E369343DC499C9D535DC812CF57511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10">
    <w:name w:val="7ABE2A71CB1A4A8F8F44728B2DC3041E1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59">
    <w:name w:val="30DB58DA3CF24A41AD8CEED29D58BADC5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59">
    <w:name w:val="CA0FE7F298294EF5A463DFE0630662F65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59">
    <w:name w:val="8FA13A9A7ED64238B7710A5FC0DBFCF05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59">
    <w:name w:val="50EC3043D1C74BB3B9132C8EB1A21DA05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54">
    <w:name w:val="1E0A09FFD2F84346BB2A0BF4519483F25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54">
    <w:name w:val="FE958F5B75BB4FB8B6D33BD5FFBB035D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54">
    <w:name w:val="23196BB6D23B4B53AD6E64FE8DB3A3AA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51">
    <w:name w:val="442491A077EB4F82A212213E853EED42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51">
    <w:name w:val="00A34D143BF24D99BD1E2A29CAF8283D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51">
    <w:name w:val="4E83E5CB23F14A9E94784DC774A89572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51">
    <w:name w:val="DBAC3E993B7E4624965AF0687FD2D21B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51">
    <w:name w:val="283B3192EC674F5C992CF873C5E1D985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51">
    <w:name w:val="05844C67794947BDA0EFE2AF72D2EB95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51">
    <w:name w:val="4957E49D43534804A163FE6CC483F4C2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51">
    <w:name w:val="3643248DF3B74ADD918F1CFDF9B68CA3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51">
    <w:name w:val="A60B89DAC2B243759EA92D2E36FC7E15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51">
    <w:name w:val="DEE183F0E9CA4320A7CC5C855F0024B3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51">
    <w:name w:val="8E96CBC4C80A435E868714D119D0F516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49">
    <w:name w:val="CFE115AE70254131BB81C321B7FFB912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16">
    <w:name w:val="2322D10DD3CF4F4B93A414EA20CAE1401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16">
    <w:name w:val="4B05DBAB221E4EEB9EB682E18DA3F2931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16">
    <w:name w:val="E05B5893602343FE8330C9A9E6ACC9501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47">
    <w:name w:val="03D154CE148945CEA1CA3616FA20CA9E4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47">
    <w:name w:val="626A7D271C834CEDBF4E8CE769CD67FA4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47">
    <w:name w:val="C59350D85D874E4CA86D8696A302ACB54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47">
    <w:name w:val="ABAE4497BEC24D61B914E9F50E291AED4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39">
    <w:name w:val="0A71C100FD274360B710898E16D8AAB33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88">
    <w:name w:val="3BCB0669306B4E42873A2B93EE0699D28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84">
    <w:name w:val="A5FD04CF97BC4FB990880A4F739ECA418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81">
    <w:name w:val="F828A76578CE4B968CD4A630D36E48E48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29">
    <w:name w:val="47A4A5FA3865486F99CBF138FB1427EF2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80">
    <w:name w:val="176B1659637F41209B8972A263FCC0128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78">
    <w:name w:val="C38609FDD2E74E8A81CA394A3B30E01E7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77">
    <w:name w:val="FC9231AFD5DA4C6B8FB6FD782591ACEF7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77">
    <w:name w:val="5278E0B3E2BD47128FD803E0E2FA39657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77">
    <w:name w:val="9B5A005C727747D2BB7135EE6835DEFD7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75">
    <w:name w:val="B67AFDED896F43069C77F8CD0F1A125C7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73">
    <w:name w:val="33F0F4C78D204D5183E00EF2C7D6F91C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73">
    <w:name w:val="212BE3807F8E44F7BBB4617D6712426D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EEAD3352A4477DAF57EB5315B9C6993">
    <w:name w:val="21EEAD3352A4477DAF57EB5315B9C699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7FD05FD6FA247D29172768C4FF3C74C9">
    <w:name w:val="47FD05FD6FA247D29172768C4FF3C74C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9">
    <w:name w:val="D2914B31E3B74784ABAACA5E95E678BE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C012E4C444E44DFA2E5AD83EA00A74E2">
    <w:name w:val="1C012E4C444E44DFA2E5AD83EA00A74E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73">
    <w:name w:val="E8FC7B81763D40848A85E50F22B1891D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15">
    <w:name w:val="E27511814075493A9884E1E1071D0A431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15">
    <w:name w:val="2CC4A3F62EAE4953BAF9793DE8E8B42C1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15">
    <w:name w:val="D3F9F75D7A834A0B8499D46937E65CCA1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15">
    <w:name w:val="B1F0AE7841504992A17A87ABC5E7770B1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30">
    <w:name w:val="88F682F0B4B04277B8493F83CFDA90523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73">
    <w:name w:val="A4F651BD0E2F476AB81F39E14DB7D3D4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73">
    <w:name w:val="30FCF513BF684BD99D60DB8F3D396623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71">
    <w:name w:val="57AC4A9F0A324504B4E9C13AD96FCED0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69">
    <w:name w:val="E84B598DE7704FC98C5FD5F5915E6DC2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69">
    <w:name w:val="7E06194E7E27425B9FE7E056CD8669EB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69">
    <w:name w:val="9E481B5C5B26497E8BEEF33DA840C478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67">
    <w:name w:val="FCDB477BF28E44618B5D80AB79D47B1F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66">
    <w:name w:val="B3543A1066514C7BA592362E7B16EAED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65">
    <w:name w:val="2471995D23E44DEBAF16EE77EF4B4F1A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12">
    <w:name w:val="8F57CB2795E249D991CCE10D1A370B9B1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12">
    <w:name w:val="5C849B998F2C41C2B03F4F7760AA76431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12">
    <w:name w:val="A09A93CDEDCA4218BC056081FD7C39A21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61">
    <w:name w:val="A5DF707281AB4C2AB86430454FB8BB77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11">
    <w:name w:val="F3908E2A8C3E4FE197D28C88E83D4A3F1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11">
    <w:name w:val="B66E369343DC499C9D535DC812CF57511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11">
    <w:name w:val="7ABE2A71CB1A4A8F8F44728B2DC3041E1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60">
    <w:name w:val="30DB58DA3CF24A41AD8CEED29D58BADC6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60">
    <w:name w:val="CA0FE7F298294EF5A463DFE0630662F66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60">
    <w:name w:val="8FA13A9A7ED64238B7710A5FC0DBFCF06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60">
    <w:name w:val="50EC3043D1C74BB3B9132C8EB1A21DA06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55">
    <w:name w:val="1E0A09FFD2F84346BB2A0BF4519483F25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55">
    <w:name w:val="FE958F5B75BB4FB8B6D33BD5FFBB035D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55">
    <w:name w:val="23196BB6D23B4B53AD6E64FE8DB3A3AA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52">
    <w:name w:val="442491A077EB4F82A212213E853EED42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52">
    <w:name w:val="00A34D143BF24D99BD1E2A29CAF8283D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52">
    <w:name w:val="4E83E5CB23F14A9E94784DC774A89572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52">
    <w:name w:val="DBAC3E993B7E4624965AF0687FD2D21B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52">
    <w:name w:val="283B3192EC674F5C992CF873C5E1D985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52">
    <w:name w:val="05844C67794947BDA0EFE2AF72D2EB95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52">
    <w:name w:val="4957E49D43534804A163FE6CC483F4C2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52">
    <w:name w:val="3643248DF3B74ADD918F1CFDF9B68CA3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52">
    <w:name w:val="A60B89DAC2B243759EA92D2E36FC7E15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52">
    <w:name w:val="DEE183F0E9CA4320A7CC5C855F0024B3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52">
    <w:name w:val="8E96CBC4C80A435E868714D119D0F516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50">
    <w:name w:val="CFE115AE70254131BB81C321B7FFB912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17">
    <w:name w:val="2322D10DD3CF4F4B93A414EA20CAE1401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17">
    <w:name w:val="4B05DBAB221E4EEB9EB682E18DA3F2931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17">
    <w:name w:val="E05B5893602343FE8330C9A9E6ACC9501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48">
    <w:name w:val="03D154CE148945CEA1CA3616FA20CA9E4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48">
    <w:name w:val="626A7D271C834CEDBF4E8CE769CD67FA4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48">
    <w:name w:val="C59350D85D874E4CA86D8696A302ACB54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48">
    <w:name w:val="ABAE4497BEC24D61B914E9F50E291AED4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40">
    <w:name w:val="0A71C100FD274360B710898E16D8AAB34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89">
    <w:name w:val="3BCB0669306B4E42873A2B93EE0699D28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85">
    <w:name w:val="A5FD04CF97BC4FB990880A4F739ECA418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82">
    <w:name w:val="F828A76578CE4B968CD4A630D36E48E48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30">
    <w:name w:val="47A4A5FA3865486F99CBF138FB1427EF3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81">
    <w:name w:val="176B1659637F41209B8972A263FCC0128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79">
    <w:name w:val="C38609FDD2E74E8A81CA394A3B30E01E7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78">
    <w:name w:val="FC9231AFD5DA4C6B8FB6FD782591ACEF7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78">
    <w:name w:val="5278E0B3E2BD47128FD803E0E2FA39657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78">
    <w:name w:val="9B5A005C727747D2BB7135EE6835DEFD7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76">
    <w:name w:val="B67AFDED896F43069C77F8CD0F1A125C7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74">
    <w:name w:val="33F0F4C78D204D5183E00EF2C7D6F91C7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74">
    <w:name w:val="212BE3807F8E44F7BBB4617D6712426D7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EEAD3352A4477DAF57EB5315B9C6994">
    <w:name w:val="21EEAD3352A4477DAF57EB5315B9C699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7FD05FD6FA247D29172768C4FF3C74C10">
    <w:name w:val="47FD05FD6FA247D29172768C4FF3C74C1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10">
    <w:name w:val="D2914B31E3B74784ABAACA5E95E678BE1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C012E4C444E44DFA2E5AD83EA00A74E3">
    <w:name w:val="1C012E4C444E44DFA2E5AD83EA00A74E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74">
    <w:name w:val="E8FC7B81763D40848A85E50F22B1891D7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16">
    <w:name w:val="E27511814075493A9884E1E1071D0A431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16">
    <w:name w:val="2CC4A3F62EAE4953BAF9793DE8E8B42C1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16">
    <w:name w:val="D3F9F75D7A834A0B8499D46937E65CCA1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16">
    <w:name w:val="B1F0AE7841504992A17A87ABC5E7770B1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31">
    <w:name w:val="88F682F0B4B04277B8493F83CFDA90523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74">
    <w:name w:val="A4F651BD0E2F476AB81F39E14DB7D3D47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74">
    <w:name w:val="30FCF513BF684BD99D60DB8F3D3966237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72">
    <w:name w:val="57AC4A9F0A324504B4E9C13AD96FCED0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70">
    <w:name w:val="E84B598DE7704FC98C5FD5F5915E6DC2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70">
    <w:name w:val="7E06194E7E27425B9FE7E056CD8669EB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70">
    <w:name w:val="9E481B5C5B26497E8BEEF33DA840C478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68">
    <w:name w:val="FCDB477BF28E44618B5D80AB79D47B1F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67">
    <w:name w:val="B3543A1066514C7BA592362E7B16EAED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66">
    <w:name w:val="2471995D23E44DEBAF16EE77EF4B4F1A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13">
    <w:name w:val="8F57CB2795E249D991CCE10D1A370B9B1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13">
    <w:name w:val="5C849B998F2C41C2B03F4F7760AA76431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13">
    <w:name w:val="A09A93CDEDCA4218BC056081FD7C39A21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62">
    <w:name w:val="A5DF707281AB4C2AB86430454FB8BB77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12">
    <w:name w:val="F3908E2A8C3E4FE197D28C88E83D4A3F1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12">
    <w:name w:val="B66E369343DC499C9D535DC812CF57511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12">
    <w:name w:val="7ABE2A71CB1A4A8F8F44728B2DC3041E1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61">
    <w:name w:val="30DB58DA3CF24A41AD8CEED29D58BADC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61">
    <w:name w:val="CA0FE7F298294EF5A463DFE0630662F6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61">
    <w:name w:val="8FA13A9A7ED64238B7710A5FC0DBFCF0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61">
    <w:name w:val="50EC3043D1C74BB3B9132C8EB1A21DA0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56">
    <w:name w:val="1E0A09FFD2F84346BB2A0BF4519483F25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56">
    <w:name w:val="FE958F5B75BB4FB8B6D33BD5FFBB035D5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56">
    <w:name w:val="23196BB6D23B4B53AD6E64FE8DB3A3AA5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53">
    <w:name w:val="442491A077EB4F82A212213E853EED42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53">
    <w:name w:val="00A34D143BF24D99BD1E2A29CAF8283D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53">
    <w:name w:val="4E83E5CB23F14A9E94784DC774A89572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53">
    <w:name w:val="DBAC3E993B7E4624965AF0687FD2D21B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53">
    <w:name w:val="283B3192EC674F5C992CF873C5E1D985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53">
    <w:name w:val="05844C67794947BDA0EFE2AF72D2EB95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53">
    <w:name w:val="4957E49D43534804A163FE6CC483F4C2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53">
    <w:name w:val="3643248DF3B74ADD918F1CFDF9B68CA3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53">
    <w:name w:val="A60B89DAC2B243759EA92D2E36FC7E15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53">
    <w:name w:val="DEE183F0E9CA4320A7CC5C855F0024B3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53">
    <w:name w:val="8E96CBC4C80A435E868714D119D0F516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51">
    <w:name w:val="CFE115AE70254131BB81C321B7FFB912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18">
    <w:name w:val="2322D10DD3CF4F4B93A414EA20CAE1401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18">
    <w:name w:val="4B05DBAB221E4EEB9EB682E18DA3F2931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18">
    <w:name w:val="E05B5893602343FE8330C9A9E6ACC9501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49">
    <w:name w:val="03D154CE148945CEA1CA3616FA20CA9E4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49">
    <w:name w:val="626A7D271C834CEDBF4E8CE769CD67FA4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49">
    <w:name w:val="C59350D85D874E4CA86D8696A302ACB54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49">
    <w:name w:val="ABAE4497BEC24D61B914E9F50E291AED4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41">
    <w:name w:val="0A71C100FD274360B710898E16D8AAB34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90">
    <w:name w:val="3BCB0669306B4E42873A2B93EE0699D29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86">
    <w:name w:val="A5FD04CF97BC4FB990880A4F739ECA418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83">
    <w:name w:val="F828A76578CE4B968CD4A630D36E48E48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31">
    <w:name w:val="47A4A5FA3865486F99CBF138FB1427EF3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82">
    <w:name w:val="176B1659637F41209B8972A263FCC0128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80">
    <w:name w:val="C38609FDD2E74E8A81CA394A3B30E01E8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79">
    <w:name w:val="FC9231AFD5DA4C6B8FB6FD782591ACEF7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79">
    <w:name w:val="5278E0B3E2BD47128FD803E0E2FA39657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79">
    <w:name w:val="9B5A005C727747D2BB7135EE6835DEFD7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77">
    <w:name w:val="B67AFDED896F43069C77F8CD0F1A125C7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75">
    <w:name w:val="33F0F4C78D204D5183E00EF2C7D6F91C7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75">
    <w:name w:val="212BE3807F8E44F7BBB4617D6712426D7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EEAD3352A4477DAF57EB5315B9C6995">
    <w:name w:val="21EEAD3352A4477DAF57EB5315B9C699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7FD05FD6FA247D29172768C4FF3C74C11">
    <w:name w:val="47FD05FD6FA247D29172768C4FF3C74C1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11">
    <w:name w:val="D2914B31E3B74784ABAACA5E95E678BE1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C012E4C444E44DFA2E5AD83EA00A74E4">
    <w:name w:val="1C012E4C444E44DFA2E5AD83EA00A74E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75">
    <w:name w:val="E8FC7B81763D40848A85E50F22B1891D7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17">
    <w:name w:val="E27511814075493A9884E1E1071D0A431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17">
    <w:name w:val="2CC4A3F62EAE4953BAF9793DE8E8B42C1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17">
    <w:name w:val="D3F9F75D7A834A0B8499D46937E65CCA1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17">
    <w:name w:val="B1F0AE7841504992A17A87ABC5E7770B1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32">
    <w:name w:val="88F682F0B4B04277B8493F83CFDA90523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75">
    <w:name w:val="A4F651BD0E2F476AB81F39E14DB7D3D47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75">
    <w:name w:val="30FCF513BF684BD99D60DB8F3D3966237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73">
    <w:name w:val="57AC4A9F0A324504B4E9C13AD96FCED0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71">
    <w:name w:val="E84B598DE7704FC98C5FD5F5915E6DC2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71">
    <w:name w:val="7E06194E7E27425B9FE7E056CD8669EB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71">
    <w:name w:val="9E481B5C5B26497E8BEEF33DA840C478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69">
    <w:name w:val="FCDB477BF28E44618B5D80AB79D47B1F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68">
    <w:name w:val="B3543A1066514C7BA592362E7B16EAED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67">
    <w:name w:val="2471995D23E44DEBAF16EE77EF4B4F1A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14">
    <w:name w:val="8F57CB2795E249D991CCE10D1A370B9B1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14">
    <w:name w:val="5C849B998F2C41C2B03F4F7760AA76431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14">
    <w:name w:val="A09A93CDEDCA4218BC056081FD7C39A21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63">
    <w:name w:val="A5DF707281AB4C2AB86430454FB8BB77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13">
    <w:name w:val="F3908E2A8C3E4FE197D28C88E83D4A3F1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13">
    <w:name w:val="B66E369343DC499C9D535DC812CF57511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13">
    <w:name w:val="7ABE2A71CB1A4A8F8F44728B2DC3041E1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62">
    <w:name w:val="30DB58DA3CF24A41AD8CEED29D58BADC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62">
    <w:name w:val="CA0FE7F298294EF5A463DFE0630662F6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62">
    <w:name w:val="8FA13A9A7ED64238B7710A5FC0DBFCF0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62">
    <w:name w:val="50EC3043D1C74BB3B9132C8EB1A21DA0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57">
    <w:name w:val="1E0A09FFD2F84346BB2A0BF4519483F25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57">
    <w:name w:val="FE958F5B75BB4FB8B6D33BD5FFBB035D5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57">
    <w:name w:val="23196BB6D23B4B53AD6E64FE8DB3A3AA5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54">
    <w:name w:val="442491A077EB4F82A212213E853EED42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54">
    <w:name w:val="00A34D143BF24D99BD1E2A29CAF8283D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54">
    <w:name w:val="4E83E5CB23F14A9E94784DC774A89572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54">
    <w:name w:val="DBAC3E993B7E4624965AF0687FD2D21B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54">
    <w:name w:val="283B3192EC674F5C992CF873C5E1D985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54">
    <w:name w:val="05844C67794947BDA0EFE2AF72D2EB95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54">
    <w:name w:val="4957E49D43534804A163FE6CC483F4C2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54">
    <w:name w:val="3643248DF3B74ADD918F1CFDF9B68CA3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54">
    <w:name w:val="A60B89DAC2B243759EA92D2E36FC7E15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54">
    <w:name w:val="DEE183F0E9CA4320A7CC5C855F0024B3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54">
    <w:name w:val="8E96CBC4C80A435E868714D119D0F516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52">
    <w:name w:val="CFE115AE70254131BB81C321B7FFB912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19">
    <w:name w:val="2322D10DD3CF4F4B93A414EA20CAE1401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19">
    <w:name w:val="4B05DBAB221E4EEB9EB682E18DA3F2931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19">
    <w:name w:val="E05B5893602343FE8330C9A9E6ACC9501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50">
    <w:name w:val="03D154CE148945CEA1CA3616FA20CA9E5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50">
    <w:name w:val="626A7D271C834CEDBF4E8CE769CD67FA5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50">
    <w:name w:val="C59350D85D874E4CA86D8696A302ACB55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50">
    <w:name w:val="ABAE4497BEC24D61B914E9F50E291AED5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42">
    <w:name w:val="0A71C100FD274360B710898E16D8AAB34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91">
    <w:name w:val="3BCB0669306B4E42873A2B93EE0699D29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87">
    <w:name w:val="A5FD04CF97BC4FB990880A4F739ECA418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84">
    <w:name w:val="F828A76578CE4B968CD4A630D36E48E48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32">
    <w:name w:val="47A4A5FA3865486F99CBF138FB1427EF3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83">
    <w:name w:val="176B1659637F41209B8972A263FCC0128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81">
    <w:name w:val="C38609FDD2E74E8A81CA394A3B30E01E8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80">
    <w:name w:val="FC9231AFD5DA4C6B8FB6FD782591ACEF8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80">
    <w:name w:val="5278E0B3E2BD47128FD803E0E2FA39658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80">
    <w:name w:val="9B5A005C727747D2BB7135EE6835DEFD8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78">
    <w:name w:val="B67AFDED896F43069C77F8CD0F1A125C7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76">
    <w:name w:val="33F0F4C78D204D5183E00EF2C7D6F91C7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76">
    <w:name w:val="212BE3807F8E44F7BBB4617D6712426D7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EEAD3352A4477DAF57EB5315B9C6996">
    <w:name w:val="21EEAD3352A4477DAF57EB5315B9C699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7FD05FD6FA247D29172768C4FF3C74C12">
    <w:name w:val="47FD05FD6FA247D29172768C4FF3C74C1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12">
    <w:name w:val="D2914B31E3B74784ABAACA5E95E678BE1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C012E4C444E44DFA2E5AD83EA00A74E5">
    <w:name w:val="1C012E4C444E44DFA2E5AD83EA00A74E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76">
    <w:name w:val="E8FC7B81763D40848A85E50F22B1891D7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18">
    <w:name w:val="E27511814075493A9884E1E1071D0A431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18">
    <w:name w:val="2CC4A3F62EAE4953BAF9793DE8E8B42C1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18">
    <w:name w:val="D3F9F75D7A834A0B8499D46937E65CCA1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18">
    <w:name w:val="B1F0AE7841504992A17A87ABC5E7770B1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33">
    <w:name w:val="88F682F0B4B04277B8493F83CFDA90523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76">
    <w:name w:val="A4F651BD0E2F476AB81F39E14DB7D3D47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76">
    <w:name w:val="30FCF513BF684BD99D60DB8F3D3966237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74">
    <w:name w:val="57AC4A9F0A324504B4E9C13AD96FCED07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72">
    <w:name w:val="E84B598DE7704FC98C5FD5F5915E6DC2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72">
    <w:name w:val="7E06194E7E27425B9FE7E056CD8669EB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72">
    <w:name w:val="9E481B5C5B26497E8BEEF33DA840C478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70">
    <w:name w:val="FCDB477BF28E44618B5D80AB79D47B1F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69">
    <w:name w:val="B3543A1066514C7BA592362E7B16EAED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68">
    <w:name w:val="2471995D23E44DEBAF16EE77EF4B4F1A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15">
    <w:name w:val="8F57CB2795E249D991CCE10D1A370B9B1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15">
    <w:name w:val="5C849B998F2C41C2B03F4F7760AA76431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15">
    <w:name w:val="A09A93CDEDCA4218BC056081FD7C39A21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64">
    <w:name w:val="A5DF707281AB4C2AB86430454FB8BB77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14">
    <w:name w:val="F3908E2A8C3E4FE197D28C88E83D4A3F1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14">
    <w:name w:val="B66E369343DC499C9D535DC812CF57511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14">
    <w:name w:val="7ABE2A71CB1A4A8F8F44728B2DC3041E1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63">
    <w:name w:val="30DB58DA3CF24A41AD8CEED29D58BADC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63">
    <w:name w:val="CA0FE7F298294EF5A463DFE0630662F6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63">
    <w:name w:val="8FA13A9A7ED64238B7710A5FC0DBFCF0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63">
    <w:name w:val="50EC3043D1C74BB3B9132C8EB1A21DA0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58">
    <w:name w:val="1E0A09FFD2F84346BB2A0BF4519483F25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58">
    <w:name w:val="FE958F5B75BB4FB8B6D33BD5FFBB035D5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58">
    <w:name w:val="23196BB6D23B4B53AD6E64FE8DB3A3AA5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55">
    <w:name w:val="442491A077EB4F82A212213E853EED42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55">
    <w:name w:val="00A34D143BF24D99BD1E2A29CAF8283D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55">
    <w:name w:val="4E83E5CB23F14A9E94784DC774A89572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55">
    <w:name w:val="DBAC3E993B7E4624965AF0687FD2D21B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55">
    <w:name w:val="283B3192EC674F5C992CF873C5E1D985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55">
    <w:name w:val="05844C67794947BDA0EFE2AF72D2EB95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55">
    <w:name w:val="4957E49D43534804A163FE6CC483F4C2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55">
    <w:name w:val="3643248DF3B74ADD918F1CFDF9B68CA3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55">
    <w:name w:val="A60B89DAC2B243759EA92D2E36FC7E15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55">
    <w:name w:val="DEE183F0E9CA4320A7CC5C855F0024B3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55">
    <w:name w:val="8E96CBC4C80A435E868714D119D0F516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53">
    <w:name w:val="CFE115AE70254131BB81C321B7FFB912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20">
    <w:name w:val="2322D10DD3CF4F4B93A414EA20CAE1402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20">
    <w:name w:val="4B05DBAB221E4EEB9EB682E18DA3F2932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20">
    <w:name w:val="E05B5893602343FE8330C9A9E6ACC9502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51">
    <w:name w:val="03D154CE148945CEA1CA3616FA20CA9E5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51">
    <w:name w:val="626A7D271C834CEDBF4E8CE769CD67FA5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51">
    <w:name w:val="C59350D85D874E4CA86D8696A302ACB55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51">
    <w:name w:val="ABAE4497BEC24D61B914E9F50E291AED5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43">
    <w:name w:val="0A71C100FD274360B710898E16D8AAB34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92">
    <w:name w:val="3BCB0669306B4E42873A2B93EE0699D29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88">
    <w:name w:val="A5FD04CF97BC4FB990880A4F739ECA418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85">
    <w:name w:val="F828A76578CE4B968CD4A630D36E48E48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33">
    <w:name w:val="47A4A5FA3865486F99CBF138FB1427EF3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84">
    <w:name w:val="176B1659637F41209B8972A263FCC0128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82">
    <w:name w:val="C38609FDD2E74E8A81CA394A3B30E01E8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81">
    <w:name w:val="FC9231AFD5DA4C6B8FB6FD782591ACEF8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81">
    <w:name w:val="5278E0B3E2BD47128FD803E0E2FA39658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81">
    <w:name w:val="9B5A005C727747D2BB7135EE6835DEFD8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79">
    <w:name w:val="B67AFDED896F43069C77F8CD0F1A125C7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77">
    <w:name w:val="33F0F4C78D204D5183E00EF2C7D6F91C7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77">
    <w:name w:val="212BE3807F8E44F7BBB4617D6712426D7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EEAD3352A4477DAF57EB5315B9C6997">
    <w:name w:val="21EEAD3352A4477DAF57EB5315B9C699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7FD05FD6FA247D29172768C4FF3C74C13">
    <w:name w:val="47FD05FD6FA247D29172768C4FF3C74C1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13">
    <w:name w:val="D2914B31E3B74784ABAACA5E95E678BE1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C012E4C444E44DFA2E5AD83EA00A74E6">
    <w:name w:val="1C012E4C444E44DFA2E5AD83EA00A74E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77">
    <w:name w:val="E8FC7B81763D40848A85E50F22B1891D7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19">
    <w:name w:val="E27511814075493A9884E1E1071D0A431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19">
    <w:name w:val="2CC4A3F62EAE4953BAF9793DE8E8B42C1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19">
    <w:name w:val="D3F9F75D7A834A0B8499D46937E65CCA1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19">
    <w:name w:val="B1F0AE7841504992A17A87ABC5E7770B1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34">
    <w:name w:val="88F682F0B4B04277B8493F83CFDA90523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77">
    <w:name w:val="A4F651BD0E2F476AB81F39E14DB7D3D47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77">
    <w:name w:val="30FCF513BF684BD99D60DB8F3D3966237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75">
    <w:name w:val="57AC4A9F0A324504B4E9C13AD96FCED07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73">
    <w:name w:val="E84B598DE7704FC98C5FD5F5915E6DC2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73">
    <w:name w:val="7E06194E7E27425B9FE7E056CD8669EB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73">
    <w:name w:val="9E481B5C5B26497E8BEEF33DA840C478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71">
    <w:name w:val="FCDB477BF28E44618B5D80AB79D47B1F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70">
    <w:name w:val="B3543A1066514C7BA592362E7B16EAED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69">
    <w:name w:val="2471995D23E44DEBAF16EE77EF4B4F1A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16">
    <w:name w:val="8F57CB2795E249D991CCE10D1A370B9B1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16">
    <w:name w:val="5C849B998F2C41C2B03F4F7760AA76431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16">
    <w:name w:val="A09A93CDEDCA4218BC056081FD7C39A21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65">
    <w:name w:val="A5DF707281AB4C2AB86430454FB8BB77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15">
    <w:name w:val="F3908E2A8C3E4FE197D28C88E83D4A3F1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15">
    <w:name w:val="B66E369343DC499C9D535DC812CF57511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15">
    <w:name w:val="7ABE2A71CB1A4A8F8F44728B2DC3041E1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64">
    <w:name w:val="30DB58DA3CF24A41AD8CEED29D58BADC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64">
    <w:name w:val="CA0FE7F298294EF5A463DFE0630662F6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3B19"/>
    <w:rPr>
      <w:color w:val="808080"/>
    </w:rPr>
  </w:style>
  <w:style w:type="paragraph" w:customStyle="1" w:styleId="3839F78F840941579EBDC6579D871EAB">
    <w:name w:val="3839F78F840941579EBDC6579D871EAB"/>
    <w:rsid w:val="00F44D3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765886FFE494ACAA5AF36843A3F39F9">
    <w:name w:val="5765886FFE494ACAA5AF36843A3F39F9"/>
    <w:rsid w:val="001C18AC"/>
    <w:pPr>
      <w:spacing w:after="200" w:line="276" w:lineRule="auto"/>
    </w:pPr>
  </w:style>
  <w:style w:type="paragraph" w:customStyle="1" w:styleId="BE4A231FAA164B4483C8D8BB32996198">
    <w:name w:val="BE4A231FAA164B4483C8D8BB32996198"/>
    <w:rsid w:val="001C18AC"/>
    <w:pPr>
      <w:spacing w:after="200" w:line="276" w:lineRule="auto"/>
    </w:pPr>
  </w:style>
  <w:style w:type="paragraph" w:customStyle="1" w:styleId="33944286F0724B7EAA6746F33018726B">
    <w:name w:val="33944286F0724B7EAA6746F33018726B"/>
    <w:rsid w:val="00126B9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FEBD80517114D16BC4EFFE9B01DC168">
    <w:name w:val="DFEBD80517114D16BC4EFFE9B01DC168"/>
    <w:rsid w:val="00126B9E"/>
  </w:style>
  <w:style w:type="paragraph" w:customStyle="1" w:styleId="CC9A9C2F55DB490F8A2E6093238E134A">
    <w:name w:val="CC9A9C2F55DB490F8A2E6093238E134A"/>
    <w:rsid w:val="006530BC"/>
  </w:style>
  <w:style w:type="paragraph" w:customStyle="1" w:styleId="C5D9900133BE467E8950304FC9C19384">
    <w:name w:val="C5D9900133BE467E8950304FC9C19384"/>
    <w:rsid w:val="006530BC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C5D9900133BE467E8950304FC9C193841">
    <w:name w:val="C5D9900133BE467E8950304FC9C193841"/>
    <w:rsid w:val="006530BC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C5D9900133BE467E8950304FC9C193842">
    <w:name w:val="C5D9900133BE467E8950304FC9C193842"/>
    <w:rsid w:val="006530BC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C5D9900133BE467E8950304FC9C193843">
    <w:name w:val="C5D9900133BE467E8950304FC9C193843"/>
    <w:rsid w:val="00A02C32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C5D9900133BE467E8950304FC9C193844">
    <w:name w:val="C5D9900133BE467E8950304FC9C193844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C5D9900133BE467E8950304FC9C193845">
    <w:name w:val="C5D9900133BE467E8950304FC9C193845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">
    <w:name w:val="3BCB0669306B4E42873A2B93EE0699D2"/>
    <w:rsid w:val="00461D17"/>
  </w:style>
  <w:style w:type="paragraph" w:customStyle="1" w:styleId="C5D9900133BE467E8950304FC9C193846">
    <w:name w:val="C5D9900133BE467E8950304FC9C193846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1">
    <w:name w:val="3BCB0669306B4E42873A2B93EE0699D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7">
    <w:name w:val="C5D9900133BE467E8950304FC9C193847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2">
    <w:name w:val="3BCB0669306B4E42873A2B93EE0699D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8">
    <w:name w:val="C5D9900133BE467E8950304FC9C193848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3">
    <w:name w:val="3BCB0669306B4E42873A2B93EE0699D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9">
    <w:name w:val="C5D9900133BE467E8950304FC9C193849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4">
    <w:name w:val="3BCB0669306B4E42873A2B93EE0699D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">
    <w:name w:val="A5FD04CF97BC4FB990880A4F739ECA41"/>
    <w:rsid w:val="00461D17"/>
  </w:style>
  <w:style w:type="paragraph" w:customStyle="1" w:styleId="C5D9900133BE467E8950304FC9C1938410">
    <w:name w:val="C5D9900133BE467E8950304FC9C1938410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5">
    <w:name w:val="3BCB0669306B4E42873A2B93EE0699D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1">
    <w:name w:val="A5FD04CF97BC4FB990880A4F739ECA4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11">
    <w:name w:val="C5D9900133BE467E8950304FC9C1938411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6">
    <w:name w:val="3BCB0669306B4E42873A2B93EE0699D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2">
    <w:name w:val="A5FD04CF97BC4FB990880A4F739ECA4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12">
    <w:name w:val="C5D9900133BE467E8950304FC9C1938412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7">
    <w:name w:val="3BCB0669306B4E42873A2B93EE0699D2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3">
    <w:name w:val="A5FD04CF97BC4FB990880A4F739ECA4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">
    <w:name w:val="F828A76578CE4B968CD4A630D36E48E4"/>
    <w:rsid w:val="00461D17"/>
  </w:style>
  <w:style w:type="paragraph" w:customStyle="1" w:styleId="C5D9900133BE467E8950304FC9C1938413">
    <w:name w:val="C5D9900133BE467E8950304FC9C1938413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8">
    <w:name w:val="3BCB0669306B4E42873A2B93EE0699D2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4">
    <w:name w:val="A5FD04CF97BC4FB990880A4F739ECA4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1">
    <w:name w:val="F828A76578CE4B968CD4A630D36E48E4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">
    <w:name w:val="57C2ECC2A4454631B39B38F4CA556865"/>
    <w:rsid w:val="00461D17"/>
  </w:style>
  <w:style w:type="paragraph" w:customStyle="1" w:styleId="176B1659637F41209B8972A263FCC012">
    <w:name w:val="176B1659637F41209B8972A263FCC012"/>
    <w:rsid w:val="00461D17"/>
  </w:style>
  <w:style w:type="paragraph" w:customStyle="1" w:styleId="C5D9900133BE467E8950304FC9C1938414">
    <w:name w:val="C5D9900133BE467E8950304FC9C1938414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9">
    <w:name w:val="3BCB0669306B4E42873A2B93EE0699D2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5">
    <w:name w:val="A5FD04CF97BC4FB990880A4F739ECA4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2">
    <w:name w:val="F828A76578CE4B968CD4A630D36E48E4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1">
    <w:name w:val="57C2ECC2A4454631B39B38F4CA556865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1">
    <w:name w:val="176B1659637F41209B8972A263FCC01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15">
    <w:name w:val="C5D9900133BE467E8950304FC9C1938415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10">
    <w:name w:val="3BCB0669306B4E42873A2B93EE0699D2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6">
    <w:name w:val="A5FD04CF97BC4FB990880A4F739ECA4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3">
    <w:name w:val="F828A76578CE4B968CD4A630D36E48E4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2">
    <w:name w:val="57C2ECC2A4454631B39B38F4CA556865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2">
    <w:name w:val="176B1659637F41209B8972A263FCC01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">
    <w:name w:val="C38609FDD2E74E8A81CA394A3B30E01E"/>
    <w:rsid w:val="00461D17"/>
  </w:style>
  <w:style w:type="paragraph" w:customStyle="1" w:styleId="C5D9900133BE467E8950304FC9C1938416">
    <w:name w:val="C5D9900133BE467E8950304FC9C1938416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11">
    <w:name w:val="3BCB0669306B4E42873A2B93EE0699D2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7">
    <w:name w:val="A5FD04CF97BC4FB990880A4F739ECA4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4">
    <w:name w:val="F828A76578CE4B968CD4A630D36E48E4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3">
    <w:name w:val="57C2ECC2A4454631B39B38F4CA556865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3">
    <w:name w:val="176B1659637F41209B8972A263FCC01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1">
    <w:name w:val="C38609FDD2E74E8A81CA394A3B30E01E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">
    <w:name w:val="FC9231AFD5DA4C6B8FB6FD782591ACEF"/>
    <w:rsid w:val="00461D17"/>
  </w:style>
  <w:style w:type="paragraph" w:customStyle="1" w:styleId="5278E0B3E2BD47128FD803E0E2FA3965">
    <w:name w:val="5278E0B3E2BD47128FD803E0E2FA3965"/>
    <w:rsid w:val="00461D17"/>
  </w:style>
  <w:style w:type="paragraph" w:customStyle="1" w:styleId="9B5A005C727747D2BB7135EE6835DEFD">
    <w:name w:val="9B5A005C727747D2BB7135EE6835DEFD"/>
    <w:rsid w:val="00461D17"/>
  </w:style>
  <w:style w:type="paragraph" w:customStyle="1" w:styleId="C5D9900133BE467E8950304FC9C1938417">
    <w:name w:val="C5D9900133BE467E8950304FC9C1938417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12">
    <w:name w:val="3BCB0669306B4E42873A2B93EE0699D2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8">
    <w:name w:val="A5FD04CF97BC4FB990880A4F739ECA4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5">
    <w:name w:val="F828A76578CE4B968CD4A630D36E48E4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4">
    <w:name w:val="57C2ECC2A4454631B39B38F4CA556865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4">
    <w:name w:val="176B1659637F41209B8972A263FCC01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2">
    <w:name w:val="C38609FDD2E74E8A81CA394A3B30E01E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1">
    <w:name w:val="FC9231AFD5DA4C6B8FB6FD782591ACEF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1">
    <w:name w:val="5278E0B3E2BD47128FD803E0E2FA3965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1">
    <w:name w:val="9B5A005C727747D2BB7135EE6835DEFD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5D9900133BE467E8950304FC9C1938418">
    <w:name w:val="C5D9900133BE467E8950304FC9C1938418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13">
    <w:name w:val="3BCB0669306B4E42873A2B93EE0699D2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9">
    <w:name w:val="A5FD04CF97BC4FB990880A4F739ECA4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6">
    <w:name w:val="F828A76578CE4B968CD4A630D36E48E4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5">
    <w:name w:val="57C2ECC2A4454631B39B38F4CA556865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5">
    <w:name w:val="176B1659637F41209B8972A263FCC01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3">
    <w:name w:val="C38609FDD2E74E8A81CA394A3B30E01E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2">
    <w:name w:val="FC9231AFD5DA4C6B8FB6FD782591ACEF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2">
    <w:name w:val="5278E0B3E2BD47128FD803E0E2FA3965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2">
    <w:name w:val="9B5A005C727747D2BB7135EE6835DEFD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">
    <w:name w:val="B67AFDED896F43069C77F8CD0F1A125C"/>
    <w:rsid w:val="00461D17"/>
  </w:style>
  <w:style w:type="paragraph" w:customStyle="1" w:styleId="C5D9900133BE467E8950304FC9C1938419">
    <w:name w:val="C5D9900133BE467E8950304FC9C1938419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14">
    <w:name w:val="3BCB0669306B4E42873A2B93EE0699D2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10">
    <w:name w:val="A5FD04CF97BC4FB990880A4F739ECA41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7">
    <w:name w:val="F828A76578CE4B968CD4A630D36E48E4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6">
    <w:name w:val="57C2ECC2A4454631B39B38F4CA556865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6">
    <w:name w:val="176B1659637F41209B8972A263FCC01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4">
    <w:name w:val="C38609FDD2E74E8A81CA394A3B30E01E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3">
    <w:name w:val="FC9231AFD5DA4C6B8FB6FD782591ACEF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3">
    <w:name w:val="5278E0B3E2BD47128FD803E0E2FA3965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3">
    <w:name w:val="9B5A005C727747D2BB7135EE6835DEFD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1">
    <w:name w:val="B67AFDED896F43069C77F8CD0F1A125C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20">
    <w:name w:val="C5D9900133BE467E8950304FC9C1938420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15">
    <w:name w:val="3BCB0669306B4E42873A2B93EE0699D2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11">
    <w:name w:val="A5FD04CF97BC4FB990880A4F739ECA41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8">
    <w:name w:val="F828A76578CE4B968CD4A630D36E48E4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7">
    <w:name w:val="57C2ECC2A4454631B39B38F4CA556865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7">
    <w:name w:val="176B1659637F41209B8972A263FCC012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5">
    <w:name w:val="C38609FDD2E74E8A81CA394A3B30E01E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4">
    <w:name w:val="FC9231AFD5DA4C6B8FB6FD782591ACEF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4">
    <w:name w:val="5278E0B3E2BD47128FD803E0E2FA3965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4">
    <w:name w:val="9B5A005C727747D2BB7135EE6835DEFD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2">
    <w:name w:val="B67AFDED896F43069C77F8CD0F1A125C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">
    <w:name w:val="33F0F4C78D204D5183E00EF2C7D6F91C"/>
    <w:rsid w:val="00461D17"/>
  </w:style>
  <w:style w:type="paragraph" w:customStyle="1" w:styleId="212BE3807F8E44F7BBB4617D6712426D">
    <w:name w:val="212BE3807F8E44F7BBB4617D6712426D"/>
    <w:rsid w:val="00461D17"/>
  </w:style>
  <w:style w:type="paragraph" w:customStyle="1" w:styleId="E8FC7B81763D40848A85E50F22B1891D">
    <w:name w:val="E8FC7B81763D40848A85E50F22B1891D"/>
    <w:rsid w:val="00461D17"/>
  </w:style>
  <w:style w:type="paragraph" w:customStyle="1" w:styleId="10796BECA19A43D88FECB57FE0D3EA98">
    <w:name w:val="10796BECA19A43D88FECB57FE0D3EA98"/>
    <w:rsid w:val="00461D17"/>
  </w:style>
  <w:style w:type="paragraph" w:customStyle="1" w:styleId="A4F651BD0E2F476AB81F39E14DB7D3D4">
    <w:name w:val="A4F651BD0E2F476AB81F39E14DB7D3D4"/>
    <w:rsid w:val="00461D17"/>
  </w:style>
  <w:style w:type="paragraph" w:customStyle="1" w:styleId="30FCF513BF684BD99D60DB8F3D396623">
    <w:name w:val="30FCF513BF684BD99D60DB8F3D396623"/>
    <w:rsid w:val="00461D17"/>
  </w:style>
  <w:style w:type="paragraph" w:customStyle="1" w:styleId="C5D9900133BE467E8950304FC9C1938421">
    <w:name w:val="C5D9900133BE467E8950304FC9C1938421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16">
    <w:name w:val="3BCB0669306B4E42873A2B93EE0699D2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12">
    <w:name w:val="A5FD04CF97BC4FB990880A4F739ECA41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9">
    <w:name w:val="F828A76578CE4B968CD4A630D36E48E4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8">
    <w:name w:val="57C2ECC2A4454631B39B38F4CA556865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8">
    <w:name w:val="176B1659637F41209B8972A263FCC012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6">
    <w:name w:val="C38609FDD2E74E8A81CA394A3B30E01E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5">
    <w:name w:val="FC9231AFD5DA4C6B8FB6FD782591ACEF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5">
    <w:name w:val="5278E0B3E2BD47128FD803E0E2FA3965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5">
    <w:name w:val="9B5A005C727747D2BB7135EE6835DEFD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3">
    <w:name w:val="B67AFDED896F43069C77F8CD0F1A125C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1">
    <w:name w:val="33F0F4C78D204D5183E00EF2C7D6F91C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1">
    <w:name w:val="212BE3807F8E44F7BBB4617D6712426D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1">
    <w:name w:val="E8FC7B81763D40848A85E50F22B1891D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0796BECA19A43D88FECB57FE0D3EA981">
    <w:name w:val="10796BECA19A43D88FECB57FE0D3EA98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1">
    <w:name w:val="A4F651BD0E2F476AB81F39E14DB7D3D4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1">
    <w:name w:val="30FCF513BF684BD99D60DB8F3D396623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22">
    <w:name w:val="C5D9900133BE467E8950304FC9C1938422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17">
    <w:name w:val="3BCB0669306B4E42873A2B93EE0699D2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13">
    <w:name w:val="A5FD04CF97BC4FB990880A4F739ECA41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10">
    <w:name w:val="F828A76578CE4B968CD4A630D36E48E4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9">
    <w:name w:val="57C2ECC2A4454631B39B38F4CA556865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9">
    <w:name w:val="176B1659637F41209B8972A263FCC012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7">
    <w:name w:val="C38609FDD2E74E8A81CA394A3B30E01E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6">
    <w:name w:val="FC9231AFD5DA4C6B8FB6FD782591ACEF6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6">
    <w:name w:val="5278E0B3E2BD47128FD803E0E2FA39656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6">
    <w:name w:val="9B5A005C727747D2BB7135EE6835DEFD6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4">
    <w:name w:val="B67AFDED896F43069C77F8CD0F1A125C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2">
    <w:name w:val="33F0F4C78D204D5183E00EF2C7D6F91C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2">
    <w:name w:val="212BE3807F8E44F7BBB4617D6712426D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2">
    <w:name w:val="E8FC7B81763D40848A85E50F22B1891D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0796BECA19A43D88FECB57FE0D3EA982">
    <w:name w:val="10796BECA19A43D88FECB57FE0D3EA98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2">
    <w:name w:val="A4F651BD0E2F476AB81F39E14DB7D3D4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2">
    <w:name w:val="30FCF513BF684BD99D60DB8F3D396623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">
    <w:name w:val="57AC4A9F0A324504B4E9C13AD96FCED0"/>
    <w:rsid w:val="00461D17"/>
  </w:style>
  <w:style w:type="paragraph" w:customStyle="1" w:styleId="C5D9900133BE467E8950304FC9C1938423">
    <w:name w:val="C5D9900133BE467E8950304FC9C1938423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18">
    <w:name w:val="3BCB0669306B4E42873A2B93EE0699D2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14">
    <w:name w:val="A5FD04CF97BC4FB990880A4F739ECA41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11">
    <w:name w:val="F828A76578CE4B968CD4A630D36E48E4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10">
    <w:name w:val="57C2ECC2A4454631B39B38F4CA556865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10">
    <w:name w:val="176B1659637F41209B8972A263FCC012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8">
    <w:name w:val="C38609FDD2E74E8A81CA394A3B30E01E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7">
    <w:name w:val="FC9231AFD5DA4C6B8FB6FD782591ACEF7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7">
    <w:name w:val="5278E0B3E2BD47128FD803E0E2FA39657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7">
    <w:name w:val="9B5A005C727747D2BB7135EE6835DEFD7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5">
    <w:name w:val="B67AFDED896F43069C77F8CD0F1A125C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3">
    <w:name w:val="33F0F4C78D204D5183E00EF2C7D6F91C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3">
    <w:name w:val="212BE3807F8E44F7BBB4617D6712426D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3">
    <w:name w:val="E8FC7B81763D40848A85E50F22B1891D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0796BECA19A43D88FECB57FE0D3EA983">
    <w:name w:val="10796BECA19A43D88FECB57FE0D3EA98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3">
    <w:name w:val="A4F651BD0E2F476AB81F39E14DB7D3D4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3">
    <w:name w:val="30FCF513BF684BD99D60DB8F3D396623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1">
    <w:name w:val="57AC4A9F0A324504B4E9C13AD96FCED0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24">
    <w:name w:val="C5D9900133BE467E8950304FC9C1938424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19">
    <w:name w:val="3BCB0669306B4E42873A2B93EE0699D2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15">
    <w:name w:val="A5FD04CF97BC4FB990880A4F739ECA41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12">
    <w:name w:val="F828A76578CE4B968CD4A630D36E48E4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11">
    <w:name w:val="57C2ECC2A4454631B39B38F4CA556865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11">
    <w:name w:val="176B1659637F41209B8972A263FCC012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9">
    <w:name w:val="C38609FDD2E74E8A81CA394A3B30E01E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8">
    <w:name w:val="FC9231AFD5DA4C6B8FB6FD782591ACEF8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8">
    <w:name w:val="5278E0B3E2BD47128FD803E0E2FA39658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8">
    <w:name w:val="9B5A005C727747D2BB7135EE6835DEFD8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6">
    <w:name w:val="B67AFDED896F43069C77F8CD0F1A125C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4">
    <w:name w:val="33F0F4C78D204D5183E00EF2C7D6F91C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4">
    <w:name w:val="212BE3807F8E44F7BBB4617D6712426D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4">
    <w:name w:val="E8FC7B81763D40848A85E50F22B1891D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0796BECA19A43D88FECB57FE0D3EA984">
    <w:name w:val="10796BECA19A43D88FECB57FE0D3EA98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4">
    <w:name w:val="A4F651BD0E2F476AB81F39E14DB7D3D4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4">
    <w:name w:val="30FCF513BF684BD99D60DB8F3D396623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2">
    <w:name w:val="57AC4A9F0A324504B4E9C13AD96FCED0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">
    <w:name w:val="E84B598DE7704FC98C5FD5F5915E6DC2"/>
    <w:rsid w:val="00461D17"/>
  </w:style>
  <w:style w:type="paragraph" w:customStyle="1" w:styleId="7E06194E7E27425B9FE7E056CD8669EB">
    <w:name w:val="7E06194E7E27425B9FE7E056CD8669EB"/>
    <w:rsid w:val="00461D17"/>
  </w:style>
  <w:style w:type="paragraph" w:customStyle="1" w:styleId="9E481B5C5B26497E8BEEF33DA840C478">
    <w:name w:val="9E481B5C5B26497E8BEEF33DA840C478"/>
    <w:rsid w:val="00461D17"/>
  </w:style>
  <w:style w:type="paragraph" w:customStyle="1" w:styleId="C5D9900133BE467E8950304FC9C1938425">
    <w:name w:val="C5D9900133BE467E8950304FC9C1938425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20">
    <w:name w:val="3BCB0669306B4E42873A2B93EE0699D2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16">
    <w:name w:val="A5FD04CF97BC4FB990880A4F739ECA41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13">
    <w:name w:val="F828A76578CE4B968CD4A630D36E48E4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12">
    <w:name w:val="57C2ECC2A4454631B39B38F4CA556865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12">
    <w:name w:val="176B1659637F41209B8972A263FCC012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10">
    <w:name w:val="C38609FDD2E74E8A81CA394A3B30E01E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9">
    <w:name w:val="FC9231AFD5DA4C6B8FB6FD782591ACEF9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9">
    <w:name w:val="5278E0B3E2BD47128FD803E0E2FA39659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9">
    <w:name w:val="9B5A005C727747D2BB7135EE6835DEFD9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7">
    <w:name w:val="B67AFDED896F43069C77F8CD0F1A125C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5">
    <w:name w:val="33F0F4C78D204D5183E00EF2C7D6F91C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5">
    <w:name w:val="212BE3807F8E44F7BBB4617D6712426D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5">
    <w:name w:val="E8FC7B81763D40848A85E50F22B1891D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0796BECA19A43D88FECB57FE0D3EA985">
    <w:name w:val="10796BECA19A43D88FECB57FE0D3EA98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5">
    <w:name w:val="A4F651BD0E2F476AB81F39E14DB7D3D4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5">
    <w:name w:val="30FCF513BF684BD99D60DB8F3D396623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3">
    <w:name w:val="57AC4A9F0A324504B4E9C13AD96FCED0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1">
    <w:name w:val="E84B598DE7704FC98C5FD5F5915E6DC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1">
    <w:name w:val="7E06194E7E27425B9FE7E056CD8669EB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1">
    <w:name w:val="9E481B5C5B26497E8BEEF33DA840C478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26">
    <w:name w:val="C5D9900133BE467E8950304FC9C1938426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21">
    <w:name w:val="3BCB0669306B4E42873A2B93EE0699D2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17">
    <w:name w:val="A5FD04CF97BC4FB990880A4F739ECA41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14">
    <w:name w:val="F828A76578CE4B968CD4A630D36E48E4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13">
    <w:name w:val="57C2ECC2A4454631B39B38F4CA556865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13">
    <w:name w:val="176B1659637F41209B8972A263FCC012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11">
    <w:name w:val="C38609FDD2E74E8A81CA394A3B30E01E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10">
    <w:name w:val="FC9231AFD5DA4C6B8FB6FD782591ACEF10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10">
    <w:name w:val="5278E0B3E2BD47128FD803E0E2FA396510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10">
    <w:name w:val="9B5A005C727747D2BB7135EE6835DEFD10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8">
    <w:name w:val="B67AFDED896F43069C77F8CD0F1A125C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6">
    <w:name w:val="33F0F4C78D204D5183E00EF2C7D6F91C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6">
    <w:name w:val="212BE3807F8E44F7BBB4617D6712426D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6">
    <w:name w:val="E8FC7B81763D40848A85E50F22B1891D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0796BECA19A43D88FECB57FE0D3EA986">
    <w:name w:val="10796BECA19A43D88FECB57FE0D3EA98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6">
    <w:name w:val="A4F651BD0E2F476AB81F39E14DB7D3D4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6">
    <w:name w:val="30FCF513BF684BD99D60DB8F3D396623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4">
    <w:name w:val="57AC4A9F0A324504B4E9C13AD96FCED0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2">
    <w:name w:val="E84B598DE7704FC98C5FD5F5915E6DC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2">
    <w:name w:val="7E06194E7E27425B9FE7E056CD8669EB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2">
    <w:name w:val="9E481B5C5B26497E8BEEF33DA840C478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">
    <w:name w:val="FCDB477BF28E44618B5D80AB79D47B1F"/>
    <w:rsid w:val="00461D17"/>
  </w:style>
  <w:style w:type="paragraph" w:customStyle="1" w:styleId="C5D9900133BE467E8950304FC9C1938427">
    <w:name w:val="C5D9900133BE467E8950304FC9C1938427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22">
    <w:name w:val="3BCB0669306B4E42873A2B93EE0699D2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18">
    <w:name w:val="A5FD04CF97BC4FB990880A4F739ECA41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15">
    <w:name w:val="F828A76578CE4B968CD4A630D36E48E4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14">
    <w:name w:val="57C2ECC2A4454631B39B38F4CA556865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14">
    <w:name w:val="176B1659637F41209B8972A263FCC012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12">
    <w:name w:val="C38609FDD2E74E8A81CA394A3B30E01E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11">
    <w:name w:val="FC9231AFD5DA4C6B8FB6FD782591ACEF1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11">
    <w:name w:val="5278E0B3E2BD47128FD803E0E2FA39651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11">
    <w:name w:val="9B5A005C727747D2BB7135EE6835DEFD1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9">
    <w:name w:val="B67AFDED896F43069C77F8CD0F1A125C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7">
    <w:name w:val="33F0F4C78D204D5183E00EF2C7D6F91C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7">
    <w:name w:val="212BE3807F8E44F7BBB4617D6712426D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7">
    <w:name w:val="E8FC7B81763D40848A85E50F22B1891D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7">
    <w:name w:val="A4F651BD0E2F476AB81F39E14DB7D3D4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7">
    <w:name w:val="30FCF513BF684BD99D60DB8F3D396623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5">
    <w:name w:val="57AC4A9F0A324504B4E9C13AD96FCED0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3">
    <w:name w:val="E84B598DE7704FC98C5FD5F5915E6DC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3">
    <w:name w:val="7E06194E7E27425B9FE7E056CD8669EB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3">
    <w:name w:val="9E481B5C5B26497E8BEEF33DA840C478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1">
    <w:name w:val="FCDB477BF28E44618B5D80AB79D47B1F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">
    <w:name w:val="B3543A1066514C7BA592362E7B16EAED"/>
    <w:rsid w:val="00461D17"/>
  </w:style>
  <w:style w:type="paragraph" w:customStyle="1" w:styleId="C5D9900133BE467E8950304FC9C1938428">
    <w:name w:val="C5D9900133BE467E8950304FC9C1938428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23">
    <w:name w:val="3BCB0669306B4E42873A2B93EE0699D2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19">
    <w:name w:val="A5FD04CF97BC4FB990880A4F739ECA41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16">
    <w:name w:val="F828A76578CE4B968CD4A630D36E48E4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15">
    <w:name w:val="57C2ECC2A4454631B39B38F4CA556865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15">
    <w:name w:val="176B1659637F41209B8972A263FCC012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13">
    <w:name w:val="C38609FDD2E74E8A81CA394A3B30E01E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12">
    <w:name w:val="FC9231AFD5DA4C6B8FB6FD782591ACEF1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12">
    <w:name w:val="5278E0B3E2BD47128FD803E0E2FA39651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12">
    <w:name w:val="9B5A005C727747D2BB7135EE6835DEFD1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10">
    <w:name w:val="B67AFDED896F43069C77F8CD0F1A125C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8">
    <w:name w:val="33F0F4C78D204D5183E00EF2C7D6F91C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8">
    <w:name w:val="212BE3807F8E44F7BBB4617D6712426D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8">
    <w:name w:val="E8FC7B81763D40848A85E50F22B1891D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8">
    <w:name w:val="A4F651BD0E2F476AB81F39E14DB7D3D4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8">
    <w:name w:val="30FCF513BF684BD99D60DB8F3D396623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6">
    <w:name w:val="57AC4A9F0A324504B4E9C13AD96FCED0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4">
    <w:name w:val="E84B598DE7704FC98C5FD5F5915E6DC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4">
    <w:name w:val="7E06194E7E27425B9FE7E056CD8669EB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4">
    <w:name w:val="9E481B5C5B26497E8BEEF33DA840C478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2">
    <w:name w:val="FCDB477BF28E44618B5D80AB79D47B1F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1">
    <w:name w:val="B3543A1066514C7BA592362E7B16EAED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">
    <w:name w:val="2471995D23E44DEBAF16EE77EF4B4F1A"/>
    <w:rsid w:val="00461D17"/>
  </w:style>
  <w:style w:type="paragraph" w:customStyle="1" w:styleId="C5D9900133BE467E8950304FC9C1938429">
    <w:name w:val="C5D9900133BE467E8950304FC9C1938429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24">
    <w:name w:val="3BCB0669306B4E42873A2B93EE0699D2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20">
    <w:name w:val="A5FD04CF97BC4FB990880A4F739ECA41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17">
    <w:name w:val="F828A76578CE4B968CD4A630D36E48E4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16">
    <w:name w:val="57C2ECC2A4454631B39B38F4CA556865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16">
    <w:name w:val="176B1659637F41209B8972A263FCC012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14">
    <w:name w:val="C38609FDD2E74E8A81CA394A3B30E01E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13">
    <w:name w:val="FC9231AFD5DA4C6B8FB6FD782591ACEF1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13">
    <w:name w:val="5278E0B3E2BD47128FD803E0E2FA39651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13">
    <w:name w:val="9B5A005C727747D2BB7135EE6835DEFD1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11">
    <w:name w:val="B67AFDED896F43069C77F8CD0F1A125C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9">
    <w:name w:val="33F0F4C78D204D5183E00EF2C7D6F91C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9">
    <w:name w:val="212BE3807F8E44F7BBB4617D6712426D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9">
    <w:name w:val="E8FC7B81763D40848A85E50F22B1891D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9">
    <w:name w:val="A4F651BD0E2F476AB81F39E14DB7D3D4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9">
    <w:name w:val="30FCF513BF684BD99D60DB8F3D396623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7">
    <w:name w:val="57AC4A9F0A324504B4E9C13AD96FCED0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5">
    <w:name w:val="E84B598DE7704FC98C5FD5F5915E6DC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5">
    <w:name w:val="7E06194E7E27425B9FE7E056CD8669EB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5">
    <w:name w:val="9E481B5C5B26497E8BEEF33DA840C478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3">
    <w:name w:val="FCDB477BF28E44618B5D80AB79D47B1F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2">
    <w:name w:val="B3543A1066514C7BA592362E7B16EAED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1">
    <w:name w:val="2471995D23E44DEBAF16EE77EF4B4F1A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">
    <w:name w:val="4E7191AA60874559AE4B2CEA2205B6D9"/>
    <w:rsid w:val="00461D17"/>
  </w:style>
  <w:style w:type="paragraph" w:customStyle="1" w:styleId="C5D9900133BE467E8950304FC9C1938430">
    <w:name w:val="C5D9900133BE467E8950304FC9C1938430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25">
    <w:name w:val="3BCB0669306B4E42873A2B93EE0699D2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21">
    <w:name w:val="A5FD04CF97BC4FB990880A4F739ECA41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18">
    <w:name w:val="F828A76578CE4B968CD4A630D36E48E4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17">
    <w:name w:val="57C2ECC2A4454631B39B38F4CA556865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17">
    <w:name w:val="176B1659637F41209B8972A263FCC012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15">
    <w:name w:val="C38609FDD2E74E8A81CA394A3B30E01E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14">
    <w:name w:val="FC9231AFD5DA4C6B8FB6FD782591ACEF1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14">
    <w:name w:val="5278E0B3E2BD47128FD803E0E2FA39651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14">
    <w:name w:val="9B5A005C727747D2BB7135EE6835DEFD1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12">
    <w:name w:val="B67AFDED896F43069C77F8CD0F1A125C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10">
    <w:name w:val="33F0F4C78D204D5183E00EF2C7D6F91C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10">
    <w:name w:val="212BE3807F8E44F7BBB4617D6712426D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10">
    <w:name w:val="E8FC7B81763D40848A85E50F22B1891D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10">
    <w:name w:val="A4F651BD0E2F476AB81F39E14DB7D3D4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10">
    <w:name w:val="30FCF513BF684BD99D60DB8F3D396623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8">
    <w:name w:val="57AC4A9F0A324504B4E9C13AD96FCED0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6">
    <w:name w:val="E84B598DE7704FC98C5FD5F5915E6DC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6">
    <w:name w:val="7E06194E7E27425B9FE7E056CD8669EB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6">
    <w:name w:val="9E481B5C5B26497E8BEEF33DA840C478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4">
    <w:name w:val="FCDB477BF28E44618B5D80AB79D47B1F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3">
    <w:name w:val="B3543A1066514C7BA592362E7B16EAED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2">
    <w:name w:val="2471995D23E44DEBAF16EE77EF4B4F1A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1">
    <w:name w:val="4E7191AA60874559AE4B2CEA2205B6D9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31">
    <w:name w:val="C5D9900133BE467E8950304FC9C1938431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26">
    <w:name w:val="3BCB0669306B4E42873A2B93EE0699D2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22">
    <w:name w:val="A5FD04CF97BC4FB990880A4F739ECA41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19">
    <w:name w:val="F828A76578CE4B968CD4A630D36E48E4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18">
    <w:name w:val="57C2ECC2A4454631B39B38F4CA556865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18">
    <w:name w:val="176B1659637F41209B8972A263FCC012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16">
    <w:name w:val="C38609FDD2E74E8A81CA394A3B30E01E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15">
    <w:name w:val="FC9231AFD5DA4C6B8FB6FD782591ACEF1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15">
    <w:name w:val="5278E0B3E2BD47128FD803E0E2FA39651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15">
    <w:name w:val="9B5A005C727747D2BB7135EE6835DEFD1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13">
    <w:name w:val="B67AFDED896F43069C77F8CD0F1A125C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11">
    <w:name w:val="33F0F4C78D204D5183E00EF2C7D6F91C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11">
    <w:name w:val="212BE3807F8E44F7BBB4617D6712426D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11">
    <w:name w:val="E8FC7B81763D40848A85E50F22B1891D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11">
    <w:name w:val="A4F651BD0E2F476AB81F39E14DB7D3D4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11">
    <w:name w:val="30FCF513BF684BD99D60DB8F3D396623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9">
    <w:name w:val="57AC4A9F0A324504B4E9C13AD96FCED0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7">
    <w:name w:val="E84B598DE7704FC98C5FD5F5915E6DC2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7">
    <w:name w:val="7E06194E7E27425B9FE7E056CD8669EB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7">
    <w:name w:val="9E481B5C5B26497E8BEEF33DA840C478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5">
    <w:name w:val="FCDB477BF28E44618B5D80AB79D47B1F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4">
    <w:name w:val="B3543A1066514C7BA592362E7B16EAED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3">
    <w:name w:val="2471995D23E44DEBAF16EE77EF4B4F1A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2">
    <w:name w:val="4E7191AA60874559AE4B2CEA2205B6D9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">
    <w:name w:val="726FE0ADBBB243159EBF3E46DA929AE2"/>
    <w:rsid w:val="00461D17"/>
  </w:style>
  <w:style w:type="paragraph" w:customStyle="1" w:styleId="C5D9900133BE467E8950304FC9C1938432">
    <w:name w:val="C5D9900133BE467E8950304FC9C1938432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27">
    <w:name w:val="3BCB0669306B4E42873A2B93EE0699D22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23">
    <w:name w:val="A5FD04CF97BC4FB990880A4F739ECA41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20">
    <w:name w:val="F828A76578CE4B968CD4A630D36E48E4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19">
    <w:name w:val="57C2ECC2A4454631B39B38F4CA556865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19">
    <w:name w:val="176B1659637F41209B8972A263FCC012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17">
    <w:name w:val="C38609FDD2E74E8A81CA394A3B30E01E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16">
    <w:name w:val="FC9231AFD5DA4C6B8FB6FD782591ACEF16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16">
    <w:name w:val="5278E0B3E2BD47128FD803E0E2FA396516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16">
    <w:name w:val="9B5A005C727747D2BB7135EE6835DEFD16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14">
    <w:name w:val="B67AFDED896F43069C77F8CD0F1A125C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12">
    <w:name w:val="33F0F4C78D204D5183E00EF2C7D6F91C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12">
    <w:name w:val="212BE3807F8E44F7BBB4617D6712426D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12">
    <w:name w:val="E8FC7B81763D40848A85E50F22B1891D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12">
    <w:name w:val="A4F651BD0E2F476AB81F39E14DB7D3D4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12">
    <w:name w:val="30FCF513BF684BD99D60DB8F3D396623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10">
    <w:name w:val="57AC4A9F0A324504B4E9C13AD96FCED0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8">
    <w:name w:val="E84B598DE7704FC98C5FD5F5915E6DC2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8">
    <w:name w:val="7E06194E7E27425B9FE7E056CD8669EB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8">
    <w:name w:val="9E481B5C5B26497E8BEEF33DA840C478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6">
    <w:name w:val="FCDB477BF28E44618B5D80AB79D47B1F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5">
    <w:name w:val="B3543A1066514C7BA592362E7B16EAED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4">
    <w:name w:val="2471995D23E44DEBAF16EE77EF4B4F1A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3">
    <w:name w:val="4E7191AA60874559AE4B2CEA2205B6D9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1">
    <w:name w:val="726FE0ADBBB243159EBF3E46DA929AE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">
    <w:name w:val="C522CD3105974C999D11DB249EC63644"/>
    <w:rsid w:val="00461D17"/>
  </w:style>
  <w:style w:type="paragraph" w:customStyle="1" w:styleId="A5DF707281AB4C2AB86430454FB8BB77">
    <w:name w:val="A5DF707281AB4C2AB86430454FB8BB77"/>
    <w:rsid w:val="00461D17"/>
  </w:style>
  <w:style w:type="paragraph" w:customStyle="1" w:styleId="C5D9900133BE467E8950304FC9C1938433">
    <w:name w:val="C5D9900133BE467E8950304FC9C1938433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28">
    <w:name w:val="3BCB0669306B4E42873A2B93EE0699D22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24">
    <w:name w:val="A5FD04CF97BC4FB990880A4F739ECA41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21">
    <w:name w:val="F828A76578CE4B968CD4A630D36E48E4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20">
    <w:name w:val="57C2ECC2A4454631B39B38F4CA556865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20">
    <w:name w:val="176B1659637F41209B8972A263FCC012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18">
    <w:name w:val="C38609FDD2E74E8A81CA394A3B30E01E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17">
    <w:name w:val="FC9231AFD5DA4C6B8FB6FD782591ACEF17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17">
    <w:name w:val="5278E0B3E2BD47128FD803E0E2FA396517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17">
    <w:name w:val="9B5A005C727747D2BB7135EE6835DEFD17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15">
    <w:name w:val="B67AFDED896F43069C77F8CD0F1A125C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13">
    <w:name w:val="33F0F4C78D204D5183E00EF2C7D6F91C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13">
    <w:name w:val="212BE3807F8E44F7BBB4617D6712426D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13">
    <w:name w:val="E8FC7B81763D40848A85E50F22B1891D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13">
    <w:name w:val="A4F651BD0E2F476AB81F39E14DB7D3D4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13">
    <w:name w:val="30FCF513BF684BD99D60DB8F3D396623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11">
    <w:name w:val="57AC4A9F0A324504B4E9C13AD96FCED0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9">
    <w:name w:val="E84B598DE7704FC98C5FD5F5915E6DC2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9">
    <w:name w:val="7E06194E7E27425B9FE7E056CD8669EB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9">
    <w:name w:val="9E481B5C5B26497E8BEEF33DA840C478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7">
    <w:name w:val="FCDB477BF28E44618B5D80AB79D47B1F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6">
    <w:name w:val="B3543A1066514C7BA592362E7B16EAED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5">
    <w:name w:val="2471995D23E44DEBAF16EE77EF4B4F1A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4">
    <w:name w:val="4E7191AA60874559AE4B2CEA2205B6D9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2">
    <w:name w:val="726FE0ADBBB243159EBF3E46DA929AE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1">
    <w:name w:val="C522CD3105974C999D11DB249EC63644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1">
    <w:name w:val="A5DF707281AB4C2AB86430454FB8BB77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">
    <w:name w:val="30DB58DA3CF24A41AD8CEED29D58BADC"/>
    <w:rsid w:val="00461D17"/>
  </w:style>
  <w:style w:type="paragraph" w:customStyle="1" w:styleId="CA0FE7F298294EF5A463DFE0630662F6">
    <w:name w:val="CA0FE7F298294EF5A463DFE0630662F6"/>
    <w:rsid w:val="00461D17"/>
  </w:style>
  <w:style w:type="paragraph" w:customStyle="1" w:styleId="8FA13A9A7ED64238B7710A5FC0DBFCF0">
    <w:name w:val="8FA13A9A7ED64238B7710A5FC0DBFCF0"/>
    <w:rsid w:val="00461D17"/>
  </w:style>
  <w:style w:type="paragraph" w:customStyle="1" w:styleId="50EC3043D1C74BB3B9132C8EB1A21DA0">
    <w:name w:val="50EC3043D1C74BB3B9132C8EB1A21DA0"/>
    <w:rsid w:val="00461D17"/>
  </w:style>
  <w:style w:type="paragraph" w:customStyle="1" w:styleId="C5D9900133BE467E8950304FC9C1938434">
    <w:name w:val="C5D9900133BE467E8950304FC9C1938434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29">
    <w:name w:val="3BCB0669306B4E42873A2B93EE0699D22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25">
    <w:name w:val="A5FD04CF97BC4FB990880A4F739ECA41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22">
    <w:name w:val="F828A76578CE4B968CD4A630D36E48E4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21">
    <w:name w:val="57C2ECC2A4454631B39B38F4CA556865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21">
    <w:name w:val="176B1659637F41209B8972A263FCC012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19">
    <w:name w:val="C38609FDD2E74E8A81CA394A3B30E01E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18">
    <w:name w:val="FC9231AFD5DA4C6B8FB6FD782591ACEF18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18">
    <w:name w:val="5278E0B3E2BD47128FD803E0E2FA396518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18">
    <w:name w:val="9B5A005C727747D2BB7135EE6835DEFD18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16">
    <w:name w:val="B67AFDED896F43069C77F8CD0F1A125C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14">
    <w:name w:val="33F0F4C78D204D5183E00EF2C7D6F91C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14">
    <w:name w:val="212BE3807F8E44F7BBB4617D6712426D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14">
    <w:name w:val="E8FC7B81763D40848A85E50F22B1891D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14">
    <w:name w:val="A4F651BD0E2F476AB81F39E14DB7D3D4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14">
    <w:name w:val="30FCF513BF684BD99D60DB8F3D396623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12">
    <w:name w:val="57AC4A9F0A324504B4E9C13AD96FCED0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10">
    <w:name w:val="E84B598DE7704FC98C5FD5F5915E6DC2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10">
    <w:name w:val="7E06194E7E27425B9FE7E056CD8669EB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10">
    <w:name w:val="9E481B5C5B26497E8BEEF33DA840C478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8">
    <w:name w:val="FCDB477BF28E44618B5D80AB79D47B1F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7">
    <w:name w:val="B3543A1066514C7BA592362E7B16EAED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6">
    <w:name w:val="2471995D23E44DEBAF16EE77EF4B4F1A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5">
    <w:name w:val="4E7191AA60874559AE4B2CEA2205B6D9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3">
    <w:name w:val="726FE0ADBBB243159EBF3E46DA929AE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2">
    <w:name w:val="C522CD3105974C999D11DB249EC63644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2">
    <w:name w:val="A5DF707281AB4C2AB86430454FB8BB77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1">
    <w:name w:val="30DB58DA3CF24A41AD8CEED29D58BADC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1">
    <w:name w:val="CA0FE7F298294EF5A463DFE0630662F6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1">
    <w:name w:val="8FA13A9A7ED64238B7710A5FC0DBFCF0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1">
    <w:name w:val="50EC3043D1C74BB3B9132C8EB1A21DA0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35">
    <w:name w:val="C5D9900133BE467E8950304FC9C1938435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30">
    <w:name w:val="3BCB0669306B4E42873A2B93EE0699D23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26">
    <w:name w:val="A5FD04CF97BC4FB990880A4F739ECA41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23">
    <w:name w:val="F828A76578CE4B968CD4A630D36E48E4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22">
    <w:name w:val="57C2ECC2A4454631B39B38F4CA556865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22">
    <w:name w:val="176B1659637F41209B8972A263FCC012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20">
    <w:name w:val="C38609FDD2E74E8A81CA394A3B30E01E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19">
    <w:name w:val="FC9231AFD5DA4C6B8FB6FD782591ACEF19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19">
    <w:name w:val="5278E0B3E2BD47128FD803E0E2FA396519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19">
    <w:name w:val="9B5A005C727747D2BB7135EE6835DEFD19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17">
    <w:name w:val="B67AFDED896F43069C77F8CD0F1A125C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15">
    <w:name w:val="33F0F4C78D204D5183E00EF2C7D6F91C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15">
    <w:name w:val="212BE3807F8E44F7BBB4617D6712426D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15">
    <w:name w:val="E8FC7B81763D40848A85E50F22B1891D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15">
    <w:name w:val="A4F651BD0E2F476AB81F39E14DB7D3D4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15">
    <w:name w:val="30FCF513BF684BD99D60DB8F3D396623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13">
    <w:name w:val="57AC4A9F0A324504B4E9C13AD96FCED0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11">
    <w:name w:val="E84B598DE7704FC98C5FD5F5915E6DC2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11">
    <w:name w:val="7E06194E7E27425B9FE7E056CD8669EB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11">
    <w:name w:val="9E481B5C5B26497E8BEEF33DA840C478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9">
    <w:name w:val="FCDB477BF28E44618B5D80AB79D47B1F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8">
    <w:name w:val="B3543A1066514C7BA592362E7B16EAED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7">
    <w:name w:val="2471995D23E44DEBAF16EE77EF4B4F1A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6">
    <w:name w:val="4E7191AA60874559AE4B2CEA2205B6D9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4">
    <w:name w:val="726FE0ADBBB243159EBF3E46DA929AE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3">
    <w:name w:val="C522CD3105974C999D11DB249EC63644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3">
    <w:name w:val="A5DF707281AB4C2AB86430454FB8BB77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2">
    <w:name w:val="30DB58DA3CF24A41AD8CEED29D58BADC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2">
    <w:name w:val="CA0FE7F298294EF5A463DFE0630662F6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2">
    <w:name w:val="8FA13A9A7ED64238B7710A5FC0DBFCF0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2">
    <w:name w:val="50EC3043D1C74BB3B9132C8EB1A21DA0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36">
    <w:name w:val="C5D9900133BE467E8950304FC9C1938436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31">
    <w:name w:val="3BCB0669306B4E42873A2B93EE0699D23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27">
    <w:name w:val="A5FD04CF97BC4FB990880A4F739ECA412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24">
    <w:name w:val="F828A76578CE4B968CD4A630D36E48E4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23">
    <w:name w:val="57C2ECC2A4454631B39B38F4CA556865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23">
    <w:name w:val="176B1659637F41209B8972A263FCC012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21">
    <w:name w:val="C38609FDD2E74E8A81CA394A3B30E01E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20">
    <w:name w:val="FC9231AFD5DA4C6B8FB6FD782591ACEF20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20">
    <w:name w:val="5278E0B3E2BD47128FD803E0E2FA396520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20">
    <w:name w:val="9B5A005C727747D2BB7135EE6835DEFD20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18">
    <w:name w:val="B67AFDED896F43069C77F8CD0F1A125C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16">
    <w:name w:val="33F0F4C78D204D5183E00EF2C7D6F91C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16">
    <w:name w:val="212BE3807F8E44F7BBB4617D6712426D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16">
    <w:name w:val="E8FC7B81763D40848A85E50F22B1891D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16">
    <w:name w:val="A4F651BD0E2F476AB81F39E14DB7D3D4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16">
    <w:name w:val="30FCF513BF684BD99D60DB8F3D396623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14">
    <w:name w:val="57AC4A9F0A324504B4E9C13AD96FCED0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12">
    <w:name w:val="E84B598DE7704FC98C5FD5F5915E6DC2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12">
    <w:name w:val="7E06194E7E27425B9FE7E056CD8669EB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12">
    <w:name w:val="9E481B5C5B26497E8BEEF33DA840C478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10">
    <w:name w:val="FCDB477BF28E44618B5D80AB79D47B1F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9">
    <w:name w:val="B3543A1066514C7BA592362E7B16EAED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8">
    <w:name w:val="2471995D23E44DEBAF16EE77EF4B4F1A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7">
    <w:name w:val="4E7191AA60874559AE4B2CEA2205B6D9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5">
    <w:name w:val="726FE0ADBBB243159EBF3E46DA929AE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4">
    <w:name w:val="C522CD3105974C999D11DB249EC63644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4">
    <w:name w:val="A5DF707281AB4C2AB86430454FB8BB77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3">
    <w:name w:val="30DB58DA3CF24A41AD8CEED29D58BADC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3">
    <w:name w:val="CA0FE7F298294EF5A463DFE0630662F6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3">
    <w:name w:val="8FA13A9A7ED64238B7710A5FC0DBFCF0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3">
    <w:name w:val="50EC3043D1C74BB3B9132C8EB1A21DA0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">
    <w:name w:val="F6E40D19C34D472EBCABA87CACE2154E"/>
    <w:rsid w:val="00461D17"/>
  </w:style>
  <w:style w:type="paragraph" w:customStyle="1" w:styleId="C5D9900133BE467E8950304FC9C1938437">
    <w:name w:val="C5D9900133BE467E8950304FC9C1938437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32">
    <w:name w:val="3BCB0669306B4E42873A2B93EE0699D23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28">
    <w:name w:val="A5FD04CF97BC4FB990880A4F739ECA412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25">
    <w:name w:val="F828A76578CE4B968CD4A630D36E48E4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24">
    <w:name w:val="57C2ECC2A4454631B39B38F4CA556865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24">
    <w:name w:val="176B1659637F41209B8972A263FCC012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22">
    <w:name w:val="C38609FDD2E74E8A81CA394A3B30E01E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21">
    <w:name w:val="FC9231AFD5DA4C6B8FB6FD782591ACEF2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21">
    <w:name w:val="5278E0B3E2BD47128FD803E0E2FA39652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21">
    <w:name w:val="9B5A005C727747D2BB7135EE6835DEFD2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19">
    <w:name w:val="B67AFDED896F43069C77F8CD0F1A125C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17">
    <w:name w:val="33F0F4C78D204D5183E00EF2C7D6F91C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17">
    <w:name w:val="212BE3807F8E44F7BBB4617D6712426D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17">
    <w:name w:val="E8FC7B81763D40848A85E50F22B1891D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17">
    <w:name w:val="A4F651BD0E2F476AB81F39E14DB7D3D4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17">
    <w:name w:val="30FCF513BF684BD99D60DB8F3D396623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15">
    <w:name w:val="57AC4A9F0A324504B4E9C13AD96FCED0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13">
    <w:name w:val="E84B598DE7704FC98C5FD5F5915E6DC2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13">
    <w:name w:val="7E06194E7E27425B9FE7E056CD8669EB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13">
    <w:name w:val="9E481B5C5B26497E8BEEF33DA840C478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11">
    <w:name w:val="FCDB477BF28E44618B5D80AB79D47B1F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10">
    <w:name w:val="B3543A1066514C7BA592362E7B16EAED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9">
    <w:name w:val="2471995D23E44DEBAF16EE77EF4B4F1A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8">
    <w:name w:val="4E7191AA60874559AE4B2CEA2205B6D9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6">
    <w:name w:val="726FE0ADBBB243159EBF3E46DA929AE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5">
    <w:name w:val="C522CD3105974C999D11DB249EC63644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5">
    <w:name w:val="A5DF707281AB4C2AB86430454FB8BB77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4">
    <w:name w:val="30DB58DA3CF24A41AD8CEED29D58BADC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4">
    <w:name w:val="CA0FE7F298294EF5A463DFE0630662F6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4">
    <w:name w:val="8FA13A9A7ED64238B7710A5FC0DBFCF0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4">
    <w:name w:val="50EC3043D1C74BB3B9132C8EB1A21DA0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1">
    <w:name w:val="F6E40D19C34D472EBCABA87CACE2154E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">
    <w:name w:val="BB3943D1558C471A9F45C426365326D4"/>
    <w:rsid w:val="00461D17"/>
  </w:style>
  <w:style w:type="paragraph" w:customStyle="1" w:styleId="343211EB60104C5F85098919ED62B6E9">
    <w:name w:val="343211EB60104C5F85098919ED62B6E9"/>
    <w:rsid w:val="00461D17"/>
  </w:style>
  <w:style w:type="paragraph" w:customStyle="1" w:styleId="949B2936A9124EDE99019817C7C99EF1">
    <w:name w:val="949B2936A9124EDE99019817C7C99EF1"/>
    <w:rsid w:val="00461D17"/>
  </w:style>
  <w:style w:type="paragraph" w:customStyle="1" w:styleId="7D427A09134B46DB87E47C9077656868">
    <w:name w:val="7D427A09134B46DB87E47C9077656868"/>
    <w:rsid w:val="00461D17"/>
  </w:style>
  <w:style w:type="paragraph" w:customStyle="1" w:styleId="C5D9900133BE467E8950304FC9C1938438">
    <w:name w:val="C5D9900133BE467E8950304FC9C1938438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33">
    <w:name w:val="3BCB0669306B4E42873A2B93EE0699D23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29">
    <w:name w:val="A5FD04CF97BC4FB990880A4F739ECA412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26">
    <w:name w:val="F828A76578CE4B968CD4A630D36E48E4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25">
    <w:name w:val="57C2ECC2A4454631B39B38F4CA556865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25">
    <w:name w:val="176B1659637F41209B8972A263FCC012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23">
    <w:name w:val="C38609FDD2E74E8A81CA394A3B30E01E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22">
    <w:name w:val="FC9231AFD5DA4C6B8FB6FD782591ACEF2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22">
    <w:name w:val="5278E0B3E2BD47128FD803E0E2FA39652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22">
    <w:name w:val="9B5A005C727747D2BB7135EE6835DEFD2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20">
    <w:name w:val="B67AFDED896F43069C77F8CD0F1A125C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18">
    <w:name w:val="33F0F4C78D204D5183E00EF2C7D6F91C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18">
    <w:name w:val="212BE3807F8E44F7BBB4617D6712426D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18">
    <w:name w:val="E8FC7B81763D40848A85E50F22B1891D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18">
    <w:name w:val="A4F651BD0E2F476AB81F39E14DB7D3D4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18">
    <w:name w:val="30FCF513BF684BD99D60DB8F3D396623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16">
    <w:name w:val="57AC4A9F0A324504B4E9C13AD96FCED0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14">
    <w:name w:val="E84B598DE7704FC98C5FD5F5915E6DC2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14">
    <w:name w:val="7E06194E7E27425B9FE7E056CD8669EB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14">
    <w:name w:val="9E481B5C5B26497E8BEEF33DA840C478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12">
    <w:name w:val="FCDB477BF28E44618B5D80AB79D47B1F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11">
    <w:name w:val="B3543A1066514C7BA592362E7B16EAED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10">
    <w:name w:val="2471995D23E44DEBAF16EE77EF4B4F1A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9">
    <w:name w:val="4E7191AA60874559AE4B2CEA2205B6D9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7">
    <w:name w:val="726FE0ADBBB243159EBF3E46DA929AE2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6">
    <w:name w:val="C522CD3105974C999D11DB249EC63644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6">
    <w:name w:val="A5DF707281AB4C2AB86430454FB8BB77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5">
    <w:name w:val="30DB58DA3CF24A41AD8CEED29D58BADC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5">
    <w:name w:val="CA0FE7F298294EF5A463DFE0630662F6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5">
    <w:name w:val="8FA13A9A7ED64238B7710A5FC0DBFCF0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5">
    <w:name w:val="50EC3043D1C74BB3B9132C8EB1A21DA0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2">
    <w:name w:val="F6E40D19C34D472EBCABA87CACE2154E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1">
    <w:name w:val="BB3943D1558C471A9F45C426365326D4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1">
    <w:name w:val="343211EB60104C5F85098919ED62B6E9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">
    <w:name w:val="1E0A09FFD2F84346BB2A0BF4519483F2"/>
    <w:rsid w:val="00461D17"/>
  </w:style>
  <w:style w:type="paragraph" w:customStyle="1" w:styleId="FE958F5B75BB4FB8B6D33BD5FFBB035D">
    <w:name w:val="FE958F5B75BB4FB8B6D33BD5FFBB035D"/>
    <w:rsid w:val="00461D17"/>
  </w:style>
  <w:style w:type="paragraph" w:customStyle="1" w:styleId="04DCD786363546C79F30A6EDBE5EDFF0">
    <w:name w:val="04DCD786363546C79F30A6EDBE5EDFF0"/>
    <w:rsid w:val="00461D17"/>
  </w:style>
  <w:style w:type="paragraph" w:customStyle="1" w:styleId="23196BB6D23B4B53AD6E64FE8DB3A3AA">
    <w:name w:val="23196BB6D23B4B53AD6E64FE8DB3A3AA"/>
    <w:rsid w:val="00461D17"/>
  </w:style>
  <w:style w:type="paragraph" w:customStyle="1" w:styleId="C5D9900133BE467E8950304FC9C1938439">
    <w:name w:val="C5D9900133BE467E8950304FC9C1938439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34">
    <w:name w:val="3BCB0669306B4E42873A2B93EE0699D23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30">
    <w:name w:val="A5FD04CF97BC4FB990880A4F739ECA413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27">
    <w:name w:val="F828A76578CE4B968CD4A630D36E48E42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26">
    <w:name w:val="57C2ECC2A4454631B39B38F4CA556865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26">
    <w:name w:val="176B1659637F41209B8972A263FCC012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24">
    <w:name w:val="C38609FDD2E74E8A81CA394A3B30E01E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23">
    <w:name w:val="FC9231AFD5DA4C6B8FB6FD782591ACEF2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23">
    <w:name w:val="5278E0B3E2BD47128FD803E0E2FA39652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23">
    <w:name w:val="9B5A005C727747D2BB7135EE6835DEFD2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21">
    <w:name w:val="B67AFDED896F43069C77F8CD0F1A125C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19">
    <w:name w:val="33F0F4C78D204D5183E00EF2C7D6F91C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19">
    <w:name w:val="212BE3807F8E44F7BBB4617D6712426D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19">
    <w:name w:val="E8FC7B81763D40848A85E50F22B1891D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19">
    <w:name w:val="A4F651BD0E2F476AB81F39E14DB7D3D4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19">
    <w:name w:val="30FCF513BF684BD99D60DB8F3D396623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17">
    <w:name w:val="57AC4A9F0A324504B4E9C13AD96FCED0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15">
    <w:name w:val="E84B598DE7704FC98C5FD5F5915E6DC2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15">
    <w:name w:val="7E06194E7E27425B9FE7E056CD8669EB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15">
    <w:name w:val="9E481B5C5B26497E8BEEF33DA840C478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13">
    <w:name w:val="FCDB477BF28E44618B5D80AB79D47B1F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12">
    <w:name w:val="B3543A1066514C7BA592362E7B16EAED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11">
    <w:name w:val="2471995D23E44DEBAF16EE77EF4B4F1A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10">
    <w:name w:val="4E7191AA60874559AE4B2CEA2205B6D9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8">
    <w:name w:val="726FE0ADBBB243159EBF3E46DA929AE2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7">
    <w:name w:val="C522CD3105974C999D11DB249EC63644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7">
    <w:name w:val="A5DF707281AB4C2AB86430454FB8BB77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6">
    <w:name w:val="30DB58DA3CF24A41AD8CEED29D58BADC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6">
    <w:name w:val="CA0FE7F298294EF5A463DFE0630662F6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6">
    <w:name w:val="8FA13A9A7ED64238B7710A5FC0DBFCF0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6">
    <w:name w:val="50EC3043D1C74BB3B9132C8EB1A21DA0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3">
    <w:name w:val="F6E40D19C34D472EBCABA87CACE2154E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2">
    <w:name w:val="BB3943D1558C471A9F45C426365326D4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2">
    <w:name w:val="343211EB60104C5F85098919ED62B6E9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1">
    <w:name w:val="1E0A09FFD2F84346BB2A0BF4519483F2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1">
    <w:name w:val="FE958F5B75BB4FB8B6D33BD5FFBB035D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1">
    <w:name w:val="23196BB6D23B4B53AD6E64FE8DB3A3AA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5D9900133BE467E8950304FC9C1938440">
    <w:name w:val="C5D9900133BE467E8950304FC9C1938440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35">
    <w:name w:val="3BCB0669306B4E42873A2B93EE0699D23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31">
    <w:name w:val="A5FD04CF97BC4FB990880A4F739ECA413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28">
    <w:name w:val="F828A76578CE4B968CD4A630D36E48E42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27">
    <w:name w:val="57C2ECC2A4454631B39B38F4CA5568652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27">
    <w:name w:val="176B1659637F41209B8972A263FCC0122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25">
    <w:name w:val="C38609FDD2E74E8A81CA394A3B30E01E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24">
    <w:name w:val="FC9231AFD5DA4C6B8FB6FD782591ACEF2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24">
    <w:name w:val="5278E0B3E2BD47128FD803E0E2FA39652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24">
    <w:name w:val="9B5A005C727747D2BB7135EE6835DEFD2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22">
    <w:name w:val="B67AFDED896F43069C77F8CD0F1A125C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20">
    <w:name w:val="33F0F4C78D204D5183E00EF2C7D6F91C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20">
    <w:name w:val="212BE3807F8E44F7BBB4617D6712426D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20">
    <w:name w:val="E8FC7B81763D40848A85E50F22B1891D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20">
    <w:name w:val="A4F651BD0E2F476AB81F39E14DB7D3D4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20">
    <w:name w:val="30FCF513BF684BD99D60DB8F3D396623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18">
    <w:name w:val="57AC4A9F0A324504B4E9C13AD96FCED0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16">
    <w:name w:val="E84B598DE7704FC98C5FD5F5915E6DC2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16">
    <w:name w:val="7E06194E7E27425B9FE7E056CD8669EB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16">
    <w:name w:val="9E481B5C5B26497E8BEEF33DA840C478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14">
    <w:name w:val="FCDB477BF28E44618B5D80AB79D47B1F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13">
    <w:name w:val="B3543A1066514C7BA592362E7B16EAED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12">
    <w:name w:val="2471995D23E44DEBAF16EE77EF4B4F1A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11">
    <w:name w:val="4E7191AA60874559AE4B2CEA2205B6D9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9">
    <w:name w:val="726FE0ADBBB243159EBF3E46DA929AE2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8">
    <w:name w:val="C522CD3105974C999D11DB249EC63644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8">
    <w:name w:val="A5DF707281AB4C2AB86430454FB8BB77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7">
    <w:name w:val="30DB58DA3CF24A41AD8CEED29D58BADC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7">
    <w:name w:val="CA0FE7F298294EF5A463DFE0630662F6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7">
    <w:name w:val="8FA13A9A7ED64238B7710A5FC0DBFCF0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7">
    <w:name w:val="50EC3043D1C74BB3B9132C8EB1A21DA0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4">
    <w:name w:val="F6E40D19C34D472EBCABA87CACE2154E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3">
    <w:name w:val="BB3943D1558C471A9F45C426365326D4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3">
    <w:name w:val="343211EB60104C5F85098919ED62B6E9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2">
    <w:name w:val="1E0A09FFD2F84346BB2A0BF4519483F2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2">
    <w:name w:val="FE958F5B75BB4FB8B6D33BD5FFBB035D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2">
    <w:name w:val="23196BB6D23B4B53AD6E64FE8DB3A3AA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5D9900133BE467E8950304FC9C1938441">
    <w:name w:val="C5D9900133BE467E8950304FC9C1938441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36">
    <w:name w:val="3BCB0669306B4E42873A2B93EE0699D23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32">
    <w:name w:val="A5FD04CF97BC4FB990880A4F739ECA413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29">
    <w:name w:val="F828A76578CE4B968CD4A630D36E48E42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28">
    <w:name w:val="57C2ECC2A4454631B39B38F4CA5568652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28">
    <w:name w:val="176B1659637F41209B8972A263FCC0122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26">
    <w:name w:val="C38609FDD2E74E8A81CA394A3B30E01E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25">
    <w:name w:val="FC9231AFD5DA4C6B8FB6FD782591ACEF2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25">
    <w:name w:val="5278E0B3E2BD47128FD803E0E2FA39652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25">
    <w:name w:val="9B5A005C727747D2BB7135EE6835DEFD2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23">
    <w:name w:val="B67AFDED896F43069C77F8CD0F1A125C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21">
    <w:name w:val="33F0F4C78D204D5183E00EF2C7D6F91C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21">
    <w:name w:val="212BE3807F8E44F7BBB4617D6712426D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21">
    <w:name w:val="E8FC7B81763D40848A85E50F22B1891D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21">
    <w:name w:val="A4F651BD0E2F476AB81F39E14DB7D3D4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21">
    <w:name w:val="30FCF513BF684BD99D60DB8F3D396623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19">
    <w:name w:val="57AC4A9F0A324504B4E9C13AD96FCED0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17">
    <w:name w:val="E84B598DE7704FC98C5FD5F5915E6DC2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17">
    <w:name w:val="7E06194E7E27425B9FE7E056CD8669EB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17">
    <w:name w:val="9E481B5C5B26497E8BEEF33DA840C478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15">
    <w:name w:val="FCDB477BF28E44618B5D80AB79D47B1F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14">
    <w:name w:val="B3543A1066514C7BA592362E7B16EAED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13">
    <w:name w:val="2471995D23E44DEBAF16EE77EF4B4F1A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12">
    <w:name w:val="4E7191AA60874559AE4B2CEA2205B6D9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10">
    <w:name w:val="726FE0ADBBB243159EBF3E46DA929AE2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9">
    <w:name w:val="C522CD3105974C999D11DB249EC63644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9">
    <w:name w:val="A5DF707281AB4C2AB86430454FB8BB77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8">
    <w:name w:val="30DB58DA3CF24A41AD8CEED29D58BADC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8">
    <w:name w:val="CA0FE7F298294EF5A463DFE0630662F6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8">
    <w:name w:val="8FA13A9A7ED64238B7710A5FC0DBFCF0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8">
    <w:name w:val="50EC3043D1C74BB3B9132C8EB1A21DA0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5">
    <w:name w:val="F6E40D19C34D472EBCABA87CACE2154E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4">
    <w:name w:val="BB3943D1558C471A9F45C426365326D4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4">
    <w:name w:val="343211EB60104C5F85098919ED62B6E9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3">
    <w:name w:val="1E0A09FFD2F84346BB2A0BF4519483F2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3">
    <w:name w:val="FE958F5B75BB4FB8B6D33BD5FFBB035D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3">
    <w:name w:val="23196BB6D23B4B53AD6E64FE8DB3A3AA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">
    <w:name w:val="442491A077EB4F82A212213E853EED42"/>
    <w:rsid w:val="00461D17"/>
  </w:style>
  <w:style w:type="paragraph" w:customStyle="1" w:styleId="00A34D143BF24D99BD1E2A29CAF8283D">
    <w:name w:val="00A34D143BF24D99BD1E2A29CAF8283D"/>
    <w:rsid w:val="00461D17"/>
  </w:style>
  <w:style w:type="paragraph" w:customStyle="1" w:styleId="4E83E5CB23F14A9E94784DC774A89572">
    <w:name w:val="4E83E5CB23F14A9E94784DC774A89572"/>
    <w:rsid w:val="00461D17"/>
  </w:style>
  <w:style w:type="paragraph" w:customStyle="1" w:styleId="DBAC3E993B7E4624965AF0687FD2D21B">
    <w:name w:val="DBAC3E993B7E4624965AF0687FD2D21B"/>
    <w:rsid w:val="00461D17"/>
  </w:style>
  <w:style w:type="paragraph" w:customStyle="1" w:styleId="283B3192EC674F5C992CF873C5E1D985">
    <w:name w:val="283B3192EC674F5C992CF873C5E1D985"/>
    <w:rsid w:val="00461D17"/>
  </w:style>
  <w:style w:type="paragraph" w:customStyle="1" w:styleId="05844C67794947BDA0EFE2AF72D2EB95">
    <w:name w:val="05844C67794947BDA0EFE2AF72D2EB95"/>
    <w:rsid w:val="00461D17"/>
  </w:style>
  <w:style w:type="paragraph" w:customStyle="1" w:styleId="4957E49D43534804A163FE6CC483F4C2">
    <w:name w:val="4957E49D43534804A163FE6CC483F4C2"/>
    <w:rsid w:val="00461D17"/>
  </w:style>
  <w:style w:type="paragraph" w:customStyle="1" w:styleId="3643248DF3B74ADD918F1CFDF9B68CA3">
    <w:name w:val="3643248DF3B74ADD918F1CFDF9B68CA3"/>
    <w:rsid w:val="00461D17"/>
  </w:style>
  <w:style w:type="paragraph" w:customStyle="1" w:styleId="A60B89DAC2B243759EA92D2E36FC7E15">
    <w:name w:val="A60B89DAC2B243759EA92D2E36FC7E15"/>
    <w:rsid w:val="00461D17"/>
  </w:style>
  <w:style w:type="paragraph" w:customStyle="1" w:styleId="DEE183F0E9CA4320A7CC5C855F0024B3">
    <w:name w:val="DEE183F0E9CA4320A7CC5C855F0024B3"/>
    <w:rsid w:val="00461D17"/>
  </w:style>
  <w:style w:type="paragraph" w:customStyle="1" w:styleId="8E96CBC4C80A435E868714D119D0F516">
    <w:name w:val="8E96CBC4C80A435E868714D119D0F516"/>
    <w:rsid w:val="00461D17"/>
  </w:style>
  <w:style w:type="paragraph" w:customStyle="1" w:styleId="C5D9900133BE467E8950304FC9C1938442">
    <w:name w:val="C5D9900133BE467E8950304FC9C1938442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37">
    <w:name w:val="3BCB0669306B4E42873A2B93EE0699D23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33">
    <w:name w:val="A5FD04CF97BC4FB990880A4F739ECA413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30">
    <w:name w:val="F828A76578CE4B968CD4A630D36E48E43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29">
    <w:name w:val="57C2ECC2A4454631B39B38F4CA5568652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29">
    <w:name w:val="176B1659637F41209B8972A263FCC0122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27">
    <w:name w:val="C38609FDD2E74E8A81CA394A3B30E01E2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26">
    <w:name w:val="FC9231AFD5DA4C6B8FB6FD782591ACEF26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26">
    <w:name w:val="5278E0B3E2BD47128FD803E0E2FA396526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26">
    <w:name w:val="9B5A005C727747D2BB7135EE6835DEFD26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24">
    <w:name w:val="B67AFDED896F43069C77F8CD0F1A125C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22">
    <w:name w:val="33F0F4C78D204D5183E00EF2C7D6F91C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22">
    <w:name w:val="212BE3807F8E44F7BBB4617D6712426D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22">
    <w:name w:val="E8FC7B81763D40848A85E50F22B1891D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22">
    <w:name w:val="A4F651BD0E2F476AB81F39E14DB7D3D4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22">
    <w:name w:val="30FCF513BF684BD99D60DB8F3D396623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20">
    <w:name w:val="57AC4A9F0A324504B4E9C13AD96FCED0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18">
    <w:name w:val="E84B598DE7704FC98C5FD5F5915E6DC2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18">
    <w:name w:val="7E06194E7E27425B9FE7E056CD8669EB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18">
    <w:name w:val="9E481B5C5B26497E8BEEF33DA840C478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16">
    <w:name w:val="FCDB477BF28E44618B5D80AB79D47B1F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15">
    <w:name w:val="B3543A1066514C7BA592362E7B16EAED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14">
    <w:name w:val="2471995D23E44DEBAF16EE77EF4B4F1A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13">
    <w:name w:val="4E7191AA60874559AE4B2CEA2205B6D9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11">
    <w:name w:val="726FE0ADBBB243159EBF3E46DA929AE2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10">
    <w:name w:val="C522CD3105974C999D11DB249EC63644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10">
    <w:name w:val="A5DF707281AB4C2AB86430454FB8BB77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9">
    <w:name w:val="30DB58DA3CF24A41AD8CEED29D58BADC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9">
    <w:name w:val="CA0FE7F298294EF5A463DFE0630662F6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9">
    <w:name w:val="8FA13A9A7ED64238B7710A5FC0DBFCF0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9">
    <w:name w:val="50EC3043D1C74BB3B9132C8EB1A21DA0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6">
    <w:name w:val="F6E40D19C34D472EBCABA87CACE2154E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5">
    <w:name w:val="BB3943D1558C471A9F45C426365326D4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5">
    <w:name w:val="343211EB60104C5F85098919ED62B6E9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4">
    <w:name w:val="1E0A09FFD2F84346BB2A0BF4519483F2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4">
    <w:name w:val="FE958F5B75BB4FB8B6D33BD5FFBB035D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4">
    <w:name w:val="23196BB6D23B4B53AD6E64FE8DB3A3AA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1">
    <w:name w:val="442491A077EB4F82A212213E853EED42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1">
    <w:name w:val="00A34D143BF24D99BD1E2A29CAF8283D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1">
    <w:name w:val="4E83E5CB23F14A9E94784DC774A89572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1">
    <w:name w:val="DBAC3E993B7E4624965AF0687FD2D21B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1">
    <w:name w:val="283B3192EC674F5C992CF873C5E1D985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1">
    <w:name w:val="05844C67794947BDA0EFE2AF72D2EB95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1">
    <w:name w:val="4957E49D43534804A163FE6CC483F4C2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1">
    <w:name w:val="3643248DF3B74ADD918F1CFDF9B68CA3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1">
    <w:name w:val="A60B89DAC2B243759EA92D2E36FC7E15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1">
    <w:name w:val="DEE183F0E9CA4320A7CC5C855F0024B3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1">
    <w:name w:val="8E96CBC4C80A435E868714D119D0F516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5D9900133BE467E8950304FC9C1938443">
    <w:name w:val="C5D9900133BE467E8950304FC9C1938443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38">
    <w:name w:val="3BCB0669306B4E42873A2B93EE0699D23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34">
    <w:name w:val="A5FD04CF97BC4FB990880A4F739ECA413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31">
    <w:name w:val="F828A76578CE4B968CD4A630D36E48E43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30">
    <w:name w:val="57C2ECC2A4454631B39B38F4CA5568653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30">
    <w:name w:val="176B1659637F41209B8972A263FCC0123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28">
    <w:name w:val="C38609FDD2E74E8A81CA394A3B30E01E2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27">
    <w:name w:val="FC9231AFD5DA4C6B8FB6FD782591ACEF27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27">
    <w:name w:val="5278E0B3E2BD47128FD803E0E2FA396527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27">
    <w:name w:val="9B5A005C727747D2BB7135EE6835DEFD27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25">
    <w:name w:val="B67AFDED896F43069C77F8CD0F1A125C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23">
    <w:name w:val="33F0F4C78D204D5183E00EF2C7D6F91C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23">
    <w:name w:val="212BE3807F8E44F7BBB4617D6712426D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23">
    <w:name w:val="E8FC7B81763D40848A85E50F22B1891D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23">
    <w:name w:val="A4F651BD0E2F476AB81F39E14DB7D3D4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23">
    <w:name w:val="30FCF513BF684BD99D60DB8F3D396623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21">
    <w:name w:val="57AC4A9F0A324504B4E9C13AD96FCED0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19">
    <w:name w:val="E84B598DE7704FC98C5FD5F5915E6DC2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19">
    <w:name w:val="7E06194E7E27425B9FE7E056CD8669EB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19">
    <w:name w:val="9E481B5C5B26497E8BEEF33DA840C478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17">
    <w:name w:val="FCDB477BF28E44618B5D80AB79D47B1F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16">
    <w:name w:val="B3543A1066514C7BA592362E7B16EAED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15">
    <w:name w:val="2471995D23E44DEBAF16EE77EF4B4F1A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14">
    <w:name w:val="4E7191AA60874559AE4B2CEA2205B6D9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12">
    <w:name w:val="726FE0ADBBB243159EBF3E46DA929AE2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11">
    <w:name w:val="C522CD3105974C999D11DB249EC63644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11">
    <w:name w:val="A5DF707281AB4C2AB86430454FB8BB77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10">
    <w:name w:val="30DB58DA3CF24A41AD8CEED29D58BADC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10">
    <w:name w:val="CA0FE7F298294EF5A463DFE0630662F6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10">
    <w:name w:val="8FA13A9A7ED64238B7710A5FC0DBFCF0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10">
    <w:name w:val="50EC3043D1C74BB3B9132C8EB1A21DA0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7">
    <w:name w:val="F6E40D19C34D472EBCABA87CACE2154E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6">
    <w:name w:val="BB3943D1558C471A9F45C426365326D4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6">
    <w:name w:val="343211EB60104C5F85098919ED62B6E9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5">
    <w:name w:val="1E0A09FFD2F84346BB2A0BF4519483F2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5">
    <w:name w:val="FE958F5B75BB4FB8B6D33BD5FFBB035D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5">
    <w:name w:val="23196BB6D23B4B53AD6E64FE8DB3A3AA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2">
    <w:name w:val="442491A077EB4F82A212213E853EED42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2">
    <w:name w:val="00A34D143BF24D99BD1E2A29CAF8283D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2">
    <w:name w:val="4E83E5CB23F14A9E94784DC774A89572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2">
    <w:name w:val="DBAC3E993B7E4624965AF0687FD2D21B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2">
    <w:name w:val="283B3192EC674F5C992CF873C5E1D985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2">
    <w:name w:val="05844C67794947BDA0EFE2AF72D2EB95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2">
    <w:name w:val="4957E49D43534804A163FE6CC483F4C2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2">
    <w:name w:val="3643248DF3B74ADD918F1CFDF9B68CA3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2">
    <w:name w:val="A60B89DAC2B243759EA92D2E36FC7E15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2">
    <w:name w:val="DEE183F0E9CA4320A7CC5C855F0024B3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2">
    <w:name w:val="8E96CBC4C80A435E868714D119D0F516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">
    <w:name w:val="CFE115AE70254131BB81C321B7FFB912"/>
    <w:rsid w:val="00461D17"/>
  </w:style>
  <w:style w:type="paragraph" w:customStyle="1" w:styleId="8DCBA7AF9BC74617A99E37E8955ACEEB">
    <w:name w:val="8DCBA7AF9BC74617A99E37E8955ACEEB"/>
    <w:rsid w:val="00461D17"/>
  </w:style>
  <w:style w:type="paragraph" w:customStyle="1" w:styleId="219C68271245427987E4DE5DB89E2176">
    <w:name w:val="219C68271245427987E4DE5DB89E2176"/>
    <w:rsid w:val="00461D17"/>
  </w:style>
  <w:style w:type="paragraph" w:customStyle="1" w:styleId="6D68C96828854E2DBA40177EAC754CE8">
    <w:name w:val="6D68C96828854E2DBA40177EAC754CE8"/>
    <w:rsid w:val="00461D17"/>
  </w:style>
  <w:style w:type="paragraph" w:customStyle="1" w:styleId="C5D9900133BE467E8950304FC9C1938444">
    <w:name w:val="C5D9900133BE467E8950304FC9C1938444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39">
    <w:name w:val="3BCB0669306B4E42873A2B93EE0699D23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35">
    <w:name w:val="A5FD04CF97BC4FB990880A4F739ECA413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32">
    <w:name w:val="F828A76578CE4B968CD4A630D36E48E43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31">
    <w:name w:val="57C2ECC2A4454631B39B38F4CA5568653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31">
    <w:name w:val="176B1659637F41209B8972A263FCC0123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29">
    <w:name w:val="C38609FDD2E74E8A81CA394A3B30E01E2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28">
    <w:name w:val="FC9231AFD5DA4C6B8FB6FD782591ACEF28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28">
    <w:name w:val="5278E0B3E2BD47128FD803E0E2FA396528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28">
    <w:name w:val="9B5A005C727747D2BB7135EE6835DEFD28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26">
    <w:name w:val="B67AFDED896F43069C77F8CD0F1A125C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24">
    <w:name w:val="33F0F4C78D204D5183E00EF2C7D6F91C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24">
    <w:name w:val="212BE3807F8E44F7BBB4617D6712426D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24">
    <w:name w:val="E8FC7B81763D40848A85E50F22B1891D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24">
    <w:name w:val="A4F651BD0E2F476AB81F39E14DB7D3D4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24">
    <w:name w:val="30FCF513BF684BD99D60DB8F3D396623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22">
    <w:name w:val="57AC4A9F0A324504B4E9C13AD96FCED0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20">
    <w:name w:val="E84B598DE7704FC98C5FD5F5915E6DC2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20">
    <w:name w:val="7E06194E7E27425B9FE7E056CD8669EB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20">
    <w:name w:val="9E481B5C5B26497E8BEEF33DA840C478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18">
    <w:name w:val="FCDB477BF28E44618B5D80AB79D47B1F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17">
    <w:name w:val="B3543A1066514C7BA592362E7B16EAED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16">
    <w:name w:val="2471995D23E44DEBAF16EE77EF4B4F1A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15">
    <w:name w:val="4E7191AA60874559AE4B2CEA2205B6D9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13">
    <w:name w:val="726FE0ADBBB243159EBF3E46DA929AE2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12">
    <w:name w:val="C522CD3105974C999D11DB249EC63644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12">
    <w:name w:val="A5DF707281AB4C2AB86430454FB8BB77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11">
    <w:name w:val="30DB58DA3CF24A41AD8CEED29D58BADC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11">
    <w:name w:val="CA0FE7F298294EF5A463DFE0630662F6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11">
    <w:name w:val="8FA13A9A7ED64238B7710A5FC0DBFCF0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11">
    <w:name w:val="50EC3043D1C74BB3B9132C8EB1A21DA0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8">
    <w:name w:val="F6E40D19C34D472EBCABA87CACE2154E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7">
    <w:name w:val="BB3943D1558C471A9F45C426365326D4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7">
    <w:name w:val="343211EB60104C5F85098919ED62B6E9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6">
    <w:name w:val="1E0A09FFD2F84346BB2A0BF4519483F26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6">
    <w:name w:val="FE958F5B75BB4FB8B6D33BD5FFBB035D6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6">
    <w:name w:val="23196BB6D23B4B53AD6E64FE8DB3A3AA6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3">
    <w:name w:val="442491A077EB4F82A212213E853EED42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3">
    <w:name w:val="00A34D143BF24D99BD1E2A29CAF8283D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3">
    <w:name w:val="4E83E5CB23F14A9E94784DC774A89572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3">
    <w:name w:val="DBAC3E993B7E4624965AF0687FD2D21B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3">
    <w:name w:val="283B3192EC674F5C992CF873C5E1D985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3">
    <w:name w:val="05844C67794947BDA0EFE2AF72D2EB95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3">
    <w:name w:val="4957E49D43534804A163FE6CC483F4C2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3">
    <w:name w:val="3643248DF3B74ADD918F1CFDF9B68CA3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3">
    <w:name w:val="A60B89DAC2B243759EA92D2E36FC7E15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3">
    <w:name w:val="DEE183F0E9CA4320A7CC5C855F0024B3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3">
    <w:name w:val="8E96CBC4C80A435E868714D119D0F516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1">
    <w:name w:val="CFE115AE70254131BB81C321B7FFB912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1">
    <w:name w:val="8DCBA7AF9BC74617A99E37E8955ACEEB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1">
    <w:name w:val="219C68271245427987E4DE5DB89E2176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1">
    <w:name w:val="6D68C96828854E2DBA40177EAC754CE8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">
    <w:name w:val="0E3BB299C0D645D5901BF955D3036652"/>
    <w:rsid w:val="00461D17"/>
  </w:style>
  <w:style w:type="paragraph" w:customStyle="1" w:styleId="D4D14913F4AB4A84A9BD3F8C1BA9863D">
    <w:name w:val="D4D14913F4AB4A84A9BD3F8C1BA9863D"/>
    <w:rsid w:val="00461D17"/>
  </w:style>
  <w:style w:type="paragraph" w:customStyle="1" w:styleId="10CAB74695DE42CDAA62989921F4BCB0">
    <w:name w:val="10CAB74695DE42CDAA62989921F4BCB0"/>
    <w:rsid w:val="00461D17"/>
  </w:style>
  <w:style w:type="paragraph" w:customStyle="1" w:styleId="C5D9900133BE467E8950304FC9C1938445">
    <w:name w:val="C5D9900133BE467E8950304FC9C1938445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40">
    <w:name w:val="3BCB0669306B4E42873A2B93EE0699D24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36">
    <w:name w:val="A5FD04CF97BC4FB990880A4F739ECA413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33">
    <w:name w:val="F828A76578CE4B968CD4A630D36E48E43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32">
    <w:name w:val="57C2ECC2A4454631B39B38F4CA5568653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32">
    <w:name w:val="176B1659637F41209B8972A263FCC0123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30">
    <w:name w:val="C38609FDD2E74E8A81CA394A3B30E01E3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29">
    <w:name w:val="FC9231AFD5DA4C6B8FB6FD782591ACEF29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29">
    <w:name w:val="5278E0B3E2BD47128FD803E0E2FA396529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29">
    <w:name w:val="9B5A005C727747D2BB7135EE6835DEFD29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27">
    <w:name w:val="B67AFDED896F43069C77F8CD0F1A125C2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25">
    <w:name w:val="33F0F4C78D204D5183E00EF2C7D6F91C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25">
    <w:name w:val="212BE3807F8E44F7BBB4617D6712426D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25">
    <w:name w:val="E8FC7B81763D40848A85E50F22B1891D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25">
    <w:name w:val="A4F651BD0E2F476AB81F39E14DB7D3D4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25">
    <w:name w:val="30FCF513BF684BD99D60DB8F3D396623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23">
    <w:name w:val="57AC4A9F0A324504B4E9C13AD96FCED0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21">
    <w:name w:val="E84B598DE7704FC98C5FD5F5915E6DC2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21">
    <w:name w:val="7E06194E7E27425B9FE7E056CD8669EB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21">
    <w:name w:val="9E481B5C5B26497E8BEEF33DA840C478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19">
    <w:name w:val="FCDB477BF28E44618B5D80AB79D47B1F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18">
    <w:name w:val="B3543A1066514C7BA592362E7B16EAED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17">
    <w:name w:val="2471995D23E44DEBAF16EE77EF4B4F1A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16">
    <w:name w:val="4E7191AA60874559AE4B2CEA2205B6D9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14">
    <w:name w:val="726FE0ADBBB243159EBF3E46DA929AE2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13">
    <w:name w:val="C522CD3105974C999D11DB249EC63644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13">
    <w:name w:val="A5DF707281AB4C2AB86430454FB8BB77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12">
    <w:name w:val="30DB58DA3CF24A41AD8CEED29D58BADC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12">
    <w:name w:val="CA0FE7F298294EF5A463DFE0630662F6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12">
    <w:name w:val="8FA13A9A7ED64238B7710A5FC0DBFCF0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12">
    <w:name w:val="50EC3043D1C74BB3B9132C8EB1A21DA0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9">
    <w:name w:val="F6E40D19C34D472EBCABA87CACE2154E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8">
    <w:name w:val="BB3943D1558C471A9F45C426365326D4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8">
    <w:name w:val="343211EB60104C5F85098919ED62B6E9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7">
    <w:name w:val="1E0A09FFD2F84346BB2A0BF4519483F27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7">
    <w:name w:val="FE958F5B75BB4FB8B6D33BD5FFBB035D7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7">
    <w:name w:val="23196BB6D23B4B53AD6E64FE8DB3A3AA7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4">
    <w:name w:val="442491A077EB4F82A212213E853EED42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4">
    <w:name w:val="00A34D143BF24D99BD1E2A29CAF8283D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4">
    <w:name w:val="4E83E5CB23F14A9E94784DC774A89572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4">
    <w:name w:val="DBAC3E993B7E4624965AF0687FD2D21B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4">
    <w:name w:val="283B3192EC674F5C992CF873C5E1D985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4">
    <w:name w:val="05844C67794947BDA0EFE2AF72D2EB95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4">
    <w:name w:val="4957E49D43534804A163FE6CC483F4C2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4">
    <w:name w:val="3643248DF3B74ADD918F1CFDF9B68CA3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4">
    <w:name w:val="A60B89DAC2B243759EA92D2E36FC7E15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4">
    <w:name w:val="DEE183F0E9CA4320A7CC5C855F0024B3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4">
    <w:name w:val="8E96CBC4C80A435E868714D119D0F516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2">
    <w:name w:val="CFE115AE70254131BB81C321B7FFB912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2">
    <w:name w:val="8DCBA7AF9BC74617A99E37E8955ACEEB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2">
    <w:name w:val="219C68271245427987E4DE5DB89E2176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2">
    <w:name w:val="6D68C96828854E2DBA40177EAC754CE8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1">
    <w:name w:val="0E3BB299C0D645D5901BF955D3036652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1">
    <w:name w:val="D4D14913F4AB4A84A9BD3F8C1BA9863D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1">
    <w:name w:val="10CAB74695DE42CDAA62989921F4BCB0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">
    <w:name w:val="03D154CE148945CEA1CA3616FA20CA9E"/>
    <w:rsid w:val="00461D17"/>
  </w:style>
  <w:style w:type="paragraph" w:customStyle="1" w:styleId="626A7D271C834CEDBF4E8CE769CD67FA">
    <w:name w:val="626A7D271C834CEDBF4E8CE769CD67FA"/>
    <w:rsid w:val="00461D17"/>
  </w:style>
  <w:style w:type="paragraph" w:customStyle="1" w:styleId="C59350D85D874E4CA86D8696A302ACB5">
    <w:name w:val="C59350D85D874E4CA86D8696A302ACB5"/>
    <w:rsid w:val="00461D17"/>
  </w:style>
  <w:style w:type="paragraph" w:customStyle="1" w:styleId="ABAE4497BEC24D61B914E9F50E291AED">
    <w:name w:val="ABAE4497BEC24D61B914E9F50E291AED"/>
    <w:rsid w:val="00461D17"/>
  </w:style>
  <w:style w:type="paragraph" w:customStyle="1" w:styleId="C5D9900133BE467E8950304FC9C1938446">
    <w:name w:val="C5D9900133BE467E8950304FC9C1938446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41">
    <w:name w:val="3BCB0669306B4E42873A2B93EE0699D24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37">
    <w:name w:val="A5FD04CF97BC4FB990880A4F739ECA413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34">
    <w:name w:val="F828A76578CE4B968CD4A630D36E48E43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33">
    <w:name w:val="57C2ECC2A4454631B39B38F4CA5568653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33">
    <w:name w:val="176B1659637F41209B8972A263FCC0123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31">
    <w:name w:val="C38609FDD2E74E8A81CA394A3B30E01E3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30">
    <w:name w:val="FC9231AFD5DA4C6B8FB6FD782591ACEF30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30">
    <w:name w:val="5278E0B3E2BD47128FD803E0E2FA396530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30">
    <w:name w:val="9B5A005C727747D2BB7135EE6835DEFD30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28">
    <w:name w:val="B67AFDED896F43069C77F8CD0F1A125C2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26">
    <w:name w:val="33F0F4C78D204D5183E00EF2C7D6F91C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26">
    <w:name w:val="212BE3807F8E44F7BBB4617D6712426D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26">
    <w:name w:val="E8FC7B81763D40848A85E50F22B1891D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26">
    <w:name w:val="A4F651BD0E2F476AB81F39E14DB7D3D4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26">
    <w:name w:val="30FCF513BF684BD99D60DB8F3D396623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24">
    <w:name w:val="57AC4A9F0A324504B4E9C13AD96FCED0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22">
    <w:name w:val="E84B598DE7704FC98C5FD5F5915E6DC2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22">
    <w:name w:val="7E06194E7E27425B9FE7E056CD8669EB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22">
    <w:name w:val="9E481B5C5B26497E8BEEF33DA840C478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20">
    <w:name w:val="FCDB477BF28E44618B5D80AB79D47B1F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19">
    <w:name w:val="B3543A1066514C7BA592362E7B16EAED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18">
    <w:name w:val="2471995D23E44DEBAF16EE77EF4B4F1A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17">
    <w:name w:val="4E7191AA60874559AE4B2CEA2205B6D9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15">
    <w:name w:val="726FE0ADBBB243159EBF3E46DA929AE2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14">
    <w:name w:val="C522CD3105974C999D11DB249EC63644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14">
    <w:name w:val="A5DF707281AB4C2AB86430454FB8BB77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13">
    <w:name w:val="30DB58DA3CF24A41AD8CEED29D58BADC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13">
    <w:name w:val="CA0FE7F298294EF5A463DFE0630662F6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13">
    <w:name w:val="8FA13A9A7ED64238B7710A5FC0DBFCF0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13">
    <w:name w:val="50EC3043D1C74BB3B9132C8EB1A21DA0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10">
    <w:name w:val="F6E40D19C34D472EBCABA87CACE2154E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9">
    <w:name w:val="BB3943D1558C471A9F45C426365326D4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9">
    <w:name w:val="343211EB60104C5F85098919ED62B6E9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8">
    <w:name w:val="1E0A09FFD2F84346BB2A0BF4519483F28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8">
    <w:name w:val="FE958F5B75BB4FB8B6D33BD5FFBB035D8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8">
    <w:name w:val="23196BB6D23B4B53AD6E64FE8DB3A3AA8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5">
    <w:name w:val="442491A077EB4F82A212213E853EED42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5">
    <w:name w:val="00A34D143BF24D99BD1E2A29CAF8283D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5">
    <w:name w:val="4E83E5CB23F14A9E94784DC774A89572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5">
    <w:name w:val="DBAC3E993B7E4624965AF0687FD2D21B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5">
    <w:name w:val="283B3192EC674F5C992CF873C5E1D985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5">
    <w:name w:val="05844C67794947BDA0EFE2AF72D2EB95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5">
    <w:name w:val="4957E49D43534804A163FE6CC483F4C2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5">
    <w:name w:val="3643248DF3B74ADD918F1CFDF9B68CA3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5">
    <w:name w:val="A60B89DAC2B243759EA92D2E36FC7E15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5">
    <w:name w:val="DEE183F0E9CA4320A7CC5C855F0024B3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5">
    <w:name w:val="8E96CBC4C80A435E868714D119D0F516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3">
    <w:name w:val="CFE115AE70254131BB81C321B7FFB912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3">
    <w:name w:val="8DCBA7AF9BC74617A99E37E8955ACEEB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3">
    <w:name w:val="219C68271245427987E4DE5DB89E2176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3">
    <w:name w:val="6D68C96828854E2DBA40177EAC754CE8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2">
    <w:name w:val="0E3BB299C0D645D5901BF955D3036652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2">
    <w:name w:val="D4D14913F4AB4A84A9BD3F8C1BA9863D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2">
    <w:name w:val="10CAB74695DE42CDAA62989921F4BCB0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1">
    <w:name w:val="03D154CE148945CEA1CA3616FA20CA9E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1">
    <w:name w:val="626A7D271C834CEDBF4E8CE769CD67FA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1">
    <w:name w:val="C59350D85D874E4CA86D8696A302ACB5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1">
    <w:name w:val="ABAE4497BEC24D61B914E9F50E291AED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47">
    <w:name w:val="C5D9900133BE467E8950304FC9C1938447"/>
    <w:rsid w:val="00BA77F4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42">
    <w:name w:val="3BCB0669306B4E42873A2B93EE0699D242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38">
    <w:name w:val="A5FD04CF97BC4FB990880A4F739ECA4138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35">
    <w:name w:val="F828A76578CE4B968CD4A630D36E48E435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34">
    <w:name w:val="57C2ECC2A4454631B39B38F4CA55686534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34">
    <w:name w:val="176B1659637F41209B8972A263FCC01234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32">
    <w:name w:val="C38609FDD2E74E8A81CA394A3B30E01E32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31">
    <w:name w:val="FC9231AFD5DA4C6B8FB6FD782591ACEF31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31">
    <w:name w:val="5278E0B3E2BD47128FD803E0E2FA396531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31">
    <w:name w:val="9B5A005C727747D2BB7135EE6835DEFD31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29">
    <w:name w:val="B67AFDED896F43069C77F8CD0F1A125C29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27">
    <w:name w:val="33F0F4C78D204D5183E00EF2C7D6F91C27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27">
    <w:name w:val="212BE3807F8E44F7BBB4617D6712426D27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27">
    <w:name w:val="E8FC7B81763D40848A85E50F22B1891D27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27">
    <w:name w:val="A4F651BD0E2F476AB81F39E14DB7D3D427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27">
    <w:name w:val="30FCF513BF684BD99D60DB8F3D39662327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25">
    <w:name w:val="57AC4A9F0A324504B4E9C13AD96FCED025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23">
    <w:name w:val="E84B598DE7704FC98C5FD5F5915E6DC223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23">
    <w:name w:val="7E06194E7E27425B9FE7E056CD8669EB23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23">
    <w:name w:val="9E481B5C5B26497E8BEEF33DA840C47823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21">
    <w:name w:val="FCDB477BF28E44618B5D80AB79D47B1F21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20">
    <w:name w:val="B3543A1066514C7BA592362E7B16EAED20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19">
    <w:name w:val="2471995D23E44DEBAF16EE77EF4B4F1A19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18">
    <w:name w:val="4E7191AA60874559AE4B2CEA2205B6D918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16">
    <w:name w:val="726FE0ADBBB243159EBF3E46DA929AE216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15">
    <w:name w:val="C522CD3105974C999D11DB249EC6364415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15">
    <w:name w:val="A5DF707281AB4C2AB86430454FB8BB7715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14">
    <w:name w:val="30DB58DA3CF24A41AD8CEED29D58BADC14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14">
    <w:name w:val="CA0FE7F298294EF5A463DFE0630662F614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14">
    <w:name w:val="8FA13A9A7ED64238B7710A5FC0DBFCF014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14">
    <w:name w:val="50EC3043D1C74BB3B9132C8EB1A21DA014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11">
    <w:name w:val="F6E40D19C34D472EBCABA87CACE2154E11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10">
    <w:name w:val="BB3943D1558C471A9F45C426365326D410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10">
    <w:name w:val="343211EB60104C5F85098919ED62B6E910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9">
    <w:name w:val="1E0A09FFD2F84346BB2A0BF4519483F29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9">
    <w:name w:val="FE958F5B75BB4FB8B6D33BD5FFBB035D9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9">
    <w:name w:val="23196BB6D23B4B53AD6E64FE8DB3A3AA9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6">
    <w:name w:val="442491A077EB4F82A212213E853EED426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6">
    <w:name w:val="00A34D143BF24D99BD1E2A29CAF8283D6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6">
    <w:name w:val="4E83E5CB23F14A9E94784DC774A895726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6">
    <w:name w:val="DBAC3E993B7E4624965AF0687FD2D21B6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6">
    <w:name w:val="283B3192EC674F5C992CF873C5E1D9856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6">
    <w:name w:val="05844C67794947BDA0EFE2AF72D2EB956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6">
    <w:name w:val="4957E49D43534804A163FE6CC483F4C26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6">
    <w:name w:val="3643248DF3B74ADD918F1CFDF9B68CA36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6">
    <w:name w:val="A60B89DAC2B243759EA92D2E36FC7E156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6">
    <w:name w:val="DEE183F0E9CA4320A7CC5C855F0024B36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6">
    <w:name w:val="8E96CBC4C80A435E868714D119D0F5166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4">
    <w:name w:val="CFE115AE70254131BB81C321B7FFB9124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4">
    <w:name w:val="8DCBA7AF9BC74617A99E37E8955ACEEB4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4">
    <w:name w:val="219C68271245427987E4DE5DB89E21764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4">
    <w:name w:val="6D68C96828854E2DBA40177EAC754CE84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3">
    <w:name w:val="0E3BB299C0D645D5901BF955D30366523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3">
    <w:name w:val="D4D14913F4AB4A84A9BD3F8C1BA9863D3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3">
    <w:name w:val="10CAB74695DE42CDAA62989921F4BCB03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2">
    <w:name w:val="03D154CE148945CEA1CA3616FA20CA9E2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2">
    <w:name w:val="626A7D271C834CEDBF4E8CE769CD67FA2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2">
    <w:name w:val="C59350D85D874E4CA86D8696A302ACB52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2">
    <w:name w:val="ABAE4497BEC24D61B914E9F50E291AED2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48">
    <w:name w:val="C5D9900133BE467E8950304FC9C1938448"/>
    <w:rsid w:val="00BA77F4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43">
    <w:name w:val="3BCB0669306B4E42873A2B93EE0699D243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39">
    <w:name w:val="A5FD04CF97BC4FB990880A4F739ECA4139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36">
    <w:name w:val="F828A76578CE4B968CD4A630D36E48E436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35">
    <w:name w:val="57C2ECC2A4454631B39B38F4CA55686535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35">
    <w:name w:val="176B1659637F41209B8972A263FCC01235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33">
    <w:name w:val="C38609FDD2E74E8A81CA394A3B30E01E33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32">
    <w:name w:val="FC9231AFD5DA4C6B8FB6FD782591ACEF32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32">
    <w:name w:val="5278E0B3E2BD47128FD803E0E2FA396532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32">
    <w:name w:val="9B5A005C727747D2BB7135EE6835DEFD32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30">
    <w:name w:val="B67AFDED896F43069C77F8CD0F1A125C30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28">
    <w:name w:val="33F0F4C78D204D5183E00EF2C7D6F91C28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28">
    <w:name w:val="212BE3807F8E44F7BBB4617D6712426D28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28">
    <w:name w:val="E8FC7B81763D40848A85E50F22B1891D28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28">
    <w:name w:val="A4F651BD0E2F476AB81F39E14DB7D3D428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28">
    <w:name w:val="30FCF513BF684BD99D60DB8F3D39662328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26">
    <w:name w:val="57AC4A9F0A324504B4E9C13AD96FCED026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24">
    <w:name w:val="E84B598DE7704FC98C5FD5F5915E6DC224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24">
    <w:name w:val="7E06194E7E27425B9FE7E056CD8669EB24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24">
    <w:name w:val="9E481B5C5B26497E8BEEF33DA840C47824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22">
    <w:name w:val="FCDB477BF28E44618B5D80AB79D47B1F22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21">
    <w:name w:val="B3543A1066514C7BA592362E7B16EAED21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20">
    <w:name w:val="2471995D23E44DEBAF16EE77EF4B4F1A20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19">
    <w:name w:val="4E7191AA60874559AE4B2CEA2205B6D919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17">
    <w:name w:val="726FE0ADBBB243159EBF3E46DA929AE217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16">
    <w:name w:val="C522CD3105974C999D11DB249EC6364416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16">
    <w:name w:val="A5DF707281AB4C2AB86430454FB8BB7716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15">
    <w:name w:val="30DB58DA3CF24A41AD8CEED29D58BADC15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15">
    <w:name w:val="CA0FE7F298294EF5A463DFE0630662F615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15">
    <w:name w:val="8FA13A9A7ED64238B7710A5FC0DBFCF015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15">
    <w:name w:val="50EC3043D1C74BB3B9132C8EB1A21DA015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12">
    <w:name w:val="F6E40D19C34D472EBCABA87CACE2154E12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11">
    <w:name w:val="BB3943D1558C471A9F45C426365326D411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11">
    <w:name w:val="343211EB60104C5F85098919ED62B6E911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10">
    <w:name w:val="1E0A09FFD2F84346BB2A0BF4519483F210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10">
    <w:name w:val="FE958F5B75BB4FB8B6D33BD5FFBB035D10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10">
    <w:name w:val="23196BB6D23B4B53AD6E64FE8DB3A3AA10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7">
    <w:name w:val="442491A077EB4F82A212213E853EED427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7">
    <w:name w:val="00A34D143BF24D99BD1E2A29CAF8283D7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7">
    <w:name w:val="4E83E5CB23F14A9E94784DC774A895727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7">
    <w:name w:val="DBAC3E993B7E4624965AF0687FD2D21B7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7">
    <w:name w:val="283B3192EC674F5C992CF873C5E1D9857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7">
    <w:name w:val="05844C67794947BDA0EFE2AF72D2EB957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7">
    <w:name w:val="4957E49D43534804A163FE6CC483F4C27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7">
    <w:name w:val="3643248DF3B74ADD918F1CFDF9B68CA37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7">
    <w:name w:val="A60B89DAC2B243759EA92D2E36FC7E157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7">
    <w:name w:val="DEE183F0E9CA4320A7CC5C855F0024B37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7">
    <w:name w:val="8E96CBC4C80A435E868714D119D0F5167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5">
    <w:name w:val="CFE115AE70254131BB81C321B7FFB9125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5">
    <w:name w:val="8DCBA7AF9BC74617A99E37E8955ACEEB5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5">
    <w:name w:val="219C68271245427987E4DE5DB89E21765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5">
    <w:name w:val="6D68C96828854E2DBA40177EAC754CE85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4">
    <w:name w:val="0E3BB299C0D645D5901BF955D30366524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4">
    <w:name w:val="D4D14913F4AB4A84A9BD3F8C1BA9863D4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4">
    <w:name w:val="10CAB74695DE42CDAA62989921F4BCB04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3">
    <w:name w:val="03D154CE148945CEA1CA3616FA20CA9E3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3">
    <w:name w:val="626A7D271C834CEDBF4E8CE769CD67FA3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3">
    <w:name w:val="C59350D85D874E4CA86D8696A302ACB53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3">
    <w:name w:val="ABAE4497BEC24D61B914E9F50E291AED3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49">
    <w:name w:val="C5D9900133BE467E8950304FC9C1938449"/>
    <w:rsid w:val="0098321D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44">
    <w:name w:val="3BCB0669306B4E42873A2B93EE0699D244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40">
    <w:name w:val="A5FD04CF97BC4FB990880A4F739ECA4140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37">
    <w:name w:val="F828A76578CE4B968CD4A630D36E48E437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36">
    <w:name w:val="57C2ECC2A4454631B39B38F4CA55686536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36">
    <w:name w:val="176B1659637F41209B8972A263FCC01236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34">
    <w:name w:val="C38609FDD2E74E8A81CA394A3B30E01E34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33">
    <w:name w:val="FC9231AFD5DA4C6B8FB6FD782591ACEF33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33">
    <w:name w:val="5278E0B3E2BD47128FD803E0E2FA396533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33">
    <w:name w:val="9B5A005C727747D2BB7135EE6835DEFD33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31">
    <w:name w:val="B67AFDED896F43069C77F8CD0F1A125C31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29">
    <w:name w:val="33F0F4C78D204D5183E00EF2C7D6F91C29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29">
    <w:name w:val="212BE3807F8E44F7BBB4617D6712426D29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29">
    <w:name w:val="E8FC7B81763D40848A85E50F22B1891D29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29">
    <w:name w:val="A4F651BD0E2F476AB81F39E14DB7D3D429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29">
    <w:name w:val="30FCF513BF684BD99D60DB8F3D39662329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27">
    <w:name w:val="57AC4A9F0A324504B4E9C13AD96FCED027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25">
    <w:name w:val="E84B598DE7704FC98C5FD5F5915E6DC225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25">
    <w:name w:val="7E06194E7E27425B9FE7E056CD8669EB25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25">
    <w:name w:val="9E481B5C5B26497E8BEEF33DA840C47825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23">
    <w:name w:val="FCDB477BF28E44618B5D80AB79D47B1F23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22">
    <w:name w:val="B3543A1066514C7BA592362E7B16EAED22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21">
    <w:name w:val="2471995D23E44DEBAF16EE77EF4B4F1A21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20">
    <w:name w:val="4E7191AA60874559AE4B2CEA2205B6D920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18">
    <w:name w:val="726FE0ADBBB243159EBF3E46DA929AE218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17">
    <w:name w:val="C522CD3105974C999D11DB249EC6364417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17">
    <w:name w:val="A5DF707281AB4C2AB86430454FB8BB7717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16">
    <w:name w:val="30DB58DA3CF24A41AD8CEED29D58BADC16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16">
    <w:name w:val="CA0FE7F298294EF5A463DFE0630662F616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16">
    <w:name w:val="8FA13A9A7ED64238B7710A5FC0DBFCF016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16">
    <w:name w:val="50EC3043D1C74BB3B9132C8EB1A21DA016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13">
    <w:name w:val="F6E40D19C34D472EBCABA87CACE2154E13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12">
    <w:name w:val="BB3943D1558C471A9F45C426365326D412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12">
    <w:name w:val="343211EB60104C5F85098919ED62B6E912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11">
    <w:name w:val="1E0A09FFD2F84346BB2A0BF4519483F211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11">
    <w:name w:val="FE958F5B75BB4FB8B6D33BD5FFBB035D11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11">
    <w:name w:val="23196BB6D23B4B53AD6E64FE8DB3A3AA11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8">
    <w:name w:val="442491A077EB4F82A212213E853EED428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8">
    <w:name w:val="00A34D143BF24D99BD1E2A29CAF8283D8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8">
    <w:name w:val="4E83E5CB23F14A9E94784DC774A895728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8">
    <w:name w:val="DBAC3E993B7E4624965AF0687FD2D21B8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8">
    <w:name w:val="283B3192EC674F5C992CF873C5E1D9858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8">
    <w:name w:val="05844C67794947BDA0EFE2AF72D2EB958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8">
    <w:name w:val="4957E49D43534804A163FE6CC483F4C28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8">
    <w:name w:val="3643248DF3B74ADD918F1CFDF9B68CA38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8">
    <w:name w:val="A60B89DAC2B243759EA92D2E36FC7E158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8">
    <w:name w:val="DEE183F0E9CA4320A7CC5C855F0024B38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8">
    <w:name w:val="8E96CBC4C80A435E868714D119D0F5168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6">
    <w:name w:val="CFE115AE70254131BB81C321B7FFB9126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6">
    <w:name w:val="8DCBA7AF9BC74617A99E37E8955ACEEB6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6">
    <w:name w:val="219C68271245427987E4DE5DB89E21766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6">
    <w:name w:val="6D68C96828854E2DBA40177EAC754CE86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5">
    <w:name w:val="0E3BB299C0D645D5901BF955D30366525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5">
    <w:name w:val="D4D14913F4AB4A84A9BD3F8C1BA9863D5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5">
    <w:name w:val="10CAB74695DE42CDAA62989921F4BCB05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4">
    <w:name w:val="03D154CE148945CEA1CA3616FA20CA9E4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4">
    <w:name w:val="626A7D271C834CEDBF4E8CE769CD67FA4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4">
    <w:name w:val="C59350D85D874E4CA86D8696A302ACB54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4">
    <w:name w:val="ABAE4497BEC24D61B914E9F50E291AED4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D41938592CD433CB64F4865F0C2F75F">
    <w:name w:val="3D41938592CD433CB64F4865F0C2F75F"/>
    <w:rsid w:val="009869CB"/>
  </w:style>
  <w:style w:type="paragraph" w:customStyle="1" w:styleId="F830EFF35EB04AD9990C977F0382D39E">
    <w:name w:val="F830EFF35EB04AD9990C977F0382D39E"/>
    <w:rsid w:val="009869CB"/>
  </w:style>
  <w:style w:type="paragraph" w:customStyle="1" w:styleId="F830EFF35EB04AD9990C977F0382D39E1">
    <w:name w:val="F830EFF35EB04AD9990C977F0382D39E1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45">
    <w:name w:val="3BCB0669306B4E42873A2B93EE0699D245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41">
    <w:name w:val="A5FD04CF97BC4FB990880A4F739ECA4141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38">
    <w:name w:val="F828A76578CE4B968CD4A630D36E48E438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37">
    <w:name w:val="57C2ECC2A4454631B39B38F4CA55686537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37">
    <w:name w:val="176B1659637F41209B8972A263FCC01237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35">
    <w:name w:val="C38609FDD2E74E8A81CA394A3B30E01E35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34">
    <w:name w:val="FC9231AFD5DA4C6B8FB6FD782591ACEF34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34">
    <w:name w:val="5278E0B3E2BD47128FD803E0E2FA396534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34">
    <w:name w:val="9B5A005C727747D2BB7135EE6835DEFD34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32">
    <w:name w:val="B67AFDED896F43069C77F8CD0F1A125C32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30">
    <w:name w:val="33F0F4C78D204D5183E00EF2C7D6F91C30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30">
    <w:name w:val="212BE3807F8E44F7BBB4617D6712426D30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30">
    <w:name w:val="E8FC7B81763D40848A85E50F22B1891D30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30">
    <w:name w:val="A4F651BD0E2F476AB81F39E14DB7D3D430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30">
    <w:name w:val="30FCF513BF684BD99D60DB8F3D39662330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28">
    <w:name w:val="57AC4A9F0A324504B4E9C13AD96FCED028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26">
    <w:name w:val="E84B598DE7704FC98C5FD5F5915E6DC226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26">
    <w:name w:val="7E06194E7E27425B9FE7E056CD8669EB26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26">
    <w:name w:val="9E481B5C5B26497E8BEEF33DA840C47826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24">
    <w:name w:val="FCDB477BF28E44618B5D80AB79D47B1F24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23">
    <w:name w:val="B3543A1066514C7BA592362E7B16EAED23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22">
    <w:name w:val="2471995D23E44DEBAF16EE77EF4B4F1A22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21">
    <w:name w:val="4E7191AA60874559AE4B2CEA2205B6D921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19">
    <w:name w:val="726FE0ADBBB243159EBF3E46DA929AE219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18">
    <w:name w:val="C522CD3105974C999D11DB249EC6364418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18">
    <w:name w:val="A5DF707281AB4C2AB86430454FB8BB7718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17">
    <w:name w:val="30DB58DA3CF24A41AD8CEED29D58BADC17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17">
    <w:name w:val="CA0FE7F298294EF5A463DFE0630662F617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17">
    <w:name w:val="8FA13A9A7ED64238B7710A5FC0DBFCF017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17">
    <w:name w:val="50EC3043D1C74BB3B9132C8EB1A21DA017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14">
    <w:name w:val="F6E40D19C34D472EBCABA87CACE2154E14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13">
    <w:name w:val="BB3943D1558C471A9F45C426365326D413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13">
    <w:name w:val="343211EB60104C5F85098919ED62B6E913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12">
    <w:name w:val="1E0A09FFD2F84346BB2A0BF4519483F212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12">
    <w:name w:val="FE958F5B75BB4FB8B6D33BD5FFBB035D12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12">
    <w:name w:val="23196BB6D23B4B53AD6E64FE8DB3A3AA12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9">
    <w:name w:val="442491A077EB4F82A212213E853EED429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9">
    <w:name w:val="00A34D143BF24D99BD1E2A29CAF8283D9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9">
    <w:name w:val="4E83E5CB23F14A9E94784DC774A895729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9">
    <w:name w:val="DBAC3E993B7E4624965AF0687FD2D21B9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9">
    <w:name w:val="283B3192EC674F5C992CF873C5E1D9859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9">
    <w:name w:val="05844C67794947BDA0EFE2AF72D2EB959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9">
    <w:name w:val="4957E49D43534804A163FE6CC483F4C29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9">
    <w:name w:val="3643248DF3B74ADD918F1CFDF9B68CA39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9">
    <w:name w:val="A60B89DAC2B243759EA92D2E36FC7E159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9">
    <w:name w:val="DEE183F0E9CA4320A7CC5C855F0024B39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9">
    <w:name w:val="8E96CBC4C80A435E868714D119D0F5169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7">
    <w:name w:val="CFE115AE70254131BB81C321B7FFB9127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7">
    <w:name w:val="8DCBA7AF9BC74617A99E37E8955ACEEB7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7">
    <w:name w:val="219C68271245427987E4DE5DB89E21767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7">
    <w:name w:val="6D68C96828854E2DBA40177EAC754CE87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6">
    <w:name w:val="0E3BB299C0D645D5901BF955D30366526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6">
    <w:name w:val="D4D14913F4AB4A84A9BD3F8C1BA9863D6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6">
    <w:name w:val="10CAB74695DE42CDAA62989921F4BCB06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5">
    <w:name w:val="03D154CE148945CEA1CA3616FA20CA9E5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5">
    <w:name w:val="626A7D271C834CEDBF4E8CE769CD67FA5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5">
    <w:name w:val="C59350D85D874E4CA86D8696A302ACB55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5">
    <w:name w:val="ABAE4497BEC24D61B914E9F50E291AED5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30EFF35EB04AD9990C977F0382D39E2">
    <w:name w:val="F830EFF35EB04AD9990C977F0382D39E2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46">
    <w:name w:val="3BCB0669306B4E42873A2B93EE0699D246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42">
    <w:name w:val="A5FD04CF97BC4FB990880A4F739ECA4142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39">
    <w:name w:val="F828A76578CE4B968CD4A630D36E48E439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38">
    <w:name w:val="57C2ECC2A4454631B39B38F4CA55686538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38">
    <w:name w:val="176B1659637F41209B8972A263FCC01238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36">
    <w:name w:val="C38609FDD2E74E8A81CA394A3B30E01E36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35">
    <w:name w:val="FC9231AFD5DA4C6B8FB6FD782591ACEF35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35">
    <w:name w:val="5278E0B3E2BD47128FD803E0E2FA396535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35">
    <w:name w:val="9B5A005C727747D2BB7135EE6835DEFD35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33">
    <w:name w:val="B67AFDED896F43069C77F8CD0F1A125C33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31">
    <w:name w:val="33F0F4C78D204D5183E00EF2C7D6F91C31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31">
    <w:name w:val="212BE3807F8E44F7BBB4617D6712426D31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31">
    <w:name w:val="E8FC7B81763D40848A85E50F22B1891D31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31">
    <w:name w:val="A4F651BD0E2F476AB81F39E14DB7D3D431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31">
    <w:name w:val="30FCF513BF684BD99D60DB8F3D39662331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29">
    <w:name w:val="57AC4A9F0A324504B4E9C13AD96FCED029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27">
    <w:name w:val="E84B598DE7704FC98C5FD5F5915E6DC227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27">
    <w:name w:val="7E06194E7E27425B9FE7E056CD8669EB27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27">
    <w:name w:val="9E481B5C5B26497E8BEEF33DA840C47827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25">
    <w:name w:val="FCDB477BF28E44618B5D80AB79D47B1F25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24">
    <w:name w:val="B3543A1066514C7BA592362E7B16EAED24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23">
    <w:name w:val="2471995D23E44DEBAF16EE77EF4B4F1A23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22">
    <w:name w:val="4E7191AA60874559AE4B2CEA2205B6D922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20">
    <w:name w:val="726FE0ADBBB243159EBF3E46DA929AE220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19">
    <w:name w:val="C522CD3105974C999D11DB249EC6364419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19">
    <w:name w:val="A5DF707281AB4C2AB86430454FB8BB7719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18">
    <w:name w:val="30DB58DA3CF24A41AD8CEED29D58BADC18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18">
    <w:name w:val="CA0FE7F298294EF5A463DFE0630662F618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18">
    <w:name w:val="8FA13A9A7ED64238B7710A5FC0DBFCF018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18">
    <w:name w:val="50EC3043D1C74BB3B9132C8EB1A21DA018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15">
    <w:name w:val="F6E40D19C34D472EBCABA87CACE2154E15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14">
    <w:name w:val="BB3943D1558C471A9F45C426365326D414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14">
    <w:name w:val="343211EB60104C5F85098919ED62B6E914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13">
    <w:name w:val="1E0A09FFD2F84346BB2A0BF4519483F213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13">
    <w:name w:val="FE958F5B75BB4FB8B6D33BD5FFBB035D13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13">
    <w:name w:val="23196BB6D23B4B53AD6E64FE8DB3A3AA13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10">
    <w:name w:val="442491A077EB4F82A212213E853EED4210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10">
    <w:name w:val="00A34D143BF24D99BD1E2A29CAF8283D10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10">
    <w:name w:val="4E83E5CB23F14A9E94784DC774A8957210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10">
    <w:name w:val="DBAC3E993B7E4624965AF0687FD2D21B10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10">
    <w:name w:val="283B3192EC674F5C992CF873C5E1D98510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10">
    <w:name w:val="05844C67794947BDA0EFE2AF72D2EB9510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10">
    <w:name w:val="4957E49D43534804A163FE6CC483F4C210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10">
    <w:name w:val="3643248DF3B74ADD918F1CFDF9B68CA310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10">
    <w:name w:val="A60B89DAC2B243759EA92D2E36FC7E1510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10">
    <w:name w:val="DEE183F0E9CA4320A7CC5C855F0024B310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10">
    <w:name w:val="8E96CBC4C80A435E868714D119D0F51610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8">
    <w:name w:val="CFE115AE70254131BB81C321B7FFB9128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8">
    <w:name w:val="8DCBA7AF9BC74617A99E37E8955ACEEB8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8">
    <w:name w:val="219C68271245427987E4DE5DB89E21768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8">
    <w:name w:val="6D68C96828854E2DBA40177EAC754CE88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7">
    <w:name w:val="0E3BB299C0D645D5901BF955D30366527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7">
    <w:name w:val="D4D14913F4AB4A84A9BD3F8C1BA9863D7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7">
    <w:name w:val="10CAB74695DE42CDAA62989921F4BCB07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6">
    <w:name w:val="03D154CE148945CEA1CA3616FA20CA9E6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6">
    <w:name w:val="626A7D271C834CEDBF4E8CE769CD67FA6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6">
    <w:name w:val="C59350D85D874E4CA86D8696A302ACB56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6">
    <w:name w:val="ABAE4497BEC24D61B914E9F50E291AED6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30EFF35EB04AD9990C977F0382D39E3">
    <w:name w:val="F830EFF35EB04AD9990C977F0382D39E3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47">
    <w:name w:val="3BCB0669306B4E42873A2B93EE0699D247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43">
    <w:name w:val="A5FD04CF97BC4FB990880A4F739ECA4143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40">
    <w:name w:val="F828A76578CE4B968CD4A630D36E48E440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39">
    <w:name w:val="57C2ECC2A4454631B39B38F4CA55686539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39">
    <w:name w:val="176B1659637F41209B8972A263FCC01239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37">
    <w:name w:val="C38609FDD2E74E8A81CA394A3B30E01E37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36">
    <w:name w:val="FC9231AFD5DA4C6B8FB6FD782591ACEF36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36">
    <w:name w:val="5278E0B3E2BD47128FD803E0E2FA396536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36">
    <w:name w:val="9B5A005C727747D2BB7135EE6835DEFD36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34">
    <w:name w:val="B67AFDED896F43069C77F8CD0F1A125C34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32">
    <w:name w:val="33F0F4C78D204D5183E00EF2C7D6F91C32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32">
    <w:name w:val="212BE3807F8E44F7BBB4617D6712426D32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32">
    <w:name w:val="E8FC7B81763D40848A85E50F22B1891D32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32">
    <w:name w:val="A4F651BD0E2F476AB81F39E14DB7D3D432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32">
    <w:name w:val="30FCF513BF684BD99D60DB8F3D39662332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30">
    <w:name w:val="57AC4A9F0A324504B4E9C13AD96FCED030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28">
    <w:name w:val="E84B598DE7704FC98C5FD5F5915E6DC228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28">
    <w:name w:val="7E06194E7E27425B9FE7E056CD8669EB28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28">
    <w:name w:val="9E481B5C5B26497E8BEEF33DA840C47828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26">
    <w:name w:val="FCDB477BF28E44618B5D80AB79D47B1F26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25">
    <w:name w:val="B3543A1066514C7BA592362E7B16EAED25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24">
    <w:name w:val="2471995D23E44DEBAF16EE77EF4B4F1A24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23">
    <w:name w:val="4E7191AA60874559AE4B2CEA2205B6D923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21">
    <w:name w:val="726FE0ADBBB243159EBF3E46DA929AE221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20">
    <w:name w:val="C522CD3105974C999D11DB249EC6364420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20">
    <w:name w:val="A5DF707281AB4C2AB86430454FB8BB7720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19">
    <w:name w:val="30DB58DA3CF24A41AD8CEED29D58BADC19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19">
    <w:name w:val="CA0FE7F298294EF5A463DFE0630662F619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19">
    <w:name w:val="8FA13A9A7ED64238B7710A5FC0DBFCF019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19">
    <w:name w:val="50EC3043D1C74BB3B9132C8EB1A21DA019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16">
    <w:name w:val="F6E40D19C34D472EBCABA87CACE2154E16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15">
    <w:name w:val="BB3943D1558C471A9F45C426365326D415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15">
    <w:name w:val="343211EB60104C5F85098919ED62B6E915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14">
    <w:name w:val="1E0A09FFD2F84346BB2A0BF4519483F214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14">
    <w:name w:val="FE958F5B75BB4FB8B6D33BD5FFBB035D14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14">
    <w:name w:val="23196BB6D23B4B53AD6E64FE8DB3A3AA14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11">
    <w:name w:val="442491A077EB4F82A212213E853EED4211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11">
    <w:name w:val="00A34D143BF24D99BD1E2A29CAF8283D11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11">
    <w:name w:val="4E83E5CB23F14A9E94784DC774A8957211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11">
    <w:name w:val="DBAC3E993B7E4624965AF0687FD2D21B11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11">
    <w:name w:val="283B3192EC674F5C992CF873C5E1D98511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11">
    <w:name w:val="05844C67794947BDA0EFE2AF72D2EB9511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11">
    <w:name w:val="4957E49D43534804A163FE6CC483F4C211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11">
    <w:name w:val="3643248DF3B74ADD918F1CFDF9B68CA311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11">
    <w:name w:val="A60B89DAC2B243759EA92D2E36FC7E1511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11">
    <w:name w:val="DEE183F0E9CA4320A7CC5C855F0024B311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11">
    <w:name w:val="8E96CBC4C80A435E868714D119D0F51611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9">
    <w:name w:val="CFE115AE70254131BB81C321B7FFB9129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9">
    <w:name w:val="8DCBA7AF9BC74617A99E37E8955ACEEB9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9">
    <w:name w:val="219C68271245427987E4DE5DB89E21769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9">
    <w:name w:val="6D68C96828854E2DBA40177EAC754CE89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8">
    <w:name w:val="0E3BB299C0D645D5901BF955D30366528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8">
    <w:name w:val="D4D14913F4AB4A84A9BD3F8C1BA9863D8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8">
    <w:name w:val="10CAB74695DE42CDAA62989921F4BCB08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7">
    <w:name w:val="03D154CE148945CEA1CA3616FA20CA9E7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7">
    <w:name w:val="626A7D271C834CEDBF4E8CE769CD67FA7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7">
    <w:name w:val="C59350D85D874E4CA86D8696A302ACB57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7">
    <w:name w:val="ABAE4497BEC24D61B914E9F50E291AED7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30EFF35EB04AD9990C977F0382D39E4">
    <w:name w:val="F830EFF35EB04AD9990C977F0382D39E4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48">
    <w:name w:val="3BCB0669306B4E42873A2B93EE0699D248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44">
    <w:name w:val="A5FD04CF97BC4FB990880A4F739ECA4144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41">
    <w:name w:val="F828A76578CE4B968CD4A630D36E48E441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40">
    <w:name w:val="57C2ECC2A4454631B39B38F4CA55686540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40">
    <w:name w:val="176B1659637F41209B8972A263FCC01240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38">
    <w:name w:val="C38609FDD2E74E8A81CA394A3B30E01E38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37">
    <w:name w:val="FC9231AFD5DA4C6B8FB6FD782591ACEF37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37">
    <w:name w:val="5278E0B3E2BD47128FD803E0E2FA396537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37">
    <w:name w:val="9B5A005C727747D2BB7135EE6835DEFD37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35">
    <w:name w:val="B67AFDED896F43069C77F8CD0F1A125C35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33">
    <w:name w:val="33F0F4C78D204D5183E00EF2C7D6F91C33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33">
    <w:name w:val="212BE3807F8E44F7BBB4617D6712426D33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33">
    <w:name w:val="E8FC7B81763D40848A85E50F22B1891D33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33">
    <w:name w:val="A4F651BD0E2F476AB81F39E14DB7D3D433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33">
    <w:name w:val="30FCF513BF684BD99D60DB8F3D39662333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31">
    <w:name w:val="57AC4A9F0A324504B4E9C13AD96FCED031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29">
    <w:name w:val="E84B598DE7704FC98C5FD5F5915E6DC229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29">
    <w:name w:val="7E06194E7E27425B9FE7E056CD8669EB29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29">
    <w:name w:val="9E481B5C5B26497E8BEEF33DA840C47829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27">
    <w:name w:val="FCDB477BF28E44618B5D80AB79D47B1F27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26">
    <w:name w:val="B3543A1066514C7BA592362E7B16EAED26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25">
    <w:name w:val="2471995D23E44DEBAF16EE77EF4B4F1A25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24">
    <w:name w:val="4E7191AA60874559AE4B2CEA2205B6D924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22">
    <w:name w:val="726FE0ADBBB243159EBF3E46DA929AE222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21">
    <w:name w:val="C522CD3105974C999D11DB249EC6364421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21">
    <w:name w:val="A5DF707281AB4C2AB86430454FB8BB7721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20">
    <w:name w:val="30DB58DA3CF24A41AD8CEED29D58BADC20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20">
    <w:name w:val="CA0FE7F298294EF5A463DFE0630662F620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20">
    <w:name w:val="8FA13A9A7ED64238B7710A5FC0DBFCF020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20">
    <w:name w:val="50EC3043D1C74BB3B9132C8EB1A21DA020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17">
    <w:name w:val="F6E40D19C34D472EBCABA87CACE2154E17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16">
    <w:name w:val="BB3943D1558C471A9F45C426365326D416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16">
    <w:name w:val="343211EB60104C5F85098919ED62B6E916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15">
    <w:name w:val="1E0A09FFD2F84346BB2A0BF4519483F215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15">
    <w:name w:val="FE958F5B75BB4FB8B6D33BD5FFBB035D15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15">
    <w:name w:val="23196BB6D23B4B53AD6E64FE8DB3A3AA15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12">
    <w:name w:val="442491A077EB4F82A212213E853EED4212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12">
    <w:name w:val="00A34D143BF24D99BD1E2A29CAF8283D12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12">
    <w:name w:val="4E83E5CB23F14A9E94784DC774A8957212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12">
    <w:name w:val="DBAC3E993B7E4624965AF0687FD2D21B12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12">
    <w:name w:val="283B3192EC674F5C992CF873C5E1D98512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12">
    <w:name w:val="05844C67794947BDA0EFE2AF72D2EB9512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12">
    <w:name w:val="4957E49D43534804A163FE6CC483F4C212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12">
    <w:name w:val="3643248DF3B74ADD918F1CFDF9B68CA312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12">
    <w:name w:val="A60B89DAC2B243759EA92D2E36FC7E1512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12">
    <w:name w:val="DEE183F0E9CA4320A7CC5C855F0024B312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12">
    <w:name w:val="8E96CBC4C80A435E868714D119D0F51612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10">
    <w:name w:val="CFE115AE70254131BB81C321B7FFB91210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10">
    <w:name w:val="8DCBA7AF9BC74617A99E37E8955ACEEB10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10">
    <w:name w:val="219C68271245427987E4DE5DB89E217610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10">
    <w:name w:val="6D68C96828854E2DBA40177EAC754CE810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9">
    <w:name w:val="0E3BB299C0D645D5901BF955D30366529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9">
    <w:name w:val="D4D14913F4AB4A84A9BD3F8C1BA9863D9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9">
    <w:name w:val="10CAB74695DE42CDAA62989921F4BCB09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8">
    <w:name w:val="03D154CE148945CEA1CA3616FA20CA9E8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8">
    <w:name w:val="626A7D271C834CEDBF4E8CE769CD67FA8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8">
    <w:name w:val="C59350D85D874E4CA86D8696A302ACB58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8">
    <w:name w:val="ABAE4497BEC24D61B914E9F50E291AED8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30EFF35EB04AD9990C977F0382D39E5">
    <w:name w:val="F830EFF35EB04AD9990C977F0382D39E5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49">
    <w:name w:val="3BCB0669306B4E42873A2B93EE0699D249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45">
    <w:name w:val="A5FD04CF97BC4FB990880A4F739ECA4145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42">
    <w:name w:val="F828A76578CE4B968CD4A630D36E48E442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41">
    <w:name w:val="57C2ECC2A4454631B39B38F4CA55686541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41">
    <w:name w:val="176B1659637F41209B8972A263FCC01241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39">
    <w:name w:val="C38609FDD2E74E8A81CA394A3B30E01E39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38">
    <w:name w:val="FC9231AFD5DA4C6B8FB6FD782591ACEF38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38">
    <w:name w:val="5278E0B3E2BD47128FD803E0E2FA396538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38">
    <w:name w:val="9B5A005C727747D2BB7135EE6835DEFD38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36">
    <w:name w:val="B67AFDED896F43069C77F8CD0F1A125C36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34">
    <w:name w:val="33F0F4C78D204D5183E00EF2C7D6F91C34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34">
    <w:name w:val="212BE3807F8E44F7BBB4617D6712426D34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34">
    <w:name w:val="E8FC7B81763D40848A85E50F22B1891D34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34">
    <w:name w:val="A4F651BD0E2F476AB81F39E14DB7D3D434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34">
    <w:name w:val="30FCF513BF684BD99D60DB8F3D39662334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32">
    <w:name w:val="57AC4A9F0A324504B4E9C13AD96FCED032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30">
    <w:name w:val="E84B598DE7704FC98C5FD5F5915E6DC230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30">
    <w:name w:val="7E06194E7E27425B9FE7E056CD8669EB30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30">
    <w:name w:val="9E481B5C5B26497E8BEEF33DA840C47830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28">
    <w:name w:val="FCDB477BF28E44618B5D80AB79D47B1F28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27">
    <w:name w:val="B3543A1066514C7BA592362E7B16EAED27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26">
    <w:name w:val="2471995D23E44DEBAF16EE77EF4B4F1A26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25">
    <w:name w:val="4E7191AA60874559AE4B2CEA2205B6D925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23">
    <w:name w:val="726FE0ADBBB243159EBF3E46DA929AE223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22">
    <w:name w:val="C522CD3105974C999D11DB249EC6364422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22">
    <w:name w:val="A5DF707281AB4C2AB86430454FB8BB7722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21">
    <w:name w:val="30DB58DA3CF24A41AD8CEED29D58BADC21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21">
    <w:name w:val="CA0FE7F298294EF5A463DFE0630662F621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21">
    <w:name w:val="8FA13A9A7ED64238B7710A5FC0DBFCF021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21">
    <w:name w:val="50EC3043D1C74BB3B9132C8EB1A21DA021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18">
    <w:name w:val="F6E40D19C34D472EBCABA87CACE2154E18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17">
    <w:name w:val="BB3943D1558C471A9F45C426365326D417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17">
    <w:name w:val="343211EB60104C5F85098919ED62B6E917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16">
    <w:name w:val="1E0A09FFD2F84346BB2A0BF4519483F216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16">
    <w:name w:val="FE958F5B75BB4FB8B6D33BD5FFBB035D16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16">
    <w:name w:val="23196BB6D23B4B53AD6E64FE8DB3A3AA16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13">
    <w:name w:val="442491A077EB4F82A212213E853EED4213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13">
    <w:name w:val="00A34D143BF24D99BD1E2A29CAF8283D13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13">
    <w:name w:val="4E83E5CB23F14A9E94784DC774A8957213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13">
    <w:name w:val="DBAC3E993B7E4624965AF0687FD2D21B13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13">
    <w:name w:val="283B3192EC674F5C992CF873C5E1D98513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13">
    <w:name w:val="05844C67794947BDA0EFE2AF72D2EB9513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13">
    <w:name w:val="4957E49D43534804A163FE6CC483F4C213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13">
    <w:name w:val="3643248DF3B74ADD918F1CFDF9B68CA313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13">
    <w:name w:val="A60B89DAC2B243759EA92D2E36FC7E1513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13">
    <w:name w:val="DEE183F0E9CA4320A7CC5C855F0024B313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13">
    <w:name w:val="8E96CBC4C80A435E868714D119D0F51613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11">
    <w:name w:val="CFE115AE70254131BB81C321B7FFB91211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11">
    <w:name w:val="8DCBA7AF9BC74617A99E37E8955ACEEB11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11">
    <w:name w:val="219C68271245427987E4DE5DB89E217611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11">
    <w:name w:val="6D68C96828854E2DBA40177EAC754CE811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10">
    <w:name w:val="0E3BB299C0D645D5901BF955D303665210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10">
    <w:name w:val="D4D14913F4AB4A84A9BD3F8C1BA9863D10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10">
    <w:name w:val="10CAB74695DE42CDAA62989921F4BCB010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9">
    <w:name w:val="03D154CE148945CEA1CA3616FA20CA9E9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9">
    <w:name w:val="626A7D271C834CEDBF4E8CE769CD67FA9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9">
    <w:name w:val="C59350D85D874E4CA86D8696A302ACB59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9">
    <w:name w:val="ABAE4497BEC24D61B914E9F50E291AED9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0031319B6249D4ABF27D2FDC30BB31">
    <w:name w:val="300031319B6249D4ABF27D2FDC30BB31"/>
    <w:rsid w:val="0027270C"/>
  </w:style>
  <w:style w:type="paragraph" w:customStyle="1" w:styleId="0A71C100FD274360B710898E16D8AAB3">
    <w:name w:val="0A71C100FD274360B710898E16D8AAB3"/>
    <w:rsid w:val="0027270C"/>
  </w:style>
  <w:style w:type="paragraph" w:customStyle="1" w:styleId="0A71C100FD274360B710898E16D8AAB31">
    <w:name w:val="0A71C100FD274360B710898E16D8AAB31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50">
    <w:name w:val="3BCB0669306B4E42873A2B93EE0699D250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46">
    <w:name w:val="A5FD04CF97BC4FB990880A4F739ECA4146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43">
    <w:name w:val="F828A76578CE4B968CD4A630D36E48E443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42">
    <w:name w:val="57C2ECC2A4454631B39B38F4CA55686542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42">
    <w:name w:val="176B1659637F41209B8972A263FCC01242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40">
    <w:name w:val="C38609FDD2E74E8A81CA394A3B30E01E40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39">
    <w:name w:val="FC9231AFD5DA4C6B8FB6FD782591ACEF39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39">
    <w:name w:val="5278E0B3E2BD47128FD803E0E2FA396539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39">
    <w:name w:val="9B5A005C727747D2BB7135EE6835DEFD39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37">
    <w:name w:val="B67AFDED896F43069C77F8CD0F1A125C37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35">
    <w:name w:val="33F0F4C78D204D5183E00EF2C7D6F91C35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35">
    <w:name w:val="212BE3807F8E44F7BBB4617D6712426D35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35">
    <w:name w:val="E8FC7B81763D40848A85E50F22B1891D35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35">
    <w:name w:val="A4F651BD0E2F476AB81F39E14DB7D3D435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35">
    <w:name w:val="30FCF513BF684BD99D60DB8F3D39662335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33">
    <w:name w:val="57AC4A9F0A324504B4E9C13AD96FCED033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31">
    <w:name w:val="E84B598DE7704FC98C5FD5F5915E6DC231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31">
    <w:name w:val="7E06194E7E27425B9FE7E056CD8669EB31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31">
    <w:name w:val="9E481B5C5B26497E8BEEF33DA840C47831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29">
    <w:name w:val="FCDB477BF28E44618B5D80AB79D47B1F29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28">
    <w:name w:val="B3543A1066514C7BA592362E7B16EAED28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27">
    <w:name w:val="2471995D23E44DEBAF16EE77EF4B4F1A27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26">
    <w:name w:val="4E7191AA60874559AE4B2CEA2205B6D926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24">
    <w:name w:val="726FE0ADBBB243159EBF3E46DA929AE224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23">
    <w:name w:val="C522CD3105974C999D11DB249EC6364423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23">
    <w:name w:val="A5DF707281AB4C2AB86430454FB8BB7723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22">
    <w:name w:val="30DB58DA3CF24A41AD8CEED29D58BADC22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22">
    <w:name w:val="CA0FE7F298294EF5A463DFE0630662F622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22">
    <w:name w:val="8FA13A9A7ED64238B7710A5FC0DBFCF022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22">
    <w:name w:val="50EC3043D1C74BB3B9132C8EB1A21DA022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19">
    <w:name w:val="F6E40D19C34D472EBCABA87CACE2154E19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18">
    <w:name w:val="BB3943D1558C471A9F45C426365326D418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18">
    <w:name w:val="343211EB60104C5F85098919ED62B6E918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17">
    <w:name w:val="1E0A09FFD2F84346BB2A0BF4519483F217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17">
    <w:name w:val="FE958F5B75BB4FB8B6D33BD5FFBB035D17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17">
    <w:name w:val="23196BB6D23B4B53AD6E64FE8DB3A3AA17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14">
    <w:name w:val="442491A077EB4F82A212213E853EED4214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14">
    <w:name w:val="00A34D143BF24D99BD1E2A29CAF8283D14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14">
    <w:name w:val="4E83E5CB23F14A9E94784DC774A8957214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14">
    <w:name w:val="DBAC3E993B7E4624965AF0687FD2D21B14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14">
    <w:name w:val="283B3192EC674F5C992CF873C5E1D98514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14">
    <w:name w:val="05844C67794947BDA0EFE2AF72D2EB9514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14">
    <w:name w:val="4957E49D43534804A163FE6CC483F4C214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14">
    <w:name w:val="3643248DF3B74ADD918F1CFDF9B68CA314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14">
    <w:name w:val="A60B89DAC2B243759EA92D2E36FC7E1514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14">
    <w:name w:val="DEE183F0E9CA4320A7CC5C855F0024B314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14">
    <w:name w:val="8E96CBC4C80A435E868714D119D0F51614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12">
    <w:name w:val="CFE115AE70254131BB81C321B7FFB91212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12">
    <w:name w:val="8DCBA7AF9BC74617A99E37E8955ACEEB12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12">
    <w:name w:val="219C68271245427987E4DE5DB89E217612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12">
    <w:name w:val="6D68C96828854E2DBA40177EAC754CE812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11">
    <w:name w:val="0E3BB299C0D645D5901BF955D303665211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11">
    <w:name w:val="D4D14913F4AB4A84A9BD3F8C1BA9863D11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11">
    <w:name w:val="10CAB74695DE42CDAA62989921F4BCB011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10">
    <w:name w:val="03D154CE148945CEA1CA3616FA20CA9E10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10">
    <w:name w:val="626A7D271C834CEDBF4E8CE769CD67FA10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10">
    <w:name w:val="C59350D85D874E4CA86D8696A302ACB510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10">
    <w:name w:val="ABAE4497BEC24D61B914E9F50E291AED10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2">
    <w:name w:val="0A71C100FD274360B710898E16D8AAB32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51">
    <w:name w:val="3BCB0669306B4E42873A2B93EE0699D251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47">
    <w:name w:val="A5FD04CF97BC4FB990880A4F739ECA4147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44">
    <w:name w:val="F828A76578CE4B968CD4A630D36E48E444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43">
    <w:name w:val="57C2ECC2A4454631B39B38F4CA55686543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43">
    <w:name w:val="176B1659637F41209B8972A263FCC01243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41">
    <w:name w:val="C38609FDD2E74E8A81CA394A3B30E01E41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40">
    <w:name w:val="FC9231AFD5DA4C6B8FB6FD782591ACEF40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40">
    <w:name w:val="5278E0B3E2BD47128FD803E0E2FA396540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40">
    <w:name w:val="9B5A005C727747D2BB7135EE6835DEFD40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38">
    <w:name w:val="B67AFDED896F43069C77F8CD0F1A125C38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36">
    <w:name w:val="33F0F4C78D204D5183E00EF2C7D6F91C36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36">
    <w:name w:val="212BE3807F8E44F7BBB4617D6712426D36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36">
    <w:name w:val="E8FC7B81763D40848A85E50F22B1891D36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36">
    <w:name w:val="A4F651BD0E2F476AB81F39E14DB7D3D436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36">
    <w:name w:val="30FCF513BF684BD99D60DB8F3D39662336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34">
    <w:name w:val="57AC4A9F0A324504B4E9C13AD96FCED034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32">
    <w:name w:val="E84B598DE7704FC98C5FD5F5915E6DC232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32">
    <w:name w:val="7E06194E7E27425B9FE7E056CD8669EB32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32">
    <w:name w:val="9E481B5C5B26497E8BEEF33DA840C47832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30">
    <w:name w:val="FCDB477BF28E44618B5D80AB79D47B1F30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29">
    <w:name w:val="B3543A1066514C7BA592362E7B16EAED29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28">
    <w:name w:val="2471995D23E44DEBAF16EE77EF4B4F1A28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27">
    <w:name w:val="4E7191AA60874559AE4B2CEA2205B6D927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25">
    <w:name w:val="726FE0ADBBB243159EBF3E46DA929AE225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24">
    <w:name w:val="C522CD3105974C999D11DB249EC6364424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24">
    <w:name w:val="A5DF707281AB4C2AB86430454FB8BB7724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23">
    <w:name w:val="30DB58DA3CF24A41AD8CEED29D58BADC23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23">
    <w:name w:val="CA0FE7F298294EF5A463DFE0630662F623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23">
    <w:name w:val="8FA13A9A7ED64238B7710A5FC0DBFCF023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23">
    <w:name w:val="50EC3043D1C74BB3B9132C8EB1A21DA023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20">
    <w:name w:val="F6E40D19C34D472EBCABA87CACE2154E20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19">
    <w:name w:val="BB3943D1558C471A9F45C426365326D419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19">
    <w:name w:val="343211EB60104C5F85098919ED62B6E919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18">
    <w:name w:val="1E0A09FFD2F84346BB2A0BF4519483F218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18">
    <w:name w:val="FE958F5B75BB4FB8B6D33BD5FFBB035D18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18">
    <w:name w:val="23196BB6D23B4B53AD6E64FE8DB3A3AA18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15">
    <w:name w:val="442491A077EB4F82A212213E853EED4215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15">
    <w:name w:val="00A34D143BF24D99BD1E2A29CAF8283D15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15">
    <w:name w:val="4E83E5CB23F14A9E94784DC774A8957215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15">
    <w:name w:val="DBAC3E993B7E4624965AF0687FD2D21B15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15">
    <w:name w:val="283B3192EC674F5C992CF873C5E1D98515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15">
    <w:name w:val="05844C67794947BDA0EFE2AF72D2EB9515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15">
    <w:name w:val="4957E49D43534804A163FE6CC483F4C215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15">
    <w:name w:val="3643248DF3B74ADD918F1CFDF9B68CA315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15">
    <w:name w:val="A60B89DAC2B243759EA92D2E36FC7E1515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15">
    <w:name w:val="DEE183F0E9CA4320A7CC5C855F0024B315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15">
    <w:name w:val="8E96CBC4C80A435E868714D119D0F51615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13">
    <w:name w:val="CFE115AE70254131BB81C321B7FFB91213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13">
    <w:name w:val="8DCBA7AF9BC74617A99E37E8955ACEEB13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13">
    <w:name w:val="219C68271245427987E4DE5DB89E217613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13">
    <w:name w:val="6D68C96828854E2DBA40177EAC754CE813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12">
    <w:name w:val="0E3BB299C0D645D5901BF955D303665212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12">
    <w:name w:val="D4D14913F4AB4A84A9BD3F8C1BA9863D12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12">
    <w:name w:val="10CAB74695DE42CDAA62989921F4BCB012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11">
    <w:name w:val="03D154CE148945CEA1CA3616FA20CA9E11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11">
    <w:name w:val="626A7D271C834CEDBF4E8CE769CD67FA11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11">
    <w:name w:val="C59350D85D874E4CA86D8696A302ACB511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11">
    <w:name w:val="ABAE4497BEC24D61B914E9F50E291AED11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FFF998E88784B129BAAA1F000CC1FFF">
    <w:name w:val="4FFF998E88784B129BAAA1F000CC1FFF"/>
    <w:rsid w:val="00C667D6"/>
  </w:style>
  <w:style w:type="paragraph" w:customStyle="1" w:styleId="0A71C100FD274360B710898E16D8AAB33">
    <w:name w:val="0A71C100FD274360B710898E16D8AAB33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52">
    <w:name w:val="3BCB0669306B4E42873A2B93EE0699D252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48">
    <w:name w:val="A5FD04CF97BC4FB990880A4F739ECA4148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45">
    <w:name w:val="F828A76578CE4B968CD4A630D36E48E445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44">
    <w:name w:val="57C2ECC2A4454631B39B38F4CA55686544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44">
    <w:name w:val="176B1659637F41209B8972A263FCC01244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42">
    <w:name w:val="C38609FDD2E74E8A81CA394A3B30E01E42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41">
    <w:name w:val="FC9231AFD5DA4C6B8FB6FD782591ACEF41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41">
    <w:name w:val="5278E0B3E2BD47128FD803E0E2FA396541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41">
    <w:name w:val="9B5A005C727747D2BB7135EE6835DEFD41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39">
    <w:name w:val="B67AFDED896F43069C77F8CD0F1A125C39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37">
    <w:name w:val="33F0F4C78D204D5183E00EF2C7D6F91C37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37">
    <w:name w:val="212BE3807F8E44F7BBB4617D6712426D37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37">
    <w:name w:val="E8FC7B81763D40848A85E50F22B1891D37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FFF998E88784B129BAAA1F000CC1FFF1">
    <w:name w:val="4FFF998E88784B129BAAA1F000CC1FFF1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37">
    <w:name w:val="A4F651BD0E2F476AB81F39E14DB7D3D437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37">
    <w:name w:val="30FCF513BF684BD99D60DB8F3D39662337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35">
    <w:name w:val="57AC4A9F0A324504B4E9C13AD96FCED035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33">
    <w:name w:val="E84B598DE7704FC98C5FD5F5915E6DC233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33">
    <w:name w:val="7E06194E7E27425B9FE7E056CD8669EB33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33">
    <w:name w:val="9E481B5C5B26497E8BEEF33DA840C47833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31">
    <w:name w:val="FCDB477BF28E44618B5D80AB79D47B1F31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30">
    <w:name w:val="B3543A1066514C7BA592362E7B16EAED30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29">
    <w:name w:val="2471995D23E44DEBAF16EE77EF4B4F1A29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28">
    <w:name w:val="4E7191AA60874559AE4B2CEA2205B6D928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26">
    <w:name w:val="726FE0ADBBB243159EBF3E46DA929AE226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25">
    <w:name w:val="C522CD3105974C999D11DB249EC6364425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25">
    <w:name w:val="A5DF707281AB4C2AB86430454FB8BB7725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24">
    <w:name w:val="30DB58DA3CF24A41AD8CEED29D58BADC24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24">
    <w:name w:val="CA0FE7F298294EF5A463DFE0630662F624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24">
    <w:name w:val="8FA13A9A7ED64238B7710A5FC0DBFCF024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24">
    <w:name w:val="50EC3043D1C74BB3B9132C8EB1A21DA024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21">
    <w:name w:val="F6E40D19C34D472EBCABA87CACE2154E21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20">
    <w:name w:val="BB3943D1558C471A9F45C426365326D420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20">
    <w:name w:val="343211EB60104C5F85098919ED62B6E920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19">
    <w:name w:val="1E0A09FFD2F84346BB2A0BF4519483F219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19">
    <w:name w:val="FE958F5B75BB4FB8B6D33BD5FFBB035D19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19">
    <w:name w:val="23196BB6D23B4B53AD6E64FE8DB3A3AA19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16">
    <w:name w:val="442491A077EB4F82A212213E853EED4216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16">
    <w:name w:val="00A34D143BF24D99BD1E2A29CAF8283D16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16">
    <w:name w:val="4E83E5CB23F14A9E94784DC774A8957216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16">
    <w:name w:val="DBAC3E993B7E4624965AF0687FD2D21B16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16">
    <w:name w:val="283B3192EC674F5C992CF873C5E1D98516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16">
    <w:name w:val="05844C67794947BDA0EFE2AF72D2EB9516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16">
    <w:name w:val="4957E49D43534804A163FE6CC483F4C216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16">
    <w:name w:val="3643248DF3B74ADD918F1CFDF9B68CA316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16">
    <w:name w:val="A60B89DAC2B243759EA92D2E36FC7E1516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16">
    <w:name w:val="DEE183F0E9CA4320A7CC5C855F0024B316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16">
    <w:name w:val="8E96CBC4C80A435E868714D119D0F51616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14">
    <w:name w:val="CFE115AE70254131BB81C321B7FFB91214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14">
    <w:name w:val="8DCBA7AF9BC74617A99E37E8955ACEEB14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14">
    <w:name w:val="219C68271245427987E4DE5DB89E217614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14">
    <w:name w:val="6D68C96828854E2DBA40177EAC754CE814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13">
    <w:name w:val="0E3BB299C0D645D5901BF955D303665213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13">
    <w:name w:val="D4D14913F4AB4A84A9BD3F8C1BA9863D13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13">
    <w:name w:val="10CAB74695DE42CDAA62989921F4BCB013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12">
    <w:name w:val="03D154CE148945CEA1CA3616FA20CA9E12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12">
    <w:name w:val="626A7D271C834CEDBF4E8CE769CD67FA12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12">
    <w:name w:val="C59350D85D874E4CA86D8696A302ACB512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12">
    <w:name w:val="ABAE4497BEC24D61B914E9F50E291AED12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4">
    <w:name w:val="0A71C100FD274360B710898E16D8AAB34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53">
    <w:name w:val="3BCB0669306B4E42873A2B93EE0699D253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49">
    <w:name w:val="A5FD04CF97BC4FB990880A4F739ECA4149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46">
    <w:name w:val="F828A76578CE4B968CD4A630D36E48E446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45">
    <w:name w:val="57C2ECC2A4454631B39B38F4CA55686545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45">
    <w:name w:val="176B1659637F41209B8972A263FCC01245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43">
    <w:name w:val="C38609FDD2E74E8A81CA394A3B30E01E43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42">
    <w:name w:val="FC9231AFD5DA4C6B8FB6FD782591ACEF42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42">
    <w:name w:val="5278E0B3E2BD47128FD803E0E2FA396542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42">
    <w:name w:val="9B5A005C727747D2BB7135EE6835DEFD42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40">
    <w:name w:val="B67AFDED896F43069C77F8CD0F1A125C40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38">
    <w:name w:val="33F0F4C78D204D5183E00EF2C7D6F91C38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38">
    <w:name w:val="212BE3807F8E44F7BBB4617D6712426D38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38">
    <w:name w:val="E8FC7B81763D40848A85E50F22B1891D38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FFF998E88784B129BAAA1F000CC1FFF2">
    <w:name w:val="4FFF998E88784B129BAAA1F000CC1FFF2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38">
    <w:name w:val="A4F651BD0E2F476AB81F39E14DB7D3D438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38">
    <w:name w:val="30FCF513BF684BD99D60DB8F3D39662338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36">
    <w:name w:val="57AC4A9F0A324504B4E9C13AD96FCED036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34">
    <w:name w:val="E84B598DE7704FC98C5FD5F5915E6DC234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34">
    <w:name w:val="7E06194E7E27425B9FE7E056CD8669EB34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34">
    <w:name w:val="9E481B5C5B26497E8BEEF33DA840C47834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32">
    <w:name w:val="FCDB477BF28E44618B5D80AB79D47B1F32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31">
    <w:name w:val="B3543A1066514C7BA592362E7B16EAED31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30">
    <w:name w:val="2471995D23E44DEBAF16EE77EF4B4F1A30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29">
    <w:name w:val="4E7191AA60874559AE4B2CEA2205B6D929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27">
    <w:name w:val="726FE0ADBBB243159EBF3E46DA929AE227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26">
    <w:name w:val="C522CD3105974C999D11DB249EC6364426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26">
    <w:name w:val="A5DF707281AB4C2AB86430454FB8BB7726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25">
    <w:name w:val="30DB58DA3CF24A41AD8CEED29D58BADC25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25">
    <w:name w:val="CA0FE7F298294EF5A463DFE0630662F625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25">
    <w:name w:val="8FA13A9A7ED64238B7710A5FC0DBFCF025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25">
    <w:name w:val="50EC3043D1C74BB3B9132C8EB1A21DA025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22">
    <w:name w:val="F6E40D19C34D472EBCABA87CACE2154E22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21">
    <w:name w:val="BB3943D1558C471A9F45C426365326D421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21">
    <w:name w:val="343211EB60104C5F85098919ED62B6E921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20">
    <w:name w:val="1E0A09FFD2F84346BB2A0BF4519483F220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20">
    <w:name w:val="FE958F5B75BB4FB8B6D33BD5FFBB035D20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20">
    <w:name w:val="23196BB6D23B4B53AD6E64FE8DB3A3AA20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17">
    <w:name w:val="442491A077EB4F82A212213E853EED4217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17">
    <w:name w:val="00A34D143BF24D99BD1E2A29CAF8283D17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17">
    <w:name w:val="4E83E5CB23F14A9E94784DC774A8957217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17">
    <w:name w:val="DBAC3E993B7E4624965AF0687FD2D21B17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17">
    <w:name w:val="283B3192EC674F5C992CF873C5E1D98517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17">
    <w:name w:val="05844C67794947BDA0EFE2AF72D2EB9517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17">
    <w:name w:val="4957E49D43534804A163FE6CC483F4C217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17">
    <w:name w:val="3643248DF3B74ADD918F1CFDF9B68CA317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17">
    <w:name w:val="A60B89DAC2B243759EA92D2E36FC7E1517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17">
    <w:name w:val="DEE183F0E9CA4320A7CC5C855F0024B317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17">
    <w:name w:val="8E96CBC4C80A435E868714D119D0F51617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15">
    <w:name w:val="CFE115AE70254131BB81C321B7FFB91215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15">
    <w:name w:val="8DCBA7AF9BC74617A99E37E8955ACEEB15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15">
    <w:name w:val="219C68271245427987E4DE5DB89E217615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15">
    <w:name w:val="6D68C96828854E2DBA40177EAC754CE815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14">
    <w:name w:val="0E3BB299C0D645D5901BF955D303665214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14">
    <w:name w:val="D4D14913F4AB4A84A9BD3F8C1BA9863D14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14">
    <w:name w:val="10CAB74695DE42CDAA62989921F4BCB014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13">
    <w:name w:val="03D154CE148945CEA1CA3616FA20CA9E13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13">
    <w:name w:val="626A7D271C834CEDBF4E8CE769CD67FA13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13">
    <w:name w:val="C59350D85D874E4CA86D8696A302ACB513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13">
    <w:name w:val="ABAE4497BEC24D61B914E9F50E291AED13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5">
    <w:name w:val="0A71C100FD274360B710898E16D8AAB35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54">
    <w:name w:val="3BCB0669306B4E42873A2B93EE0699D254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50">
    <w:name w:val="A5FD04CF97BC4FB990880A4F739ECA4150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47">
    <w:name w:val="F828A76578CE4B968CD4A630D36E48E447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46">
    <w:name w:val="57C2ECC2A4454631B39B38F4CA55686546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46">
    <w:name w:val="176B1659637F41209B8972A263FCC01246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44">
    <w:name w:val="C38609FDD2E74E8A81CA394A3B30E01E44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43">
    <w:name w:val="FC9231AFD5DA4C6B8FB6FD782591ACEF43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43">
    <w:name w:val="5278E0B3E2BD47128FD803E0E2FA396543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43">
    <w:name w:val="9B5A005C727747D2BB7135EE6835DEFD43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41">
    <w:name w:val="B67AFDED896F43069C77F8CD0F1A125C41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39">
    <w:name w:val="33F0F4C78D204D5183E00EF2C7D6F91C39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39">
    <w:name w:val="212BE3807F8E44F7BBB4617D6712426D39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39">
    <w:name w:val="E8FC7B81763D40848A85E50F22B1891D39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FFF998E88784B129BAAA1F000CC1FFF3">
    <w:name w:val="4FFF998E88784B129BAAA1F000CC1FFF3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39">
    <w:name w:val="A4F651BD0E2F476AB81F39E14DB7D3D439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39">
    <w:name w:val="30FCF513BF684BD99D60DB8F3D39662339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37">
    <w:name w:val="57AC4A9F0A324504B4E9C13AD96FCED037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35">
    <w:name w:val="E84B598DE7704FC98C5FD5F5915E6DC235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35">
    <w:name w:val="7E06194E7E27425B9FE7E056CD8669EB35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35">
    <w:name w:val="9E481B5C5B26497E8BEEF33DA840C47835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33">
    <w:name w:val="FCDB477BF28E44618B5D80AB79D47B1F33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32">
    <w:name w:val="B3543A1066514C7BA592362E7B16EAED32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31">
    <w:name w:val="2471995D23E44DEBAF16EE77EF4B4F1A31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30">
    <w:name w:val="4E7191AA60874559AE4B2CEA2205B6D930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28">
    <w:name w:val="726FE0ADBBB243159EBF3E46DA929AE228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27">
    <w:name w:val="C522CD3105974C999D11DB249EC6364427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27">
    <w:name w:val="A5DF707281AB4C2AB86430454FB8BB7727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26">
    <w:name w:val="30DB58DA3CF24A41AD8CEED29D58BADC26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26">
    <w:name w:val="CA0FE7F298294EF5A463DFE0630662F626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26">
    <w:name w:val="8FA13A9A7ED64238B7710A5FC0DBFCF026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26">
    <w:name w:val="50EC3043D1C74BB3B9132C8EB1A21DA026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23">
    <w:name w:val="F6E40D19C34D472EBCABA87CACE2154E23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22">
    <w:name w:val="BB3943D1558C471A9F45C426365326D422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22">
    <w:name w:val="343211EB60104C5F85098919ED62B6E922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21">
    <w:name w:val="1E0A09FFD2F84346BB2A0BF4519483F221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21">
    <w:name w:val="FE958F5B75BB4FB8B6D33BD5FFBB035D21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21">
    <w:name w:val="23196BB6D23B4B53AD6E64FE8DB3A3AA21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18">
    <w:name w:val="442491A077EB4F82A212213E853EED4218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18">
    <w:name w:val="00A34D143BF24D99BD1E2A29CAF8283D18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18">
    <w:name w:val="4E83E5CB23F14A9E94784DC774A8957218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18">
    <w:name w:val="DBAC3E993B7E4624965AF0687FD2D21B18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18">
    <w:name w:val="283B3192EC674F5C992CF873C5E1D98518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18">
    <w:name w:val="05844C67794947BDA0EFE2AF72D2EB9518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18">
    <w:name w:val="4957E49D43534804A163FE6CC483F4C218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18">
    <w:name w:val="3643248DF3B74ADD918F1CFDF9B68CA318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18">
    <w:name w:val="A60B89DAC2B243759EA92D2E36FC7E1518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18">
    <w:name w:val="DEE183F0E9CA4320A7CC5C855F0024B318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18">
    <w:name w:val="8E96CBC4C80A435E868714D119D0F51618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16">
    <w:name w:val="CFE115AE70254131BB81C321B7FFB91216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16">
    <w:name w:val="8DCBA7AF9BC74617A99E37E8955ACEEB16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16">
    <w:name w:val="219C68271245427987E4DE5DB89E217616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16">
    <w:name w:val="6D68C96828854E2DBA40177EAC754CE816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15">
    <w:name w:val="0E3BB299C0D645D5901BF955D303665215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15">
    <w:name w:val="D4D14913F4AB4A84A9BD3F8C1BA9863D15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15">
    <w:name w:val="10CAB74695DE42CDAA62989921F4BCB015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14">
    <w:name w:val="03D154CE148945CEA1CA3616FA20CA9E14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14">
    <w:name w:val="626A7D271C834CEDBF4E8CE769CD67FA14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14">
    <w:name w:val="C59350D85D874E4CA86D8696A302ACB514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14">
    <w:name w:val="ABAE4497BEC24D61B914E9F50E291AED14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08C5440FE84FF9B802ACE213DAB5C8">
    <w:name w:val="2108C5440FE84FF9B802ACE213DAB5C8"/>
    <w:rsid w:val="00204ED8"/>
  </w:style>
  <w:style w:type="paragraph" w:customStyle="1" w:styleId="B77FCAA6B3264B9CB8310C754ACA80C6">
    <w:name w:val="B77FCAA6B3264B9CB8310C754ACA80C6"/>
    <w:rsid w:val="00204ED8"/>
  </w:style>
  <w:style w:type="paragraph" w:customStyle="1" w:styleId="0A71C100FD274360B710898E16D8AAB36">
    <w:name w:val="0A71C100FD274360B710898E16D8AAB36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55">
    <w:name w:val="3BCB0669306B4E42873A2B93EE0699D255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51">
    <w:name w:val="A5FD04CF97BC4FB990880A4F739ECA4151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48">
    <w:name w:val="F828A76578CE4B968CD4A630D36E48E44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47">
    <w:name w:val="57C2ECC2A4454631B39B38F4CA5568654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47">
    <w:name w:val="176B1659637F41209B8972A263FCC0124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45">
    <w:name w:val="C38609FDD2E74E8A81CA394A3B30E01E45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44">
    <w:name w:val="FC9231AFD5DA4C6B8FB6FD782591ACEF44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44">
    <w:name w:val="5278E0B3E2BD47128FD803E0E2FA396544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44">
    <w:name w:val="9B5A005C727747D2BB7135EE6835DEFD44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42">
    <w:name w:val="B67AFDED896F43069C77F8CD0F1A125C42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40">
    <w:name w:val="33F0F4C78D204D5183E00EF2C7D6F91C40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40">
    <w:name w:val="212BE3807F8E44F7BBB4617D6712426D40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40">
    <w:name w:val="E8FC7B81763D40848A85E50F22B1891D40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77FCAA6B3264B9CB8310C754ACA80C61">
    <w:name w:val="B77FCAA6B3264B9CB8310C754ACA80C61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40">
    <w:name w:val="A4F651BD0E2F476AB81F39E14DB7D3D440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40">
    <w:name w:val="30FCF513BF684BD99D60DB8F3D39662340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38">
    <w:name w:val="57AC4A9F0A324504B4E9C13AD96FCED03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36">
    <w:name w:val="E84B598DE7704FC98C5FD5F5915E6DC236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36">
    <w:name w:val="7E06194E7E27425B9FE7E056CD8669EB36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36">
    <w:name w:val="9E481B5C5B26497E8BEEF33DA840C47836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34">
    <w:name w:val="FCDB477BF28E44618B5D80AB79D47B1F34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33">
    <w:name w:val="B3543A1066514C7BA592362E7B16EAED33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32">
    <w:name w:val="2471995D23E44DEBAF16EE77EF4B4F1A32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31">
    <w:name w:val="4E7191AA60874559AE4B2CEA2205B6D931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29">
    <w:name w:val="726FE0ADBBB243159EBF3E46DA929AE229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28">
    <w:name w:val="C522CD3105974C999D11DB249EC636442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28">
    <w:name w:val="A5DF707281AB4C2AB86430454FB8BB772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27">
    <w:name w:val="30DB58DA3CF24A41AD8CEED29D58BADC2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27">
    <w:name w:val="CA0FE7F298294EF5A463DFE0630662F62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27">
    <w:name w:val="8FA13A9A7ED64238B7710A5FC0DBFCF02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27">
    <w:name w:val="50EC3043D1C74BB3B9132C8EB1A21DA02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24">
    <w:name w:val="F6E40D19C34D472EBCABA87CACE2154E24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23">
    <w:name w:val="BB3943D1558C471A9F45C426365326D423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23">
    <w:name w:val="343211EB60104C5F85098919ED62B6E923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22">
    <w:name w:val="1E0A09FFD2F84346BB2A0BF4519483F222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22">
    <w:name w:val="FE958F5B75BB4FB8B6D33BD5FFBB035D22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22">
    <w:name w:val="23196BB6D23B4B53AD6E64FE8DB3A3AA22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19">
    <w:name w:val="442491A077EB4F82A212213E853EED42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19">
    <w:name w:val="00A34D143BF24D99BD1E2A29CAF8283D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19">
    <w:name w:val="4E83E5CB23F14A9E94784DC774A89572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19">
    <w:name w:val="DBAC3E993B7E4624965AF0687FD2D21B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19">
    <w:name w:val="283B3192EC674F5C992CF873C5E1D985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19">
    <w:name w:val="05844C67794947BDA0EFE2AF72D2EB95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19">
    <w:name w:val="4957E49D43534804A163FE6CC483F4C2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19">
    <w:name w:val="3643248DF3B74ADD918F1CFDF9B68CA3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19">
    <w:name w:val="A60B89DAC2B243759EA92D2E36FC7E15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19">
    <w:name w:val="DEE183F0E9CA4320A7CC5C855F0024B3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19">
    <w:name w:val="8E96CBC4C80A435E868714D119D0F516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17">
    <w:name w:val="CFE115AE70254131BB81C321B7FFB91217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17">
    <w:name w:val="8DCBA7AF9BC74617A99E37E8955ACEEB17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17">
    <w:name w:val="219C68271245427987E4DE5DB89E217617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17">
    <w:name w:val="6D68C96828854E2DBA40177EAC754CE817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16">
    <w:name w:val="0E3BB299C0D645D5901BF955D303665216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16">
    <w:name w:val="D4D14913F4AB4A84A9BD3F8C1BA9863D16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16">
    <w:name w:val="10CAB74695DE42CDAA62989921F4BCB016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15">
    <w:name w:val="03D154CE148945CEA1CA3616FA20CA9E15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15">
    <w:name w:val="626A7D271C834CEDBF4E8CE769CD67FA15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15">
    <w:name w:val="C59350D85D874E4CA86D8696A302ACB515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15">
    <w:name w:val="ABAE4497BEC24D61B914E9F50E291AED15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7">
    <w:name w:val="0A71C100FD274360B710898E16D8AAB3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56">
    <w:name w:val="3BCB0669306B4E42873A2B93EE0699D256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52">
    <w:name w:val="A5FD04CF97BC4FB990880A4F739ECA4152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49">
    <w:name w:val="F828A76578CE4B968CD4A630D36E48E449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48">
    <w:name w:val="57C2ECC2A4454631B39B38F4CA5568654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48">
    <w:name w:val="176B1659637F41209B8972A263FCC0124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46">
    <w:name w:val="C38609FDD2E74E8A81CA394A3B30E01E46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45">
    <w:name w:val="FC9231AFD5DA4C6B8FB6FD782591ACEF45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45">
    <w:name w:val="5278E0B3E2BD47128FD803E0E2FA396545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45">
    <w:name w:val="9B5A005C727747D2BB7135EE6835DEFD45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43">
    <w:name w:val="B67AFDED896F43069C77F8CD0F1A125C43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41">
    <w:name w:val="33F0F4C78D204D5183E00EF2C7D6F91C41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41">
    <w:name w:val="212BE3807F8E44F7BBB4617D6712426D41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41">
    <w:name w:val="E8FC7B81763D40848A85E50F22B1891D41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77FCAA6B3264B9CB8310C754ACA80C62">
    <w:name w:val="B77FCAA6B3264B9CB8310C754ACA80C62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41">
    <w:name w:val="A4F651BD0E2F476AB81F39E14DB7D3D441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41">
    <w:name w:val="30FCF513BF684BD99D60DB8F3D39662341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39">
    <w:name w:val="57AC4A9F0A324504B4E9C13AD96FCED039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37">
    <w:name w:val="E84B598DE7704FC98C5FD5F5915E6DC23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37">
    <w:name w:val="7E06194E7E27425B9FE7E056CD8669EB3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37">
    <w:name w:val="9E481B5C5B26497E8BEEF33DA840C4783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35">
    <w:name w:val="FCDB477BF28E44618B5D80AB79D47B1F35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34">
    <w:name w:val="B3543A1066514C7BA592362E7B16EAED34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33">
    <w:name w:val="2471995D23E44DEBAF16EE77EF4B4F1A33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32">
    <w:name w:val="4E7191AA60874559AE4B2CEA2205B6D932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30">
    <w:name w:val="726FE0ADBBB243159EBF3E46DA929AE230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29">
    <w:name w:val="C522CD3105974C999D11DB249EC6364429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29">
    <w:name w:val="A5DF707281AB4C2AB86430454FB8BB7729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28">
    <w:name w:val="30DB58DA3CF24A41AD8CEED29D58BADC2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28">
    <w:name w:val="CA0FE7F298294EF5A463DFE0630662F62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28">
    <w:name w:val="8FA13A9A7ED64238B7710A5FC0DBFCF02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28">
    <w:name w:val="50EC3043D1C74BB3B9132C8EB1A21DA02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25">
    <w:name w:val="F6E40D19C34D472EBCABA87CACE2154E25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24">
    <w:name w:val="BB3943D1558C471A9F45C426365326D424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24">
    <w:name w:val="343211EB60104C5F85098919ED62B6E924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23">
    <w:name w:val="1E0A09FFD2F84346BB2A0BF4519483F223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23">
    <w:name w:val="FE958F5B75BB4FB8B6D33BD5FFBB035D23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23">
    <w:name w:val="23196BB6D23B4B53AD6E64FE8DB3A3AA23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20">
    <w:name w:val="442491A077EB4F82A212213E853EED4220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20">
    <w:name w:val="00A34D143BF24D99BD1E2A29CAF8283D20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20">
    <w:name w:val="4E83E5CB23F14A9E94784DC774A8957220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20">
    <w:name w:val="DBAC3E993B7E4624965AF0687FD2D21B20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20">
    <w:name w:val="283B3192EC674F5C992CF873C5E1D98520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20">
    <w:name w:val="05844C67794947BDA0EFE2AF72D2EB9520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20">
    <w:name w:val="4957E49D43534804A163FE6CC483F4C220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20">
    <w:name w:val="3643248DF3B74ADD918F1CFDF9B68CA320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20">
    <w:name w:val="A60B89DAC2B243759EA92D2E36FC7E1520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20">
    <w:name w:val="DEE183F0E9CA4320A7CC5C855F0024B320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20">
    <w:name w:val="8E96CBC4C80A435E868714D119D0F51620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18">
    <w:name w:val="CFE115AE70254131BB81C321B7FFB91218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18">
    <w:name w:val="8DCBA7AF9BC74617A99E37E8955ACEEB18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18">
    <w:name w:val="219C68271245427987E4DE5DB89E217618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18">
    <w:name w:val="6D68C96828854E2DBA40177EAC754CE818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17">
    <w:name w:val="0E3BB299C0D645D5901BF955D303665217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17">
    <w:name w:val="D4D14913F4AB4A84A9BD3F8C1BA9863D17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17">
    <w:name w:val="10CAB74695DE42CDAA62989921F4BCB017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16">
    <w:name w:val="03D154CE148945CEA1CA3616FA20CA9E16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16">
    <w:name w:val="626A7D271C834CEDBF4E8CE769CD67FA16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16">
    <w:name w:val="C59350D85D874E4CA86D8696A302ACB516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16">
    <w:name w:val="ABAE4497BEC24D61B914E9F50E291AED16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8">
    <w:name w:val="0A71C100FD274360B710898E16D8AAB3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57">
    <w:name w:val="3BCB0669306B4E42873A2B93EE0699D25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53">
    <w:name w:val="A5FD04CF97BC4FB990880A4F739ECA4153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50">
    <w:name w:val="F828A76578CE4B968CD4A630D36E48E450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49">
    <w:name w:val="57C2ECC2A4454631B39B38F4CA55686549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49">
    <w:name w:val="176B1659637F41209B8972A263FCC01249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47">
    <w:name w:val="C38609FDD2E74E8A81CA394A3B30E01E4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46">
    <w:name w:val="FC9231AFD5DA4C6B8FB6FD782591ACEF46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46">
    <w:name w:val="5278E0B3E2BD47128FD803E0E2FA396546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46">
    <w:name w:val="9B5A005C727747D2BB7135EE6835DEFD46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44">
    <w:name w:val="B67AFDED896F43069C77F8CD0F1A125C44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42">
    <w:name w:val="33F0F4C78D204D5183E00EF2C7D6F91C42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42">
    <w:name w:val="212BE3807F8E44F7BBB4617D6712426D42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42">
    <w:name w:val="E8FC7B81763D40848A85E50F22B1891D42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77FCAA6B3264B9CB8310C754ACA80C63">
    <w:name w:val="B77FCAA6B3264B9CB8310C754ACA80C63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42">
    <w:name w:val="A4F651BD0E2F476AB81F39E14DB7D3D442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42">
    <w:name w:val="30FCF513BF684BD99D60DB8F3D39662342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40">
    <w:name w:val="57AC4A9F0A324504B4E9C13AD96FCED040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38">
    <w:name w:val="E84B598DE7704FC98C5FD5F5915E6DC23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38">
    <w:name w:val="7E06194E7E27425B9FE7E056CD8669EB3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38">
    <w:name w:val="9E481B5C5B26497E8BEEF33DA840C4783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36">
    <w:name w:val="FCDB477BF28E44618B5D80AB79D47B1F36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35">
    <w:name w:val="B3543A1066514C7BA592362E7B16EAED35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34">
    <w:name w:val="2471995D23E44DEBAF16EE77EF4B4F1A34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33">
    <w:name w:val="4E7191AA60874559AE4B2CEA2205B6D933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31">
    <w:name w:val="726FE0ADBBB243159EBF3E46DA929AE231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30">
    <w:name w:val="C522CD3105974C999D11DB249EC6364430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30">
    <w:name w:val="A5DF707281AB4C2AB86430454FB8BB7730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29">
    <w:name w:val="30DB58DA3CF24A41AD8CEED29D58BADC29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29">
    <w:name w:val="CA0FE7F298294EF5A463DFE0630662F629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29">
    <w:name w:val="8FA13A9A7ED64238B7710A5FC0DBFCF029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29">
    <w:name w:val="50EC3043D1C74BB3B9132C8EB1A21DA029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26">
    <w:name w:val="F6E40D19C34D472EBCABA87CACE2154E26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25">
    <w:name w:val="BB3943D1558C471A9F45C426365326D425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25">
    <w:name w:val="343211EB60104C5F85098919ED62B6E925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24">
    <w:name w:val="1E0A09FFD2F84346BB2A0BF4519483F224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24">
    <w:name w:val="FE958F5B75BB4FB8B6D33BD5FFBB035D24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24">
    <w:name w:val="23196BB6D23B4B53AD6E64FE8DB3A3AA24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21">
    <w:name w:val="442491A077EB4F82A212213E853EED4221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21">
    <w:name w:val="00A34D143BF24D99BD1E2A29CAF8283D21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21">
    <w:name w:val="4E83E5CB23F14A9E94784DC774A8957221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21">
    <w:name w:val="DBAC3E993B7E4624965AF0687FD2D21B21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21">
    <w:name w:val="283B3192EC674F5C992CF873C5E1D98521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21">
    <w:name w:val="05844C67794947BDA0EFE2AF72D2EB9521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21">
    <w:name w:val="4957E49D43534804A163FE6CC483F4C221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21">
    <w:name w:val="3643248DF3B74ADD918F1CFDF9B68CA321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21">
    <w:name w:val="A60B89DAC2B243759EA92D2E36FC7E1521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21">
    <w:name w:val="DEE183F0E9CA4320A7CC5C855F0024B321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21">
    <w:name w:val="8E96CBC4C80A435E868714D119D0F51621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19">
    <w:name w:val="CFE115AE70254131BB81C321B7FFB912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19">
    <w:name w:val="8DCBA7AF9BC74617A99E37E8955ACEEB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19">
    <w:name w:val="219C68271245427987E4DE5DB89E2176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19">
    <w:name w:val="6D68C96828854E2DBA40177EAC754CE8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18">
    <w:name w:val="0E3BB299C0D645D5901BF955D303665218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18">
    <w:name w:val="D4D14913F4AB4A84A9BD3F8C1BA9863D18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18">
    <w:name w:val="10CAB74695DE42CDAA62989921F4BCB018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17">
    <w:name w:val="03D154CE148945CEA1CA3616FA20CA9E1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17">
    <w:name w:val="626A7D271C834CEDBF4E8CE769CD67FA1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17">
    <w:name w:val="C59350D85D874E4CA86D8696A302ACB51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17">
    <w:name w:val="ABAE4497BEC24D61B914E9F50E291AED1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9">
    <w:name w:val="0A71C100FD274360B710898E16D8AAB39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58">
    <w:name w:val="3BCB0669306B4E42873A2B93EE0699D258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54">
    <w:name w:val="A5FD04CF97BC4FB990880A4F739ECA4154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51">
    <w:name w:val="F828A76578CE4B968CD4A630D36E48E451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50">
    <w:name w:val="57C2ECC2A4454631B39B38F4CA55686550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50">
    <w:name w:val="176B1659637F41209B8972A263FCC01250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48">
    <w:name w:val="C38609FDD2E74E8A81CA394A3B30E01E48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47">
    <w:name w:val="FC9231AFD5DA4C6B8FB6FD782591ACEF47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47">
    <w:name w:val="5278E0B3E2BD47128FD803E0E2FA396547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47">
    <w:name w:val="9B5A005C727747D2BB7135EE6835DEFD47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45">
    <w:name w:val="B67AFDED896F43069C77F8CD0F1A125C45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43">
    <w:name w:val="33F0F4C78D204D5183E00EF2C7D6F91C43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43">
    <w:name w:val="212BE3807F8E44F7BBB4617D6712426D43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43">
    <w:name w:val="E8FC7B81763D40848A85E50F22B1891D43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77FCAA6B3264B9CB8310C754ACA80C64">
    <w:name w:val="B77FCAA6B3264B9CB8310C754ACA80C64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43">
    <w:name w:val="A4F651BD0E2F476AB81F39E14DB7D3D443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43">
    <w:name w:val="30FCF513BF684BD99D60DB8F3D39662343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41">
    <w:name w:val="57AC4A9F0A324504B4E9C13AD96FCED041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39">
    <w:name w:val="E84B598DE7704FC98C5FD5F5915E6DC239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39">
    <w:name w:val="7E06194E7E27425B9FE7E056CD8669EB39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39">
    <w:name w:val="9E481B5C5B26497E8BEEF33DA840C47839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37">
    <w:name w:val="FCDB477BF28E44618B5D80AB79D47B1F37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36">
    <w:name w:val="B3543A1066514C7BA592362E7B16EAED36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35">
    <w:name w:val="2471995D23E44DEBAF16EE77EF4B4F1A35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34">
    <w:name w:val="4E7191AA60874559AE4B2CEA2205B6D934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32">
    <w:name w:val="726FE0ADBBB243159EBF3E46DA929AE232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31">
    <w:name w:val="C522CD3105974C999D11DB249EC6364431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31">
    <w:name w:val="A5DF707281AB4C2AB86430454FB8BB7731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30">
    <w:name w:val="30DB58DA3CF24A41AD8CEED29D58BADC30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30">
    <w:name w:val="CA0FE7F298294EF5A463DFE0630662F630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30">
    <w:name w:val="8FA13A9A7ED64238B7710A5FC0DBFCF030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30">
    <w:name w:val="50EC3043D1C74BB3B9132C8EB1A21DA030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27">
    <w:name w:val="F6E40D19C34D472EBCABA87CACE2154E27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26">
    <w:name w:val="BB3943D1558C471A9F45C426365326D426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26">
    <w:name w:val="343211EB60104C5F85098919ED62B6E926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25">
    <w:name w:val="1E0A09FFD2F84346BB2A0BF4519483F225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25">
    <w:name w:val="FE958F5B75BB4FB8B6D33BD5FFBB035D25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25">
    <w:name w:val="23196BB6D23B4B53AD6E64FE8DB3A3AA25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22">
    <w:name w:val="442491A077EB4F82A212213E853EED4222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22">
    <w:name w:val="00A34D143BF24D99BD1E2A29CAF8283D22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22">
    <w:name w:val="4E83E5CB23F14A9E94784DC774A8957222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22">
    <w:name w:val="DBAC3E993B7E4624965AF0687FD2D21B22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22">
    <w:name w:val="283B3192EC674F5C992CF873C5E1D98522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22">
    <w:name w:val="05844C67794947BDA0EFE2AF72D2EB9522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22">
    <w:name w:val="4957E49D43534804A163FE6CC483F4C222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22">
    <w:name w:val="3643248DF3B74ADD918F1CFDF9B68CA322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22">
    <w:name w:val="A60B89DAC2B243759EA92D2E36FC7E1522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22">
    <w:name w:val="DEE183F0E9CA4320A7CC5C855F0024B322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22">
    <w:name w:val="8E96CBC4C80A435E868714D119D0F51622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20">
    <w:name w:val="CFE115AE70254131BB81C321B7FFB91220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20">
    <w:name w:val="8DCBA7AF9BC74617A99E37E8955ACEEB20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20">
    <w:name w:val="219C68271245427987E4DE5DB89E217620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20">
    <w:name w:val="6D68C96828854E2DBA40177EAC754CE820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19">
    <w:name w:val="0E3BB299C0D645D5901BF955D303665219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19">
    <w:name w:val="D4D14913F4AB4A84A9BD3F8C1BA9863D19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19">
    <w:name w:val="10CAB74695DE42CDAA62989921F4BCB019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18">
    <w:name w:val="03D154CE148945CEA1CA3616FA20CA9E18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18">
    <w:name w:val="626A7D271C834CEDBF4E8CE769CD67FA18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18">
    <w:name w:val="C59350D85D874E4CA86D8696A302ACB518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18">
    <w:name w:val="ABAE4497BEC24D61B914E9F50E291AED18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">
    <w:name w:val="88F682F0B4B04277B8493F83CFDA9052"/>
    <w:rsid w:val="00C36EB4"/>
  </w:style>
  <w:style w:type="paragraph" w:customStyle="1" w:styleId="0A71C100FD274360B710898E16D8AAB310">
    <w:name w:val="0A71C100FD274360B710898E16D8AAB310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59">
    <w:name w:val="3BCB0669306B4E42873A2B93EE0699D259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55">
    <w:name w:val="A5FD04CF97BC4FB990880A4F739ECA4155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52">
    <w:name w:val="F828A76578CE4B968CD4A630D36E48E452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51">
    <w:name w:val="57C2ECC2A4454631B39B38F4CA55686551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51">
    <w:name w:val="176B1659637F41209B8972A263FCC01251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49">
    <w:name w:val="C38609FDD2E74E8A81CA394A3B30E01E49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48">
    <w:name w:val="FC9231AFD5DA4C6B8FB6FD782591ACEF48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48">
    <w:name w:val="5278E0B3E2BD47128FD803E0E2FA396548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48">
    <w:name w:val="9B5A005C727747D2BB7135EE6835DEFD48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46">
    <w:name w:val="B67AFDED896F43069C77F8CD0F1A125C46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44">
    <w:name w:val="33F0F4C78D204D5183E00EF2C7D6F91C44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44">
    <w:name w:val="212BE3807F8E44F7BBB4617D6712426D44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44">
    <w:name w:val="E8FC7B81763D40848A85E50F22B1891D44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1">
    <w:name w:val="88F682F0B4B04277B8493F83CFDA90521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44">
    <w:name w:val="A4F651BD0E2F476AB81F39E14DB7D3D444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44">
    <w:name w:val="30FCF513BF684BD99D60DB8F3D39662344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42">
    <w:name w:val="57AC4A9F0A324504B4E9C13AD96FCED042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40">
    <w:name w:val="E84B598DE7704FC98C5FD5F5915E6DC240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40">
    <w:name w:val="7E06194E7E27425B9FE7E056CD8669EB40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40">
    <w:name w:val="9E481B5C5B26497E8BEEF33DA840C47840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38">
    <w:name w:val="FCDB477BF28E44618B5D80AB79D47B1F38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37">
    <w:name w:val="B3543A1066514C7BA592362E7B16EAED37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36">
    <w:name w:val="2471995D23E44DEBAF16EE77EF4B4F1A36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35">
    <w:name w:val="4E7191AA60874559AE4B2CEA2205B6D935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33">
    <w:name w:val="726FE0ADBBB243159EBF3E46DA929AE233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32">
    <w:name w:val="C522CD3105974C999D11DB249EC6364432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32">
    <w:name w:val="A5DF707281AB4C2AB86430454FB8BB7732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31">
    <w:name w:val="30DB58DA3CF24A41AD8CEED29D58BADC31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31">
    <w:name w:val="CA0FE7F298294EF5A463DFE0630662F631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31">
    <w:name w:val="8FA13A9A7ED64238B7710A5FC0DBFCF031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31">
    <w:name w:val="50EC3043D1C74BB3B9132C8EB1A21DA031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28">
    <w:name w:val="F6E40D19C34D472EBCABA87CACE2154E28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27">
    <w:name w:val="BB3943D1558C471A9F45C426365326D427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27">
    <w:name w:val="343211EB60104C5F85098919ED62B6E927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26">
    <w:name w:val="1E0A09FFD2F84346BB2A0BF4519483F226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26">
    <w:name w:val="FE958F5B75BB4FB8B6D33BD5FFBB035D26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26">
    <w:name w:val="23196BB6D23B4B53AD6E64FE8DB3A3AA26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23">
    <w:name w:val="442491A077EB4F82A212213E853EED4223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23">
    <w:name w:val="00A34D143BF24D99BD1E2A29CAF8283D23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23">
    <w:name w:val="4E83E5CB23F14A9E94784DC774A8957223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23">
    <w:name w:val="DBAC3E993B7E4624965AF0687FD2D21B23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23">
    <w:name w:val="283B3192EC674F5C992CF873C5E1D98523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23">
    <w:name w:val="05844C67794947BDA0EFE2AF72D2EB9523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23">
    <w:name w:val="4957E49D43534804A163FE6CC483F4C223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23">
    <w:name w:val="3643248DF3B74ADD918F1CFDF9B68CA323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23">
    <w:name w:val="A60B89DAC2B243759EA92D2E36FC7E1523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23">
    <w:name w:val="DEE183F0E9CA4320A7CC5C855F0024B323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23">
    <w:name w:val="8E96CBC4C80A435E868714D119D0F51623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21">
    <w:name w:val="CFE115AE70254131BB81C321B7FFB91221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21">
    <w:name w:val="8DCBA7AF9BC74617A99E37E8955ACEEB21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21">
    <w:name w:val="219C68271245427987E4DE5DB89E217621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21">
    <w:name w:val="6D68C96828854E2DBA40177EAC754CE821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20">
    <w:name w:val="0E3BB299C0D645D5901BF955D303665220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20">
    <w:name w:val="D4D14913F4AB4A84A9BD3F8C1BA9863D20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20">
    <w:name w:val="10CAB74695DE42CDAA62989921F4BCB020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19">
    <w:name w:val="03D154CE148945CEA1CA3616FA20CA9E19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19">
    <w:name w:val="626A7D271C834CEDBF4E8CE769CD67FA19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19">
    <w:name w:val="C59350D85D874E4CA86D8696A302ACB519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19">
    <w:name w:val="ABAE4497BEC24D61B914E9F50E291AED19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">
    <w:name w:val="47A4A5FA3865486F99CBF138FB1427EF"/>
    <w:rsid w:val="008A7F76"/>
  </w:style>
  <w:style w:type="paragraph" w:customStyle="1" w:styleId="0A71C100FD274360B710898E16D8AAB311">
    <w:name w:val="0A71C100FD274360B710898E16D8AAB311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60">
    <w:name w:val="3BCB0669306B4E42873A2B93EE0699D260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56">
    <w:name w:val="A5FD04CF97BC4FB990880A4F739ECA4156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53">
    <w:name w:val="F828A76578CE4B968CD4A630D36E48E453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1">
    <w:name w:val="47A4A5FA3865486F99CBF138FB1427EF1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52">
    <w:name w:val="176B1659637F41209B8972A263FCC01252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50">
    <w:name w:val="C38609FDD2E74E8A81CA394A3B30E01E50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49">
    <w:name w:val="FC9231AFD5DA4C6B8FB6FD782591ACEF49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49">
    <w:name w:val="5278E0B3E2BD47128FD803E0E2FA396549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49">
    <w:name w:val="9B5A005C727747D2BB7135EE6835DEFD49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47">
    <w:name w:val="B67AFDED896F43069C77F8CD0F1A125C47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45">
    <w:name w:val="33F0F4C78D204D5183E00EF2C7D6F91C45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45">
    <w:name w:val="212BE3807F8E44F7BBB4617D6712426D45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45">
    <w:name w:val="E8FC7B81763D40848A85E50F22B1891D45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2">
    <w:name w:val="88F682F0B4B04277B8493F83CFDA90522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45">
    <w:name w:val="A4F651BD0E2F476AB81F39E14DB7D3D445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45">
    <w:name w:val="30FCF513BF684BD99D60DB8F3D39662345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43">
    <w:name w:val="57AC4A9F0A324504B4E9C13AD96FCED043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41">
    <w:name w:val="E84B598DE7704FC98C5FD5F5915E6DC241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41">
    <w:name w:val="7E06194E7E27425B9FE7E056CD8669EB41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41">
    <w:name w:val="9E481B5C5B26497E8BEEF33DA840C47841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39">
    <w:name w:val="FCDB477BF28E44618B5D80AB79D47B1F39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38">
    <w:name w:val="B3543A1066514C7BA592362E7B16EAED38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37">
    <w:name w:val="2471995D23E44DEBAF16EE77EF4B4F1A37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36">
    <w:name w:val="4E7191AA60874559AE4B2CEA2205B6D936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34">
    <w:name w:val="726FE0ADBBB243159EBF3E46DA929AE234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33">
    <w:name w:val="C522CD3105974C999D11DB249EC6364433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33">
    <w:name w:val="A5DF707281AB4C2AB86430454FB8BB7733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32">
    <w:name w:val="30DB58DA3CF24A41AD8CEED29D58BADC32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32">
    <w:name w:val="CA0FE7F298294EF5A463DFE0630662F632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32">
    <w:name w:val="8FA13A9A7ED64238B7710A5FC0DBFCF032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32">
    <w:name w:val="50EC3043D1C74BB3B9132C8EB1A21DA032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29">
    <w:name w:val="F6E40D19C34D472EBCABA87CACE2154E29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28">
    <w:name w:val="BB3943D1558C471A9F45C426365326D428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28">
    <w:name w:val="343211EB60104C5F85098919ED62B6E928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27">
    <w:name w:val="1E0A09FFD2F84346BB2A0BF4519483F227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27">
    <w:name w:val="FE958F5B75BB4FB8B6D33BD5FFBB035D27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27">
    <w:name w:val="23196BB6D23B4B53AD6E64FE8DB3A3AA27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24">
    <w:name w:val="442491A077EB4F82A212213E853EED4224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24">
    <w:name w:val="00A34D143BF24D99BD1E2A29CAF8283D24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24">
    <w:name w:val="4E83E5CB23F14A9E94784DC774A8957224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24">
    <w:name w:val="DBAC3E993B7E4624965AF0687FD2D21B24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24">
    <w:name w:val="283B3192EC674F5C992CF873C5E1D98524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24">
    <w:name w:val="05844C67794947BDA0EFE2AF72D2EB9524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24">
    <w:name w:val="4957E49D43534804A163FE6CC483F4C224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24">
    <w:name w:val="3643248DF3B74ADD918F1CFDF9B68CA324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24">
    <w:name w:val="A60B89DAC2B243759EA92D2E36FC7E1524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24">
    <w:name w:val="DEE183F0E9CA4320A7CC5C855F0024B324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24">
    <w:name w:val="8E96CBC4C80A435E868714D119D0F51624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22">
    <w:name w:val="CFE115AE70254131BB81C321B7FFB91222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22">
    <w:name w:val="8DCBA7AF9BC74617A99E37E8955ACEEB22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22">
    <w:name w:val="219C68271245427987E4DE5DB89E217622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22">
    <w:name w:val="6D68C96828854E2DBA40177EAC754CE822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21">
    <w:name w:val="0E3BB299C0D645D5901BF955D303665221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21">
    <w:name w:val="D4D14913F4AB4A84A9BD3F8C1BA9863D21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21">
    <w:name w:val="10CAB74695DE42CDAA62989921F4BCB021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20">
    <w:name w:val="03D154CE148945CEA1CA3616FA20CA9E20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20">
    <w:name w:val="626A7D271C834CEDBF4E8CE769CD67FA20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20">
    <w:name w:val="C59350D85D874E4CA86D8696A302ACB520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20">
    <w:name w:val="ABAE4497BEC24D61B914E9F50E291AED20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12">
    <w:name w:val="0A71C100FD274360B710898E16D8AAB312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61">
    <w:name w:val="3BCB0669306B4E42873A2B93EE0699D261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57">
    <w:name w:val="A5FD04CF97BC4FB990880A4F739ECA4157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54">
    <w:name w:val="F828A76578CE4B968CD4A630D36E48E454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2">
    <w:name w:val="47A4A5FA3865486F99CBF138FB1427EF2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53">
    <w:name w:val="176B1659637F41209B8972A263FCC01253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51">
    <w:name w:val="C38609FDD2E74E8A81CA394A3B30E01E51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50">
    <w:name w:val="FC9231AFD5DA4C6B8FB6FD782591ACEF50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50">
    <w:name w:val="5278E0B3E2BD47128FD803E0E2FA396550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50">
    <w:name w:val="9B5A005C727747D2BB7135EE6835DEFD50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48">
    <w:name w:val="B67AFDED896F43069C77F8CD0F1A125C48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46">
    <w:name w:val="33F0F4C78D204D5183E00EF2C7D6F91C46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46">
    <w:name w:val="212BE3807F8E44F7BBB4617D6712426D46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46">
    <w:name w:val="E8FC7B81763D40848A85E50F22B1891D46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3">
    <w:name w:val="88F682F0B4B04277B8493F83CFDA90523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46">
    <w:name w:val="A4F651BD0E2F476AB81F39E14DB7D3D446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46">
    <w:name w:val="30FCF513BF684BD99D60DB8F3D39662346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44">
    <w:name w:val="57AC4A9F0A324504B4E9C13AD96FCED044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42">
    <w:name w:val="E84B598DE7704FC98C5FD5F5915E6DC242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42">
    <w:name w:val="7E06194E7E27425B9FE7E056CD8669EB42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42">
    <w:name w:val="9E481B5C5B26497E8BEEF33DA840C47842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40">
    <w:name w:val="FCDB477BF28E44618B5D80AB79D47B1F40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39">
    <w:name w:val="B3543A1066514C7BA592362E7B16EAED39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38">
    <w:name w:val="2471995D23E44DEBAF16EE77EF4B4F1A38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37">
    <w:name w:val="4E7191AA60874559AE4B2CEA2205B6D937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35">
    <w:name w:val="726FE0ADBBB243159EBF3E46DA929AE235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34">
    <w:name w:val="C522CD3105974C999D11DB249EC6364434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34">
    <w:name w:val="A5DF707281AB4C2AB86430454FB8BB7734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33">
    <w:name w:val="30DB58DA3CF24A41AD8CEED29D58BADC33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33">
    <w:name w:val="CA0FE7F298294EF5A463DFE0630662F633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33">
    <w:name w:val="8FA13A9A7ED64238B7710A5FC0DBFCF033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33">
    <w:name w:val="50EC3043D1C74BB3B9132C8EB1A21DA033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30">
    <w:name w:val="F6E40D19C34D472EBCABA87CACE2154E30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29">
    <w:name w:val="BB3943D1558C471A9F45C426365326D429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29">
    <w:name w:val="343211EB60104C5F85098919ED62B6E929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28">
    <w:name w:val="1E0A09FFD2F84346BB2A0BF4519483F228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28">
    <w:name w:val="FE958F5B75BB4FB8B6D33BD5FFBB035D28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28">
    <w:name w:val="23196BB6D23B4B53AD6E64FE8DB3A3AA28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25">
    <w:name w:val="442491A077EB4F82A212213E853EED4225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25">
    <w:name w:val="00A34D143BF24D99BD1E2A29CAF8283D25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25">
    <w:name w:val="4E83E5CB23F14A9E94784DC774A8957225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25">
    <w:name w:val="DBAC3E993B7E4624965AF0687FD2D21B25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25">
    <w:name w:val="283B3192EC674F5C992CF873C5E1D98525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25">
    <w:name w:val="05844C67794947BDA0EFE2AF72D2EB9525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25">
    <w:name w:val="4957E49D43534804A163FE6CC483F4C225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25">
    <w:name w:val="3643248DF3B74ADD918F1CFDF9B68CA325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25">
    <w:name w:val="A60B89DAC2B243759EA92D2E36FC7E1525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25">
    <w:name w:val="DEE183F0E9CA4320A7CC5C855F0024B325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25">
    <w:name w:val="8E96CBC4C80A435E868714D119D0F51625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23">
    <w:name w:val="CFE115AE70254131BB81C321B7FFB91223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23">
    <w:name w:val="8DCBA7AF9BC74617A99E37E8955ACEEB23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23">
    <w:name w:val="219C68271245427987E4DE5DB89E217623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23">
    <w:name w:val="6D68C96828854E2DBA40177EAC754CE823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22">
    <w:name w:val="0E3BB299C0D645D5901BF955D303665222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22">
    <w:name w:val="D4D14913F4AB4A84A9BD3F8C1BA9863D22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22">
    <w:name w:val="10CAB74695DE42CDAA62989921F4BCB022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21">
    <w:name w:val="03D154CE148945CEA1CA3616FA20CA9E21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21">
    <w:name w:val="626A7D271C834CEDBF4E8CE769CD67FA21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21">
    <w:name w:val="C59350D85D874E4CA86D8696A302ACB521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21">
    <w:name w:val="ABAE4497BEC24D61B914E9F50E291AED21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13">
    <w:name w:val="0A71C100FD274360B710898E16D8AAB313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62">
    <w:name w:val="3BCB0669306B4E42873A2B93EE0699D262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58">
    <w:name w:val="A5FD04CF97BC4FB990880A4F739ECA4158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55">
    <w:name w:val="F828A76578CE4B968CD4A630D36E48E455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3">
    <w:name w:val="47A4A5FA3865486F99CBF138FB1427EF3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54">
    <w:name w:val="176B1659637F41209B8972A263FCC01254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52">
    <w:name w:val="C38609FDD2E74E8A81CA394A3B30E01E52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51">
    <w:name w:val="FC9231AFD5DA4C6B8FB6FD782591ACEF51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51">
    <w:name w:val="5278E0B3E2BD47128FD803E0E2FA396551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51">
    <w:name w:val="9B5A005C727747D2BB7135EE6835DEFD51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49">
    <w:name w:val="B67AFDED896F43069C77F8CD0F1A125C49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47">
    <w:name w:val="33F0F4C78D204D5183E00EF2C7D6F91C47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47">
    <w:name w:val="212BE3807F8E44F7BBB4617D6712426D47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47">
    <w:name w:val="E8FC7B81763D40848A85E50F22B1891D47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4">
    <w:name w:val="88F682F0B4B04277B8493F83CFDA90524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47">
    <w:name w:val="A4F651BD0E2F476AB81F39E14DB7D3D447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47">
    <w:name w:val="30FCF513BF684BD99D60DB8F3D39662347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45">
    <w:name w:val="57AC4A9F0A324504B4E9C13AD96FCED045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43">
    <w:name w:val="E84B598DE7704FC98C5FD5F5915E6DC243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43">
    <w:name w:val="7E06194E7E27425B9FE7E056CD8669EB43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43">
    <w:name w:val="9E481B5C5B26497E8BEEF33DA840C47843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41">
    <w:name w:val="FCDB477BF28E44618B5D80AB79D47B1F41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40">
    <w:name w:val="B3543A1066514C7BA592362E7B16EAED40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39">
    <w:name w:val="2471995D23E44DEBAF16EE77EF4B4F1A39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38">
    <w:name w:val="4E7191AA60874559AE4B2CEA2205B6D938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36">
    <w:name w:val="726FE0ADBBB243159EBF3E46DA929AE236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35">
    <w:name w:val="C522CD3105974C999D11DB249EC6364435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35">
    <w:name w:val="A5DF707281AB4C2AB86430454FB8BB7735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34">
    <w:name w:val="30DB58DA3CF24A41AD8CEED29D58BADC34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34">
    <w:name w:val="CA0FE7F298294EF5A463DFE0630662F634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34">
    <w:name w:val="8FA13A9A7ED64238B7710A5FC0DBFCF034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34">
    <w:name w:val="50EC3043D1C74BB3B9132C8EB1A21DA034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31">
    <w:name w:val="F6E40D19C34D472EBCABA87CACE2154E31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30">
    <w:name w:val="BB3943D1558C471A9F45C426365326D430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30">
    <w:name w:val="343211EB60104C5F85098919ED62B6E930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29">
    <w:name w:val="1E0A09FFD2F84346BB2A0BF4519483F229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29">
    <w:name w:val="FE958F5B75BB4FB8B6D33BD5FFBB035D29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29">
    <w:name w:val="23196BB6D23B4B53AD6E64FE8DB3A3AA29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26">
    <w:name w:val="442491A077EB4F82A212213E853EED4226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26">
    <w:name w:val="00A34D143BF24D99BD1E2A29CAF8283D26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26">
    <w:name w:val="4E83E5CB23F14A9E94784DC774A8957226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26">
    <w:name w:val="DBAC3E993B7E4624965AF0687FD2D21B26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26">
    <w:name w:val="283B3192EC674F5C992CF873C5E1D98526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26">
    <w:name w:val="05844C67794947BDA0EFE2AF72D2EB9526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26">
    <w:name w:val="4957E49D43534804A163FE6CC483F4C226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26">
    <w:name w:val="3643248DF3B74ADD918F1CFDF9B68CA326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26">
    <w:name w:val="A60B89DAC2B243759EA92D2E36FC7E1526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26">
    <w:name w:val="DEE183F0E9CA4320A7CC5C855F0024B326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26">
    <w:name w:val="8E96CBC4C80A435E868714D119D0F51626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24">
    <w:name w:val="CFE115AE70254131BB81C321B7FFB91224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24">
    <w:name w:val="8DCBA7AF9BC74617A99E37E8955ACEEB24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24">
    <w:name w:val="219C68271245427987E4DE5DB89E217624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24">
    <w:name w:val="6D68C96828854E2DBA40177EAC754CE824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23">
    <w:name w:val="0E3BB299C0D645D5901BF955D303665223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23">
    <w:name w:val="D4D14913F4AB4A84A9BD3F8C1BA9863D23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23">
    <w:name w:val="10CAB74695DE42CDAA62989921F4BCB023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22">
    <w:name w:val="03D154CE148945CEA1CA3616FA20CA9E22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22">
    <w:name w:val="626A7D271C834CEDBF4E8CE769CD67FA22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22">
    <w:name w:val="C59350D85D874E4CA86D8696A302ACB522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22">
    <w:name w:val="ABAE4497BEC24D61B914E9F50E291AED22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14">
    <w:name w:val="0A71C100FD274360B710898E16D8AAB314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63">
    <w:name w:val="3BCB0669306B4E42873A2B93EE0699D263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59">
    <w:name w:val="A5FD04CF97BC4FB990880A4F739ECA4159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56">
    <w:name w:val="F828A76578CE4B968CD4A630D36E48E456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4">
    <w:name w:val="47A4A5FA3865486F99CBF138FB1427EF4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55">
    <w:name w:val="176B1659637F41209B8972A263FCC01255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53">
    <w:name w:val="C38609FDD2E74E8A81CA394A3B30E01E53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52">
    <w:name w:val="FC9231AFD5DA4C6B8FB6FD782591ACEF52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52">
    <w:name w:val="5278E0B3E2BD47128FD803E0E2FA396552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52">
    <w:name w:val="9B5A005C727747D2BB7135EE6835DEFD52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50">
    <w:name w:val="B67AFDED896F43069C77F8CD0F1A125C50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48">
    <w:name w:val="33F0F4C78D204D5183E00EF2C7D6F91C48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48">
    <w:name w:val="212BE3807F8E44F7BBB4617D6712426D48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48">
    <w:name w:val="E8FC7B81763D40848A85E50F22B1891D48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5">
    <w:name w:val="88F682F0B4B04277B8493F83CFDA90525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48">
    <w:name w:val="A4F651BD0E2F476AB81F39E14DB7D3D448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48">
    <w:name w:val="30FCF513BF684BD99D60DB8F3D39662348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46">
    <w:name w:val="57AC4A9F0A324504B4E9C13AD96FCED046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44">
    <w:name w:val="E84B598DE7704FC98C5FD5F5915E6DC244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44">
    <w:name w:val="7E06194E7E27425B9FE7E056CD8669EB44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44">
    <w:name w:val="9E481B5C5B26497E8BEEF33DA840C47844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42">
    <w:name w:val="FCDB477BF28E44618B5D80AB79D47B1F42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41">
    <w:name w:val="B3543A1066514C7BA592362E7B16EAED41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40">
    <w:name w:val="2471995D23E44DEBAF16EE77EF4B4F1A40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39">
    <w:name w:val="4E7191AA60874559AE4B2CEA2205B6D939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37">
    <w:name w:val="726FE0ADBBB243159EBF3E46DA929AE237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36">
    <w:name w:val="C522CD3105974C999D11DB249EC6364436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36">
    <w:name w:val="A5DF707281AB4C2AB86430454FB8BB7736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35">
    <w:name w:val="30DB58DA3CF24A41AD8CEED29D58BADC35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35">
    <w:name w:val="CA0FE7F298294EF5A463DFE0630662F635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35">
    <w:name w:val="8FA13A9A7ED64238B7710A5FC0DBFCF035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35">
    <w:name w:val="50EC3043D1C74BB3B9132C8EB1A21DA035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32">
    <w:name w:val="F6E40D19C34D472EBCABA87CACE2154E32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31">
    <w:name w:val="BB3943D1558C471A9F45C426365326D431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31">
    <w:name w:val="343211EB60104C5F85098919ED62B6E931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30">
    <w:name w:val="1E0A09FFD2F84346BB2A0BF4519483F230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30">
    <w:name w:val="FE958F5B75BB4FB8B6D33BD5FFBB035D30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30">
    <w:name w:val="23196BB6D23B4B53AD6E64FE8DB3A3AA30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27">
    <w:name w:val="442491A077EB4F82A212213E853EED4227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27">
    <w:name w:val="00A34D143BF24D99BD1E2A29CAF8283D27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27">
    <w:name w:val="4E83E5CB23F14A9E94784DC774A8957227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27">
    <w:name w:val="DBAC3E993B7E4624965AF0687FD2D21B27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27">
    <w:name w:val="283B3192EC674F5C992CF873C5E1D98527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27">
    <w:name w:val="05844C67794947BDA0EFE2AF72D2EB9527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27">
    <w:name w:val="4957E49D43534804A163FE6CC483F4C227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27">
    <w:name w:val="3643248DF3B74ADD918F1CFDF9B68CA327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27">
    <w:name w:val="A60B89DAC2B243759EA92D2E36FC7E1527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27">
    <w:name w:val="DEE183F0E9CA4320A7CC5C855F0024B327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27">
    <w:name w:val="8E96CBC4C80A435E868714D119D0F51627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25">
    <w:name w:val="CFE115AE70254131BB81C321B7FFB91225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25">
    <w:name w:val="8DCBA7AF9BC74617A99E37E8955ACEEB25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25">
    <w:name w:val="219C68271245427987E4DE5DB89E217625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25">
    <w:name w:val="6D68C96828854E2DBA40177EAC754CE825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24">
    <w:name w:val="0E3BB299C0D645D5901BF955D303665224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24">
    <w:name w:val="D4D14913F4AB4A84A9BD3F8C1BA9863D24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24">
    <w:name w:val="10CAB74695DE42CDAA62989921F4BCB024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23">
    <w:name w:val="03D154CE148945CEA1CA3616FA20CA9E23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23">
    <w:name w:val="626A7D271C834CEDBF4E8CE769CD67FA23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23">
    <w:name w:val="C59350D85D874E4CA86D8696A302ACB523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23">
    <w:name w:val="ABAE4497BEC24D61B914E9F50E291AED23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15">
    <w:name w:val="0A71C100FD274360B710898E16D8AAB315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64">
    <w:name w:val="3BCB0669306B4E42873A2B93EE0699D264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60">
    <w:name w:val="A5FD04CF97BC4FB990880A4F739ECA4160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57">
    <w:name w:val="F828A76578CE4B968CD4A630D36E48E457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5">
    <w:name w:val="47A4A5FA3865486F99CBF138FB1427EF5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56">
    <w:name w:val="176B1659637F41209B8972A263FCC01256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54">
    <w:name w:val="C38609FDD2E74E8A81CA394A3B30E01E54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53">
    <w:name w:val="FC9231AFD5DA4C6B8FB6FD782591ACEF53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53">
    <w:name w:val="5278E0B3E2BD47128FD803E0E2FA396553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53">
    <w:name w:val="9B5A005C727747D2BB7135EE6835DEFD53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51">
    <w:name w:val="B67AFDED896F43069C77F8CD0F1A125C51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49">
    <w:name w:val="33F0F4C78D204D5183E00EF2C7D6F91C49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49">
    <w:name w:val="212BE3807F8E44F7BBB4617D6712426D49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49">
    <w:name w:val="E8FC7B81763D40848A85E50F22B1891D49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6">
    <w:name w:val="88F682F0B4B04277B8493F83CFDA90526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49">
    <w:name w:val="A4F651BD0E2F476AB81F39E14DB7D3D449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49">
    <w:name w:val="30FCF513BF684BD99D60DB8F3D39662349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47">
    <w:name w:val="57AC4A9F0A324504B4E9C13AD96FCED047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45">
    <w:name w:val="E84B598DE7704FC98C5FD5F5915E6DC245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45">
    <w:name w:val="7E06194E7E27425B9FE7E056CD8669EB45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45">
    <w:name w:val="9E481B5C5B26497E8BEEF33DA840C47845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43">
    <w:name w:val="FCDB477BF28E44618B5D80AB79D47B1F43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42">
    <w:name w:val="B3543A1066514C7BA592362E7B16EAED42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41">
    <w:name w:val="2471995D23E44DEBAF16EE77EF4B4F1A41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40">
    <w:name w:val="4E7191AA60874559AE4B2CEA2205B6D940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38">
    <w:name w:val="726FE0ADBBB243159EBF3E46DA929AE238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37">
    <w:name w:val="C522CD3105974C999D11DB249EC6364437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37">
    <w:name w:val="A5DF707281AB4C2AB86430454FB8BB7737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36">
    <w:name w:val="30DB58DA3CF24A41AD8CEED29D58BADC36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36">
    <w:name w:val="CA0FE7F298294EF5A463DFE0630662F636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36">
    <w:name w:val="8FA13A9A7ED64238B7710A5FC0DBFCF036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36">
    <w:name w:val="50EC3043D1C74BB3B9132C8EB1A21DA036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33">
    <w:name w:val="F6E40D19C34D472EBCABA87CACE2154E33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32">
    <w:name w:val="BB3943D1558C471A9F45C426365326D432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32">
    <w:name w:val="343211EB60104C5F85098919ED62B6E932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31">
    <w:name w:val="1E0A09FFD2F84346BB2A0BF4519483F231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31">
    <w:name w:val="FE958F5B75BB4FB8B6D33BD5FFBB035D31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31">
    <w:name w:val="23196BB6D23B4B53AD6E64FE8DB3A3AA31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28">
    <w:name w:val="442491A077EB4F82A212213E853EED4228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28">
    <w:name w:val="00A34D143BF24D99BD1E2A29CAF8283D28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28">
    <w:name w:val="4E83E5CB23F14A9E94784DC774A8957228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28">
    <w:name w:val="DBAC3E993B7E4624965AF0687FD2D21B28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28">
    <w:name w:val="283B3192EC674F5C992CF873C5E1D98528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28">
    <w:name w:val="05844C67794947BDA0EFE2AF72D2EB9528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28">
    <w:name w:val="4957E49D43534804A163FE6CC483F4C228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28">
    <w:name w:val="3643248DF3B74ADD918F1CFDF9B68CA328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28">
    <w:name w:val="A60B89DAC2B243759EA92D2E36FC7E1528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28">
    <w:name w:val="DEE183F0E9CA4320A7CC5C855F0024B328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28">
    <w:name w:val="8E96CBC4C80A435E868714D119D0F51628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26">
    <w:name w:val="CFE115AE70254131BB81C321B7FFB91226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26">
    <w:name w:val="8DCBA7AF9BC74617A99E37E8955ACEEB26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26">
    <w:name w:val="219C68271245427987E4DE5DB89E217626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26">
    <w:name w:val="6D68C96828854E2DBA40177EAC754CE826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25">
    <w:name w:val="0E3BB299C0D645D5901BF955D303665225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25">
    <w:name w:val="D4D14913F4AB4A84A9BD3F8C1BA9863D25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25">
    <w:name w:val="10CAB74695DE42CDAA62989921F4BCB025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24">
    <w:name w:val="03D154CE148945CEA1CA3616FA20CA9E24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24">
    <w:name w:val="626A7D271C834CEDBF4E8CE769CD67FA24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24">
    <w:name w:val="C59350D85D874E4CA86D8696A302ACB524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24">
    <w:name w:val="ABAE4497BEC24D61B914E9F50E291AED24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16">
    <w:name w:val="0A71C100FD274360B710898E16D8AAB316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65">
    <w:name w:val="3BCB0669306B4E42873A2B93EE0699D265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61">
    <w:name w:val="A5FD04CF97BC4FB990880A4F739ECA4161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58">
    <w:name w:val="F828A76578CE4B968CD4A630D36E48E458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6">
    <w:name w:val="47A4A5FA3865486F99CBF138FB1427EF6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57">
    <w:name w:val="176B1659637F41209B8972A263FCC01257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55">
    <w:name w:val="C38609FDD2E74E8A81CA394A3B30E01E55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54">
    <w:name w:val="FC9231AFD5DA4C6B8FB6FD782591ACEF54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54">
    <w:name w:val="5278E0B3E2BD47128FD803E0E2FA396554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54">
    <w:name w:val="9B5A005C727747D2BB7135EE6835DEFD54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52">
    <w:name w:val="B67AFDED896F43069C77F8CD0F1A125C52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50">
    <w:name w:val="33F0F4C78D204D5183E00EF2C7D6F91C50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50">
    <w:name w:val="212BE3807F8E44F7BBB4617D6712426D50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50">
    <w:name w:val="E8FC7B81763D40848A85E50F22B1891D50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7">
    <w:name w:val="88F682F0B4B04277B8493F83CFDA90527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50">
    <w:name w:val="A4F651BD0E2F476AB81F39E14DB7D3D450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50">
    <w:name w:val="30FCF513BF684BD99D60DB8F3D39662350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48">
    <w:name w:val="57AC4A9F0A324504B4E9C13AD96FCED048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46">
    <w:name w:val="E84B598DE7704FC98C5FD5F5915E6DC246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46">
    <w:name w:val="7E06194E7E27425B9FE7E056CD8669EB46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46">
    <w:name w:val="9E481B5C5B26497E8BEEF33DA840C47846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44">
    <w:name w:val="FCDB477BF28E44618B5D80AB79D47B1F44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43">
    <w:name w:val="B3543A1066514C7BA592362E7B16EAED43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42">
    <w:name w:val="2471995D23E44DEBAF16EE77EF4B4F1A42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41">
    <w:name w:val="4E7191AA60874559AE4B2CEA2205B6D941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39">
    <w:name w:val="726FE0ADBBB243159EBF3E46DA929AE239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38">
    <w:name w:val="C522CD3105974C999D11DB249EC6364438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38">
    <w:name w:val="A5DF707281AB4C2AB86430454FB8BB7738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37">
    <w:name w:val="30DB58DA3CF24A41AD8CEED29D58BADC37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37">
    <w:name w:val="CA0FE7F298294EF5A463DFE0630662F637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37">
    <w:name w:val="8FA13A9A7ED64238B7710A5FC0DBFCF037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37">
    <w:name w:val="50EC3043D1C74BB3B9132C8EB1A21DA037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34">
    <w:name w:val="F6E40D19C34D472EBCABA87CACE2154E34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33">
    <w:name w:val="BB3943D1558C471A9F45C426365326D433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33">
    <w:name w:val="343211EB60104C5F85098919ED62B6E933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32">
    <w:name w:val="1E0A09FFD2F84346BB2A0BF4519483F232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32">
    <w:name w:val="FE958F5B75BB4FB8B6D33BD5FFBB035D32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32">
    <w:name w:val="23196BB6D23B4B53AD6E64FE8DB3A3AA32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29">
    <w:name w:val="442491A077EB4F82A212213E853EED4229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29">
    <w:name w:val="00A34D143BF24D99BD1E2A29CAF8283D29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29">
    <w:name w:val="4E83E5CB23F14A9E94784DC774A8957229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29">
    <w:name w:val="DBAC3E993B7E4624965AF0687FD2D21B29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29">
    <w:name w:val="283B3192EC674F5C992CF873C5E1D98529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29">
    <w:name w:val="05844C67794947BDA0EFE2AF72D2EB9529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29">
    <w:name w:val="4957E49D43534804A163FE6CC483F4C229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29">
    <w:name w:val="3643248DF3B74ADD918F1CFDF9B68CA329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29">
    <w:name w:val="A60B89DAC2B243759EA92D2E36FC7E1529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29">
    <w:name w:val="DEE183F0E9CA4320A7CC5C855F0024B329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29">
    <w:name w:val="8E96CBC4C80A435E868714D119D0F51629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27">
    <w:name w:val="CFE115AE70254131BB81C321B7FFB91227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27">
    <w:name w:val="8DCBA7AF9BC74617A99E37E8955ACEEB27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27">
    <w:name w:val="219C68271245427987E4DE5DB89E217627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27">
    <w:name w:val="6D68C96828854E2DBA40177EAC754CE827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26">
    <w:name w:val="0E3BB299C0D645D5901BF955D303665226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26">
    <w:name w:val="D4D14913F4AB4A84A9BD3F8C1BA9863D26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26">
    <w:name w:val="10CAB74695DE42CDAA62989921F4BCB026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25">
    <w:name w:val="03D154CE148945CEA1CA3616FA20CA9E25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25">
    <w:name w:val="626A7D271C834CEDBF4E8CE769CD67FA25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25">
    <w:name w:val="C59350D85D874E4CA86D8696A302ACB525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25">
    <w:name w:val="ABAE4497BEC24D61B914E9F50E291AED25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17">
    <w:name w:val="0A71C100FD274360B710898E16D8AAB317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66">
    <w:name w:val="3BCB0669306B4E42873A2B93EE0699D266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62">
    <w:name w:val="A5FD04CF97BC4FB990880A4F739ECA4162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59">
    <w:name w:val="F828A76578CE4B968CD4A630D36E48E459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7">
    <w:name w:val="47A4A5FA3865486F99CBF138FB1427EF7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58">
    <w:name w:val="176B1659637F41209B8972A263FCC01258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56">
    <w:name w:val="C38609FDD2E74E8A81CA394A3B30E01E56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55">
    <w:name w:val="FC9231AFD5DA4C6B8FB6FD782591ACEF55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55">
    <w:name w:val="5278E0B3E2BD47128FD803E0E2FA396555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55">
    <w:name w:val="9B5A005C727747D2BB7135EE6835DEFD55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53">
    <w:name w:val="B67AFDED896F43069C77F8CD0F1A125C53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51">
    <w:name w:val="33F0F4C78D204D5183E00EF2C7D6F91C51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51">
    <w:name w:val="212BE3807F8E44F7BBB4617D6712426D51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51">
    <w:name w:val="E8FC7B81763D40848A85E50F22B1891D51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8">
    <w:name w:val="88F682F0B4B04277B8493F83CFDA90528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51">
    <w:name w:val="A4F651BD0E2F476AB81F39E14DB7D3D451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51">
    <w:name w:val="30FCF513BF684BD99D60DB8F3D39662351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49">
    <w:name w:val="57AC4A9F0A324504B4E9C13AD96FCED049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47">
    <w:name w:val="E84B598DE7704FC98C5FD5F5915E6DC247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47">
    <w:name w:val="7E06194E7E27425B9FE7E056CD8669EB47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47">
    <w:name w:val="9E481B5C5B26497E8BEEF33DA840C47847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45">
    <w:name w:val="FCDB477BF28E44618B5D80AB79D47B1F45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44">
    <w:name w:val="B3543A1066514C7BA592362E7B16EAED44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43">
    <w:name w:val="2471995D23E44DEBAF16EE77EF4B4F1A43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42">
    <w:name w:val="4E7191AA60874559AE4B2CEA2205B6D942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40">
    <w:name w:val="726FE0ADBBB243159EBF3E46DA929AE240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39">
    <w:name w:val="C522CD3105974C999D11DB249EC6364439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39">
    <w:name w:val="A5DF707281AB4C2AB86430454FB8BB7739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38">
    <w:name w:val="30DB58DA3CF24A41AD8CEED29D58BADC38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38">
    <w:name w:val="CA0FE7F298294EF5A463DFE0630662F638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38">
    <w:name w:val="8FA13A9A7ED64238B7710A5FC0DBFCF038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38">
    <w:name w:val="50EC3043D1C74BB3B9132C8EB1A21DA038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35">
    <w:name w:val="F6E40D19C34D472EBCABA87CACE2154E35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34">
    <w:name w:val="BB3943D1558C471A9F45C426365326D434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34">
    <w:name w:val="343211EB60104C5F85098919ED62B6E934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33">
    <w:name w:val="1E0A09FFD2F84346BB2A0BF4519483F233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33">
    <w:name w:val="FE958F5B75BB4FB8B6D33BD5FFBB035D33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33">
    <w:name w:val="23196BB6D23B4B53AD6E64FE8DB3A3AA33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30">
    <w:name w:val="442491A077EB4F82A212213E853EED4230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30">
    <w:name w:val="00A34D143BF24D99BD1E2A29CAF8283D30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30">
    <w:name w:val="4E83E5CB23F14A9E94784DC774A8957230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30">
    <w:name w:val="DBAC3E993B7E4624965AF0687FD2D21B30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30">
    <w:name w:val="283B3192EC674F5C992CF873C5E1D98530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30">
    <w:name w:val="05844C67794947BDA0EFE2AF72D2EB9530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30">
    <w:name w:val="4957E49D43534804A163FE6CC483F4C230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30">
    <w:name w:val="3643248DF3B74ADD918F1CFDF9B68CA330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30">
    <w:name w:val="A60B89DAC2B243759EA92D2E36FC7E1530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30">
    <w:name w:val="DEE183F0E9CA4320A7CC5C855F0024B330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30">
    <w:name w:val="8E96CBC4C80A435E868714D119D0F51630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28">
    <w:name w:val="CFE115AE70254131BB81C321B7FFB91228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28">
    <w:name w:val="8DCBA7AF9BC74617A99E37E8955ACEEB28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28">
    <w:name w:val="219C68271245427987E4DE5DB89E217628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28">
    <w:name w:val="6D68C96828854E2DBA40177EAC754CE828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27">
    <w:name w:val="0E3BB299C0D645D5901BF955D303665227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27">
    <w:name w:val="D4D14913F4AB4A84A9BD3F8C1BA9863D27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27">
    <w:name w:val="10CAB74695DE42CDAA62989921F4BCB027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26">
    <w:name w:val="03D154CE148945CEA1CA3616FA20CA9E26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26">
    <w:name w:val="626A7D271C834CEDBF4E8CE769CD67FA26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26">
    <w:name w:val="C59350D85D874E4CA86D8696A302ACB526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26">
    <w:name w:val="ABAE4497BEC24D61B914E9F50E291AED26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18">
    <w:name w:val="0A71C100FD274360B710898E16D8AAB318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67">
    <w:name w:val="3BCB0669306B4E42873A2B93EE0699D267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63">
    <w:name w:val="A5FD04CF97BC4FB990880A4F739ECA4163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60">
    <w:name w:val="F828A76578CE4B968CD4A630D36E48E460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8">
    <w:name w:val="47A4A5FA3865486F99CBF138FB1427EF8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59">
    <w:name w:val="176B1659637F41209B8972A263FCC01259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57">
    <w:name w:val="C38609FDD2E74E8A81CA394A3B30E01E57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56">
    <w:name w:val="FC9231AFD5DA4C6B8FB6FD782591ACEF56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56">
    <w:name w:val="5278E0B3E2BD47128FD803E0E2FA396556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56">
    <w:name w:val="9B5A005C727747D2BB7135EE6835DEFD56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54">
    <w:name w:val="B67AFDED896F43069C77F8CD0F1A125C54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52">
    <w:name w:val="33F0F4C78D204D5183E00EF2C7D6F91C52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52">
    <w:name w:val="212BE3807F8E44F7BBB4617D6712426D52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52">
    <w:name w:val="E8FC7B81763D40848A85E50F22B1891D52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9">
    <w:name w:val="88F682F0B4B04277B8493F83CFDA90529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52">
    <w:name w:val="A4F651BD0E2F476AB81F39E14DB7D3D452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52">
    <w:name w:val="30FCF513BF684BD99D60DB8F3D39662352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50">
    <w:name w:val="57AC4A9F0A324504B4E9C13AD96FCED050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48">
    <w:name w:val="E84B598DE7704FC98C5FD5F5915E6DC248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48">
    <w:name w:val="7E06194E7E27425B9FE7E056CD8669EB48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48">
    <w:name w:val="9E481B5C5B26497E8BEEF33DA840C47848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46">
    <w:name w:val="FCDB477BF28E44618B5D80AB79D47B1F46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45">
    <w:name w:val="B3543A1066514C7BA592362E7B16EAED45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44">
    <w:name w:val="2471995D23E44DEBAF16EE77EF4B4F1A44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43">
    <w:name w:val="4E7191AA60874559AE4B2CEA2205B6D943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41">
    <w:name w:val="726FE0ADBBB243159EBF3E46DA929AE241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40">
    <w:name w:val="C522CD3105974C999D11DB249EC6364440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40">
    <w:name w:val="A5DF707281AB4C2AB86430454FB8BB7740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39">
    <w:name w:val="30DB58DA3CF24A41AD8CEED29D58BADC39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39">
    <w:name w:val="CA0FE7F298294EF5A463DFE0630662F639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39">
    <w:name w:val="8FA13A9A7ED64238B7710A5FC0DBFCF039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39">
    <w:name w:val="50EC3043D1C74BB3B9132C8EB1A21DA039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36">
    <w:name w:val="F6E40D19C34D472EBCABA87CACE2154E36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35">
    <w:name w:val="BB3943D1558C471A9F45C426365326D435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35">
    <w:name w:val="343211EB60104C5F85098919ED62B6E935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34">
    <w:name w:val="1E0A09FFD2F84346BB2A0BF4519483F234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34">
    <w:name w:val="FE958F5B75BB4FB8B6D33BD5FFBB035D34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34">
    <w:name w:val="23196BB6D23B4B53AD6E64FE8DB3A3AA34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31">
    <w:name w:val="442491A077EB4F82A212213E853EED4231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31">
    <w:name w:val="00A34D143BF24D99BD1E2A29CAF8283D31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31">
    <w:name w:val="4E83E5CB23F14A9E94784DC774A8957231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31">
    <w:name w:val="DBAC3E993B7E4624965AF0687FD2D21B31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31">
    <w:name w:val="283B3192EC674F5C992CF873C5E1D98531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31">
    <w:name w:val="05844C67794947BDA0EFE2AF72D2EB9531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31">
    <w:name w:val="4957E49D43534804A163FE6CC483F4C231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31">
    <w:name w:val="3643248DF3B74ADD918F1CFDF9B68CA331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31">
    <w:name w:val="A60B89DAC2B243759EA92D2E36FC7E1531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31">
    <w:name w:val="DEE183F0E9CA4320A7CC5C855F0024B331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31">
    <w:name w:val="8E96CBC4C80A435E868714D119D0F51631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29">
    <w:name w:val="CFE115AE70254131BB81C321B7FFB91229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29">
    <w:name w:val="8DCBA7AF9BC74617A99E37E8955ACEEB29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29">
    <w:name w:val="219C68271245427987E4DE5DB89E217629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29">
    <w:name w:val="6D68C96828854E2DBA40177EAC754CE829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28">
    <w:name w:val="0E3BB299C0D645D5901BF955D303665228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28">
    <w:name w:val="D4D14913F4AB4A84A9BD3F8C1BA9863D28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28">
    <w:name w:val="10CAB74695DE42CDAA62989921F4BCB028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27">
    <w:name w:val="03D154CE148945CEA1CA3616FA20CA9E27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27">
    <w:name w:val="626A7D271C834CEDBF4E8CE769CD67FA27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27">
    <w:name w:val="C59350D85D874E4CA86D8696A302ACB527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27">
    <w:name w:val="ABAE4497BEC24D61B914E9F50E291AED27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19">
    <w:name w:val="0A71C100FD274360B710898E16D8AAB319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68">
    <w:name w:val="3BCB0669306B4E42873A2B93EE0699D268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64">
    <w:name w:val="A5FD04CF97BC4FB990880A4F739ECA4164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61">
    <w:name w:val="F828A76578CE4B968CD4A630D36E48E461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9">
    <w:name w:val="47A4A5FA3865486F99CBF138FB1427EF9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60">
    <w:name w:val="176B1659637F41209B8972A263FCC01260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58">
    <w:name w:val="C38609FDD2E74E8A81CA394A3B30E01E58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57">
    <w:name w:val="FC9231AFD5DA4C6B8FB6FD782591ACEF57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57">
    <w:name w:val="5278E0B3E2BD47128FD803E0E2FA396557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57">
    <w:name w:val="9B5A005C727747D2BB7135EE6835DEFD57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55">
    <w:name w:val="B67AFDED896F43069C77F8CD0F1A125C55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53">
    <w:name w:val="33F0F4C78D204D5183E00EF2C7D6F91C53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53">
    <w:name w:val="212BE3807F8E44F7BBB4617D6712426D53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53">
    <w:name w:val="E8FC7B81763D40848A85E50F22B1891D53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10">
    <w:name w:val="88F682F0B4B04277B8493F83CFDA905210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53">
    <w:name w:val="A4F651BD0E2F476AB81F39E14DB7D3D453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53">
    <w:name w:val="30FCF513BF684BD99D60DB8F3D39662353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51">
    <w:name w:val="57AC4A9F0A324504B4E9C13AD96FCED051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49">
    <w:name w:val="E84B598DE7704FC98C5FD5F5915E6DC249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49">
    <w:name w:val="7E06194E7E27425B9FE7E056CD8669EB49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49">
    <w:name w:val="9E481B5C5B26497E8BEEF33DA840C47849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47">
    <w:name w:val="FCDB477BF28E44618B5D80AB79D47B1F47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46">
    <w:name w:val="B3543A1066514C7BA592362E7B16EAED46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45">
    <w:name w:val="2471995D23E44DEBAF16EE77EF4B4F1A45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44">
    <w:name w:val="4E7191AA60874559AE4B2CEA2205B6D944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42">
    <w:name w:val="726FE0ADBBB243159EBF3E46DA929AE242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41">
    <w:name w:val="C522CD3105974C999D11DB249EC6364441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41">
    <w:name w:val="A5DF707281AB4C2AB86430454FB8BB7741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40">
    <w:name w:val="30DB58DA3CF24A41AD8CEED29D58BADC40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40">
    <w:name w:val="CA0FE7F298294EF5A463DFE0630662F640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40">
    <w:name w:val="8FA13A9A7ED64238B7710A5FC0DBFCF040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40">
    <w:name w:val="50EC3043D1C74BB3B9132C8EB1A21DA040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37">
    <w:name w:val="F6E40D19C34D472EBCABA87CACE2154E37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36">
    <w:name w:val="BB3943D1558C471A9F45C426365326D436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36">
    <w:name w:val="343211EB60104C5F85098919ED62B6E936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35">
    <w:name w:val="1E0A09FFD2F84346BB2A0BF4519483F235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35">
    <w:name w:val="FE958F5B75BB4FB8B6D33BD5FFBB035D35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35">
    <w:name w:val="23196BB6D23B4B53AD6E64FE8DB3A3AA35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32">
    <w:name w:val="442491A077EB4F82A212213E853EED4232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32">
    <w:name w:val="00A34D143BF24D99BD1E2A29CAF8283D32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32">
    <w:name w:val="4E83E5CB23F14A9E94784DC774A8957232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32">
    <w:name w:val="DBAC3E993B7E4624965AF0687FD2D21B32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32">
    <w:name w:val="283B3192EC674F5C992CF873C5E1D98532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32">
    <w:name w:val="05844C67794947BDA0EFE2AF72D2EB9532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32">
    <w:name w:val="4957E49D43534804A163FE6CC483F4C232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32">
    <w:name w:val="3643248DF3B74ADD918F1CFDF9B68CA332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32">
    <w:name w:val="A60B89DAC2B243759EA92D2E36FC7E1532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32">
    <w:name w:val="DEE183F0E9CA4320A7CC5C855F0024B332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32">
    <w:name w:val="8E96CBC4C80A435E868714D119D0F51632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30">
    <w:name w:val="CFE115AE70254131BB81C321B7FFB91230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30">
    <w:name w:val="8DCBA7AF9BC74617A99E37E8955ACEEB30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30">
    <w:name w:val="219C68271245427987E4DE5DB89E217630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30">
    <w:name w:val="6D68C96828854E2DBA40177EAC754CE830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29">
    <w:name w:val="0E3BB299C0D645D5901BF955D303665229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29">
    <w:name w:val="D4D14913F4AB4A84A9BD3F8C1BA9863D29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29">
    <w:name w:val="10CAB74695DE42CDAA62989921F4BCB029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28">
    <w:name w:val="03D154CE148945CEA1CA3616FA20CA9E28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28">
    <w:name w:val="626A7D271C834CEDBF4E8CE769CD67FA28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28">
    <w:name w:val="C59350D85D874E4CA86D8696A302ACB528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28">
    <w:name w:val="ABAE4497BEC24D61B914E9F50E291AED28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20">
    <w:name w:val="0A71C100FD274360B710898E16D8AAB320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69">
    <w:name w:val="3BCB0669306B4E42873A2B93EE0699D269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65">
    <w:name w:val="A5FD04CF97BC4FB990880A4F739ECA4165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62">
    <w:name w:val="F828A76578CE4B968CD4A630D36E48E462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10">
    <w:name w:val="47A4A5FA3865486F99CBF138FB1427EF10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61">
    <w:name w:val="176B1659637F41209B8972A263FCC01261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59">
    <w:name w:val="C38609FDD2E74E8A81CA394A3B30E01E59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58">
    <w:name w:val="FC9231AFD5DA4C6B8FB6FD782591ACEF58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58">
    <w:name w:val="5278E0B3E2BD47128FD803E0E2FA396558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58">
    <w:name w:val="9B5A005C727747D2BB7135EE6835DEFD58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56">
    <w:name w:val="B67AFDED896F43069C77F8CD0F1A125C56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54">
    <w:name w:val="33F0F4C78D204D5183E00EF2C7D6F91C54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54">
    <w:name w:val="212BE3807F8E44F7BBB4617D6712426D54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54">
    <w:name w:val="E8FC7B81763D40848A85E50F22B1891D54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11">
    <w:name w:val="88F682F0B4B04277B8493F83CFDA905211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54">
    <w:name w:val="A4F651BD0E2F476AB81F39E14DB7D3D454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54">
    <w:name w:val="30FCF513BF684BD99D60DB8F3D39662354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52">
    <w:name w:val="57AC4A9F0A324504B4E9C13AD96FCED052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50">
    <w:name w:val="E84B598DE7704FC98C5FD5F5915E6DC250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50">
    <w:name w:val="7E06194E7E27425B9FE7E056CD8669EB50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50">
    <w:name w:val="9E481B5C5B26497E8BEEF33DA840C47850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48">
    <w:name w:val="FCDB477BF28E44618B5D80AB79D47B1F48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47">
    <w:name w:val="B3543A1066514C7BA592362E7B16EAED47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46">
    <w:name w:val="2471995D23E44DEBAF16EE77EF4B4F1A46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45">
    <w:name w:val="4E7191AA60874559AE4B2CEA2205B6D945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43">
    <w:name w:val="726FE0ADBBB243159EBF3E46DA929AE243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42">
    <w:name w:val="C522CD3105974C999D11DB249EC6364442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42">
    <w:name w:val="A5DF707281AB4C2AB86430454FB8BB7742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41">
    <w:name w:val="30DB58DA3CF24A41AD8CEED29D58BADC41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41">
    <w:name w:val="CA0FE7F298294EF5A463DFE0630662F641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41">
    <w:name w:val="8FA13A9A7ED64238B7710A5FC0DBFCF041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41">
    <w:name w:val="50EC3043D1C74BB3B9132C8EB1A21DA041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38">
    <w:name w:val="F6E40D19C34D472EBCABA87CACE2154E38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37">
    <w:name w:val="BB3943D1558C471A9F45C426365326D437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37">
    <w:name w:val="343211EB60104C5F85098919ED62B6E937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36">
    <w:name w:val="1E0A09FFD2F84346BB2A0BF4519483F236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36">
    <w:name w:val="FE958F5B75BB4FB8B6D33BD5FFBB035D36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36">
    <w:name w:val="23196BB6D23B4B53AD6E64FE8DB3A3AA36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33">
    <w:name w:val="442491A077EB4F82A212213E853EED4233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33">
    <w:name w:val="00A34D143BF24D99BD1E2A29CAF8283D33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33">
    <w:name w:val="4E83E5CB23F14A9E94784DC774A8957233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33">
    <w:name w:val="DBAC3E993B7E4624965AF0687FD2D21B33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33">
    <w:name w:val="283B3192EC674F5C992CF873C5E1D98533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33">
    <w:name w:val="05844C67794947BDA0EFE2AF72D2EB9533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33">
    <w:name w:val="4957E49D43534804A163FE6CC483F4C233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33">
    <w:name w:val="3643248DF3B74ADD918F1CFDF9B68CA333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33">
    <w:name w:val="A60B89DAC2B243759EA92D2E36FC7E1533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33">
    <w:name w:val="DEE183F0E9CA4320A7CC5C855F0024B333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33">
    <w:name w:val="8E96CBC4C80A435E868714D119D0F51633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31">
    <w:name w:val="CFE115AE70254131BB81C321B7FFB91231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31">
    <w:name w:val="8DCBA7AF9BC74617A99E37E8955ACEEB31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31">
    <w:name w:val="219C68271245427987E4DE5DB89E217631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31">
    <w:name w:val="6D68C96828854E2DBA40177EAC754CE831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30">
    <w:name w:val="0E3BB299C0D645D5901BF955D303665230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30">
    <w:name w:val="D4D14913F4AB4A84A9BD3F8C1BA9863D30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30">
    <w:name w:val="10CAB74695DE42CDAA62989921F4BCB030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29">
    <w:name w:val="03D154CE148945CEA1CA3616FA20CA9E29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29">
    <w:name w:val="626A7D271C834CEDBF4E8CE769CD67FA29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29">
    <w:name w:val="C59350D85D874E4CA86D8696A302ACB529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29">
    <w:name w:val="ABAE4497BEC24D61B914E9F50E291AED29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21">
    <w:name w:val="0A71C100FD274360B710898E16D8AAB321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70">
    <w:name w:val="3BCB0669306B4E42873A2B93EE0699D270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66">
    <w:name w:val="A5FD04CF97BC4FB990880A4F739ECA4166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63">
    <w:name w:val="F828A76578CE4B968CD4A630D36E48E463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11">
    <w:name w:val="47A4A5FA3865486F99CBF138FB1427EF11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62">
    <w:name w:val="176B1659637F41209B8972A263FCC01262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60">
    <w:name w:val="C38609FDD2E74E8A81CA394A3B30E01E60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59">
    <w:name w:val="FC9231AFD5DA4C6B8FB6FD782591ACEF59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59">
    <w:name w:val="5278E0B3E2BD47128FD803E0E2FA396559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59">
    <w:name w:val="9B5A005C727747D2BB7135EE6835DEFD59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57">
    <w:name w:val="B67AFDED896F43069C77F8CD0F1A125C57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55">
    <w:name w:val="33F0F4C78D204D5183E00EF2C7D6F91C55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55">
    <w:name w:val="212BE3807F8E44F7BBB4617D6712426D55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55">
    <w:name w:val="E8FC7B81763D40848A85E50F22B1891D55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12">
    <w:name w:val="88F682F0B4B04277B8493F83CFDA905212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55">
    <w:name w:val="A4F651BD0E2F476AB81F39E14DB7D3D455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55">
    <w:name w:val="30FCF513BF684BD99D60DB8F3D39662355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53">
    <w:name w:val="57AC4A9F0A324504B4E9C13AD96FCED053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51">
    <w:name w:val="E84B598DE7704FC98C5FD5F5915E6DC251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51">
    <w:name w:val="7E06194E7E27425B9FE7E056CD8669EB51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51">
    <w:name w:val="9E481B5C5B26497E8BEEF33DA840C47851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49">
    <w:name w:val="FCDB477BF28E44618B5D80AB79D47B1F49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48">
    <w:name w:val="B3543A1066514C7BA592362E7B16EAED48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47">
    <w:name w:val="2471995D23E44DEBAF16EE77EF4B4F1A47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46">
    <w:name w:val="4E7191AA60874559AE4B2CEA2205B6D946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44">
    <w:name w:val="726FE0ADBBB243159EBF3E46DA929AE244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43">
    <w:name w:val="C522CD3105974C999D11DB249EC6364443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43">
    <w:name w:val="A5DF707281AB4C2AB86430454FB8BB7743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42">
    <w:name w:val="30DB58DA3CF24A41AD8CEED29D58BADC42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42">
    <w:name w:val="CA0FE7F298294EF5A463DFE0630662F642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42">
    <w:name w:val="8FA13A9A7ED64238B7710A5FC0DBFCF042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42">
    <w:name w:val="50EC3043D1C74BB3B9132C8EB1A21DA042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39">
    <w:name w:val="F6E40D19C34D472EBCABA87CACE2154E39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38">
    <w:name w:val="BB3943D1558C471A9F45C426365326D438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38">
    <w:name w:val="343211EB60104C5F85098919ED62B6E938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37">
    <w:name w:val="1E0A09FFD2F84346BB2A0BF4519483F237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37">
    <w:name w:val="FE958F5B75BB4FB8B6D33BD5FFBB035D37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37">
    <w:name w:val="23196BB6D23B4B53AD6E64FE8DB3A3AA37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34">
    <w:name w:val="442491A077EB4F82A212213E853EED4234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34">
    <w:name w:val="00A34D143BF24D99BD1E2A29CAF8283D34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34">
    <w:name w:val="4E83E5CB23F14A9E94784DC774A8957234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34">
    <w:name w:val="DBAC3E993B7E4624965AF0687FD2D21B34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34">
    <w:name w:val="283B3192EC674F5C992CF873C5E1D98534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34">
    <w:name w:val="05844C67794947BDA0EFE2AF72D2EB9534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34">
    <w:name w:val="4957E49D43534804A163FE6CC483F4C234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34">
    <w:name w:val="3643248DF3B74ADD918F1CFDF9B68CA334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34">
    <w:name w:val="A60B89DAC2B243759EA92D2E36FC7E1534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34">
    <w:name w:val="DEE183F0E9CA4320A7CC5C855F0024B334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34">
    <w:name w:val="8E96CBC4C80A435E868714D119D0F51634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32">
    <w:name w:val="CFE115AE70254131BB81C321B7FFB91232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32">
    <w:name w:val="8DCBA7AF9BC74617A99E37E8955ACEEB32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32">
    <w:name w:val="219C68271245427987E4DE5DB89E217632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32">
    <w:name w:val="6D68C96828854E2DBA40177EAC754CE832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31">
    <w:name w:val="0E3BB299C0D645D5901BF955D303665231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31">
    <w:name w:val="D4D14913F4AB4A84A9BD3F8C1BA9863D31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31">
    <w:name w:val="10CAB74695DE42CDAA62989921F4BCB031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30">
    <w:name w:val="03D154CE148945CEA1CA3616FA20CA9E30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30">
    <w:name w:val="626A7D271C834CEDBF4E8CE769CD67FA30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30">
    <w:name w:val="C59350D85D874E4CA86D8696A302ACB530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30">
    <w:name w:val="ABAE4497BEC24D61B914E9F50E291AED30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22">
    <w:name w:val="0A71C100FD274360B710898E16D8AAB322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71">
    <w:name w:val="3BCB0669306B4E42873A2B93EE0699D271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67">
    <w:name w:val="A5FD04CF97BC4FB990880A4F739ECA4167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64">
    <w:name w:val="F828A76578CE4B968CD4A630D36E48E464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12">
    <w:name w:val="47A4A5FA3865486F99CBF138FB1427EF12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63">
    <w:name w:val="176B1659637F41209B8972A263FCC01263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61">
    <w:name w:val="C38609FDD2E74E8A81CA394A3B30E01E61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60">
    <w:name w:val="FC9231AFD5DA4C6B8FB6FD782591ACEF60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60">
    <w:name w:val="5278E0B3E2BD47128FD803E0E2FA396560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60">
    <w:name w:val="9B5A005C727747D2BB7135EE6835DEFD60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58">
    <w:name w:val="B67AFDED896F43069C77F8CD0F1A125C58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56">
    <w:name w:val="33F0F4C78D204D5183E00EF2C7D6F91C56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56">
    <w:name w:val="212BE3807F8E44F7BBB4617D6712426D56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56">
    <w:name w:val="E8FC7B81763D40848A85E50F22B1891D56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13">
    <w:name w:val="88F682F0B4B04277B8493F83CFDA905213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56">
    <w:name w:val="A4F651BD0E2F476AB81F39E14DB7D3D456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56">
    <w:name w:val="30FCF513BF684BD99D60DB8F3D39662356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54">
    <w:name w:val="57AC4A9F0A324504B4E9C13AD96FCED054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52">
    <w:name w:val="E84B598DE7704FC98C5FD5F5915E6DC252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52">
    <w:name w:val="7E06194E7E27425B9FE7E056CD8669EB52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52">
    <w:name w:val="9E481B5C5B26497E8BEEF33DA840C47852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50">
    <w:name w:val="FCDB477BF28E44618B5D80AB79D47B1F50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49">
    <w:name w:val="B3543A1066514C7BA592362E7B16EAED49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48">
    <w:name w:val="2471995D23E44DEBAF16EE77EF4B4F1A48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47">
    <w:name w:val="4E7191AA60874559AE4B2CEA2205B6D947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45">
    <w:name w:val="726FE0ADBBB243159EBF3E46DA929AE245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44">
    <w:name w:val="C522CD3105974C999D11DB249EC6364444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44">
    <w:name w:val="A5DF707281AB4C2AB86430454FB8BB7744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43">
    <w:name w:val="30DB58DA3CF24A41AD8CEED29D58BADC43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43">
    <w:name w:val="CA0FE7F298294EF5A463DFE0630662F643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43">
    <w:name w:val="8FA13A9A7ED64238B7710A5FC0DBFCF043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43">
    <w:name w:val="50EC3043D1C74BB3B9132C8EB1A21DA043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40">
    <w:name w:val="F6E40D19C34D472EBCABA87CACE2154E40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39">
    <w:name w:val="BB3943D1558C471A9F45C426365326D439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39">
    <w:name w:val="343211EB60104C5F85098919ED62B6E939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38">
    <w:name w:val="1E0A09FFD2F84346BB2A0BF4519483F238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38">
    <w:name w:val="FE958F5B75BB4FB8B6D33BD5FFBB035D38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38">
    <w:name w:val="23196BB6D23B4B53AD6E64FE8DB3A3AA38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35">
    <w:name w:val="442491A077EB4F82A212213E853EED4235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35">
    <w:name w:val="00A34D143BF24D99BD1E2A29CAF8283D35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35">
    <w:name w:val="4E83E5CB23F14A9E94784DC774A8957235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35">
    <w:name w:val="DBAC3E993B7E4624965AF0687FD2D21B35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35">
    <w:name w:val="283B3192EC674F5C992CF873C5E1D98535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35">
    <w:name w:val="05844C67794947BDA0EFE2AF72D2EB9535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35">
    <w:name w:val="4957E49D43534804A163FE6CC483F4C235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35">
    <w:name w:val="3643248DF3B74ADD918F1CFDF9B68CA335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35">
    <w:name w:val="A60B89DAC2B243759EA92D2E36FC7E1535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35">
    <w:name w:val="DEE183F0E9CA4320A7CC5C855F0024B335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35">
    <w:name w:val="8E96CBC4C80A435E868714D119D0F51635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33">
    <w:name w:val="CFE115AE70254131BB81C321B7FFB91233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32">
    <w:name w:val="0E3BB299C0D645D5901BF955D303665232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32">
    <w:name w:val="D4D14913F4AB4A84A9BD3F8C1BA9863D32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32">
    <w:name w:val="10CAB74695DE42CDAA62989921F4BCB032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31">
    <w:name w:val="03D154CE148945CEA1CA3616FA20CA9E31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31">
    <w:name w:val="626A7D271C834CEDBF4E8CE769CD67FA31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31">
    <w:name w:val="C59350D85D874E4CA86D8696A302ACB531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31">
    <w:name w:val="ABAE4497BEC24D61B914E9F50E291AED31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322D10DD3CF4F4B93A414EA20CAE140">
    <w:name w:val="2322D10DD3CF4F4B93A414EA20CAE140"/>
    <w:rsid w:val="004D1D01"/>
  </w:style>
  <w:style w:type="paragraph" w:customStyle="1" w:styleId="4B05DBAB221E4EEB9EB682E18DA3F293">
    <w:name w:val="4B05DBAB221E4EEB9EB682E18DA3F293"/>
    <w:rsid w:val="004D1D01"/>
  </w:style>
  <w:style w:type="paragraph" w:customStyle="1" w:styleId="E05B5893602343FE8330C9A9E6ACC950">
    <w:name w:val="E05B5893602343FE8330C9A9E6ACC950"/>
    <w:rsid w:val="004D1D01"/>
  </w:style>
  <w:style w:type="paragraph" w:customStyle="1" w:styleId="0A71C100FD274360B710898E16D8AAB323">
    <w:name w:val="0A71C100FD274360B710898E16D8AAB323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72">
    <w:name w:val="3BCB0669306B4E42873A2B93EE0699D272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68">
    <w:name w:val="A5FD04CF97BC4FB990880A4F739ECA4168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65">
    <w:name w:val="F828A76578CE4B968CD4A630D36E48E465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13">
    <w:name w:val="47A4A5FA3865486F99CBF138FB1427EF13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64">
    <w:name w:val="176B1659637F41209B8972A263FCC01264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62">
    <w:name w:val="C38609FDD2E74E8A81CA394A3B30E01E62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61">
    <w:name w:val="FC9231AFD5DA4C6B8FB6FD782591ACEF61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61">
    <w:name w:val="5278E0B3E2BD47128FD803E0E2FA396561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61">
    <w:name w:val="9B5A005C727747D2BB7135EE6835DEFD61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59">
    <w:name w:val="B67AFDED896F43069C77F8CD0F1A125C59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57">
    <w:name w:val="33F0F4C78D204D5183E00EF2C7D6F91C57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57">
    <w:name w:val="212BE3807F8E44F7BBB4617D6712426D57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57">
    <w:name w:val="E8FC7B81763D40848A85E50F22B1891D57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14">
    <w:name w:val="88F682F0B4B04277B8493F83CFDA905214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57">
    <w:name w:val="A4F651BD0E2F476AB81F39E14DB7D3D457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57">
    <w:name w:val="30FCF513BF684BD99D60DB8F3D39662357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55">
    <w:name w:val="57AC4A9F0A324504B4E9C13AD96FCED055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53">
    <w:name w:val="E84B598DE7704FC98C5FD5F5915E6DC253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53">
    <w:name w:val="7E06194E7E27425B9FE7E056CD8669EB53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53">
    <w:name w:val="9E481B5C5B26497E8BEEF33DA840C47853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51">
    <w:name w:val="FCDB477BF28E44618B5D80AB79D47B1F51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50">
    <w:name w:val="B3543A1066514C7BA592362E7B16EAED50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49">
    <w:name w:val="2471995D23E44DEBAF16EE77EF4B4F1A49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48">
    <w:name w:val="4E7191AA60874559AE4B2CEA2205B6D948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46">
    <w:name w:val="726FE0ADBBB243159EBF3E46DA929AE246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45">
    <w:name w:val="C522CD3105974C999D11DB249EC6364445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45">
    <w:name w:val="A5DF707281AB4C2AB86430454FB8BB7745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44">
    <w:name w:val="30DB58DA3CF24A41AD8CEED29D58BADC44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44">
    <w:name w:val="CA0FE7F298294EF5A463DFE0630662F644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44">
    <w:name w:val="8FA13A9A7ED64238B7710A5FC0DBFCF044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44">
    <w:name w:val="50EC3043D1C74BB3B9132C8EB1A21DA044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41">
    <w:name w:val="F6E40D19C34D472EBCABA87CACE2154E41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40">
    <w:name w:val="BB3943D1558C471A9F45C426365326D440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40">
    <w:name w:val="343211EB60104C5F85098919ED62B6E940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39">
    <w:name w:val="1E0A09FFD2F84346BB2A0BF4519483F239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39">
    <w:name w:val="FE958F5B75BB4FB8B6D33BD5FFBB035D39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39">
    <w:name w:val="23196BB6D23B4B53AD6E64FE8DB3A3AA39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36">
    <w:name w:val="442491A077EB4F82A212213E853EED4236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36">
    <w:name w:val="00A34D143BF24D99BD1E2A29CAF8283D36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36">
    <w:name w:val="4E83E5CB23F14A9E94784DC774A8957236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36">
    <w:name w:val="DBAC3E993B7E4624965AF0687FD2D21B36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36">
    <w:name w:val="283B3192EC674F5C992CF873C5E1D98536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36">
    <w:name w:val="05844C67794947BDA0EFE2AF72D2EB9536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36">
    <w:name w:val="4957E49D43534804A163FE6CC483F4C236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36">
    <w:name w:val="3643248DF3B74ADD918F1CFDF9B68CA336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36">
    <w:name w:val="A60B89DAC2B243759EA92D2E36FC7E1536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36">
    <w:name w:val="DEE183F0E9CA4320A7CC5C855F0024B336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36">
    <w:name w:val="8E96CBC4C80A435E868714D119D0F51636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34">
    <w:name w:val="CFE115AE70254131BB81C321B7FFB91234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1">
    <w:name w:val="2322D10DD3CF4F4B93A414EA20CAE1401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1">
    <w:name w:val="4B05DBAB221E4EEB9EB682E18DA3F2931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1">
    <w:name w:val="E05B5893602343FE8330C9A9E6ACC9501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32">
    <w:name w:val="03D154CE148945CEA1CA3616FA20CA9E32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32">
    <w:name w:val="626A7D271C834CEDBF4E8CE769CD67FA32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32">
    <w:name w:val="C59350D85D874E4CA86D8696A302ACB532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32">
    <w:name w:val="ABAE4497BEC24D61B914E9F50E291AED32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24">
    <w:name w:val="0A71C100FD274360B710898E16D8AAB324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73">
    <w:name w:val="3BCB0669306B4E42873A2B93EE0699D273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69">
    <w:name w:val="A5FD04CF97BC4FB990880A4F739ECA4169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66">
    <w:name w:val="F828A76578CE4B968CD4A630D36E48E466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14">
    <w:name w:val="47A4A5FA3865486F99CBF138FB1427EF14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65">
    <w:name w:val="176B1659637F41209B8972A263FCC01265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63">
    <w:name w:val="C38609FDD2E74E8A81CA394A3B30E01E63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62">
    <w:name w:val="FC9231AFD5DA4C6B8FB6FD782591ACEF62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62">
    <w:name w:val="5278E0B3E2BD47128FD803E0E2FA396562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62">
    <w:name w:val="9B5A005C727747D2BB7135EE6835DEFD62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60">
    <w:name w:val="B67AFDED896F43069C77F8CD0F1A125C60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58">
    <w:name w:val="33F0F4C78D204D5183E00EF2C7D6F91C58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58">
    <w:name w:val="212BE3807F8E44F7BBB4617D6712426D58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58">
    <w:name w:val="E8FC7B81763D40848A85E50F22B1891D58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15">
    <w:name w:val="88F682F0B4B04277B8493F83CFDA905215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58">
    <w:name w:val="A4F651BD0E2F476AB81F39E14DB7D3D458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58">
    <w:name w:val="30FCF513BF684BD99D60DB8F3D39662358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56">
    <w:name w:val="57AC4A9F0A324504B4E9C13AD96FCED056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54">
    <w:name w:val="E84B598DE7704FC98C5FD5F5915E6DC254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54">
    <w:name w:val="7E06194E7E27425B9FE7E056CD8669EB54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54">
    <w:name w:val="9E481B5C5B26497E8BEEF33DA840C47854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52">
    <w:name w:val="FCDB477BF28E44618B5D80AB79D47B1F52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51">
    <w:name w:val="B3543A1066514C7BA592362E7B16EAED51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50">
    <w:name w:val="2471995D23E44DEBAF16EE77EF4B4F1A50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49">
    <w:name w:val="4E7191AA60874559AE4B2CEA2205B6D949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47">
    <w:name w:val="726FE0ADBBB243159EBF3E46DA929AE247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46">
    <w:name w:val="C522CD3105974C999D11DB249EC6364446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46">
    <w:name w:val="A5DF707281AB4C2AB86430454FB8BB7746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45">
    <w:name w:val="30DB58DA3CF24A41AD8CEED29D58BADC45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45">
    <w:name w:val="CA0FE7F298294EF5A463DFE0630662F645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45">
    <w:name w:val="8FA13A9A7ED64238B7710A5FC0DBFCF045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45">
    <w:name w:val="50EC3043D1C74BB3B9132C8EB1A21DA045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42">
    <w:name w:val="F6E40D19C34D472EBCABA87CACE2154E42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41">
    <w:name w:val="BB3943D1558C471A9F45C426365326D441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41">
    <w:name w:val="343211EB60104C5F85098919ED62B6E941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40">
    <w:name w:val="1E0A09FFD2F84346BB2A0BF4519483F240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40">
    <w:name w:val="FE958F5B75BB4FB8B6D33BD5FFBB035D40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40">
    <w:name w:val="23196BB6D23B4B53AD6E64FE8DB3A3AA40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37">
    <w:name w:val="442491A077EB4F82A212213E853EED4237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37">
    <w:name w:val="00A34D143BF24D99BD1E2A29CAF8283D37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37">
    <w:name w:val="4E83E5CB23F14A9E94784DC774A8957237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37">
    <w:name w:val="DBAC3E993B7E4624965AF0687FD2D21B37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37">
    <w:name w:val="283B3192EC674F5C992CF873C5E1D98537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37">
    <w:name w:val="05844C67794947BDA0EFE2AF72D2EB9537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37">
    <w:name w:val="4957E49D43534804A163FE6CC483F4C237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37">
    <w:name w:val="3643248DF3B74ADD918F1CFDF9B68CA337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37">
    <w:name w:val="A60B89DAC2B243759EA92D2E36FC7E1537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37">
    <w:name w:val="DEE183F0E9CA4320A7CC5C855F0024B337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37">
    <w:name w:val="8E96CBC4C80A435E868714D119D0F51637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35">
    <w:name w:val="CFE115AE70254131BB81C321B7FFB91235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2">
    <w:name w:val="2322D10DD3CF4F4B93A414EA20CAE1402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2">
    <w:name w:val="4B05DBAB221E4EEB9EB682E18DA3F2932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2">
    <w:name w:val="E05B5893602343FE8330C9A9E6ACC9502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33">
    <w:name w:val="03D154CE148945CEA1CA3616FA20CA9E33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33">
    <w:name w:val="626A7D271C834CEDBF4E8CE769CD67FA33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33">
    <w:name w:val="C59350D85D874E4CA86D8696A302ACB533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33">
    <w:name w:val="ABAE4497BEC24D61B914E9F50E291AED33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">
    <w:name w:val="E27511814075493A9884E1E1071D0A43"/>
    <w:rsid w:val="00960BCD"/>
  </w:style>
  <w:style w:type="paragraph" w:customStyle="1" w:styleId="2CC4A3F62EAE4953BAF9793DE8E8B42C">
    <w:name w:val="2CC4A3F62EAE4953BAF9793DE8E8B42C"/>
    <w:rsid w:val="00960BCD"/>
  </w:style>
  <w:style w:type="paragraph" w:customStyle="1" w:styleId="D3F9F75D7A834A0B8499D46937E65CCA">
    <w:name w:val="D3F9F75D7A834A0B8499D46937E65CCA"/>
    <w:rsid w:val="00960BCD"/>
  </w:style>
  <w:style w:type="paragraph" w:customStyle="1" w:styleId="B1F0AE7841504992A17A87ABC5E7770B">
    <w:name w:val="B1F0AE7841504992A17A87ABC5E7770B"/>
    <w:rsid w:val="00960BCD"/>
  </w:style>
  <w:style w:type="paragraph" w:customStyle="1" w:styleId="0A71C100FD274360B710898E16D8AAB325">
    <w:name w:val="0A71C100FD274360B710898E16D8AAB325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74">
    <w:name w:val="3BCB0669306B4E42873A2B93EE0699D274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70">
    <w:name w:val="A5FD04CF97BC4FB990880A4F739ECA4170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67">
    <w:name w:val="F828A76578CE4B968CD4A630D36E48E467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15">
    <w:name w:val="47A4A5FA3865486F99CBF138FB1427EF15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66">
    <w:name w:val="176B1659637F41209B8972A263FCC01266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64">
    <w:name w:val="C38609FDD2E74E8A81CA394A3B30E01E64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63">
    <w:name w:val="FC9231AFD5DA4C6B8FB6FD782591ACEF63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63">
    <w:name w:val="5278E0B3E2BD47128FD803E0E2FA396563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63">
    <w:name w:val="9B5A005C727747D2BB7135EE6835DEFD63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61">
    <w:name w:val="B67AFDED896F43069C77F8CD0F1A125C61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59">
    <w:name w:val="33F0F4C78D204D5183E00EF2C7D6F91C59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59">
    <w:name w:val="212BE3807F8E44F7BBB4617D6712426D59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59">
    <w:name w:val="E8FC7B81763D40848A85E50F22B1891D59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1">
    <w:name w:val="E27511814075493A9884E1E1071D0A431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1">
    <w:name w:val="2CC4A3F62EAE4953BAF9793DE8E8B42C1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1">
    <w:name w:val="D3F9F75D7A834A0B8499D46937E65CCA1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1">
    <w:name w:val="B1F0AE7841504992A17A87ABC5E7770B1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16">
    <w:name w:val="88F682F0B4B04277B8493F83CFDA905216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59">
    <w:name w:val="A4F651BD0E2F476AB81F39E14DB7D3D459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59">
    <w:name w:val="30FCF513BF684BD99D60DB8F3D39662359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57">
    <w:name w:val="57AC4A9F0A324504B4E9C13AD96FCED057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55">
    <w:name w:val="E84B598DE7704FC98C5FD5F5915E6DC255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55">
    <w:name w:val="7E06194E7E27425B9FE7E056CD8669EB55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55">
    <w:name w:val="9E481B5C5B26497E8BEEF33DA840C47855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53">
    <w:name w:val="FCDB477BF28E44618B5D80AB79D47B1F53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52">
    <w:name w:val="B3543A1066514C7BA592362E7B16EAED52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51">
    <w:name w:val="2471995D23E44DEBAF16EE77EF4B4F1A51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50">
    <w:name w:val="4E7191AA60874559AE4B2CEA2205B6D950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48">
    <w:name w:val="726FE0ADBBB243159EBF3E46DA929AE248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47">
    <w:name w:val="C522CD3105974C999D11DB249EC6364447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47">
    <w:name w:val="A5DF707281AB4C2AB86430454FB8BB7747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46">
    <w:name w:val="30DB58DA3CF24A41AD8CEED29D58BADC46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46">
    <w:name w:val="CA0FE7F298294EF5A463DFE0630662F646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46">
    <w:name w:val="8FA13A9A7ED64238B7710A5FC0DBFCF046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46">
    <w:name w:val="50EC3043D1C74BB3B9132C8EB1A21DA046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43">
    <w:name w:val="F6E40D19C34D472EBCABA87CACE2154E43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42">
    <w:name w:val="BB3943D1558C471A9F45C426365326D442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42">
    <w:name w:val="343211EB60104C5F85098919ED62B6E942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41">
    <w:name w:val="1E0A09FFD2F84346BB2A0BF4519483F241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41">
    <w:name w:val="FE958F5B75BB4FB8B6D33BD5FFBB035D41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41">
    <w:name w:val="23196BB6D23B4B53AD6E64FE8DB3A3AA41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38">
    <w:name w:val="442491A077EB4F82A212213E853EED4238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38">
    <w:name w:val="00A34D143BF24D99BD1E2A29CAF8283D38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38">
    <w:name w:val="4E83E5CB23F14A9E94784DC774A8957238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38">
    <w:name w:val="DBAC3E993B7E4624965AF0687FD2D21B38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38">
    <w:name w:val="283B3192EC674F5C992CF873C5E1D98538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38">
    <w:name w:val="05844C67794947BDA0EFE2AF72D2EB9538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38">
    <w:name w:val="4957E49D43534804A163FE6CC483F4C238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38">
    <w:name w:val="3643248DF3B74ADD918F1CFDF9B68CA338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38">
    <w:name w:val="A60B89DAC2B243759EA92D2E36FC7E1538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38">
    <w:name w:val="DEE183F0E9CA4320A7CC5C855F0024B338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38">
    <w:name w:val="8E96CBC4C80A435E868714D119D0F51638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36">
    <w:name w:val="CFE115AE70254131BB81C321B7FFB91236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3">
    <w:name w:val="2322D10DD3CF4F4B93A414EA20CAE1403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3">
    <w:name w:val="4B05DBAB221E4EEB9EB682E18DA3F2933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3">
    <w:name w:val="E05B5893602343FE8330C9A9E6ACC9503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34">
    <w:name w:val="03D154CE148945CEA1CA3616FA20CA9E34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34">
    <w:name w:val="626A7D271C834CEDBF4E8CE769CD67FA34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34">
    <w:name w:val="C59350D85D874E4CA86D8696A302ACB534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34">
    <w:name w:val="ABAE4497BEC24D61B914E9F50E291AED34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26">
    <w:name w:val="0A71C100FD274360B710898E16D8AAB326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75">
    <w:name w:val="3BCB0669306B4E42873A2B93EE0699D275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71">
    <w:name w:val="A5FD04CF97BC4FB990880A4F739ECA4171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68">
    <w:name w:val="F828A76578CE4B968CD4A630D36E48E468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16">
    <w:name w:val="47A4A5FA3865486F99CBF138FB1427EF16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67">
    <w:name w:val="176B1659637F41209B8972A263FCC01267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65">
    <w:name w:val="C38609FDD2E74E8A81CA394A3B30E01E65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64">
    <w:name w:val="FC9231AFD5DA4C6B8FB6FD782591ACEF64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64">
    <w:name w:val="5278E0B3E2BD47128FD803E0E2FA396564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64">
    <w:name w:val="9B5A005C727747D2BB7135EE6835DEFD64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62">
    <w:name w:val="B67AFDED896F43069C77F8CD0F1A125C62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60">
    <w:name w:val="33F0F4C78D204D5183E00EF2C7D6F91C60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60">
    <w:name w:val="212BE3807F8E44F7BBB4617D6712426D60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60">
    <w:name w:val="E8FC7B81763D40848A85E50F22B1891D60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2">
    <w:name w:val="E27511814075493A9884E1E1071D0A432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2">
    <w:name w:val="2CC4A3F62EAE4953BAF9793DE8E8B42C2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2">
    <w:name w:val="D3F9F75D7A834A0B8499D46937E65CCA2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2">
    <w:name w:val="B1F0AE7841504992A17A87ABC5E7770B2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17">
    <w:name w:val="88F682F0B4B04277B8493F83CFDA905217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60">
    <w:name w:val="A4F651BD0E2F476AB81F39E14DB7D3D460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60">
    <w:name w:val="30FCF513BF684BD99D60DB8F3D39662360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58">
    <w:name w:val="57AC4A9F0A324504B4E9C13AD96FCED058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56">
    <w:name w:val="E84B598DE7704FC98C5FD5F5915E6DC256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56">
    <w:name w:val="7E06194E7E27425B9FE7E056CD8669EB56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56">
    <w:name w:val="9E481B5C5B26497E8BEEF33DA840C47856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54">
    <w:name w:val="FCDB477BF28E44618B5D80AB79D47B1F54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53">
    <w:name w:val="B3543A1066514C7BA592362E7B16EAED53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52">
    <w:name w:val="2471995D23E44DEBAF16EE77EF4B4F1A52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51">
    <w:name w:val="4E7191AA60874559AE4B2CEA2205B6D951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49">
    <w:name w:val="726FE0ADBBB243159EBF3E46DA929AE249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48">
    <w:name w:val="C522CD3105974C999D11DB249EC6364448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48">
    <w:name w:val="A5DF707281AB4C2AB86430454FB8BB7748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47">
    <w:name w:val="30DB58DA3CF24A41AD8CEED29D58BADC47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47">
    <w:name w:val="CA0FE7F298294EF5A463DFE0630662F647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47">
    <w:name w:val="8FA13A9A7ED64238B7710A5FC0DBFCF047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47">
    <w:name w:val="50EC3043D1C74BB3B9132C8EB1A21DA047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44">
    <w:name w:val="F6E40D19C34D472EBCABA87CACE2154E44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43">
    <w:name w:val="BB3943D1558C471A9F45C426365326D443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43">
    <w:name w:val="343211EB60104C5F85098919ED62B6E943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42">
    <w:name w:val="1E0A09FFD2F84346BB2A0BF4519483F242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42">
    <w:name w:val="FE958F5B75BB4FB8B6D33BD5FFBB035D42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42">
    <w:name w:val="23196BB6D23B4B53AD6E64FE8DB3A3AA42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39">
    <w:name w:val="442491A077EB4F82A212213E853EED4239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39">
    <w:name w:val="00A34D143BF24D99BD1E2A29CAF8283D39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39">
    <w:name w:val="4E83E5CB23F14A9E94784DC774A8957239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39">
    <w:name w:val="DBAC3E993B7E4624965AF0687FD2D21B39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39">
    <w:name w:val="283B3192EC674F5C992CF873C5E1D98539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39">
    <w:name w:val="05844C67794947BDA0EFE2AF72D2EB9539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39">
    <w:name w:val="4957E49D43534804A163FE6CC483F4C239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39">
    <w:name w:val="3643248DF3B74ADD918F1CFDF9B68CA339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39">
    <w:name w:val="A60B89DAC2B243759EA92D2E36FC7E1539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39">
    <w:name w:val="DEE183F0E9CA4320A7CC5C855F0024B339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39">
    <w:name w:val="8E96CBC4C80A435E868714D119D0F51639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37">
    <w:name w:val="CFE115AE70254131BB81C321B7FFB91237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4">
    <w:name w:val="2322D10DD3CF4F4B93A414EA20CAE1404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4">
    <w:name w:val="4B05DBAB221E4EEB9EB682E18DA3F2934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4">
    <w:name w:val="E05B5893602343FE8330C9A9E6ACC9504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35">
    <w:name w:val="03D154CE148945CEA1CA3616FA20CA9E35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35">
    <w:name w:val="626A7D271C834CEDBF4E8CE769CD67FA35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35">
    <w:name w:val="C59350D85D874E4CA86D8696A302ACB535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35">
    <w:name w:val="ABAE4497BEC24D61B914E9F50E291AED35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1F8B189AE0D4D19A68384DE065F98C3">
    <w:name w:val="71F8B189AE0D4D19A68384DE065F98C3"/>
    <w:rsid w:val="00136293"/>
  </w:style>
  <w:style w:type="paragraph" w:customStyle="1" w:styleId="C4C862599A1644A1A0C5A176428A5953">
    <w:name w:val="C4C862599A1644A1A0C5A176428A5953"/>
    <w:rsid w:val="00136293"/>
  </w:style>
  <w:style w:type="paragraph" w:customStyle="1" w:styleId="3B9018EF74D04B3FBA85730CFD79BB41">
    <w:name w:val="3B9018EF74D04B3FBA85730CFD79BB41"/>
    <w:rsid w:val="00136293"/>
  </w:style>
  <w:style w:type="paragraph" w:customStyle="1" w:styleId="0A71C100FD274360B710898E16D8AAB327">
    <w:name w:val="0A71C100FD274360B710898E16D8AAB32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76">
    <w:name w:val="3BCB0669306B4E42873A2B93EE0699D27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72">
    <w:name w:val="A5FD04CF97BC4FB990880A4F739ECA41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69">
    <w:name w:val="F828A76578CE4B968CD4A630D36E48E4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17">
    <w:name w:val="47A4A5FA3865486F99CBF138FB1427EF1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68">
    <w:name w:val="176B1659637F41209B8972A263FCC012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66">
    <w:name w:val="C38609FDD2E74E8A81CA394A3B30E01E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65">
    <w:name w:val="FC9231AFD5DA4C6B8FB6FD782591ACEF6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65">
    <w:name w:val="5278E0B3E2BD47128FD803E0E2FA39656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65">
    <w:name w:val="9B5A005C727747D2BB7135EE6835DEFD6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63">
    <w:name w:val="B67AFDED896F43069C77F8CD0F1A125C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61">
    <w:name w:val="33F0F4C78D204D5183E00EF2C7D6F91C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61">
    <w:name w:val="212BE3807F8E44F7BBB4617D6712426D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61">
    <w:name w:val="E8FC7B81763D40848A85E50F22B1891D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3">
    <w:name w:val="E27511814075493A9884E1E1071D0A43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3">
    <w:name w:val="2CC4A3F62EAE4953BAF9793DE8E8B42C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3">
    <w:name w:val="D3F9F75D7A834A0B8499D46937E65CCA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3">
    <w:name w:val="B1F0AE7841504992A17A87ABC5E7770B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18">
    <w:name w:val="88F682F0B4B04277B8493F83CFDA90521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61">
    <w:name w:val="A4F651BD0E2F476AB81F39E14DB7D3D4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61">
    <w:name w:val="30FCF513BF684BD99D60DB8F3D396623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59">
    <w:name w:val="57AC4A9F0A324504B4E9C13AD96FCED05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57">
    <w:name w:val="E84B598DE7704FC98C5FD5F5915E6DC25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57">
    <w:name w:val="7E06194E7E27425B9FE7E056CD8669EB5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57">
    <w:name w:val="9E481B5C5B26497E8BEEF33DA840C4785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55">
    <w:name w:val="FCDB477BF28E44618B5D80AB79D47B1F5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54">
    <w:name w:val="B3543A1066514C7BA592362E7B16EAED5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53">
    <w:name w:val="2471995D23E44DEBAF16EE77EF4B4F1A5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52">
    <w:name w:val="4E7191AA60874559AE4B2CEA2205B6D95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50">
    <w:name w:val="726FE0ADBBB243159EBF3E46DA929AE25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49">
    <w:name w:val="C522CD3105974C999D11DB249EC636444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49">
    <w:name w:val="A5DF707281AB4C2AB86430454FB8BB774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48">
    <w:name w:val="30DB58DA3CF24A41AD8CEED29D58BADC4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48">
    <w:name w:val="CA0FE7F298294EF5A463DFE0630662F64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48">
    <w:name w:val="8FA13A9A7ED64238B7710A5FC0DBFCF04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48">
    <w:name w:val="50EC3043D1C74BB3B9132C8EB1A21DA04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45">
    <w:name w:val="F6E40D19C34D472EBCABA87CACE2154E4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44">
    <w:name w:val="BB3943D1558C471A9F45C426365326D44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44">
    <w:name w:val="343211EB60104C5F85098919ED62B6E94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43">
    <w:name w:val="1E0A09FFD2F84346BB2A0BF4519483F2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43">
    <w:name w:val="FE958F5B75BB4FB8B6D33BD5FFBB035D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43">
    <w:name w:val="23196BB6D23B4B53AD6E64FE8DB3A3AA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40">
    <w:name w:val="442491A077EB4F82A212213E853EED424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40">
    <w:name w:val="00A34D143BF24D99BD1E2A29CAF8283D4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40">
    <w:name w:val="4E83E5CB23F14A9E94784DC774A895724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40">
    <w:name w:val="DBAC3E993B7E4624965AF0687FD2D21B4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40">
    <w:name w:val="283B3192EC674F5C992CF873C5E1D9854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40">
    <w:name w:val="05844C67794947BDA0EFE2AF72D2EB954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40">
    <w:name w:val="4957E49D43534804A163FE6CC483F4C24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40">
    <w:name w:val="3643248DF3B74ADD918F1CFDF9B68CA34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40">
    <w:name w:val="A60B89DAC2B243759EA92D2E36FC7E154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40">
    <w:name w:val="DEE183F0E9CA4320A7CC5C855F0024B34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40">
    <w:name w:val="8E96CBC4C80A435E868714D119D0F5164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38">
    <w:name w:val="CFE115AE70254131BB81C321B7FFB9123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5">
    <w:name w:val="2322D10DD3CF4F4B93A414EA20CAE140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5">
    <w:name w:val="4B05DBAB221E4EEB9EB682E18DA3F293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5">
    <w:name w:val="E05B5893602343FE8330C9A9E6ACC950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36">
    <w:name w:val="03D154CE148945CEA1CA3616FA20CA9E3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36">
    <w:name w:val="626A7D271C834CEDBF4E8CE769CD67FA3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36">
    <w:name w:val="C59350D85D874E4CA86D8696A302ACB53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36">
    <w:name w:val="ABAE4497BEC24D61B914E9F50E291AED3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">
    <w:name w:val="8F57CB2795E249D991CCE10D1A370B9B"/>
    <w:rsid w:val="00136293"/>
  </w:style>
  <w:style w:type="paragraph" w:customStyle="1" w:styleId="5C849B998F2C41C2B03F4F7760AA7643">
    <w:name w:val="5C849B998F2C41C2B03F4F7760AA7643"/>
    <w:rsid w:val="00136293"/>
  </w:style>
  <w:style w:type="paragraph" w:customStyle="1" w:styleId="A09A93CDEDCA4218BC056081FD7C39A2">
    <w:name w:val="A09A93CDEDCA4218BC056081FD7C39A2"/>
    <w:rsid w:val="00136293"/>
  </w:style>
  <w:style w:type="paragraph" w:customStyle="1" w:styleId="0A71C100FD274360B710898E16D8AAB328">
    <w:name w:val="0A71C100FD274360B710898E16D8AAB32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77">
    <w:name w:val="3BCB0669306B4E42873A2B93EE0699D27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73">
    <w:name w:val="A5FD04CF97BC4FB990880A4F739ECA41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70">
    <w:name w:val="F828A76578CE4B968CD4A630D36E48E4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18">
    <w:name w:val="47A4A5FA3865486F99CBF138FB1427EF1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69">
    <w:name w:val="176B1659637F41209B8972A263FCC012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67">
    <w:name w:val="C38609FDD2E74E8A81CA394A3B30E01E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66">
    <w:name w:val="FC9231AFD5DA4C6B8FB6FD782591ACEF6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66">
    <w:name w:val="5278E0B3E2BD47128FD803E0E2FA39656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66">
    <w:name w:val="9B5A005C727747D2BB7135EE6835DEFD6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64">
    <w:name w:val="B67AFDED896F43069C77F8CD0F1A125C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62">
    <w:name w:val="33F0F4C78D204D5183E00EF2C7D6F91C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62">
    <w:name w:val="212BE3807F8E44F7BBB4617D6712426D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62">
    <w:name w:val="E8FC7B81763D40848A85E50F22B1891D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4">
    <w:name w:val="E27511814075493A9884E1E1071D0A43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4">
    <w:name w:val="2CC4A3F62EAE4953BAF9793DE8E8B42C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4">
    <w:name w:val="D3F9F75D7A834A0B8499D46937E65CCA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4">
    <w:name w:val="B1F0AE7841504992A17A87ABC5E7770B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19">
    <w:name w:val="88F682F0B4B04277B8493F83CFDA90521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62">
    <w:name w:val="A4F651BD0E2F476AB81F39E14DB7D3D4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62">
    <w:name w:val="30FCF513BF684BD99D60DB8F3D396623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60">
    <w:name w:val="57AC4A9F0A324504B4E9C13AD96FCED06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58">
    <w:name w:val="E84B598DE7704FC98C5FD5F5915E6DC25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58">
    <w:name w:val="7E06194E7E27425B9FE7E056CD8669EB5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58">
    <w:name w:val="9E481B5C5B26497E8BEEF33DA840C4785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56">
    <w:name w:val="FCDB477BF28E44618B5D80AB79D47B1F5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55">
    <w:name w:val="B3543A1066514C7BA592362E7B16EAED5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54">
    <w:name w:val="2471995D23E44DEBAF16EE77EF4B4F1A5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1">
    <w:name w:val="8F57CB2795E249D991CCE10D1A370B9B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1">
    <w:name w:val="5C849B998F2C41C2B03F4F7760AA7643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1">
    <w:name w:val="A09A93CDEDCA4218BC056081FD7C39A2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50">
    <w:name w:val="A5DF707281AB4C2AB86430454FB8BB775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49">
    <w:name w:val="30DB58DA3CF24A41AD8CEED29D58BADC4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49">
    <w:name w:val="CA0FE7F298294EF5A463DFE0630662F64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49">
    <w:name w:val="8FA13A9A7ED64238B7710A5FC0DBFCF04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49">
    <w:name w:val="50EC3043D1C74BB3B9132C8EB1A21DA04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46">
    <w:name w:val="F6E40D19C34D472EBCABA87CACE2154E4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45">
    <w:name w:val="BB3943D1558C471A9F45C426365326D44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45">
    <w:name w:val="343211EB60104C5F85098919ED62B6E94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44">
    <w:name w:val="1E0A09FFD2F84346BB2A0BF4519483F2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44">
    <w:name w:val="FE958F5B75BB4FB8B6D33BD5FFBB035D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44">
    <w:name w:val="23196BB6D23B4B53AD6E64FE8DB3A3AA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41">
    <w:name w:val="442491A077EB4F82A212213E853EED424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41">
    <w:name w:val="00A34D143BF24D99BD1E2A29CAF8283D4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41">
    <w:name w:val="4E83E5CB23F14A9E94784DC774A895724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41">
    <w:name w:val="DBAC3E993B7E4624965AF0687FD2D21B4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41">
    <w:name w:val="283B3192EC674F5C992CF873C5E1D9854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41">
    <w:name w:val="05844C67794947BDA0EFE2AF72D2EB954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41">
    <w:name w:val="4957E49D43534804A163FE6CC483F4C24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41">
    <w:name w:val="3643248DF3B74ADD918F1CFDF9B68CA34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41">
    <w:name w:val="A60B89DAC2B243759EA92D2E36FC7E154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41">
    <w:name w:val="DEE183F0E9CA4320A7CC5C855F0024B34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41">
    <w:name w:val="8E96CBC4C80A435E868714D119D0F5164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39">
    <w:name w:val="CFE115AE70254131BB81C321B7FFB9123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6">
    <w:name w:val="2322D10DD3CF4F4B93A414EA20CAE140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6">
    <w:name w:val="4B05DBAB221E4EEB9EB682E18DA3F293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6">
    <w:name w:val="E05B5893602343FE8330C9A9E6ACC950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37">
    <w:name w:val="03D154CE148945CEA1CA3616FA20CA9E3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37">
    <w:name w:val="626A7D271C834CEDBF4E8CE769CD67FA3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37">
    <w:name w:val="C59350D85D874E4CA86D8696A302ACB53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37">
    <w:name w:val="ABAE4497BEC24D61B914E9F50E291AED3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DADA560280D4CC1B27A1E3DB91B0F34">
    <w:name w:val="4DADA560280D4CC1B27A1E3DB91B0F34"/>
    <w:rsid w:val="00136293"/>
  </w:style>
  <w:style w:type="paragraph" w:customStyle="1" w:styleId="F3908E2A8C3E4FE197D28C88E83D4A3F">
    <w:name w:val="F3908E2A8C3E4FE197D28C88E83D4A3F"/>
    <w:rsid w:val="00136293"/>
  </w:style>
  <w:style w:type="paragraph" w:customStyle="1" w:styleId="B66E369343DC499C9D535DC812CF5751">
    <w:name w:val="B66E369343DC499C9D535DC812CF5751"/>
    <w:rsid w:val="00136293"/>
  </w:style>
  <w:style w:type="paragraph" w:customStyle="1" w:styleId="7ABE2A71CB1A4A8F8F44728B2DC3041E">
    <w:name w:val="7ABE2A71CB1A4A8F8F44728B2DC3041E"/>
    <w:rsid w:val="00136293"/>
  </w:style>
  <w:style w:type="paragraph" w:customStyle="1" w:styleId="0A71C100FD274360B710898E16D8AAB329">
    <w:name w:val="0A71C100FD274360B710898E16D8AAB32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78">
    <w:name w:val="3BCB0669306B4E42873A2B93EE0699D27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74">
    <w:name w:val="A5FD04CF97BC4FB990880A4F739ECA417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71">
    <w:name w:val="F828A76578CE4B968CD4A630D36E48E4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19">
    <w:name w:val="47A4A5FA3865486F99CBF138FB1427EF1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70">
    <w:name w:val="176B1659637F41209B8972A263FCC012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68">
    <w:name w:val="C38609FDD2E74E8A81CA394A3B30E01E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67">
    <w:name w:val="FC9231AFD5DA4C6B8FB6FD782591ACEF6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67">
    <w:name w:val="5278E0B3E2BD47128FD803E0E2FA39656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67">
    <w:name w:val="9B5A005C727747D2BB7135EE6835DEFD6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65">
    <w:name w:val="B67AFDED896F43069C77F8CD0F1A125C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63">
    <w:name w:val="33F0F4C78D204D5183E00EF2C7D6F91C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63">
    <w:name w:val="212BE3807F8E44F7BBB4617D6712426D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63">
    <w:name w:val="E8FC7B81763D40848A85E50F22B1891D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5">
    <w:name w:val="E27511814075493A9884E1E1071D0A43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5">
    <w:name w:val="2CC4A3F62EAE4953BAF9793DE8E8B42C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5">
    <w:name w:val="D3F9F75D7A834A0B8499D46937E65CCA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5">
    <w:name w:val="B1F0AE7841504992A17A87ABC5E7770B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20">
    <w:name w:val="88F682F0B4B04277B8493F83CFDA90522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63">
    <w:name w:val="A4F651BD0E2F476AB81F39E14DB7D3D4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63">
    <w:name w:val="30FCF513BF684BD99D60DB8F3D396623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61">
    <w:name w:val="57AC4A9F0A324504B4E9C13AD96FCED0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59">
    <w:name w:val="E84B598DE7704FC98C5FD5F5915E6DC25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59">
    <w:name w:val="7E06194E7E27425B9FE7E056CD8669EB5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59">
    <w:name w:val="9E481B5C5B26497E8BEEF33DA840C4785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57">
    <w:name w:val="FCDB477BF28E44618B5D80AB79D47B1F5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56">
    <w:name w:val="B3543A1066514C7BA592362E7B16EAED5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55">
    <w:name w:val="2471995D23E44DEBAF16EE77EF4B4F1A5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2">
    <w:name w:val="8F57CB2795E249D991CCE10D1A370B9B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2">
    <w:name w:val="5C849B998F2C41C2B03F4F7760AA7643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2">
    <w:name w:val="A09A93CDEDCA4218BC056081FD7C39A2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51">
    <w:name w:val="A5DF707281AB4C2AB86430454FB8BB775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1">
    <w:name w:val="F3908E2A8C3E4FE197D28C88E83D4A3F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1">
    <w:name w:val="B66E369343DC499C9D535DC812CF5751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1">
    <w:name w:val="7ABE2A71CB1A4A8F8F44728B2DC3041E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50">
    <w:name w:val="30DB58DA3CF24A41AD8CEED29D58BADC5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50">
    <w:name w:val="CA0FE7F298294EF5A463DFE0630662F65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50">
    <w:name w:val="8FA13A9A7ED64238B7710A5FC0DBFCF05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50">
    <w:name w:val="50EC3043D1C74BB3B9132C8EB1A21DA05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45">
    <w:name w:val="1E0A09FFD2F84346BB2A0BF4519483F24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45">
    <w:name w:val="FE958F5B75BB4FB8B6D33BD5FFBB035D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45">
    <w:name w:val="23196BB6D23B4B53AD6E64FE8DB3A3AA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42">
    <w:name w:val="442491A077EB4F82A212213E853EED424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42">
    <w:name w:val="00A34D143BF24D99BD1E2A29CAF8283D4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42">
    <w:name w:val="4E83E5CB23F14A9E94784DC774A895724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42">
    <w:name w:val="DBAC3E993B7E4624965AF0687FD2D21B4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42">
    <w:name w:val="283B3192EC674F5C992CF873C5E1D9854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42">
    <w:name w:val="05844C67794947BDA0EFE2AF72D2EB954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42">
    <w:name w:val="4957E49D43534804A163FE6CC483F4C24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42">
    <w:name w:val="3643248DF3B74ADD918F1CFDF9B68CA34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42">
    <w:name w:val="A60B89DAC2B243759EA92D2E36FC7E154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42">
    <w:name w:val="DEE183F0E9CA4320A7CC5C855F0024B34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42">
    <w:name w:val="8E96CBC4C80A435E868714D119D0F5164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40">
    <w:name w:val="CFE115AE70254131BB81C321B7FFB9124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7">
    <w:name w:val="2322D10DD3CF4F4B93A414EA20CAE140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7">
    <w:name w:val="4B05DBAB221E4EEB9EB682E18DA3F293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7">
    <w:name w:val="E05B5893602343FE8330C9A9E6ACC950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38">
    <w:name w:val="03D154CE148945CEA1CA3616FA20CA9E3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38">
    <w:name w:val="626A7D271C834CEDBF4E8CE769CD67FA3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38">
    <w:name w:val="C59350D85D874E4CA86D8696A302ACB53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38">
    <w:name w:val="ABAE4497BEC24D61B914E9F50E291AED3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30">
    <w:name w:val="0A71C100FD274360B710898E16D8AAB33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79">
    <w:name w:val="3BCB0669306B4E42873A2B93EE0699D27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75">
    <w:name w:val="A5FD04CF97BC4FB990880A4F739ECA417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72">
    <w:name w:val="F828A76578CE4B968CD4A630D36E48E4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20">
    <w:name w:val="47A4A5FA3865486F99CBF138FB1427EF2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71">
    <w:name w:val="176B1659637F41209B8972A263FCC012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69">
    <w:name w:val="C38609FDD2E74E8A81CA394A3B30E01E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68">
    <w:name w:val="FC9231AFD5DA4C6B8FB6FD782591ACEF6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68">
    <w:name w:val="5278E0B3E2BD47128FD803E0E2FA39656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68">
    <w:name w:val="9B5A005C727747D2BB7135EE6835DEFD6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66">
    <w:name w:val="B67AFDED896F43069C77F8CD0F1A125C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64">
    <w:name w:val="33F0F4C78D204D5183E00EF2C7D6F91C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64">
    <w:name w:val="212BE3807F8E44F7BBB4617D6712426D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64">
    <w:name w:val="E8FC7B81763D40848A85E50F22B1891D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6">
    <w:name w:val="E27511814075493A9884E1E1071D0A43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6">
    <w:name w:val="2CC4A3F62EAE4953BAF9793DE8E8B42C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6">
    <w:name w:val="D3F9F75D7A834A0B8499D46937E65CCA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6">
    <w:name w:val="B1F0AE7841504992A17A87ABC5E7770B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21">
    <w:name w:val="88F682F0B4B04277B8493F83CFDA90522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64">
    <w:name w:val="A4F651BD0E2F476AB81F39E14DB7D3D4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64">
    <w:name w:val="30FCF513BF684BD99D60DB8F3D396623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62">
    <w:name w:val="57AC4A9F0A324504B4E9C13AD96FCED0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60">
    <w:name w:val="E84B598DE7704FC98C5FD5F5915E6DC26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60">
    <w:name w:val="7E06194E7E27425B9FE7E056CD8669EB6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60">
    <w:name w:val="9E481B5C5B26497E8BEEF33DA840C4786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58">
    <w:name w:val="FCDB477BF28E44618B5D80AB79D47B1F5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57">
    <w:name w:val="B3543A1066514C7BA592362E7B16EAED5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56">
    <w:name w:val="2471995D23E44DEBAF16EE77EF4B4F1A5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3">
    <w:name w:val="8F57CB2795E249D991CCE10D1A370B9B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3">
    <w:name w:val="5C849B998F2C41C2B03F4F7760AA7643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3">
    <w:name w:val="A09A93CDEDCA4218BC056081FD7C39A2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52">
    <w:name w:val="A5DF707281AB4C2AB86430454FB8BB775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2">
    <w:name w:val="F3908E2A8C3E4FE197D28C88E83D4A3F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2">
    <w:name w:val="B66E369343DC499C9D535DC812CF5751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2">
    <w:name w:val="7ABE2A71CB1A4A8F8F44728B2DC3041E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51">
    <w:name w:val="30DB58DA3CF24A41AD8CEED29D58BADC5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51">
    <w:name w:val="CA0FE7F298294EF5A463DFE0630662F65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51">
    <w:name w:val="8FA13A9A7ED64238B7710A5FC0DBFCF05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51">
    <w:name w:val="50EC3043D1C74BB3B9132C8EB1A21DA05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46">
    <w:name w:val="1E0A09FFD2F84346BB2A0BF4519483F24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46">
    <w:name w:val="FE958F5B75BB4FB8B6D33BD5FFBB035D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46">
    <w:name w:val="23196BB6D23B4B53AD6E64FE8DB3A3AA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43">
    <w:name w:val="442491A077EB4F82A212213E853EED42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43">
    <w:name w:val="00A34D143BF24D99BD1E2A29CAF8283D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43">
    <w:name w:val="4E83E5CB23F14A9E94784DC774A89572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43">
    <w:name w:val="DBAC3E993B7E4624965AF0687FD2D21B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43">
    <w:name w:val="283B3192EC674F5C992CF873C5E1D985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43">
    <w:name w:val="05844C67794947BDA0EFE2AF72D2EB95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43">
    <w:name w:val="4957E49D43534804A163FE6CC483F4C2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43">
    <w:name w:val="3643248DF3B74ADD918F1CFDF9B68CA3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43">
    <w:name w:val="A60B89DAC2B243759EA92D2E36FC7E15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43">
    <w:name w:val="DEE183F0E9CA4320A7CC5C855F0024B3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43">
    <w:name w:val="8E96CBC4C80A435E868714D119D0F516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41">
    <w:name w:val="CFE115AE70254131BB81C321B7FFB9124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8">
    <w:name w:val="2322D10DD3CF4F4B93A414EA20CAE140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8">
    <w:name w:val="4B05DBAB221E4EEB9EB682E18DA3F293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8">
    <w:name w:val="E05B5893602343FE8330C9A9E6ACC950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39">
    <w:name w:val="03D154CE148945CEA1CA3616FA20CA9E3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39">
    <w:name w:val="626A7D271C834CEDBF4E8CE769CD67FA3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39">
    <w:name w:val="C59350D85D874E4CA86D8696A302ACB53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39">
    <w:name w:val="ABAE4497BEC24D61B914E9F50E291AED3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FD05FD6FA247D29172768C4FF3C74C">
    <w:name w:val="47FD05FD6FA247D29172768C4FF3C74C"/>
    <w:rsid w:val="00136293"/>
  </w:style>
  <w:style w:type="paragraph" w:customStyle="1" w:styleId="D2914B31E3B74784ABAACA5E95E678BE">
    <w:name w:val="D2914B31E3B74784ABAACA5E95E678BE"/>
    <w:rsid w:val="00136293"/>
  </w:style>
  <w:style w:type="paragraph" w:customStyle="1" w:styleId="0A71C100FD274360B710898E16D8AAB331">
    <w:name w:val="0A71C100FD274360B710898E16D8AAB33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80">
    <w:name w:val="3BCB0669306B4E42873A2B93EE0699D28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76">
    <w:name w:val="A5FD04CF97BC4FB990880A4F739ECA417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73">
    <w:name w:val="F828A76578CE4B968CD4A630D36E48E4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21">
    <w:name w:val="47A4A5FA3865486F99CBF138FB1427EF2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72">
    <w:name w:val="176B1659637F41209B8972A263FCC012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70">
    <w:name w:val="C38609FDD2E74E8A81CA394A3B30E01E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69">
    <w:name w:val="FC9231AFD5DA4C6B8FB6FD782591ACEF6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69">
    <w:name w:val="5278E0B3E2BD47128FD803E0E2FA39656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69">
    <w:name w:val="9B5A005C727747D2BB7135EE6835DEFD6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67">
    <w:name w:val="B67AFDED896F43069C77F8CD0F1A125C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65">
    <w:name w:val="33F0F4C78D204D5183E00EF2C7D6F91C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65">
    <w:name w:val="212BE3807F8E44F7BBB4617D6712426D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FD05FD6FA247D29172768C4FF3C74C1">
    <w:name w:val="47FD05FD6FA247D29172768C4FF3C74C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1">
    <w:name w:val="D2914B31E3B74784ABAACA5E95E678BE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A75225522594334920FB72E7563E563">
    <w:name w:val="1A75225522594334920FB72E7563E56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65">
    <w:name w:val="E8FC7B81763D40848A85E50F22B1891D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7">
    <w:name w:val="E27511814075493A9884E1E1071D0A43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7">
    <w:name w:val="2CC4A3F62EAE4953BAF9793DE8E8B42C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7">
    <w:name w:val="D3F9F75D7A834A0B8499D46937E65CCA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7">
    <w:name w:val="B1F0AE7841504992A17A87ABC5E7770B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22">
    <w:name w:val="88F682F0B4B04277B8493F83CFDA90522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65">
    <w:name w:val="A4F651BD0E2F476AB81F39E14DB7D3D4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65">
    <w:name w:val="30FCF513BF684BD99D60DB8F3D396623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63">
    <w:name w:val="57AC4A9F0A324504B4E9C13AD96FCED0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61">
    <w:name w:val="E84B598DE7704FC98C5FD5F5915E6DC2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61">
    <w:name w:val="7E06194E7E27425B9FE7E056CD8669EB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61">
    <w:name w:val="9E481B5C5B26497E8BEEF33DA840C478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59">
    <w:name w:val="FCDB477BF28E44618B5D80AB79D47B1F5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58">
    <w:name w:val="B3543A1066514C7BA592362E7B16EAED5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57">
    <w:name w:val="2471995D23E44DEBAF16EE77EF4B4F1A5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4">
    <w:name w:val="8F57CB2795E249D991CCE10D1A370B9B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4">
    <w:name w:val="5C849B998F2C41C2B03F4F7760AA7643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4">
    <w:name w:val="A09A93CDEDCA4218BC056081FD7C39A2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53">
    <w:name w:val="A5DF707281AB4C2AB86430454FB8BB775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3">
    <w:name w:val="F3908E2A8C3E4FE197D28C88E83D4A3F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3">
    <w:name w:val="B66E369343DC499C9D535DC812CF5751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3">
    <w:name w:val="7ABE2A71CB1A4A8F8F44728B2DC3041E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52">
    <w:name w:val="30DB58DA3CF24A41AD8CEED29D58BADC5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52">
    <w:name w:val="CA0FE7F298294EF5A463DFE0630662F65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52">
    <w:name w:val="8FA13A9A7ED64238B7710A5FC0DBFCF05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52">
    <w:name w:val="50EC3043D1C74BB3B9132C8EB1A21DA05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47">
    <w:name w:val="1E0A09FFD2F84346BB2A0BF4519483F24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47">
    <w:name w:val="FE958F5B75BB4FB8B6D33BD5FFBB035D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47">
    <w:name w:val="23196BB6D23B4B53AD6E64FE8DB3A3AA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44">
    <w:name w:val="442491A077EB4F82A212213E853EED42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44">
    <w:name w:val="00A34D143BF24D99BD1E2A29CAF8283D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44">
    <w:name w:val="4E83E5CB23F14A9E94784DC774A89572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44">
    <w:name w:val="DBAC3E993B7E4624965AF0687FD2D21B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44">
    <w:name w:val="283B3192EC674F5C992CF873C5E1D985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44">
    <w:name w:val="05844C67794947BDA0EFE2AF72D2EB95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44">
    <w:name w:val="4957E49D43534804A163FE6CC483F4C2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44">
    <w:name w:val="3643248DF3B74ADD918F1CFDF9B68CA3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44">
    <w:name w:val="A60B89DAC2B243759EA92D2E36FC7E15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44">
    <w:name w:val="DEE183F0E9CA4320A7CC5C855F0024B3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44">
    <w:name w:val="8E96CBC4C80A435E868714D119D0F516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42">
    <w:name w:val="CFE115AE70254131BB81C321B7FFB9124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9">
    <w:name w:val="2322D10DD3CF4F4B93A414EA20CAE140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9">
    <w:name w:val="4B05DBAB221E4EEB9EB682E18DA3F293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9">
    <w:name w:val="E05B5893602343FE8330C9A9E6ACC950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40">
    <w:name w:val="03D154CE148945CEA1CA3616FA20CA9E4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40">
    <w:name w:val="626A7D271C834CEDBF4E8CE769CD67FA4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40">
    <w:name w:val="C59350D85D874E4CA86D8696A302ACB54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40">
    <w:name w:val="ABAE4497BEC24D61B914E9F50E291AED4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32">
    <w:name w:val="0A71C100FD274360B710898E16D8AAB33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81">
    <w:name w:val="3BCB0669306B4E42873A2B93EE0699D28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77">
    <w:name w:val="A5FD04CF97BC4FB990880A4F739ECA417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74">
    <w:name w:val="F828A76578CE4B968CD4A630D36E48E47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22">
    <w:name w:val="47A4A5FA3865486F99CBF138FB1427EF2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73">
    <w:name w:val="176B1659637F41209B8972A263FCC012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71">
    <w:name w:val="C38609FDD2E74E8A81CA394A3B30E01E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70">
    <w:name w:val="FC9231AFD5DA4C6B8FB6FD782591ACEF7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70">
    <w:name w:val="5278E0B3E2BD47128FD803E0E2FA39657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70">
    <w:name w:val="9B5A005C727747D2BB7135EE6835DEFD7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68">
    <w:name w:val="B67AFDED896F43069C77F8CD0F1A125C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66">
    <w:name w:val="33F0F4C78D204D5183E00EF2C7D6F91C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66">
    <w:name w:val="212BE3807F8E44F7BBB4617D6712426D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FD05FD6FA247D29172768C4FF3C74C2">
    <w:name w:val="47FD05FD6FA247D29172768C4FF3C74C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2">
    <w:name w:val="D2914B31E3B74784ABAACA5E95E678BE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CF86FF9DF7B40D991FFE8A4F8CAC966">
    <w:name w:val="0CF86FF9DF7B40D991FFE8A4F8CAC96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66">
    <w:name w:val="E8FC7B81763D40848A85E50F22B1891D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8">
    <w:name w:val="E27511814075493A9884E1E1071D0A43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8">
    <w:name w:val="2CC4A3F62EAE4953BAF9793DE8E8B42C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8">
    <w:name w:val="D3F9F75D7A834A0B8499D46937E65CCA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8">
    <w:name w:val="B1F0AE7841504992A17A87ABC5E7770B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23">
    <w:name w:val="88F682F0B4B04277B8493F83CFDA90522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66">
    <w:name w:val="A4F651BD0E2F476AB81F39E14DB7D3D4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66">
    <w:name w:val="30FCF513BF684BD99D60DB8F3D396623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64">
    <w:name w:val="57AC4A9F0A324504B4E9C13AD96FCED0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62">
    <w:name w:val="E84B598DE7704FC98C5FD5F5915E6DC2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62">
    <w:name w:val="7E06194E7E27425B9FE7E056CD8669EB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62">
    <w:name w:val="9E481B5C5B26497E8BEEF33DA840C478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60">
    <w:name w:val="FCDB477BF28E44618B5D80AB79D47B1F6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59">
    <w:name w:val="B3543A1066514C7BA592362E7B16EAED5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58">
    <w:name w:val="2471995D23E44DEBAF16EE77EF4B4F1A5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5">
    <w:name w:val="8F57CB2795E249D991CCE10D1A370B9B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5">
    <w:name w:val="5C849B998F2C41C2B03F4F7760AA7643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5">
    <w:name w:val="A09A93CDEDCA4218BC056081FD7C39A2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54">
    <w:name w:val="A5DF707281AB4C2AB86430454FB8BB775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4">
    <w:name w:val="F3908E2A8C3E4FE197D28C88E83D4A3F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4">
    <w:name w:val="B66E369343DC499C9D535DC812CF5751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4">
    <w:name w:val="7ABE2A71CB1A4A8F8F44728B2DC3041E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53">
    <w:name w:val="30DB58DA3CF24A41AD8CEED29D58BADC5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53">
    <w:name w:val="CA0FE7F298294EF5A463DFE0630662F65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53">
    <w:name w:val="8FA13A9A7ED64238B7710A5FC0DBFCF05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53">
    <w:name w:val="50EC3043D1C74BB3B9132C8EB1A21DA05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48">
    <w:name w:val="1E0A09FFD2F84346BB2A0BF4519483F24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48">
    <w:name w:val="FE958F5B75BB4FB8B6D33BD5FFBB035D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48">
    <w:name w:val="23196BB6D23B4B53AD6E64FE8DB3A3AA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45">
    <w:name w:val="442491A077EB4F82A212213E853EED42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45">
    <w:name w:val="00A34D143BF24D99BD1E2A29CAF8283D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45">
    <w:name w:val="4E83E5CB23F14A9E94784DC774A89572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45">
    <w:name w:val="DBAC3E993B7E4624965AF0687FD2D21B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45">
    <w:name w:val="283B3192EC674F5C992CF873C5E1D985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45">
    <w:name w:val="05844C67794947BDA0EFE2AF72D2EB95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45">
    <w:name w:val="4957E49D43534804A163FE6CC483F4C2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45">
    <w:name w:val="3643248DF3B74ADD918F1CFDF9B68CA3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45">
    <w:name w:val="A60B89DAC2B243759EA92D2E36FC7E15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45">
    <w:name w:val="DEE183F0E9CA4320A7CC5C855F0024B3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45">
    <w:name w:val="8E96CBC4C80A435E868714D119D0F516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43">
    <w:name w:val="CFE115AE70254131BB81C321B7FFB912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10">
    <w:name w:val="2322D10DD3CF4F4B93A414EA20CAE1401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10">
    <w:name w:val="4B05DBAB221E4EEB9EB682E18DA3F2931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10">
    <w:name w:val="E05B5893602343FE8330C9A9E6ACC9501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41">
    <w:name w:val="03D154CE148945CEA1CA3616FA20CA9E4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41">
    <w:name w:val="626A7D271C834CEDBF4E8CE769CD67FA4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41">
    <w:name w:val="C59350D85D874E4CA86D8696A302ACB54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41">
    <w:name w:val="ABAE4497BEC24D61B914E9F50E291AED4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9568E8283944E77AE74120CAEAA8CAB">
    <w:name w:val="09568E8283944E77AE74120CAEAA8CAB"/>
    <w:rsid w:val="00136293"/>
  </w:style>
  <w:style w:type="paragraph" w:customStyle="1" w:styleId="0A71C100FD274360B710898E16D8AAB333">
    <w:name w:val="0A71C100FD274360B710898E16D8AAB33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82">
    <w:name w:val="3BCB0669306B4E42873A2B93EE0699D28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78">
    <w:name w:val="A5FD04CF97BC4FB990880A4F739ECA417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75">
    <w:name w:val="F828A76578CE4B968CD4A630D36E48E47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23">
    <w:name w:val="47A4A5FA3865486F99CBF138FB1427EF2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74">
    <w:name w:val="176B1659637F41209B8972A263FCC0127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72">
    <w:name w:val="C38609FDD2E74E8A81CA394A3B30E01E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71">
    <w:name w:val="FC9231AFD5DA4C6B8FB6FD782591ACEF7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71">
    <w:name w:val="5278E0B3E2BD47128FD803E0E2FA39657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71">
    <w:name w:val="9B5A005C727747D2BB7135EE6835DEFD7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69">
    <w:name w:val="B67AFDED896F43069C77F8CD0F1A125C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67">
    <w:name w:val="33F0F4C78D204D5183E00EF2C7D6F91C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67">
    <w:name w:val="212BE3807F8E44F7BBB4617D6712426D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FD05FD6FA247D29172768C4FF3C74C3">
    <w:name w:val="47FD05FD6FA247D29172768C4FF3C74C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3">
    <w:name w:val="D2914B31E3B74784ABAACA5E95E678BE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7E1D0F2564BA4C5BB70CE74B2DA5A9BA">
    <w:name w:val="7E1D0F2564BA4C5BB70CE74B2DA5A9BA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67">
    <w:name w:val="E8FC7B81763D40848A85E50F22B1891D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9">
    <w:name w:val="E27511814075493A9884E1E1071D0A43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9">
    <w:name w:val="2CC4A3F62EAE4953BAF9793DE8E8B42C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9">
    <w:name w:val="D3F9F75D7A834A0B8499D46937E65CCA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9">
    <w:name w:val="B1F0AE7841504992A17A87ABC5E7770B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24">
    <w:name w:val="88F682F0B4B04277B8493F83CFDA90522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67">
    <w:name w:val="A4F651BD0E2F476AB81F39E14DB7D3D4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67">
    <w:name w:val="30FCF513BF684BD99D60DB8F3D396623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65">
    <w:name w:val="57AC4A9F0A324504B4E9C13AD96FCED0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63">
    <w:name w:val="E84B598DE7704FC98C5FD5F5915E6DC2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63">
    <w:name w:val="7E06194E7E27425B9FE7E056CD8669EB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63">
    <w:name w:val="9E481B5C5B26497E8BEEF33DA840C478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61">
    <w:name w:val="FCDB477BF28E44618B5D80AB79D47B1F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60">
    <w:name w:val="B3543A1066514C7BA592362E7B16EAED6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59">
    <w:name w:val="2471995D23E44DEBAF16EE77EF4B4F1A5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6">
    <w:name w:val="8F57CB2795E249D991CCE10D1A370B9B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6">
    <w:name w:val="5C849B998F2C41C2B03F4F7760AA7643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6">
    <w:name w:val="A09A93CDEDCA4218BC056081FD7C39A2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55">
    <w:name w:val="A5DF707281AB4C2AB86430454FB8BB775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5">
    <w:name w:val="F3908E2A8C3E4FE197D28C88E83D4A3F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5">
    <w:name w:val="B66E369343DC499C9D535DC812CF5751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5">
    <w:name w:val="7ABE2A71CB1A4A8F8F44728B2DC3041E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54">
    <w:name w:val="30DB58DA3CF24A41AD8CEED29D58BADC5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54">
    <w:name w:val="CA0FE7F298294EF5A463DFE0630662F65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54">
    <w:name w:val="8FA13A9A7ED64238B7710A5FC0DBFCF05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54">
    <w:name w:val="50EC3043D1C74BB3B9132C8EB1A21DA05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49">
    <w:name w:val="1E0A09FFD2F84346BB2A0BF4519483F24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49">
    <w:name w:val="FE958F5B75BB4FB8B6D33BD5FFBB035D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49">
    <w:name w:val="23196BB6D23B4B53AD6E64FE8DB3A3AA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46">
    <w:name w:val="442491A077EB4F82A212213E853EED42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46">
    <w:name w:val="00A34D143BF24D99BD1E2A29CAF8283D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46">
    <w:name w:val="4E83E5CB23F14A9E94784DC774A89572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46">
    <w:name w:val="DBAC3E993B7E4624965AF0687FD2D21B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46">
    <w:name w:val="283B3192EC674F5C992CF873C5E1D985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46">
    <w:name w:val="05844C67794947BDA0EFE2AF72D2EB95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46">
    <w:name w:val="4957E49D43534804A163FE6CC483F4C2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46">
    <w:name w:val="3643248DF3B74ADD918F1CFDF9B68CA3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46">
    <w:name w:val="A60B89DAC2B243759EA92D2E36FC7E15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46">
    <w:name w:val="DEE183F0E9CA4320A7CC5C855F0024B3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46">
    <w:name w:val="8E96CBC4C80A435E868714D119D0F516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44">
    <w:name w:val="CFE115AE70254131BB81C321B7FFB912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11">
    <w:name w:val="2322D10DD3CF4F4B93A414EA20CAE1401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11">
    <w:name w:val="4B05DBAB221E4EEB9EB682E18DA3F2931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11">
    <w:name w:val="E05B5893602343FE8330C9A9E6ACC9501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42">
    <w:name w:val="03D154CE148945CEA1CA3616FA20CA9E4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42">
    <w:name w:val="626A7D271C834CEDBF4E8CE769CD67FA4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42">
    <w:name w:val="C59350D85D874E4CA86D8696A302ACB54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42">
    <w:name w:val="ABAE4497BEC24D61B914E9F50E291AED4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34">
    <w:name w:val="0A71C100FD274360B710898E16D8AAB33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83">
    <w:name w:val="3BCB0669306B4E42873A2B93EE0699D28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79">
    <w:name w:val="A5FD04CF97BC4FB990880A4F739ECA417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76">
    <w:name w:val="F828A76578CE4B968CD4A630D36E48E47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24">
    <w:name w:val="47A4A5FA3865486F99CBF138FB1427EF2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75">
    <w:name w:val="176B1659637F41209B8972A263FCC0127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73">
    <w:name w:val="C38609FDD2E74E8A81CA394A3B30E01E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72">
    <w:name w:val="FC9231AFD5DA4C6B8FB6FD782591ACEF7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72">
    <w:name w:val="5278E0B3E2BD47128FD803E0E2FA39657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72">
    <w:name w:val="9B5A005C727747D2BB7135EE6835DEFD7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70">
    <w:name w:val="B67AFDED896F43069C77F8CD0F1A125C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68">
    <w:name w:val="33F0F4C78D204D5183E00EF2C7D6F91C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68">
    <w:name w:val="212BE3807F8E44F7BBB4617D6712426D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FD05FD6FA247D29172768C4FF3C74C4">
    <w:name w:val="47FD05FD6FA247D29172768C4FF3C74C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4">
    <w:name w:val="D2914B31E3B74784ABAACA5E95E678BE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28B8323A6434A4F92611273AFEA8B90">
    <w:name w:val="428B8323A6434A4F92611273AFEA8B9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68">
    <w:name w:val="E8FC7B81763D40848A85E50F22B1891D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10">
    <w:name w:val="E27511814075493A9884E1E1071D0A431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10">
    <w:name w:val="2CC4A3F62EAE4953BAF9793DE8E8B42C1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10">
    <w:name w:val="D3F9F75D7A834A0B8499D46937E65CCA1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10">
    <w:name w:val="B1F0AE7841504992A17A87ABC5E7770B1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25">
    <w:name w:val="88F682F0B4B04277B8493F83CFDA90522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68">
    <w:name w:val="A4F651BD0E2F476AB81F39E14DB7D3D4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68">
    <w:name w:val="30FCF513BF684BD99D60DB8F3D396623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66">
    <w:name w:val="57AC4A9F0A324504B4E9C13AD96FCED0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64">
    <w:name w:val="E84B598DE7704FC98C5FD5F5915E6DC2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64">
    <w:name w:val="7E06194E7E27425B9FE7E056CD8669EB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64">
    <w:name w:val="9E481B5C5B26497E8BEEF33DA840C478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62">
    <w:name w:val="FCDB477BF28E44618B5D80AB79D47B1F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61">
    <w:name w:val="B3543A1066514C7BA592362E7B16EAED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60">
    <w:name w:val="2471995D23E44DEBAF16EE77EF4B4F1A6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7">
    <w:name w:val="8F57CB2795E249D991CCE10D1A370B9B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7">
    <w:name w:val="5C849B998F2C41C2B03F4F7760AA7643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7">
    <w:name w:val="A09A93CDEDCA4218BC056081FD7C39A2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56">
    <w:name w:val="A5DF707281AB4C2AB86430454FB8BB775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6">
    <w:name w:val="F3908E2A8C3E4FE197D28C88E83D4A3F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6">
    <w:name w:val="B66E369343DC499C9D535DC812CF5751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6">
    <w:name w:val="7ABE2A71CB1A4A8F8F44728B2DC3041E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55">
    <w:name w:val="30DB58DA3CF24A41AD8CEED29D58BADC5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55">
    <w:name w:val="CA0FE7F298294EF5A463DFE0630662F65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55">
    <w:name w:val="8FA13A9A7ED64238B7710A5FC0DBFCF05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55">
    <w:name w:val="50EC3043D1C74BB3B9132C8EB1A21DA05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50">
    <w:name w:val="1E0A09FFD2F84346BB2A0BF4519483F25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50">
    <w:name w:val="FE958F5B75BB4FB8B6D33BD5FFBB035D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50">
    <w:name w:val="23196BB6D23B4B53AD6E64FE8DB3A3AA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47">
    <w:name w:val="442491A077EB4F82A212213E853EED42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47">
    <w:name w:val="00A34D143BF24D99BD1E2A29CAF8283D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47">
    <w:name w:val="4E83E5CB23F14A9E94784DC774A89572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47">
    <w:name w:val="DBAC3E993B7E4624965AF0687FD2D21B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47">
    <w:name w:val="283B3192EC674F5C992CF873C5E1D985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47">
    <w:name w:val="05844C67794947BDA0EFE2AF72D2EB95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47">
    <w:name w:val="4957E49D43534804A163FE6CC483F4C2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47">
    <w:name w:val="3643248DF3B74ADD918F1CFDF9B68CA3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47">
    <w:name w:val="A60B89DAC2B243759EA92D2E36FC7E15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47">
    <w:name w:val="DEE183F0E9CA4320A7CC5C855F0024B3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47">
    <w:name w:val="8E96CBC4C80A435E868714D119D0F516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45">
    <w:name w:val="CFE115AE70254131BB81C321B7FFB912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12">
    <w:name w:val="2322D10DD3CF4F4B93A414EA20CAE1401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12">
    <w:name w:val="4B05DBAB221E4EEB9EB682E18DA3F2931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12">
    <w:name w:val="E05B5893602343FE8330C9A9E6ACC9501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43">
    <w:name w:val="03D154CE148945CEA1CA3616FA20CA9E4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43">
    <w:name w:val="626A7D271C834CEDBF4E8CE769CD67FA4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43">
    <w:name w:val="C59350D85D874E4CA86D8696A302ACB54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43">
    <w:name w:val="ABAE4497BEC24D61B914E9F50E291AED4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35">
    <w:name w:val="0A71C100FD274360B710898E16D8AAB33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84">
    <w:name w:val="3BCB0669306B4E42873A2B93EE0699D28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80">
    <w:name w:val="A5FD04CF97BC4FB990880A4F739ECA418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77">
    <w:name w:val="F828A76578CE4B968CD4A630D36E48E47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25">
    <w:name w:val="47A4A5FA3865486F99CBF138FB1427EF2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76">
    <w:name w:val="176B1659637F41209B8972A263FCC0127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74">
    <w:name w:val="C38609FDD2E74E8A81CA394A3B30E01E7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73">
    <w:name w:val="FC9231AFD5DA4C6B8FB6FD782591ACEF7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73">
    <w:name w:val="5278E0B3E2BD47128FD803E0E2FA39657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73">
    <w:name w:val="9B5A005C727747D2BB7135EE6835DEFD7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71">
    <w:name w:val="B67AFDED896F43069C77F8CD0F1A125C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69">
    <w:name w:val="33F0F4C78D204D5183E00EF2C7D6F91C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69">
    <w:name w:val="212BE3807F8E44F7BBB4617D6712426D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FD05FD6FA247D29172768C4FF3C74C5">
    <w:name w:val="47FD05FD6FA247D29172768C4FF3C74C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5">
    <w:name w:val="D2914B31E3B74784ABAACA5E95E678BE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28B8323A6434A4F92611273AFEA8B901">
    <w:name w:val="428B8323A6434A4F92611273AFEA8B90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69">
    <w:name w:val="E8FC7B81763D40848A85E50F22B1891D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11">
    <w:name w:val="E27511814075493A9884E1E1071D0A431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11">
    <w:name w:val="2CC4A3F62EAE4953BAF9793DE8E8B42C1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11">
    <w:name w:val="D3F9F75D7A834A0B8499D46937E65CCA1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11">
    <w:name w:val="B1F0AE7841504992A17A87ABC5E7770B1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26">
    <w:name w:val="88F682F0B4B04277B8493F83CFDA90522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69">
    <w:name w:val="A4F651BD0E2F476AB81F39E14DB7D3D4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69">
    <w:name w:val="30FCF513BF684BD99D60DB8F3D396623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67">
    <w:name w:val="57AC4A9F0A324504B4E9C13AD96FCED0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65">
    <w:name w:val="E84B598DE7704FC98C5FD5F5915E6DC2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65">
    <w:name w:val="7E06194E7E27425B9FE7E056CD8669EB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65">
    <w:name w:val="9E481B5C5B26497E8BEEF33DA840C478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63">
    <w:name w:val="FCDB477BF28E44618B5D80AB79D47B1F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62">
    <w:name w:val="B3543A1066514C7BA592362E7B16EAED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61">
    <w:name w:val="2471995D23E44DEBAF16EE77EF4B4F1A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8">
    <w:name w:val="8F57CB2795E249D991CCE10D1A370B9B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8">
    <w:name w:val="5C849B998F2C41C2B03F4F7760AA7643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8">
    <w:name w:val="A09A93CDEDCA4218BC056081FD7C39A2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57">
    <w:name w:val="A5DF707281AB4C2AB86430454FB8BB775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7">
    <w:name w:val="F3908E2A8C3E4FE197D28C88E83D4A3F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7">
    <w:name w:val="B66E369343DC499C9D535DC812CF5751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7">
    <w:name w:val="7ABE2A71CB1A4A8F8F44728B2DC3041E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56">
    <w:name w:val="30DB58DA3CF24A41AD8CEED29D58BADC5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56">
    <w:name w:val="CA0FE7F298294EF5A463DFE0630662F65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56">
    <w:name w:val="8FA13A9A7ED64238B7710A5FC0DBFCF05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56">
    <w:name w:val="50EC3043D1C74BB3B9132C8EB1A21DA05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51">
    <w:name w:val="1E0A09FFD2F84346BB2A0BF4519483F25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51">
    <w:name w:val="FE958F5B75BB4FB8B6D33BD5FFBB035D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51">
    <w:name w:val="23196BB6D23B4B53AD6E64FE8DB3A3AA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48">
    <w:name w:val="442491A077EB4F82A212213E853EED42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48">
    <w:name w:val="00A34D143BF24D99BD1E2A29CAF8283D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48">
    <w:name w:val="4E83E5CB23F14A9E94784DC774A89572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48">
    <w:name w:val="DBAC3E993B7E4624965AF0687FD2D21B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48">
    <w:name w:val="283B3192EC674F5C992CF873C5E1D985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48">
    <w:name w:val="05844C67794947BDA0EFE2AF72D2EB95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48">
    <w:name w:val="4957E49D43534804A163FE6CC483F4C2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48">
    <w:name w:val="3643248DF3B74ADD918F1CFDF9B68CA3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48">
    <w:name w:val="A60B89DAC2B243759EA92D2E36FC7E15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48">
    <w:name w:val="DEE183F0E9CA4320A7CC5C855F0024B3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48">
    <w:name w:val="8E96CBC4C80A435E868714D119D0F516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46">
    <w:name w:val="CFE115AE70254131BB81C321B7FFB912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13">
    <w:name w:val="2322D10DD3CF4F4B93A414EA20CAE1401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13">
    <w:name w:val="4B05DBAB221E4EEB9EB682E18DA3F2931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13">
    <w:name w:val="E05B5893602343FE8330C9A9E6ACC9501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44">
    <w:name w:val="03D154CE148945CEA1CA3616FA20CA9E4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44">
    <w:name w:val="626A7D271C834CEDBF4E8CE769CD67FA4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44">
    <w:name w:val="C59350D85D874E4CA86D8696A302ACB54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44">
    <w:name w:val="ABAE4497BEC24D61B914E9F50E291AED4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36">
    <w:name w:val="0A71C100FD274360B710898E16D8AAB33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85">
    <w:name w:val="3BCB0669306B4E42873A2B93EE0699D28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81">
    <w:name w:val="A5FD04CF97BC4FB990880A4F739ECA418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78">
    <w:name w:val="F828A76578CE4B968CD4A630D36E48E47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26">
    <w:name w:val="47A4A5FA3865486F99CBF138FB1427EF2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77">
    <w:name w:val="176B1659637F41209B8972A263FCC0127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75">
    <w:name w:val="C38609FDD2E74E8A81CA394A3B30E01E7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74">
    <w:name w:val="FC9231AFD5DA4C6B8FB6FD782591ACEF7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74">
    <w:name w:val="5278E0B3E2BD47128FD803E0E2FA39657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74">
    <w:name w:val="9B5A005C727747D2BB7135EE6835DEFD7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72">
    <w:name w:val="B67AFDED896F43069C77F8CD0F1A125C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70">
    <w:name w:val="33F0F4C78D204D5183E00EF2C7D6F91C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70">
    <w:name w:val="212BE3807F8E44F7BBB4617D6712426D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FD05FD6FA247D29172768C4FF3C74C6">
    <w:name w:val="47FD05FD6FA247D29172768C4FF3C74C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6">
    <w:name w:val="D2914B31E3B74784ABAACA5E95E678BE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70">
    <w:name w:val="E8FC7B81763D40848A85E50F22B1891D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12">
    <w:name w:val="E27511814075493A9884E1E1071D0A431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12">
    <w:name w:val="2CC4A3F62EAE4953BAF9793DE8E8B42C1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12">
    <w:name w:val="D3F9F75D7A834A0B8499D46937E65CCA1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12">
    <w:name w:val="B1F0AE7841504992A17A87ABC5E7770B1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27">
    <w:name w:val="88F682F0B4B04277B8493F83CFDA90522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70">
    <w:name w:val="A4F651BD0E2F476AB81F39E14DB7D3D4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70">
    <w:name w:val="30FCF513BF684BD99D60DB8F3D396623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68">
    <w:name w:val="57AC4A9F0A324504B4E9C13AD96FCED0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66">
    <w:name w:val="E84B598DE7704FC98C5FD5F5915E6DC2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66">
    <w:name w:val="7E06194E7E27425B9FE7E056CD8669EB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66">
    <w:name w:val="9E481B5C5B26497E8BEEF33DA840C478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64">
    <w:name w:val="FCDB477BF28E44618B5D80AB79D47B1F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63">
    <w:name w:val="B3543A1066514C7BA592362E7B16EAED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62">
    <w:name w:val="2471995D23E44DEBAF16EE77EF4B4F1A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9">
    <w:name w:val="8F57CB2795E249D991CCE10D1A370B9B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9">
    <w:name w:val="5C849B998F2C41C2B03F4F7760AA7643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9">
    <w:name w:val="A09A93CDEDCA4218BC056081FD7C39A2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58">
    <w:name w:val="A5DF707281AB4C2AB86430454FB8BB775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8">
    <w:name w:val="F3908E2A8C3E4FE197D28C88E83D4A3F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8">
    <w:name w:val="B66E369343DC499C9D535DC812CF5751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8">
    <w:name w:val="7ABE2A71CB1A4A8F8F44728B2DC3041E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57">
    <w:name w:val="30DB58DA3CF24A41AD8CEED29D58BADC5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57">
    <w:name w:val="CA0FE7F298294EF5A463DFE0630662F65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57">
    <w:name w:val="8FA13A9A7ED64238B7710A5FC0DBFCF05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57">
    <w:name w:val="50EC3043D1C74BB3B9132C8EB1A21DA05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52">
    <w:name w:val="1E0A09FFD2F84346BB2A0BF4519483F25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52">
    <w:name w:val="FE958F5B75BB4FB8B6D33BD5FFBB035D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52">
    <w:name w:val="23196BB6D23B4B53AD6E64FE8DB3A3AA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49">
    <w:name w:val="442491A077EB4F82A212213E853EED42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49">
    <w:name w:val="00A34D143BF24D99BD1E2A29CAF8283D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49">
    <w:name w:val="4E83E5CB23F14A9E94784DC774A89572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49">
    <w:name w:val="DBAC3E993B7E4624965AF0687FD2D21B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49">
    <w:name w:val="283B3192EC674F5C992CF873C5E1D985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49">
    <w:name w:val="05844C67794947BDA0EFE2AF72D2EB95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49">
    <w:name w:val="4957E49D43534804A163FE6CC483F4C2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49">
    <w:name w:val="3643248DF3B74ADD918F1CFDF9B68CA3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49">
    <w:name w:val="A60B89DAC2B243759EA92D2E36FC7E15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49">
    <w:name w:val="DEE183F0E9CA4320A7CC5C855F0024B3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49">
    <w:name w:val="8E96CBC4C80A435E868714D119D0F516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47">
    <w:name w:val="CFE115AE70254131BB81C321B7FFB912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14">
    <w:name w:val="2322D10DD3CF4F4B93A414EA20CAE1401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14">
    <w:name w:val="4B05DBAB221E4EEB9EB682E18DA3F2931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14">
    <w:name w:val="E05B5893602343FE8330C9A9E6ACC9501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45">
    <w:name w:val="03D154CE148945CEA1CA3616FA20CA9E4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45">
    <w:name w:val="626A7D271C834CEDBF4E8CE769CD67FA4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45">
    <w:name w:val="C59350D85D874E4CA86D8696A302ACB54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45">
    <w:name w:val="ABAE4497BEC24D61B914E9F50E291AED4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EEAD3352A4477DAF57EB5315B9C699">
    <w:name w:val="21EEAD3352A4477DAF57EB5315B9C699"/>
    <w:rsid w:val="00136293"/>
  </w:style>
  <w:style w:type="paragraph" w:customStyle="1" w:styleId="0A71C100FD274360B710898E16D8AAB337">
    <w:name w:val="0A71C100FD274360B710898E16D8AAB33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86">
    <w:name w:val="3BCB0669306B4E42873A2B93EE0699D28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82">
    <w:name w:val="A5FD04CF97BC4FB990880A4F739ECA418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79">
    <w:name w:val="F828A76578CE4B968CD4A630D36E48E47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27">
    <w:name w:val="47A4A5FA3865486F99CBF138FB1427EF2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78">
    <w:name w:val="176B1659637F41209B8972A263FCC0127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76">
    <w:name w:val="C38609FDD2E74E8A81CA394A3B30E01E7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75">
    <w:name w:val="FC9231AFD5DA4C6B8FB6FD782591ACEF7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75">
    <w:name w:val="5278E0B3E2BD47128FD803E0E2FA39657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75">
    <w:name w:val="9B5A005C727747D2BB7135EE6835DEFD7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73">
    <w:name w:val="B67AFDED896F43069C77F8CD0F1A125C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71">
    <w:name w:val="33F0F4C78D204D5183E00EF2C7D6F91C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71">
    <w:name w:val="212BE3807F8E44F7BBB4617D6712426D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EEAD3352A4477DAF57EB5315B9C6991">
    <w:name w:val="21EEAD3352A4477DAF57EB5315B9C699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7FD05FD6FA247D29172768C4FF3C74C7">
    <w:name w:val="47FD05FD6FA247D29172768C4FF3C74C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7">
    <w:name w:val="D2914B31E3B74784ABAACA5E95E678BE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71">
    <w:name w:val="E8FC7B81763D40848A85E50F22B1891D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13">
    <w:name w:val="E27511814075493A9884E1E1071D0A431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13">
    <w:name w:val="2CC4A3F62EAE4953BAF9793DE8E8B42C1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13">
    <w:name w:val="D3F9F75D7A834A0B8499D46937E65CCA1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13">
    <w:name w:val="B1F0AE7841504992A17A87ABC5E7770B1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28">
    <w:name w:val="88F682F0B4B04277B8493F83CFDA90522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71">
    <w:name w:val="A4F651BD0E2F476AB81F39E14DB7D3D4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71">
    <w:name w:val="30FCF513BF684BD99D60DB8F3D396623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69">
    <w:name w:val="57AC4A9F0A324504B4E9C13AD96FCED0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67">
    <w:name w:val="E84B598DE7704FC98C5FD5F5915E6DC2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67">
    <w:name w:val="7E06194E7E27425B9FE7E056CD8669EB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67">
    <w:name w:val="9E481B5C5B26497E8BEEF33DA840C478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65">
    <w:name w:val="FCDB477BF28E44618B5D80AB79D47B1F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64">
    <w:name w:val="B3543A1066514C7BA592362E7B16EAED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63">
    <w:name w:val="2471995D23E44DEBAF16EE77EF4B4F1A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10">
    <w:name w:val="8F57CB2795E249D991CCE10D1A370B9B1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10">
    <w:name w:val="5C849B998F2C41C2B03F4F7760AA76431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10">
    <w:name w:val="A09A93CDEDCA4218BC056081FD7C39A21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59">
    <w:name w:val="A5DF707281AB4C2AB86430454FB8BB775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9">
    <w:name w:val="F3908E2A8C3E4FE197D28C88E83D4A3F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9">
    <w:name w:val="B66E369343DC499C9D535DC812CF5751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9">
    <w:name w:val="7ABE2A71CB1A4A8F8F44728B2DC3041E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58">
    <w:name w:val="30DB58DA3CF24A41AD8CEED29D58BADC5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58">
    <w:name w:val="CA0FE7F298294EF5A463DFE0630662F65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58">
    <w:name w:val="8FA13A9A7ED64238B7710A5FC0DBFCF05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58">
    <w:name w:val="50EC3043D1C74BB3B9132C8EB1A21DA05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53">
    <w:name w:val="1E0A09FFD2F84346BB2A0BF4519483F25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53">
    <w:name w:val="FE958F5B75BB4FB8B6D33BD5FFBB035D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53">
    <w:name w:val="23196BB6D23B4B53AD6E64FE8DB3A3AA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50">
    <w:name w:val="442491A077EB4F82A212213E853EED42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50">
    <w:name w:val="00A34D143BF24D99BD1E2A29CAF8283D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50">
    <w:name w:val="4E83E5CB23F14A9E94784DC774A89572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50">
    <w:name w:val="DBAC3E993B7E4624965AF0687FD2D21B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50">
    <w:name w:val="283B3192EC674F5C992CF873C5E1D985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50">
    <w:name w:val="05844C67794947BDA0EFE2AF72D2EB95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50">
    <w:name w:val="4957E49D43534804A163FE6CC483F4C2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50">
    <w:name w:val="3643248DF3B74ADD918F1CFDF9B68CA3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50">
    <w:name w:val="A60B89DAC2B243759EA92D2E36FC7E15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50">
    <w:name w:val="DEE183F0E9CA4320A7CC5C855F0024B3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50">
    <w:name w:val="8E96CBC4C80A435E868714D119D0F516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48">
    <w:name w:val="CFE115AE70254131BB81C321B7FFB912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15">
    <w:name w:val="2322D10DD3CF4F4B93A414EA20CAE1401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15">
    <w:name w:val="4B05DBAB221E4EEB9EB682E18DA3F2931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15">
    <w:name w:val="E05B5893602343FE8330C9A9E6ACC9501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46">
    <w:name w:val="03D154CE148945CEA1CA3616FA20CA9E4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46">
    <w:name w:val="626A7D271C834CEDBF4E8CE769CD67FA4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46">
    <w:name w:val="C59350D85D874E4CA86D8696A302ACB54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46">
    <w:name w:val="ABAE4497BEC24D61B914E9F50E291AED4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C012E4C444E44DFA2E5AD83EA00A74E">
    <w:name w:val="1C012E4C444E44DFA2E5AD83EA00A74E"/>
    <w:rsid w:val="00136293"/>
  </w:style>
  <w:style w:type="paragraph" w:customStyle="1" w:styleId="0A71C100FD274360B710898E16D8AAB338">
    <w:name w:val="0A71C100FD274360B710898E16D8AAB33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87">
    <w:name w:val="3BCB0669306B4E42873A2B93EE0699D28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83">
    <w:name w:val="A5FD04CF97BC4FB990880A4F739ECA418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80">
    <w:name w:val="F828A76578CE4B968CD4A630D36E48E48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28">
    <w:name w:val="47A4A5FA3865486F99CBF138FB1427EF2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79">
    <w:name w:val="176B1659637F41209B8972A263FCC0127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77">
    <w:name w:val="C38609FDD2E74E8A81CA394A3B30E01E7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76">
    <w:name w:val="FC9231AFD5DA4C6B8FB6FD782591ACEF7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76">
    <w:name w:val="5278E0B3E2BD47128FD803E0E2FA39657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76">
    <w:name w:val="9B5A005C727747D2BB7135EE6835DEFD7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74">
    <w:name w:val="B67AFDED896F43069C77F8CD0F1A125C7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72">
    <w:name w:val="33F0F4C78D204D5183E00EF2C7D6F91C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72">
    <w:name w:val="212BE3807F8E44F7BBB4617D6712426D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EEAD3352A4477DAF57EB5315B9C6992">
    <w:name w:val="21EEAD3352A4477DAF57EB5315B9C699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7FD05FD6FA247D29172768C4FF3C74C8">
    <w:name w:val="47FD05FD6FA247D29172768C4FF3C74C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8">
    <w:name w:val="D2914B31E3B74784ABAACA5E95E678BE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C012E4C444E44DFA2E5AD83EA00A74E1">
    <w:name w:val="1C012E4C444E44DFA2E5AD83EA00A74E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72">
    <w:name w:val="E8FC7B81763D40848A85E50F22B1891D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14">
    <w:name w:val="E27511814075493A9884E1E1071D0A431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14">
    <w:name w:val="2CC4A3F62EAE4953BAF9793DE8E8B42C1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14">
    <w:name w:val="D3F9F75D7A834A0B8499D46937E65CCA1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14">
    <w:name w:val="B1F0AE7841504992A17A87ABC5E7770B1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29">
    <w:name w:val="88F682F0B4B04277B8493F83CFDA90522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72">
    <w:name w:val="A4F651BD0E2F476AB81F39E14DB7D3D4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72">
    <w:name w:val="30FCF513BF684BD99D60DB8F3D396623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70">
    <w:name w:val="57AC4A9F0A324504B4E9C13AD96FCED0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68">
    <w:name w:val="E84B598DE7704FC98C5FD5F5915E6DC2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68">
    <w:name w:val="7E06194E7E27425B9FE7E056CD8669EB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68">
    <w:name w:val="9E481B5C5B26497E8BEEF33DA840C478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66">
    <w:name w:val="FCDB477BF28E44618B5D80AB79D47B1F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65">
    <w:name w:val="B3543A1066514C7BA592362E7B16EAED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64">
    <w:name w:val="2471995D23E44DEBAF16EE77EF4B4F1A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11">
    <w:name w:val="8F57CB2795E249D991CCE10D1A370B9B1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11">
    <w:name w:val="5C849B998F2C41C2B03F4F7760AA76431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11">
    <w:name w:val="A09A93CDEDCA4218BC056081FD7C39A21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60">
    <w:name w:val="A5DF707281AB4C2AB86430454FB8BB776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10">
    <w:name w:val="F3908E2A8C3E4FE197D28C88E83D4A3F1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10">
    <w:name w:val="B66E369343DC499C9D535DC812CF57511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10">
    <w:name w:val="7ABE2A71CB1A4A8F8F44728B2DC3041E1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59">
    <w:name w:val="30DB58DA3CF24A41AD8CEED29D58BADC5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59">
    <w:name w:val="CA0FE7F298294EF5A463DFE0630662F65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59">
    <w:name w:val="8FA13A9A7ED64238B7710A5FC0DBFCF05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59">
    <w:name w:val="50EC3043D1C74BB3B9132C8EB1A21DA05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54">
    <w:name w:val="1E0A09FFD2F84346BB2A0BF4519483F25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54">
    <w:name w:val="FE958F5B75BB4FB8B6D33BD5FFBB035D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54">
    <w:name w:val="23196BB6D23B4B53AD6E64FE8DB3A3AA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51">
    <w:name w:val="442491A077EB4F82A212213E853EED42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51">
    <w:name w:val="00A34D143BF24D99BD1E2A29CAF8283D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51">
    <w:name w:val="4E83E5CB23F14A9E94784DC774A89572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51">
    <w:name w:val="DBAC3E993B7E4624965AF0687FD2D21B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51">
    <w:name w:val="283B3192EC674F5C992CF873C5E1D985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51">
    <w:name w:val="05844C67794947BDA0EFE2AF72D2EB95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51">
    <w:name w:val="4957E49D43534804A163FE6CC483F4C2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51">
    <w:name w:val="3643248DF3B74ADD918F1CFDF9B68CA3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51">
    <w:name w:val="A60B89DAC2B243759EA92D2E36FC7E15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51">
    <w:name w:val="DEE183F0E9CA4320A7CC5C855F0024B3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51">
    <w:name w:val="8E96CBC4C80A435E868714D119D0F516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49">
    <w:name w:val="CFE115AE70254131BB81C321B7FFB912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16">
    <w:name w:val="2322D10DD3CF4F4B93A414EA20CAE1401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16">
    <w:name w:val="4B05DBAB221E4EEB9EB682E18DA3F2931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16">
    <w:name w:val="E05B5893602343FE8330C9A9E6ACC9501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47">
    <w:name w:val="03D154CE148945CEA1CA3616FA20CA9E4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47">
    <w:name w:val="626A7D271C834CEDBF4E8CE769CD67FA4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47">
    <w:name w:val="C59350D85D874E4CA86D8696A302ACB54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47">
    <w:name w:val="ABAE4497BEC24D61B914E9F50E291AED4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39">
    <w:name w:val="0A71C100FD274360B710898E16D8AAB33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88">
    <w:name w:val="3BCB0669306B4E42873A2B93EE0699D28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84">
    <w:name w:val="A5FD04CF97BC4FB990880A4F739ECA418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81">
    <w:name w:val="F828A76578CE4B968CD4A630D36E48E48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29">
    <w:name w:val="47A4A5FA3865486F99CBF138FB1427EF2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80">
    <w:name w:val="176B1659637F41209B8972A263FCC0128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78">
    <w:name w:val="C38609FDD2E74E8A81CA394A3B30E01E7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77">
    <w:name w:val="FC9231AFD5DA4C6B8FB6FD782591ACEF7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77">
    <w:name w:val="5278E0B3E2BD47128FD803E0E2FA39657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77">
    <w:name w:val="9B5A005C727747D2BB7135EE6835DEFD7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75">
    <w:name w:val="B67AFDED896F43069C77F8CD0F1A125C7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73">
    <w:name w:val="33F0F4C78D204D5183E00EF2C7D6F91C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73">
    <w:name w:val="212BE3807F8E44F7BBB4617D6712426D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EEAD3352A4477DAF57EB5315B9C6993">
    <w:name w:val="21EEAD3352A4477DAF57EB5315B9C699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7FD05FD6FA247D29172768C4FF3C74C9">
    <w:name w:val="47FD05FD6FA247D29172768C4FF3C74C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9">
    <w:name w:val="D2914B31E3B74784ABAACA5E95E678BE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C012E4C444E44DFA2E5AD83EA00A74E2">
    <w:name w:val="1C012E4C444E44DFA2E5AD83EA00A74E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73">
    <w:name w:val="E8FC7B81763D40848A85E50F22B1891D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15">
    <w:name w:val="E27511814075493A9884E1E1071D0A431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15">
    <w:name w:val="2CC4A3F62EAE4953BAF9793DE8E8B42C1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15">
    <w:name w:val="D3F9F75D7A834A0B8499D46937E65CCA1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15">
    <w:name w:val="B1F0AE7841504992A17A87ABC5E7770B1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30">
    <w:name w:val="88F682F0B4B04277B8493F83CFDA90523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73">
    <w:name w:val="A4F651BD0E2F476AB81F39E14DB7D3D4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73">
    <w:name w:val="30FCF513BF684BD99D60DB8F3D396623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71">
    <w:name w:val="57AC4A9F0A324504B4E9C13AD96FCED0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69">
    <w:name w:val="E84B598DE7704FC98C5FD5F5915E6DC2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69">
    <w:name w:val="7E06194E7E27425B9FE7E056CD8669EB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69">
    <w:name w:val="9E481B5C5B26497E8BEEF33DA840C478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67">
    <w:name w:val="FCDB477BF28E44618B5D80AB79D47B1F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66">
    <w:name w:val="B3543A1066514C7BA592362E7B16EAED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65">
    <w:name w:val="2471995D23E44DEBAF16EE77EF4B4F1A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12">
    <w:name w:val="8F57CB2795E249D991CCE10D1A370B9B1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12">
    <w:name w:val="5C849B998F2C41C2B03F4F7760AA76431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12">
    <w:name w:val="A09A93CDEDCA4218BC056081FD7C39A21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61">
    <w:name w:val="A5DF707281AB4C2AB86430454FB8BB77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11">
    <w:name w:val="F3908E2A8C3E4FE197D28C88E83D4A3F1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11">
    <w:name w:val="B66E369343DC499C9D535DC812CF57511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11">
    <w:name w:val="7ABE2A71CB1A4A8F8F44728B2DC3041E1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60">
    <w:name w:val="30DB58DA3CF24A41AD8CEED29D58BADC6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60">
    <w:name w:val="CA0FE7F298294EF5A463DFE0630662F66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60">
    <w:name w:val="8FA13A9A7ED64238B7710A5FC0DBFCF06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60">
    <w:name w:val="50EC3043D1C74BB3B9132C8EB1A21DA06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55">
    <w:name w:val="1E0A09FFD2F84346BB2A0BF4519483F25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55">
    <w:name w:val="FE958F5B75BB4FB8B6D33BD5FFBB035D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55">
    <w:name w:val="23196BB6D23B4B53AD6E64FE8DB3A3AA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52">
    <w:name w:val="442491A077EB4F82A212213E853EED42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52">
    <w:name w:val="00A34D143BF24D99BD1E2A29CAF8283D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52">
    <w:name w:val="4E83E5CB23F14A9E94784DC774A89572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52">
    <w:name w:val="DBAC3E993B7E4624965AF0687FD2D21B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52">
    <w:name w:val="283B3192EC674F5C992CF873C5E1D985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52">
    <w:name w:val="05844C67794947BDA0EFE2AF72D2EB95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52">
    <w:name w:val="4957E49D43534804A163FE6CC483F4C2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52">
    <w:name w:val="3643248DF3B74ADD918F1CFDF9B68CA3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52">
    <w:name w:val="A60B89DAC2B243759EA92D2E36FC7E15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52">
    <w:name w:val="DEE183F0E9CA4320A7CC5C855F0024B3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52">
    <w:name w:val="8E96CBC4C80A435E868714D119D0F516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50">
    <w:name w:val="CFE115AE70254131BB81C321B7FFB912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17">
    <w:name w:val="2322D10DD3CF4F4B93A414EA20CAE1401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17">
    <w:name w:val="4B05DBAB221E4EEB9EB682E18DA3F2931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17">
    <w:name w:val="E05B5893602343FE8330C9A9E6ACC9501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48">
    <w:name w:val="03D154CE148945CEA1CA3616FA20CA9E4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48">
    <w:name w:val="626A7D271C834CEDBF4E8CE769CD67FA4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48">
    <w:name w:val="C59350D85D874E4CA86D8696A302ACB54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48">
    <w:name w:val="ABAE4497BEC24D61B914E9F50E291AED4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40">
    <w:name w:val="0A71C100FD274360B710898E16D8AAB34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89">
    <w:name w:val="3BCB0669306B4E42873A2B93EE0699D28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85">
    <w:name w:val="A5FD04CF97BC4FB990880A4F739ECA418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82">
    <w:name w:val="F828A76578CE4B968CD4A630D36E48E48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30">
    <w:name w:val="47A4A5FA3865486F99CBF138FB1427EF3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81">
    <w:name w:val="176B1659637F41209B8972A263FCC0128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79">
    <w:name w:val="C38609FDD2E74E8A81CA394A3B30E01E7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78">
    <w:name w:val="FC9231AFD5DA4C6B8FB6FD782591ACEF7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78">
    <w:name w:val="5278E0B3E2BD47128FD803E0E2FA39657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78">
    <w:name w:val="9B5A005C727747D2BB7135EE6835DEFD7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76">
    <w:name w:val="B67AFDED896F43069C77F8CD0F1A125C7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74">
    <w:name w:val="33F0F4C78D204D5183E00EF2C7D6F91C7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74">
    <w:name w:val="212BE3807F8E44F7BBB4617D6712426D7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EEAD3352A4477DAF57EB5315B9C6994">
    <w:name w:val="21EEAD3352A4477DAF57EB5315B9C699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7FD05FD6FA247D29172768C4FF3C74C10">
    <w:name w:val="47FD05FD6FA247D29172768C4FF3C74C1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10">
    <w:name w:val="D2914B31E3B74784ABAACA5E95E678BE1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C012E4C444E44DFA2E5AD83EA00A74E3">
    <w:name w:val="1C012E4C444E44DFA2E5AD83EA00A74E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74">
    <w:name w:val="E8FC7B81763D40848A85E50F22B1891D7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16">
    <w:name w:val="E27511814075493A9884E1E1071D0A431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16">
    <w:name w:val="2CC4A3F62EAE4953BAF9793DE8E8B42C1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16">
    <w:name w:val="D3F9F75D7A834A0B8499D46937E65CCA1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16">
    <w:name w:val="B1F0AE7841504992A17A87ABC5E7770B1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31">
    <w:name w:val="88F682F0B4B04277B8493F83CFDA90523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74">
    <w:name w:val="A4F651BD0E2F476AB81F39E14DB7D3D47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74">
    <w:name w:val="30FCF513BF684BD99D60DB8F3D3966237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72">
    <w:name w:val="57AC4A9F0A324504B4E9C13AD96FCED0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70">
    <w:name w:val="E84B598DE7704FC98C5FD5F5915E6DC2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70">
    <w:name w:val="7E06194E7E27425B9FE7E056CD8669EB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70">
    <w:name w:val="9E481B5C5B26497E8BEEF33DA840C478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68">
    <w:name w:val="FCDB477BF28E44618B5D80AB79D47B1F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67">
    <w:name w:val="B3543A1066514C7BA592362E7B16EAED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66">
    <w:name w:val="2471995D23E44DEBAF16EE77EF4B4F1A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13">
    <w:name w:val="8F57CB2795E249D991CCE10D1A370B9B1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13">
    <w:name w:val="5C849B998F2C41C2B03F4F7760AA76431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13">
    <w:name w:val="A09A93CDEDCA4218BC056081FD7C39A21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62">
    <w:name w:val="A5DF707281AB4C2AB86430454FB8BB77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12">
    <w:name w:val="F3908E2A8C3E4FE197D28C88E83D4A3F1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12">
    <w:name w:val="B66E369343DC499C9D535DC812CF57511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12">
    <w:name w:val="7ABE2A71CB1A4A8F8F44728B2DC3041E1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61">
    <w:name w:val="30DB58DA3CF24A41AD8CEED29D58BADC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61">
    <w:name w:val="CA0FE7F298294EF5A463DFE0630662F6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61">
    <w:name w:val="8FA13A9A7ED64238B7710A5FC0DBFCF0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61">
    <w:name w:val="50EC3043D1C74BB3B9132C8EB1A21DA0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56">
    <w:name w:val="1E0A09FFD2F84346BB2A0BF4519483F25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56">
    <w:name w:val="FE958F5B75BB4FB8B6D33BD5FFBB035D5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56">
    <w:name w:val="23196BB6D23B4B53AD6E64FE8DB3A3AA5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53">
    <w:name w:val="442491A077EB4F82A212213E853EED42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53">
    <w:name w:val="00A34D143BF24D99BD1E2A29CAF8283D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53">
    <w:name w:val="4E83E5CB23F14A9E94784DC774A89572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53">
    <w:name w:val="DBAC3E993B7E4624965AF0687FD2D21B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53">
    <w:name w:val="283B3192EC674F5C992CF873C5E1D985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53">
    <w:name w:val="05844C67794947BDA0EFE2AF72D2EB95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53">
    <w:name w:val="4957E49D43534804A163FE6CC483F4C2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53">
    <w:name w:val="3643248DF3B74ADD918F1CFDF9B68CA3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53">
    <w:name w:val="A60B89DAC2B243759EA92D2E36FC7E15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53">
    <w:name w:val="DEE183F0E9CA4320A7CC5C855F0024B3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53">
    <w:name w:val="8E96CBC4C80A435E868714D119D0F516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51">
    <w:name w:val="CFE115AE70254131BB81C321B7FFB912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18">
    <w:name w:val="2322D10DD3CF4F4B93A414EA20CAE1401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18">
    <w:name w:val="4B05DBAB221E4EEB9EB682E18DA3F2931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18">
    <w:name w:val="E05B5893602343FE8330C9A9E6ACC9501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49">
    <w:name w:val="03D154CE148945CEA1CA3616FA20CA9E4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49">
    <w:name w:val="626A7D271C834CEDBF4E8CE769CD67FA4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49">
    <w:name w:val="C59350D85D874E4CA86D8696A302ACB54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49">
    <w:name w:val="ABAE4497BEC24D61B914E9F50E291AED4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41">
    <w:name w:val="0A71C100FD274360B710898E16D8AAB34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90">
    <w:name w:val="3BCB0669306B4E42873A2B93EE0699D29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86">
    <w:name w:val="A5FD04CF97BC4FB990880A4F739ECA418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83">
    <w:name w:val="F828A76578CE4B968CD4A630D36E48E48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31">
    <w:name w:val="47A4A5FA3865486F99CBF138FB1427EF3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82">
    <w:name w:val="176B1659637F41209B8972A263FCC0128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80">
    <w:name w:val="C38609FDD2E74E8A81CA394A3B30E01E8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79">
    <w:name w:val="FC9231AFD5DA4C6B8FB6FD782591ACEF7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79">
    <w:name w:val="5278E0B3E2BD47128FD803E0E2FA39657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79">
    <w:name w:val="9B5A005C727747D2BB7135EE6835DEFD7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77">
    <w:name w:val="B67AFDED896F43069C77F8CD0F1A125C7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75">
    <w:name w:val="33F0F4C78D204D5183E00EF2C7D6F91C7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75">
    <w:name w:val="212BE3807F8E44F7BBB4617D6712426D7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EEAD3352A4477DAF57EB5315B9C6995">
    <w:name w:val="21EEAD3352A4477DAF57EB5315B9C699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7FD05FD6FA247D29172768C4FF3C74C11">
    <w:name w:val="47FD05FD6FA247D29172768C4FF3C74C1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11">
    <w:name w:val="D2914B31E3B74784ABAACA5E95E678BE1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C012E4C444E44DFA2E5AD83EA00A74E4">
    <w:name w:val="1C012E4C444E44DFA2E5AD83EA00A74E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75">
    <w:name w:val="E8FC7B81763D40848A85E50F22B1891D7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17">
    <w:name w:val="E27511814075493A9884E1E1071D0A431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17">
    <w:name w:val="2CC4A3F62EAE4953BAF9793DE8E8B42C1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17">
    <w:name w:val="D3F9F75D7A834A0B8499D46937E65CCA1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17">
    <w:name w:val="B1F0AE7841504992A17A87ABC5E7770B1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32">
    <w:name w:val="88F682F0B4B04277B8493F83CFDA90523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75">
    <w:name w:val="A4F651BD0E2F476AB81F39E14DB7D3D47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75">
    <w:name w:val="30FCF513BF684BD99D60DB8F3D3966237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73">
    <w:name w:val="57AC4A9F0A324504B4E9C13AD96FCED0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71">
    <w:name w:val="E84B598DE7704FC98C5FD5F5915E6DC2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71">
    <w:name w:val="7E06194E7E27425B9FE7E056CD8669EB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71">
    <w:name w:val="9E481B5C5B26497E8BEEF33DA840C478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69">
    <w:name w:val="FCDB477BF28E44618B5D80AB79D47B1F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68">
    <w:name w:val="B3543A1066514C7BA592362E7B16EAED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67">
    <w:name w:val="2471995D23E44DEBAF16EE77EF4B4F1A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14">
    <w:name w:val="8F57CB2795E249D991CCE10D1A370B9B1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14">
    <w:name w:val="5C849B998F2C41C2B03F4F7760AA76431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14">
    <w:name w:val="A09A93CDEDCA4218BC056081FD7C39A21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63">
    <w:name w:val="A5DF707281AB4C2AB86430454FB8BB77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13">
    <w:name w:val="F3908E2A8C3E4FE197D28C88E83D4A3F1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13">
    <w:name w:val="B66E369343DC499C9D535DC812CF57511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13">
    <w:name w:val="7ABE2A71CB1A4A8F8F44728B2DC3041E1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62">
    <w:name w:val="30DB58DA3CF24A41AD8CEED29D58BADC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62">
    <w:name w:val="CA0FE7F298294EF5A463DFE0630662F6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62">
    <w:name w:val="8FA13A9A7ED64238B7710A5FC0DBFCF0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62">
    <w:name w:val="50EC3043D1C74BB3B9132C8EB1A21DA0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57">
    <w:name w:val="1E0A09FFD2F84346BB2A0BF4519483F25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57">
    <w:name w:val="FE958F5B75BB4FB8B6D33BD5FFBB035D5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57">
    <w:name w:val="23196BB6D23B4B53AD6E64FE8DB3A3AA5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54">
    <w:name w:val="442491A077EB4F82A212213E853EED42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54">
    <w:name w:val="00A34D143BF24D99BD1E2A29CAF8283D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54">
    <w:name w:val="4E83E5CB23F14A9E94784DC774A89572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54">
    <w:name w:val="DBAC3E993B7E4624965AF0687FD2D21B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54">
    <w:name w:val="283B3192EC674F5C992CF873C5E1D985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54">
    <w:name w:val="05844C67794947BDA0EFE2AF72D2EB95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54">
    <w:name w:val="4957E49D43534804A163FE6CC483F4C2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54">
    <w:name w:val="3643248DF3B74ADD918F1CFDF9B68CA3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54">
    <w:name w:val="A60B89DAC2B243759EA92D2E36FC7E15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54">
    <w:name w:val="DEE183F0E9CA4320A7CC5C855F0024B3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54">
    <w:name w:val="8E96CBC4C80A435E868714D119D0F516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52">
    <w:name w:val="CFE115AE70254131BB81C321B7FFB912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19">
    <w:name w:val="2322D10DD3CF4F4B93A414EA20CAE1401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19">
    <w:name w:val="4B05DBAB221E4EEB9EB682E18DA3F2931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19">
    <w:name w:val="E05B5893602343FE8330C9A9E6ACC9501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50">
    <w:name w:val="03D154CE148945CEA1CA3616FA20CA9E5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50">
    <w:name w:val="626A7D271C834CEDBF4E8CE769CD67FA5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50">
    <w:name w:val="C59350D85D874E4CA86D8696A302ACB55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50">
    <w:name w:val="ABAE4497BEC24D61B914E9F50E291AED5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42">
    <w:name w:val="0A71C100FD274360B710898E16D8AAB34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91">
    <w:name w:val="3BCB0669306B4E42873A2B93EE0699D29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87">
    <w:name w:val="A5FD04CF97BC4FB990880A4F739ECA418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84">
    <w:name w:val="F828A76578CE4B968CD4A630D36E48E48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32">
    <w:name w:val="47A4A5FA3865486F99CBF138FB1427EF3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83">
    <w:name w:val="176B1659637F41209B8972A263FCC0128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81">
    <w:name w:val="C38609FDD2E74E8A81CA394A3B30E01E8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80">
    <w:name w:val="FC9231AFD5DA4C6B8FB6FD782591ACEF8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80">
    <w:name w:val="5278E0B3E2BD47128FD803E0E2FA39658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80">
    <w:name w:val="9B5A005C727747D2BB7135EE6835DEFD8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78">
    <w:name w:val="B67AFDED896F43069C77F8CD0F1A125C7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76">
    <w:name w:val="33F0F4C78D204D5183E00EF2C7D6F91C7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76">
    <w:name w:val="212BE3807F8E44F7BBB4617D6712426D7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EEAD3352A4477DAF57EB5315B9C6996">
    <w:name w:val="21EEAD3352A4477DAF57EB5315B9C699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7FD05FD6FA247D29172768C4FF3C74C12">
    <w:name w:val="47FD05FD6FA247D29172768C4FF3C74C1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12">
    <w:name w:val="D2914B31E3B74784ABAACA5E95E678BE1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C012E4C444E44DFA2E5AD83EA00A74E5">
    <w:name w:val="1C012E4C444E44DFA2E5AD83EA00A74E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76">
    <w:name w:val="E8FC7B81763D40848A85E50F22B1891D7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18">
    <w:name w:val="E27511814075493A9884E1E1071D0A431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18">
    <w:name w:val="2CC4A3F62EAE4953BAF9793DE8E8B42C1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18">
    <w:name w:val="D3F9F75D7A834A0B8499D46937E65CCA1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18">
    <w:name w:val="B1F0AE7841504992A17A87ABC5E7770B1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33">
    <w:name w:val="88F682F0B4B04277B8493F83CFDA90523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76">
    <w:name w:val="A4F651BD0E2F476AB81F39E14DB7D3D47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76">
    <w:name w:val="30FCF513BF684BD99D60DB8F3D3966237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74">
    <w:name w:val="57AC4A9F0A324504B4E9C13AD96FCED07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72">
    <w:name w:val="E84B598DE7704FC98C5FD5F5915E6DC2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72">
    <w:name w:val="7E06194E7E27425B9FE7E056CD8669EB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72">
    <w:name w:val="9E481B5C5B26497E8BEEF33DA840C478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70">
    <w:name w:val="FCDB477BF28E44618B5D80AB79D47B1F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69">
    <w:name w:val="B3543A1066514C7BA592362E7B16EAED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68">
    <w:name w:val="2471995D23E44DEBAF16EE77EF4B4F1A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15">
    <w:name w:val="8F57CB2795E249D991CCE10D1A370B9B1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15">
    <w:name w:val="5C849B998F2C41C2B03F4F7760AA76431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15">
    <w:name w:val="A09A93CDEDCA4218BC056081FD7C39A21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64">
    <w:name w:val="A5DF707281AB4C2AB86430454FB8BB77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14">
    <w:name w:val="F3908E2A8C3E4FE197D28C88E83D4A3F1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14">
    <w:name w:val="B66E369343DC499C9D535DC812CF57511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14">
    <w:name w:val="7ABE2A71CB1A4A8F8F44728B2DC3041E1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63">
    <w:name w:val="30DB58DA3CF24A41AD8CEED29D58BADC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63">
    <w:name w:val="CA0FE7F298294EF5A463DFE0630662F6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63">
    <w:name w:val="8FA13A9A7ED64238B7710A5FC0DBFCF0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63">
    <w:name w:val="50EC3043D1C74BB3B9132C8EB1A21DA0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58">
    <w:name w:val="1E0A09FFD2F84346BB2A0BF4519483F25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58">
    <w:name w:val="FE958F5B75BB4FB8B6D33BD5FFBB035D5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58">
    <w:name w:val="23196BB6D23B4B53AD6E64FE8DB3A3AA5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55">
    <w:name w:val="442491A077EB4F82A212213E853EED42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55">
    <w:name w:val="00A34D143BF24D99BD1E2A29CAF8283D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55">
    <w:name w:val="4E83E5CB23F14A9E94784DC774A89572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55">
    <w:name w:val="DBAC3E993B7E4624965AF0687FD2D21B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55">
    <w:name w:val="283B3192EC674F5C992CF873C5E1D985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55">
    <w:name w:val="05844C67794947BDA0EFE2AF72D2EB95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55">
    <w:name w:val="4957E49D43534804A163FE6CC483F4C2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55">
    <w:name w:val="3643248DF3B74ADD918F1CFDF9B68CA3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55">
    <w:name w:val="A60B89DAC2B243759EA92D2E36FC7E15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55">
    <w:name w:val="DEE183F0E9CA4320A7CC5C855F0024B3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55">
    <w:name w:val="8E96CBC4C80A435E868714D119D0F516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53">
    <w:name w:val="CFE115AE70254131BB81C321B7FFB912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20">
    <w:name w:val="2322D10DD3CF4F4B93A414EA20CAE1402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20">
    <w:name w:val="4B05DBAB221E4EEB9EB682E18DA3F2932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20">
    <w:name w:val="E05B5893602343FE8330C9A9E6ACC9502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51">
    <w:name w:val="03D154CE148945CEA1CA3616FA20CA9E5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51">
    <w:name w:val="626A7D271C834CEDBF4E8CE769CD67FA5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51">
    <w:name w:val="C59350D85D874E4CA86D8696A302ACB55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51">
    <w:name w:val="ABAE4497BEC24D61B914E9F50E291AED5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43">
    <w:name w:val="0A71C100FD274360B710898E16D8AAB34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92">
    <w:name w:val="3BCB0669306B4E42873A2B93EE0699D29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88">
    <w:name w:val="A5FD04CF97BC4FB990880A4F739ECA418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85">
    <w:name w:val="F828A76578CE4B968CD4A630D36E48E48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33">
    <w:name w:val="47A4A5FA3865486F99CBF138FB1427EF3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84">
    <w:name w:val="176B1659637F41209B8972A263FCC0128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82">
    <w:name w:val="C38609FDD2E74E8A81CA394A3B30E01E8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81">
    <w:name w:val="FC9231AFD5DA4C6B8FB6FD782591ACEF8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81">
    <w:name w:val="5278E0B3E2BD47128FD803E0E2FA39658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81">
    <w:name w:val="9B5A005C727747D2BB7135EE6835DEFD8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79">
    <w:name w:val="B67AFDED896F43069C77F8CD0F1A125C7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77">
    <w:name w:val="33F0F4C78D204D5183E00EF2C7D6F91C7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77">
    <w:name w:val="212BE3807F8E44F7BBB4617D6712426D7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EEAD3352A4477DAF57EB5315B9C6997">
    <w:name w:val="21EEAD3352A4477DAF57EB5315B9C699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7FD05FD6FA247D29172768C4FF3C74C13">
    <w:name w:val="47FD05FD6FA247D29172768C4FF3C74C1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13">
    <w:name w:val="D2914B31E3B74784ABAACA5E95E678BE1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C012E4C444E44DFA2E5AD83EA00A74E6">
    <w:name w:val="1C012E4C444E44DFA2E5AD83EA00A74E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77">
    <w:name w:val="E8FC7B81763D40848A85E50F22B1891D7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19">
    <w:name w:val="E27511814075493A9884E1E1071D0A431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19">
    <w:name w:val="2CC4A3F62EAE4953BAF9793DE8E8B42C1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19">
    <w:name w:val="D3F9F75D7A834A0B8499D46937E65CCA1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19">
    <w:name w:val="B1F0AE7841504992A17A87ABC5E7770B1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34">
    <w:name w:val="88F682F0B4B04277B8493F83CFDA90523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77">
    <w:name w:val="A4F651BD0E2F476AB81F39E14DB7D3D47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77">
    <w:name w:val="30FCF513BF684BD99D60DB8F3D3966237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75">
    <w:name w:val="57AC4A9F0A324504B4E9C13AD96FCED07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73">
    <w:name w:val="E84B598DE7704FC98C5FD5F5915E6DC2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73">
    <w:name w:val="7E06194E7E27425B9FE7E056CD8669EB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73">
    <w:name w:val="9E481B5C5B26497E8BEEF33DA840C478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71">
    <w:name w:val="FCDB477BF28E44618B5D80AB79D47B1F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70">
    <w:name w:val="B3543A1066514C7BA592362E7B16EAED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69">
    <w:name w:val="2471995D23E44DEBAF16EE77EF4B4F1A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16">
    <w:name w:val="8F57CB2795E249D991CCE10D1A370B9B1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16">
    <w:name w:val="5C849B998F2C41C2B03F4F7760AA76431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16">
    <w:name w:val="A09A93CDEDCA4218BC056081FD7C39A21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65">
    <w:name w:val="A5DF707281AB4C2AB86430454FB8BB77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15">
    <w:name w:val="F3908E2A8C3E4FE197D28C88E83D4A3F1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15">
    <w:name w:val="B66E369343DC499C9D535DC812CF57511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15">
    <w:name w:val="7ABE2A71CB1A4A8F8F44728B2DC3041E1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64">
    <w:name w:val="30DB58DA3CF24A41AD8CEED29D58BADC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64">
    <w:name w:val="CA0FE7F298294EF5A463DFE0630662F6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BFB6B6-5219-4B7C-A286-9D51A2D2B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โครงการเดี่ยว</Template>
  <TotalTime>1</TotalTime>
  <Pages>11</Pages>
  <Words>2484</Words>
  <Characters>14159</Characters>
  <Application>Microsoft Office Word</Application>
  <DocSecurity>0</DocSecurity>
  <Lines>117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สำนักงานคณะกรรมการวิจัยแห่งชาติ</vt:lpstr>
      <vt:lpstr>สำนักงานคณะกรรมการวิจัยแห่งชาติ</vt:lpstr>
    </vt:vector>
  </TitlesOfParts>
  <Company>NRCT</Company>
  <LinksUpToDate>false</LinksUpToDate>
  <CharactersWithSpaces>16610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สำนักงานคณะกรรมการวิจัยแห่งชาติ</dc:title>
  <dc:creator>NRCT</dc:creator>
  <cp:lastModifiedBy>helpdesk</cp:lastModifiedBy>
  <cp:revision>2</cp:revision>
  <cp:lastPrinted>2017-08-31T09:50:00Z</cp:lastPrinted>
  <dcterms:created xsi:type="dcterms:W3CDTF">2018-08-15T02:46:00Z</dcterms:created>
  <dcterms:modified xsi:type="dcterms:W3CDTF">2018-08-15T02:46:00Z</dcterms:modified>
</cp:coreProperties>
</file>